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CFE9" w14:textId="0BBF7150" w:rsidR="00C77928" w:rsidRPr="00CF0C08" w:rsidRDefault="00C77928" w:rsidP="00C77928">
      <w:pPr>
        <w:spacing w:line="240" w:lineRule="auto"/>
        <w:ind w:left="708" w:hanging="708"/>
        <w:jc w:val="center"/>
        <w:rPr>
          <w:rFonts w:ascii="Times New Roman" w:eastAsia="Times New Roman" w:hAnsi="Times New Roman" w:cs="Times New Roman"/>
          <w:lang w:eastAsia="es-CO"/>
        </w:rPr>
      </w:pPr>
      <w:r>
        <w:rPr>
          <w:rFonts w:ascii="Times New Roman" w:eastAsia="Times New Roman" w:hAnsi="Times New Roman" w:cs="Times New Roman"/>
          <w:color w:val="000000"/>
          <w:lang w:eastAsia="es-CO"/>
        </w:rPr>
        <w:t>Documentación Proyecto Formativo Sistema de gestión Parque</w:t>
      </w:r>
      <w:r w:rsidR="00A754A8">
        <w:rPr>
          <w:rFonts w:ascii="Times New Roman" w:eastAsia="Times New Roman" w:hAnsi="Times New Roman" w:cs="Times New Roman"/>
          <w:color w:val="000000"/>
          <w:lang w:eastAsia="es-CO"/>
        </w:rPr>
        <w:t>a</w:t>
      </w:r>
      <w:r>
        <w:rPr>
          <w:rFonts w:ascii="Times New Roman" w:eastAsia="Times New Roman" w:hAnsi="Times New Roman" w:cs="Times New Roman"/>
          <w:color w:val="000000"/>
          <w:lang w:eastAsia="es-CO"/>
        </w:rPr>
        <w:t>dero</w:t>
      </w:r>
    </w:p>
    <w:p w14:paraId="5554D4B7" w14:textId="77777777" w:rsidR="00C77928" w:rsidRPr="00CF0C08" w:rsidRDefault="00C77928" w:rsidP="00C77928">
      <w:pPr>
        <w:spacing w:line="240" w:lineRule="auto"/>
        <w:rPr>
          <w:rFonts w:ascii="Times New Roman" w:eastAsia="Times New Roman" w:hAnsi="Times New Roman" w:cs="Times New Roman"/>
          <w:lang w:eastAsia="es-CO"/>
        </w:rPr>
      </w:pPr>
    </w:p>
    <w:p w14:paraId="32715DBA" w14:textId="77777777" w:rsidR="00C77928" w:rsidRPr="00CF0C08" w:rsidRDefault="00C77928" w:rsidP="00C77928">
      <w:pPr>
        <w:spacing w:line="240" w:lineRule="auto"/>
        <w:jc w:val="center"/>
        <w:rPr>
          <w:rFonts w:ascii="Times New Roman" w:eastAsia="Times New Roman" w:hAnsi="Times New Roman" w:cs="Times New Roman"/>
          <w:lang w:eastAsia="es-CO"/>
        </w:rPr>
      </w:pPr>
      <w:r w:rsidRPr="00CF0C08">
        <w:rPr>
          <w:rFonts w:ascii="Times New Roman" w:eastAsia="Times New Roman" w:hAnsi="Times New Roman" w:cs="Times New Roman"/>
          <w:noProof/>
          <w:color w:val="000000"/>
          <w:bdr w:val="none" w:sz="0" w:space="0" w:color="auto" w:frame="1"/>
          <w:lang w:eastAsia="es-CO"/>
        </w:rPr>
        <w:drawing>
          <wp:inline distT="0" distB="0" distL="0" distR="0" wp14:anchorId="70E46014" wp14:editId="3049832C">
            <wp:extent cx="1535142" cy="1535142"/>
            <wp:effectExtent l="0" t="0" r="8255" b="8255"/>
            <wp:docPr id="1371391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676" cy="1537676"/>
                    </a:xfrm>
                    <a:prstGeom prst="rect">
                      <a:avLst/>
                    </a:prstGeom>
                    <a:noFill/>
                    <a:ln>
                      <a:noFill/>
                    </a:ln>
                  </pic:spPr>
                </pic:pic>
              </a:graphicData>
            </a:graphic>
          </wp:inline>
        </w:drawing>
      </w:r>
    </w:p>
    <w:p w14:paraId="42257BF7" w14:textId="77777777" w:rsidR="00C77928" w:rsidRPr="00CF0C08" w:rsidRDefault="00C77928" w:rsidP="00C77928">
      <w:pPr>
        <w:spacing w:after="240" w:line="240" w:lineRule="auto"/>
        <w:rPr>
          <w:rFonts w:ascii="Times New Roman" w:eastAsia="Times New Roman" w:hAnsi="Times New Roman" w:cs="Times New Roman"/>
          <w:lang w:eastAsia="es-CO"/>
        </w:rPr>
      </w:pPr>
    </w:p>
    <w:p w14:paraId="331192F1" w14:textId="77777777" w:rsidR="00C77928" w:rsidRPr="00CF0C08" w:rsidRDefault="00C77928" w:rsidP="00C77928">
      <w:pPr>
        <w:spacing w:line="240" w:lineRule="auto"/>
        <w:jc w:val="center"/>
        <w:rPr>
          <w:rFonts w:ascii="Times New Roman" w:eastAsia="Times New Roman" w:hAnsi="Times New Roman" w:cs="Times New Roman"/>
          <w:lang w:eastAsia="es-CO"/>
        </w:rPr>
      </w:pPr>
      <w:r w:rsidRPr="00CF0C08">
        <w:rPr>
          <w:rFonts w:ascii="Times New Roman" w:eastAsia="Times New Roman" w:hAnsi="Times New Roman" w:cs="Times New Roman"/>
          <w:color w:val="000000"/>
          <w:lang w:eastAsia="es-CO"/>
        </w:rPr>
        <w:t>Jhoan Marín Restrepo</w:t>
      </w:r>
    </w:p>
    <w:p w14:paraId="443EE3B8" w14:textId="77777777" w:rsidR="00C77928" w:rsidRDefault="00C77928" w:rsidP="00C77928">
      <w:pPr>
        <w:spacing w:after="240" w:line="240" w:lineRule="auto"/>
        <w:rPr>
          <w:rFonts w:ascii="Times New Roman" w:eastAsia="Times New Roman" w:hAnsi="Times New Roman" w:cs="Times New Roman"/>
          <w:lang w:eastAsia="es-CO"/>
        </w:rPr>
      </w:pPr>
    </w:p>
    <w:p w14:paraId="3BB2DE37" w14:textId="77777777" w:rsidR="00C77928" w:rsidRPr="00CF0C08" w:rsidRDefault="00C77928" w:rsidP="00C77928">
      <w:pPr>
        <w:spacing w:after="240" w:line="240" w:lineRule="auto"/>
        <w:rPr>
          <w:rFonts w:ascii="Times New Roman" w:eastAsia="Times New Roman" w:hAnsi="Times New Roman" w:cs="Times New Roman"/>
          <w:lang w:eastAsia="es-CO"/>
        </w:rPr>
      </w:pPr>
    </w:p>
    <w:p w14:paraId="5803ABB0" w14:textId="604438B4" w:rsidR="00C77928" w:rsidRPr="00CF0C08" w:rsidRDefault="00C77928" w:rsidP="00C77928">
      <w:pPr>
        <w:spacing w:line="240" w:lineRule="auto"/>
        <w:jc w:val="center"/>
        <w:rPr>
          <w:rFonts w:ascii="Times New Roman" w:eastAsia="Times New Roman" w:hAnsi="Times New Roman" w:cs="Times New Roman"/>
          <w:lang w:eastAsia="es-CO"/>
        </w:rPr>
      </w:pPr>
      <w:r w:rsidRPr="00CF0C08">
        <w:rPr>
          <w:rFonts w:ascii="Times New Roman" w:eastAsia="Times New Roman" w:hAnsi="Times New Roman" w:cs="Times New Roman"/>
          <w:color w:val="000000"/>
          <w:lang w:eastAsia="es-CO"/>
        </w:rPr>
        <w:t>Instructor</w:t>
      </w:r>
      <w:r>
        <w:rPr>
          <w:rFonts w:ascii="Times New Roman" w:eastAsia="Times New Roman" w:hAnsi="Times New Roman" w:cs="Times New Roman"/>
          <w:color w:val="000000"/>
          <w:lang w:eastAsia="es-CO"/>
        </w:rPr>
        <w:t>a</w:t>
      </w:r>
      <w:r w:rsidRPr="00CF0C08">
        <w:rPr>
          <w:rFonts w:ascii="Times New Roman" w:eastAsia="Times New Roman" w:hAnsi="Times New Roman" w:cs="Times New Roman"/>
          <w:color w:val="000000"/>
          <w:lang w:eastAsia="es-CO"/>
        </w:rPr>
        <w:t>:</w:t>
      </w:r>
    </w:p>
    <w:p w14:paraId="1FDE5243" w14:textId="77777777" w:rsidR="00C77928" w:rsidRPr="00CF0C08" w:rsidRDefault="00C77928" w:rsidP="00C77928">
      <w:pPr>
        <w:spacing w:line="240" w:lineRule="auto"/>
        <w:jc w:val="center"/>
        <w:rPr>
          <w:rFonts w:ascii="Times New Roman" w:eastAsia="Times New Roman" w:hAnsi="Times New Roman" w:cs="Times New Roman"/>
          <w:lang w:eastAsia="es-CO"/>
        </w:rPr>
      </w:pPr>
      <w:r w:rsidRPr="00CF0C08">
        <w:rPr>
          <w:rFonts w:ascii="Times New Roman" w:eastAsia="Times New Roman" w:hAnsi="Times New Roman" w:cs="Times New Roman"/>
          <w:color w:val="000000"/>
          <w:lang w:eastAsia="es-CO"/>
        </w:rPr>
        <w:t>Paula Andrea Martínez</w:t>
      </w:r>
    </w:p>
    <w:p w14:paraId="2F068738" w14:textId="77777777" w:rsidR="00C77928" w:rsidRDefault="00C77928" w:rsidP="00C77928">
      <w:pPr>
        <w:spacing w:after="240" w:line="240" w:lineRule="auto"/>
        <w:rPr>
          <w:rFonts w:ascii="Times New Roman" w:eastAsia="Times New Roman" w:hAnsi="Times New Roman" w:cs="Times New Roman"/>
          <w:lang w:eastAsia="es-CO"/>
        </w:rPr>
      </w:pPr>
      <w:r w:rsidRPr="00CF0C08">
        <w:rPr>
          <w:rFonts w:ascii="Times New Roman" w:eastAsia="Times New Roman" w:hAnsi="Times New Roman" w:cs="Times New Roman"/>
          <w:lang w:eastAsia="es-CO"/>
        </w:rPr>
        <w:br/>
      </w:r>
      <w:r w:rsidRPr="00CF0C08">
        <w:rPr>
          <w:rFonts w:ascii="Times New Roman" w:eastAsia="Times New Roman" w:hAnsi="Times New Roman" w:cs="Times New Roman"/>
          <w:lang w:eastAsia="es-CO"/>
        </w:rPr>
        <w:br/>
      </w:r>
      <w:r w:rsidRPr="00CF0C08">
        <w:rPr>
          <w:rFonts w:ascii="Times New Roman" w:eastAsia="Times New Roman" w:hAnsi="Times New Roman" w:cs="Times New Roman"/>
          <w:lang w:eastAsia="es-CO"/>
        </w:rPr>
        <w:br/>
      </w:r>
    </w:p>
    <w:p w14:paraId="287E2FA2" w14:textId="77777777" w:rsidR="00C77928" w:rsidRPr="00CF0C08" w:rsidRDefault="00C77928" w:rsidP="00C77928">
      <w:pPr>
        <w:spacing w:after="240" w:line="240" w:lineRule="auto"/>
        <w:rPr>
          <w:rFonts w:ascii="Times New Roman" w:eastAsia="Times New Roman" w:hAnsi="Times New Roman" w:cs="Times New Roman"/>
          <w:lang w:eastAsia="es-CO"/>
        </w:rPr>
      </w:pPr>
    </w:p>
    <w:p w14:paraId="0BF62DDA" w14:textId="1F9BA785" w:rsidR="00C77928" w:rsidRPr="00CF0C08" w:rsidRDefault="00C77928" w:rsidP="00C77928">
      <w:pPr>
        <w:spacing w:line="240" w:lineRule="auto"/>
        <w:jc w:val="center"/>
        <w:rPr>
          <w:rFonts w:ascii="Times New Roman" w:eastAsia="Times New Roman" w:hAnsi="Times New Roman" w:cs="Times New Roman"/>
          <w:lang w:eastAsia="es-CO"/>
        </w:rPr>
      </w:pPr>
      <w:r w:rsidRPr="00CF0C08">
        <w:rPr>
          <w:rFonts w:ascii="Times New Roman" w:eastAsia="Times New Roman" w:hAnsi="Times New Roman" w:cs="Times New Roman"/>
          <w:color w:val="000000"/>
          <w:lang w:eastAsia="es-CO"/>
        </w:rPr>
        <w:t xml:space="preserve">Análisis y </w:t>
      </w:r>
      <w:r>
        <w:rPr>
          <w:rFonts w:ascii="Times New Roman" w:eastAsia="Times New Roman" w:hAnsi="Times New Roman" w:cs="Times New Roman"/>
          <w:color w:val="000000"/>
          <w:lang w:eastAsia="es-CO"/>
        </w:rPr>
        <w:t>D</w:t>
      </w:r>
      <w:r w:rsidRPr="00CF0C08">
        <w:rPr>
          <w:rFonts w:ascii="Times New Roman" w:eastAsia="Times New Roman" w:hAnsi="Times New Roman" w:cs="Times New Roman"/>
          <w:color w:val="000000"/>
          <w:lang w:eastAsia="es-CO"/>
        </w:rPr>
        <w:t>esarrollo de software</w:t>
      </w:r>
    </w:p>
    <w:p w14:paraId="7E49A90E" w14:textId="77777777" w:rsidR="00C77928" w:rsidRPr="00CF0C08" w:rsidRDefault="00C77928" w:rsidP="00C77928">
      <w:pPr>
        <w:spacing w:line="240" w:lineRule="auto"/>
        <w:jc w:val="center"/>
        <w:rPr>
          <w:rFonts w:ascii="Times New Roman" w:eastAsia="Times New Roman" w:hAnsi="Times New Roman" w:cs="Times New Roman"/>
          <w:lang w:eastAsia="es-CO"/>
        </w:rPr>
      </w:pPr>
      <w:r w:rsidRPr="00CF0C08">
        <w:rPr>
          <w:rFonts w:ascii="Times New Roman" w:eastAsia="Times New Roman" w:hAnsi="Times New Roman" w:cs="Times New Roman"/>
          <w:color w:val="000000"/>
          <w:lang w:eastAsia="es-CO"/>
        </w:rPr>
        <w:t>Centro de Diseño tecnológico Industrial</w:t>
      </w:r>
    </w:p>
    <w:p w14:paraId="6AE78C5F" w14:textId="77777777" w:rsidR="00C77928" w:rsidRPr="00CF0C08" w:rsidRDefault="00C77928" w:rsidP="00C77928">
      <w:pPr>
        <w:spacing w:line="240" w:lineRule="auto"/>
        <w:jc w:val="center"/>
        <w:rPr>
          <w:rFonts w:ascii="Times New Roman" w:eastAsia="Times New Roman" w:hAnsi="Times New Roman" w:cs="Times New Roman"/>
          <w:lang w:eastAsia="es-CO"/>
        </w:rPr>
      </w:pPr>
      <w:r w:rsidRPr="00CF0C08">
        <w:rPr>
          <w:rFonts w:ascii="Times New Roman" w:eastAsia="Times New Roman" w:hAnsi="Times New Roman" w:cs="Times New Roman"/>
          <w:color w:val="000000"/>
          <w:lang w:eastAsia="es-CO"/>
        </w:rPr>
        <w:t>Servicio Nacional de Aprendizaje SENA</w:t>
      </w:r>
    </w:p>
    <w:p w14:paraId="50011651" w14:textId="77777777" w:rsidR="00C77928" w:rsidRDefault="00C77928" w:rsidP="00C77928">
      <w:pPr>
        <w:spacing w:line="240" w:lineRule="auto"/>
        <w:jc w:val="center"/>
        <w:rPr>
          <w:rFonts w:ascii="Times New Roman" w:eastAsia="Times New Roman" w:hAnsi="Times New Roman" w:cs="Times New Roman"/>
          <w:color w:val="000000"/>
          <w:lang w:eastAsia="es-CO"/>
        </w:rPr>
      </w:pPr>
      <w:r w:rsidRPr="00CF0C08">
        <w:rPr>
          <w:rFonts w:ascii="Times New Roman" w:eastAsia="Times New Roman" w:hAnsi="Times New Roman" w:cs="Times New Roman"/>
          <w:color w:val="000000"/>
          <w:lang w:eastAsia="es-CO"/>
        </w:rPr>
        <w:t>Ficha: 2560014</w:t>
      </w:r>
    </w:p>
    <w:p w14:paraId="54C1FA5D" w14:textId="77777777" w:rsidR="00C77928" w:rsidRDefault="00C77928" w:rsidP="00C77928">
      <w:pPr>
        <w:spacing w:line="240" w:lineRule="auto"/>
        <w:jc w:val="center"/>
        <w:rPr>
          <w:rFonts w:ascii="Times New Roman" w:eastAsia="Times New Roman" w:hAnsi="Times New Roman" w:cs="Times New Roman"/>
          <w:color w:val="000000"/>
          <w:lang w:eastAsia="es-CO"/>
        </w:rPr>
      </w:pPr>
    </w:p>
    <w:p w14:paraId="30AEB2EE" w14:textId="77777777" w:rsidR="00C77928" w:rsidRPr="00CF0C08" w:rsidRDefault="00C77928" w:rsidP="00C77928">
      <w:pPr>
        <w:spacing w:line="240" w:lineRule="auto"/>
        <w:jc w:val="center"/>
        <w:rPr>
          <w:rFonts w:ascii="Times New Roman" w:eastAsia="Times New Roman" w:hAnsi="Times New Roman" w:cs="Times New Roman"/>
          <w:lang w:eastAsia="es-CO"/>
        </w:rPr>
      </w:pPr>
    </w:p>
    <w:p w14:paraId="39131294" w14:textId="77777777" w:rsidR="00C77928" w:rsidRPr="00CF0C08" w:rsidRDefault="00C77928" w:rsidP="00C77928">
      <w:pPr>
        <w:spacing w:line="240" w:lineRule="auto"/>
        <w:rPr>
          <w:rFonts w:ascii="Times New Roman" w:eastAsia="Times New Roman" w:hAnsi="Times New Roman" w:cs="Times New Roman"/>
          <w:lang w:eastAsia="es-CO"/>
        </w:rPr>
      </w:pPr>
    </w:p>
    <w:p w14:paraId="2BBC817F" w14:textId="77777777" w:rsidR="00C77928" w:rsidRPr="00CF0C08" w:rsidRDefault="00C77928" w:rsidP="00C77928">
      <w:pPr>
        <w:spacing w:line="240" w:lineRule="auto"/>
        <w:jc w:val="center"/>
        <w:rPr>
          <w:rFonts w:ascii="Times New Roman" w:eastAsia="Times New Roman" w:hAnsi="Times New Roman" w:cs="Times New Roman"/>
          <w:lang w:eastAsia="es-CO"/>
        </w:rPr>
      </w:pPr>
      <w:r w:rsidRPr="00CF0C08">
        <w:rPr>
          <w:rFonts w:ascii="Times New Roman" w:eastAsia="Times New Roman" w:hAnsi="Times New Roman" w:cs="Times New Roman"/>
          <w:color w:val="000000"/>
          <w:lang w:eastAsia="es-CO"/>
        </w:rPr>
        <w:t>Valle del Cauca- Cali</w:t>
      </w:r>
    </w:p>
    <w:p w14:paraId="79C0B4C8" w14:textId="77777777" w:rsidR="00C77928" w:rsidRDefault="00C77928" w:rsidP="00C77928">
      <w:pPr>
        <w:spacing w:line="240" w:lineRule="auto"/>
        <w:jc w:val="center"/>
        <w:rPr>
          <w:rFonts w:ascii="Times New Roman" w:eastAsia="Times New Roman" w:hAnsi="Times New Roman" w:cs="Times New Roman"/>
          <w:color w:val="000000"/>
          <w:lang w:eastAsia="es-CO"/>
        </w:rPr>
      </w:pPr>
      <w:r w:rsidRPr="00CF0C08">
        <w:rPr>
          <w:rFonts w:ascii="Times New Roman" w:eastAsia="Times New Roman" w:hAnsi="Times New Roman" w:cs="Times New Roman"/>
          <w:color w:val="000000"/>
          <w:lang w:eastAsia="es-CO"/>
        </w:rPr>
        <w:t>22 de febrero del 2023</w:t>
      </w:r>
    </w:p>
    <w:p w14:paraId="5EC9DB48" w14:textId="38288966" w:rsidR="00C77928" w:rsidRDefault="00A754A8">
      <w:pPr>
        <w:pStyle w:val="Ttulodeseccin"/>
        <w:rPr>
          <w:lang w:bidi="es-ES"/>
        </w:rPr>
      </w:pPr>
      <w:r>
        <w:rPr>
          <w:lang w:bidi="es-ES"/>
        </w:rPr>
        <w:lastRenderedPageBreak/>
        <w:t>Introducción</w:t>
      </w:r>
    </w:p>
    <w:p w14:paraId="5CD97475" w14:textId="77777777" w:rsidR="00A754A8" w:rsidRDefault="00A754A8" w:rsidP="00A754A8">
      <w:pPr>
        <w:rPr>
          <w:lang w:bidi="es-ES"/>
        </w:rPr>
      </w:pPr>
    </w:p>
    <w:p w14:paraId="77BEB0BB" w14:textId="207E247C" w:rsidR="00A754A8" w:rsidRDefault="00062CAB" w:rsidP="00A754A8">
      <w:pPr>
        <w:rPr>
          <w:lang w:bidi="es-ES"/>
        </w:rPr>
      </w:pPr>
      <w:r w:rsidRPr="00062CAB">
        <w:rPr>
          <w:lang w:bidi="es-ES"/>
        </w:rPr>
        <w:t>Con el crecimiento constante de la urbanización y el aumento del parque automotor, la gestión eficiente de los parqueaderos se ha convertido en un aspecto crucial para garantizar la movilidad urbana y la comodidad de los ciudadanos. En este contexto, la implementación de un sistema de gestión de parqueaderos surge como una solución tecnológica que busca mejorar la organización y operatividad de estos espacios, así como optimizar la experiencia de los usuarios. Este documento presenta el desarrollo de un sistema de gestión de parqueaderos diseñado para satisfacer las necesidades específicas de administración, control de accesos, registro de usuarios y generación de informes, con el fin de mejorar la eficiencia y seguridad en el uso de los parqueaderos.</w:t>
      </w:r>
    </w:p>
    <w:p w14:paraId="446F0112" w14:textId="77777777" w:rsidR="00062CAB" w:rsidRDefault="00062CAB" w:rsidP="00A754A8">
      <w:pPr>
        <w:rPr>
          <w:lang w:bidi="es-ES"/>
        </w:rPr>
      </w:pPr>
    </w:p>
    <w:p w14:paraId="7BCF5F05" w14:textId="77777777" w:rsidR="00062CAB" w:rsidRDefault="00062CAB" w:rsidP="00062CAB">
      <w:r>
        <w:rPr>
          <w:rStyle w:val="nfasis"/>
          <w:lang w:bidi="es-ES"/>
        </w:rPr>
        <w:t>Palabras clave</w:t>
      </w:r>
      <w:r>
        <w:rPr>
          <w:lang w:bidi="es-ES"/>
        </w:rPr>
        <w:t xml:space="preserve">: </w:t>
      </w:r>
      <w:sdt>
        <w:sdtPr>
          <w:alias w:val="Escriba palabras clave:"/>
          <w:tag w:val="Escriba palabras clave:"/>
          <w:id w:val="1402711190"/>
          <w:placeholder>
            <w:docPart w:val="116A6F2111D74BCFA04D0B2CB1EF8147"/>
          </w:placeholder>
          <w:temporary/>
          <w:showingPlcHdr/>
          <w15:appearance w15:val="hidden"/>
        </w:sdtPr>
        <w:sdtContent>
          <w:r>
            <w:rPr>
              <w:lang w:bidi="es-ES"/>
            </w:rPr>
            <w:t xml:space="preserve">Agregue aquí las palabras clave. Para reemplazar este (o cualquier) texto de sugerencia por el suyo, selecciónelo y comience a escribir. </w:t>
          </w:r>
          <w:r>
            <w:rPr>
              <w:color w:val="auto"/>
              <w:lang w:bidi="es-ES"/>
            </w:rPr>
            <w:t>No incluya espacios a la izquierda o a la derecha de los caracteres de la selección.</w:t>
          </w:r>
        </w:sdtContent>
      </w:sdt>
    </w:p>
    <w:p w14:paraId="29C4BE90" w14:textId="77777777" w:rsidR="00062CAB" w:rsidRDefault="00062CAB" w:rsidP="00A754A8">
      <w:pPr>
        <w:rPr>
          <w:lang w:bidi="es-ES"/>
        </w:rPr>
      </w:pPr>
    </w:p>
    <w:p w14:paraId="4F073CB6" w14:textId="6F03F44A" w:rsidR="00C77928" w:rsidRDefault="00062CAB">
      <w:pPr>
        <w:pStyle w:val="Ttulodeseccin"/>
        <w:rPr>
          <w:lang w:bidi="es-ES"/>
        </w:rPr>
      </w:pPr>
      <w:r>
        <w:rPr>
          <w:lang w:bidi="es-ES"/>
        </w:rPr>
        <w:lastRenderedPageBreak/>
        <w:t>Planteamiento del problema</w:t>
      </w:r>
    </w:p>
    <w:p w14:paraId="5BE3BF72" w14:textId="77777777" w:rsidR="00062CAB" w:rsidRPr="00062CAB" w:rsidRDefault="00062CAB" w:rsidP="00062CAB">
      <w:pPr>
        <w:rPr>
          <w:lang w:val="es-CO" w:bidi="es-ES"/>
        </w:rPr>
      </w:pPr>
      <w:r w:rsidRPr="00062CAB">
        <w:rPr>
          <w:lang w:val="es-CO" w:bidi="es-ES"/>
        </w:rPr>
        <w:t>El proceso manual de gestión de un parqueadero conlleva numerosos desafíos, incluyendo la dificultad para llevar un registro preciso de las reservas, el control adecuado de los ingresos y la generación de informes financieros detallados. Esto puede resultar en errores administrativos, pérdida de tiempo y recursos, así como una experiencia deficiente para los usuarios.</w:t>
      </w:r>
    </w:p>
    <w:p w14:paraId="4B3455B3" w14:textId="77777777" w:rsidR="00062CAB" w:rsidRPr="00062CAB" w:rsidRDefault="00062CAB" w:rsidP="00062CAB">
      <w:pPr>
        <w:rPr>
          <w:b/>
          <w:bCs/>
          <w:i/>
          <w:iCs/>
          <w:lang w:val="es-CO" w:bidi="es-ES"/>
        </w:rPr>
      </w:pPr>
      <w:r w:rsidRPr="00062CAB">
        <w:rPr>
          <w:b/>
          <w:bCs/>
          <w:i/>
          <w:iCs/>
          <w:lang w:val="es-CO" w:bidi="es-ES"/>
        </w:rPr>
        <w:t>Descripción del Problema</w:t>
      </w:r>
    </w:p>
    <w:p w14:paraId="31C89356" w14:textId="77777777" w:rsidR="00062CAB" w:rsidRPr="00062CAB" w:rsidRDefault="00062CAB" w:rsidP="00062CAB">
      <w:pPr>
        <w:rPr>
          <w:lang w:val="es-CO" w:bidi="es-ES"/>
        </w:rPr>
      </w:pPr>
      <w:r w:rsidRPr="00062CAB">
        <w:rPr>
          <w:lang w:val="es-CO" w:bidi="es-ES"/>
        </w:rPr>
        <w:t>El parqueadero carece de un sistema automatizado para la gestión de reservas, seguimiento de ingresos y generación de informes, lo que dificulta una administración eficiente y precisa.</w:t>
      </w:r>
    </w:p>
    <w:p w14:paraId="76C925E0" w14:textId="77777777" w:rsidR="00062CAB" w:rsidRPr="00062CAB" w:rsidRDefault="00062CAB" w:rsidP="00062CAB">
      <w:pPr>
        <w:rPr>
          <w:b/>
          <w:bCs/>
          <w:i/>
          <w:iCs/>
          <w:lang w:val="es-CO" w:bidi="es-ES"/>
        </w:rPr>
      </w:pPr>
      <w:r w:rsidRPr="00062CAB">
        <w:rPr>
          <w:b/>
          <w:bCs/>
          <w:i/>
          <w:iCs/>
          <w:lang w:val="es-CO" w:bidi="es-ES"/>
        </w:rPr>
        <w:t>Formulación del Problema</w:t>
      </w:r>
    </w:p>
    <w:p w14:paraId="1DBF0833" w14:textId="77777777" w:rsidR="00062CAB" w:rsidRPr="00062CAB" w:rsidRDefault="00062CAB" w:rsidP="00062CAB">
      <w:pPr>
        <w:rPr>
          <w:lang w:val="es-CO" w:bidi="es-ES"/>
        </w:rPr>
      </w:pPr>
      <w:r w:rsidRPr="00062CAB">
        <w:rPr>
          <w:lang w:val="es-CO" w:bidi="es-ES"/>
        </w:rPr>
        <w:t>¿Cómo podemos desarrollar un sistema de gestión de parqueaderos que permita una administración eficiente de espacios de estacionamiento, control de ingresos y generación de informes detallados para mejorar la experiencia tanto de los usuarios como de los propietarios del parqueadero?</w:t>
      </w:r>
    </w:p>
    <w:p w14:paraId="22C782CD" w14:textId="77777777" w:rsidR="00062CAB" w:rsidRPr="00062CAB" w:rsidRDefault="00062CAB" w:rsidP="00062CAB">
      <w:pPr>
        <w:rPr>
          <w:lang w:val="es-CO" w:bidi="es-ES"/>
        </w:rPr>
      </w:pPr>
    </w:p>
    <w:p w14:paraId="0C1BA40E" w14:textId="3E45CA02" w:rsidR="004D6B86" w:rsidRDefault="00062CAB">
      <w:pPr>
        <w:pStyle w:val="Ttulodeseccin"/>
        <w:rPr>
          <w:lang w:bidi="es-ES"/>
        </w:rPr>
      </w:pPr>
      <w:r>
        <w:rPr>
          <w:lang w:bidi="es-ES"/>
        </w:rPr>
        <w:lastRenderedPageBreak/>
        <w:t>Objetivo General</w:t>
      </w:r>
    </w:p>
    <w:p w14:paraId="19C075D6" w14:textId="77777777" w:rsidR="00062CAB" w:rsidRDefault="00062CAB" w:rsidP="00062CAB">
      <w:pPr>
        <w:rPr>
          <w:lang w:bidi="es-ES"/>
        </w:rPr>
      </w:pPr>
    </w:p>
    <w:p w14:paraId="3CDF384E" w14:textId="5FC54492" w:rsidR="00062CAB" w:rsidRDefault="00062CAB" w:rsidP="00062CAB">
      <w:r>
        <w:t xml:space="preserve">Desarrollar un software que permita gestionar los espacios de un parqueadero, ubicando los vehículos según el </w:t>
      </w:r>
      <w:r w:rsidR="008539CF">
        <w:t>horario solicitado</w:t>
      </w:r>
      <w:r>
        <w:t xml:space="preserve"> y el </w:t>
      </w:r>
      <w:r w:rsidR="008539CF">
        <w:t>tipo de vehículo del cliente</w:t>
      </w:r>
      <w:r>
        <w:t>, indicando la disponibilidad de plazas libres, llevando un registro del tiempo de entrada y salida de los vehículos, y permitiendo la reserva en línea de los cubículos de estacionamiento.</w:t>
      </w:r>
    </w:p>
    <w:p w14:paraId="2F114453" w14:textId="77777777" w:rsidR="008539CF" w:rsidRDefault="008539CF" w:rsidP="00062CAB"/>
    <w:p w14:paraId="2462464B" w14:textId="1A9C7BF2" w:rsidR="008539CF" w:rsidRDefault="008539CF" w:rsidP="00062CAB">
      <w:pPr>
        <w:rPr>
          <w:b/>
          <w:bCs/>
          <w:i/>
          <w:iCs/>
        </w:rPr>
      </w:pPr>
      <w:r w:rsidRPr="008539CF">
        <w:rPr>
          <w:b/>
          <w:bCs/>
          <w:i/>
          <w:iCs/>
        </w:rPr>
        <w:t>Objetivos Específicos</w:t>
      </w:r>
      <w:r>
        <w:rPr>
          <w:b/>
          <w:bCs/>
          <w:i/>
          <w:iCs/>
        </w:rPr>
        <w:t>.</w:t>
      </w:r>
    </w:p>
    <w:p w14:paraId="3F47BFDC" w14:textId="77777777" w:rsidR="008539CF" w:rsidRPr="008539CF" w:rsidRDefault="008539CF" w:rsidP="008539CF">
      <w:pPr>
        <w:numPr>
          <w:ilvl w:val="0"/>
          <w:numId w:val="12"/>
        </w:numPr>
        <w:rPr>
          <w:lang w:val="es-CO"/>
        </w:rPr>
      </w:pPr>
      <w:r w:rsidRPr="008539CF">
        <w:rPr>
          <w:lang w:val="es-CO"/>
        </w:rPr>
        <w:t>Diseñar e implementar un módulo de registro de usuarios para facilitar la gestión de reservas.</w:t>
      </w:r>
    </w:p>
    <w:p w14:paraId="3E981F68" w14:textId="77777777" w:rsidR="008539CF" w:rsidRPr="008539CF" w:rsidRDefault="008539CF" w:rsidP="008539CF">
      <w:pPr>
        <w:numPr>
          <w:ilvl w:val="0"/>
          <w:numId w:val="12"/>
        </w:numPr>
        <w:rPr>
          <w:lang w:val="es-CO"/>
        </w:rPr>
      </w:pPr>
      <w:r w:rsidRPr="008539CF">
        <w:rPr>
          <w:lang w:val="es-CO"/>
        </w:rPr>
        <w:t>Desarrollar un sistema de control de acceso para garantizar la seguridad de las instalaciones del parqueadero.</w:t>
      </w:r>
    </w:p>
    <w:p w14:paraId="6CF9B35E" w14:textId="77777777" w:rsidR="008539CF" w:rsidRPr="008539CF" w:rsidRDefault="008539CF" w:rsidP="008539CF">
      <w:pPr>
        <w:numPr>
          <w:ilvl w:val="0"/>
          <w:numId w:val="12"/>
        </w:numPr>
        <w:rPr>
          <w:lang w:val="es-CO"/>
        </w:rPr>
      </w:pPr>
      <w:r w:rsidRPr="008539CF">
        <w:rPr>
          <w:lang w:val="es-CO"/>
        </w:rPr>
        <w:t>Crear una interfaz intuitiva para la gestión de reservas, que permita a los usuarios realizar reservas de forma rápida y sencilla.</w:t>
      </w:r>
    </w:p>
    <w:p w14:paraId="42630E24" w14:textId="77777777" w:rsidR="008539CF" w:rsidRPr="008539CF" w:rsidRDefault="008539CF" w:rsidP="008539CF">
      <w:pPr>
        <w:numPr>
          <w:ilvl w:val="0"/>
          <w:numId w:val="12"/>
        </w:numPr>
        <w:rPr>
          <w:lang w:val="es-CO"/>
        </w:rPr>
      </w:pPr>
      <w:r w:rsidRPr="008539CF">
        <w:rPr>
          <w:lang w:val="es-CO"/>
        </w:rPr>
        <w:t>Implementar un sistema de seguimiento de ingresos que registre de manera precisa y detallada los pagos de los usuarios.</w:t>
      </w:r>
    </w:p>
    <w:p w14:paraId="6D22519E" w14:textId="77777777" w:rsidR="008539CF" w:rsidRDefault="008539CF" w:rsidP="008539CF">
      <w:pPr>
        <w:numPr>
          <w:ilvl w:val="0"/>
          <w:numId w:val="12"/>
        </w:numPr>
        <w:rPr>
          <w:lang w:val="es-CO"/>
        </w:rPr>
      </w:pPr>
      <w:r w:rsidRPr="008539CF">
        <w:rPr>
          <w:lang w:val="es-CO"/>
        </w:rPr>
        <w:t>Diseñar y desarrollar un módulo de generación de informes que permita a los propietarios del parqueadero obtener análisis financieros y estadísticas relevantes.</w:t>
      </w:r>
    </w:p>
    <w:p w14:paraId="500ABCAE" w14:textId="62604A8B" w:rsidR="008539CF" w:rsidRPr="008539CF" w:rsidRDefault="008539CF" w:rsidP="008539CF">
      <w:pPr>
        <w:numPr>
          <w:ilvl w:val="0"/>
          <w:numId w:val="12"/>
        </w:numPr>
        <w:rPr>
          <w:lang w:val="es-CO"/>
        </w:rPr>
      </w:pPr>
      <w:r>
        <w:rPr>
          <w:lang w:val="es-CO"/>
        </w:rPr>
        <w:t xml:space="preserve">Desarrollar un módulo de facturación electrónica que permita a los colaboradores facturar el servicio prestado </w:t>
      </w:r>
      <w:r w:rsidR="0002762A">
        <w:rPr>
          <w:lang w:val="es-CO"/>
        </w:rPr>
        <w:t>al cliente</w:t>
      </w:r>
      <w:r>
        <w:rPr>
          <w:lang w:val="es-CO"/>
        </w:rPr>
        <w:t>.</w:t>
      </w:r>
    </w:p>
    <w:p w14:paraId="72BC4AAB" w14:textId="426104BD" w:rsidR="008539CF" w:rsidRPr="008539CF" w:rsidRDefault="008539CF" w:rsidP="00062CAB">
      <w:pPr>
        <w:rPr>
          <w:lang w:val="es-CO"/>
        </w:rPr>
      </w:pPr>
    </w:p>
    <w:p w14:paraId="5B1047B9" w14:textId="77777777" w:rsidR="008539CF" w:rsidRDefault="008539CF" w:rsidP="00062CAB">
      <w:pPr>
        <w:rPr>
          <w:b/>
          <w:bCs/>
        </w:rPr>
      </w:pPr>
    </w:p>
    <w:p w14:paraId="0602A1A1" w14:textId="77777777" w:rsidR="008539CF" w:rsidRPr="008539CF" w:rsidRDefault="008539CF" w:rsidP="00062CAB">
      <w:pPr>
        <w:rPr>
          <w:b/>
          <w:bCs/>
          <w:lang w:bidi="es-ES"/>
        </w:rPr>
      </w:pPr>
    </w:p>
    <w:p w14:paraId="303C76FD" w14:textId="69325DB9" w:rsidR="001F1FA4" w:rsidRDefault="001F1FA4" w:rsidP="001F1FA4">
      <w:pPr>
        <w:pStyle w:val="Ttulodeseccin"/>
      </w:pPr>
      <w:r>
        <w:lastRenderedPageBreak/>
        <w:t>Metodología</w:t>
      </w:r>
    </w:p>
    <w:p w14:paraId="2051A00C" w14:textId="78517CEC" w:rsidR="001F1FA4" w:rsidRPr="001F1FA4" w:rsidRDefault="001F1FA4" w:rsidP="001F1FA4">
      <w:pPr>
        <w:rPr>
          <w:lang w:val="es-CO"/>
        </w:rPr>
      </w:pPr>
      <w:r w:rsidRPr="001F1FA4">
        <w:rPr>
          <w:lang w:val="es-CO"/>
        </w:rPr>
        <w:t>Para el desarrollo del sistema de gestión de parqueaderos, se utilizará la metodología Kanban, que se centra en la visualización del flujo de trabajo y la gestión de tareas de manera incremental. A continuación, se detalla cómo se aplicará Kanban en el proyecto:</w:t>
      </w:r>
    </w:p>
    <w:p w14:paraId="7675BE07" w14:textId="77777777" w:rsidR="001F1FA4" w:rsidRPr="001F1FA4" w:rsidRDefault="001F1FA4" w:rsidP="001F1FA4">
      <w:pPr>
        <w:rPr>
          <w:lang w:val="es-CO"/>
        </w:rPr>
      </w:pPr>
      <w:r w:rsidRPr="001F1FA4">
        <w:rPr>
          <w:b/>
          <w:bCs/>
          <w:i/>
          <w:iCs/>
          <w:lang w:val="es-CO"/>
        </w:rPr>
        <w:t>Tablero Kanban</w:t>
      </w:r>
      <w:r w:rsidRPr="001F1FA4">
        <w:rPr>
          <w:lang w:val="es-CO"/>
        </w:rPr>
        <w:t>:</w:t>
      </w:r>
    </w:p>
    <w:p w14:paraId="1E08124C" w14:textId="77777777" w:rsidR="001F1FA4" w:rsidRPr="001F1FA4" w:rsidRDefault="001F1FA4" w:rsidP="001F1FA4">
      <w:pPr>
        <w:rPr>
          <w:lang w:val="es-CO"/>
        </w:rPr>
      </w:pPr>
      <w:r w:rsidRPr="001F1FA4">
        <w:rPr>
          <w:lang w:val="es-CO"/>
        </w:rPr>
        <w:t>Se creará un tablero Kanban que represente visualmente el flujo de trabajo del proyecto. Este tablero constará de columnas que representan las diferentes etapas del proceso de desarrollo, como "Por Hacer", "En Progreso", "En Revisión" y "Completado". Cada tarea o funcionalidad del sistema se representará como una tarjeta en el tablero.</w:t>
      </w:r>
    </w:p>
    <w:p w14:paraId="36B2BBE9" w14:textId="77777777" w:rsidR="001F1FA4" w:rsidRPr="001F1FA4" w:rsidRDefault="001F1FA4" w:rsidP="001F1FA4">
      <w:pPr>
        <w:rPr>
          <w:b/>
          <w:bCs/>
          <w:i/>
          <w:iCs/>
          <w:lang w:val="es-CO"/>
        </w:rPr>
      </w:pPr>
      <w:r w:rsidRPr="001F1FA4">
        <w:rPr>
          <w:b/>
          <w:bCs/>
          <w:i/>
          <w:iCs/>
          <w:lang w:val="es-CO"/>
        </w:rPr>
        <w:t>Priorización de Tareas:</w:t>
      </w:r>
    </w:p>
    <w:p w14:paraId="01DFAC5F" w14:textId="77777777" w:rsidR="001F1FA4" w:rsidRPr="001F1FA4" w:rsidRDefault="001F1FA4" w:rsidP="001F1FA4">
      <w:pPr>
        <w:rPr>
          <w:lang w:val="es-CO"/>
        </w:rPr>
      </w:pPr>
      <w:r w:rsidRPr="001F1FA4">
        <w:rPr>
          <w:lang w:val="es-CO"/>
        </w:rPr>
        <w:t>Las tareas se agregarán al tablero Kanban en la columna "Por Hacer" y se priorizarán según su importancia y urgencia. El equipo de desarrollo trabajará en las tareas según su prioridad, moviéndolas a través de las columnas del tablero a medida que avanzan en el proceso.</w:t>
      </w:r>
    </w:p>
    <w:p w14:paraId="29A6F0D7" w14:textId="77777777" w:rsidR="001F1FA4" w:rsidRPr="001F1FA4" w:rsidRDefault="001F1FA4" w:rsidP="001F1FA4">
      <w:pPr>
        <w:rPr>
          <w:b/>
          <w:bCs/>
          <w:i/>
          <w:iCs/>
          <w:lang w:val="es-CO"/>
        </w:rPr>
      </w:pPr>
      <w:r w:rsidRPr="001F1FA4">
        <w:rPr>
          <w:b/>
          <w:bCs/>
          <w:i/>
          <w:iCs/>
          <w:lang w:val="es-CO"/>
        </w:rPr>
        <w:t>Reuniones Regulares de Revisión:</w:t>
      </w:r>
    </w:p>
    <w:p w14:paraId="0472270D" w14:textId="77777777" w:rsidR="001F1FA4" w:rsidRDefault="001F1FA4" w:rsidP="001F1FA4">
      <w:pPr>
        <w:rPr>
          <w:lang w:val="es-CO"/>
        </w:rPr>
      </w:pPr>
      <w:r w:rsidRPr="001F1FA4">
        <w:rPr>
          <w:lang w:val="es-CO"/>
        </w:rPr>
        <w:t>Se llevarán a cabo reuniones regulares, como reuniones diarias o semanales, para revisar el progreso del proyecto utilizando el tablero Kanban. Durante estas reuniones, el equipo discutirá el estado de las tareas, identificará posibles bloqueos y colaborará para resolver problemas.</w:t>
      </w:r>
    </w:p>
    <w:p w14:paraId="29DA7E23" w14:textId="77777777" w:rsidR="001F1FA4" w:rsidRPr="001F1FA4" w:rsidRDefault="001F1FA4" w:rsidP="001F1FA4">
      <w:pPr>
        <w:rPr>
          <w:lang w:val="es-CO"/>
        </w:rPr>
      </w:pPr>
    </w:p>
    <w:p w14:paraId="2A50C104" w14:textId="77777777" w:rsidR="001F1FA4" w:rsidRPr="001F1FA4" w:rsidRDefault="001F1FA4" w:rsidP="001F1FA4">
      <w:pPr>
        <w:rPr>
          <w:b/>
          <w:bCs/>
          <w:i/>
          <w:iCs/>
          <w:lang w:val="es-CO"/>
        </w:rPr>
      </w:pPr>
      <w:r w:rsidRPr="001F1FA4">
        <w:rPr>
          <w:b/>
          <w:bCs/>
          <w:i/>
          <w:iCs/>
          <w:lang w:val="es-CO"/>
        </w:rPr>
        <w:t>Mejora Continua:</w:t>
      </w:r>
    </w:p>
    <w:p w14:paraId="77097F21" w14:textId="77777777" w:rsidR="001F1FA4" w:rsidRDefault="001F1FA4" w:rsidP="001F1FA4">
      <w:pPr>
        <w:rPr>
          <w:lang w:val="es-CO"/>
        </w:rPr>
      </w:pPr>
      <w:r w:rsidRPr="001F1FA4">
        <w:rPr>
          <w:lang w:val="es-CO"/>
        </w:rPr>
        <w:t>Se fomentará la mejora continua del proceso mediante la retroalimentación del equipo y la revisión periódica del flujo de trabajo. Se animará al equipo a identificar áreas de mejora y a implementar cambios en el proceso para aumentar la eficiencia y la productividad.</w:t>
      </w:r>
    </w:p>
    <w:p w14:paraId="48B33A7D" w14:textId="77777777" w:rsidR="001F1FA4" w:rsidRPr="001F1FA4" w:rsidRDefault="001F1FA4" w:rsidP="001F1FA4">
      <w:pPr>
        <w:rPr>
          <w:lang w:val="es-CO"/>
        </w:rPr>
      </w:pPr>
    </w:p>
    <w:p w14:paraId="425F1C89" w14:textId="77777777" w:rsidR="001F1FA4" w:rsidRPr="001F1FA4" w:rsidRDefault="001F1FA4" w:rsidP="001F1FA4">
      <w:pPr>
        <w:rPr>
          <w:b/>
          <w:bCs/>
          <w:i/>
          <w:iCs/>
          <w:lang w:val="es-CO"/>
        </w:rPr>
      </w:pPr>
      <w:r w:rsidRPr="001F1FA4">
        <w:rPr>
          <w:b/>
          <w:bCs/>
          <w:i/>
          <w:iCs/>
          <w:lang w:val="es-CO"/>
        </w:rPr>
        <w:lastRenderedPageBreak/>
        <w:t>Flexibilidad y Adaptabilidad:</w:t>
      </w:r>
    </w:p>
    <w:p w14:paraId="55D67DDF" w14:textId="77777777" w:rsidR="001F1FA4" w:rsidRPr="001F1FA4" w:rsidRDefault="001F1FA4" w:rsidP="001F1FA4">
      <w:pPr>
        <w:rPr>
          <w:lang w:val="es-CO"/>
        </w:rPr>
      </w:pPr>
      <w:r w:rsidRPr="001F1FA4">
        <w:rPr>
          <w:lang w:val="es-CO"/>
        </w:rPr>
        <w:t>La metodología Kanban es flexible y adaptable, lo que permite al equipo ajustar el flujo de trabajo según sea necesario en respuesta a cambios en los requisitos del proyecto o circunstancias imprevistas. Se alentará al equipo a ser receptivo a los cambios y a realizar ajustes en el proceso según sea necesario.</w:t>
      </w:r>
    </w:p>
    <w:p w14:paraId="20A7C681" w14:textId="77777777" w:rsidR="001F1FA4" w:rsidRPr="001F1FA4" w:rsidRDefault="001F1FA4" w:rsidP="001F1FA4">
      <w:pPr>
        <w:rPr>
          <w:lang w:val="es-CO"/>
        </w:rPr>
      </w:pPr>
      <w:r w:rsidRPr="001F1FA4">
        <w:rPr>
          <w:lang w:val="es-CO"/>
        </w:rPr>
        <w:t>La metodología Kanban proporcionará al equipo de desarrollo una forma visual y flexible de gestionar el proyecto de desarrollo del sistema de gestión de parqueaderos, permitiendo un flujo de trabajo eficiente y una entrega continua de funcionalidades de alta calidad.</w:t>
      </w:r>
    </w:p>
    <w:p w14:paraId="0DB68761" w14:textId="77777777" w:rsidR="001F1FA4" w:rsidRPr="001F1FA4" w:rsidRDefault="001F1FA4" w:rsidP="001F1FA4">
      <w:pPr>
        <w:rPr>
          <w:lang w:val="es-CO"/>
        </w:rPr>
      </w:pPr>
    </w:p>
    <w:p w14:paraId="42CAA4AE" w14:textId="15F0EEC5" w:rsidR="004D6B86" w:rsidRDefault="004D6B86" w:rsidP="001F1FA4"/>
    <w:p w14:paraId="75D7BA75" w14:textId="77777777" w:rsidR="001F1FA4" w:rsidRDefault="001F1FA4" w:rsidP="001F1FA4"/>
    <w:p w14:paraId="0C4AF8B7" w14:textId="77777777" w:rsidR="001F1FA4" w:rsidRDefault="001F1FA4" w:rsidP="001F1FA4"/>
    <w:p w14:paraId="741D11A4" w14:textId="77777777" w:rsidR="001F1FA4" w:rsidRDefault="001F1FA4" w:rsidP="001F1FA4"/>
    <w:p w14:paraId="58A6E58F" w14:textId="77777777" w:rsidR="001F1FA4" w:rsidRDefault="001F1FA4" w:rsidP="001F1FA4"/>
    <w:p w14:paraId="3E73DED1" w14:textId="77777777" w:rsidR="001F1FA4" w:rsidRDefault="001F1FA4" w:rsidP="001F1FA4"/>
    <w:p w14:paraId="3E01432E" w14:textId="77777777" w:rsidR="001F1FA4" w:rsidRDefault="001F1FA4" w:rsidP="001F1FA4"/>
    <w:p w14:paraId="767B7BFC" w14:textId="77777777" w:rsidR="001F1FA4" w:rsidRDefault="001F1FA4" w:rsidP="001F1FA4"/>
    <w:p w14:paraId="7738B091" w14:textId="77777777" w:rsidR="001F1FA4" w:rsidRDefault="001F1FA4" w:rsidP="001F1FA4"/>
    <w:p w14:paraId="656CB961" w14:textId="77777777" w:rsidR="001F1FA4" w:rsidRDefault="001F1FA4" w:rsidP="001F1FA4"/>
    <w:p w14:paraId="7367A045" w14:textId="77777777" w:rsidR="001F1FA4" w:rsidRDefault="001F1FA4" w:rsidP="001F1FA4"/>
    <w:p w14:paraId="65C4D193" w14:textId="77777777" w:rsidR="001F1FA4" w:rsidRDefault="001F1FA4" w:rsidP="001F1FA4"/>
    <w:p w14:paraId="4BC2F240" w14:textId="77777777" w:rsidR="001F1FA4" w:rsidRDefault="001F1FA4" w:rsidP="001F1FA4"/>
    <w:p w14:paraId="405514E5" w14:textId="77777777" w:rsidR="001F1FA4" w:rsidRDefault="001F1FA4" w:rsidP="001F1FA4"/>
    <w:p w14:paraId="39E6FA4B" w14:textId="77777777" w:rsidR="001F1FA4" w:rsidRDefault="001F1FA4" w:rsidP="001F1FA4"/>
    <w:p w14:paraId="0A8E1280" w14:textId="5083324A" w:rsidR="001F1FA4" w:rsidRDefault="001F1FA4" w:rsidP="001F1FA4">
      <w:pPr>
        <w:jc w:val="center"/>
      </w:pPr>
      <w:r>
        <w:lastRenderedPageBreak/>
        <w:t>Marco Referencial</w:t>
      </w:r>
    </w:p>
    <w:p w14:paraId="63E5202B" w14:textId="77777777" w:rsidR="001F1FA4" w:rsidRDefault="001F1FA4" w:rsidP="001F1FA4">
      <w:pPr>
        <w:jc w:val="center"/>
      </w:pPr>
    </w:p>
    <w:p w14:paraId="169099C1" w14:textId="77777777" w:rsidR="001F1FA4" w:rsidRPr="001F1FA4" w:rsidRDefault="001F1FA4" w:rsidP="001F1FA4">
      <w:pPr>
        <w:rPr>
          <w:lang w:val="es-CO"/>
        </w:rPr>
      </w:pPr>
      <w:r w:rsidRPr="001F1FA4">
        <w:rPr>
          <w:lang w:val="es-CO"/>
        </w:rPr>
        <w:t>Sistemas de Gestión de Parqueaderos:</w:t>
      </w:r>
    </w:p>
    <w:p w14:paraId="446733C4" w14:textId="77777777" w:rsidR="001F1FA4" w:rsidRPr="001F1FA4" w:rsidRDefault="001F1FA4" w:rsidP="001F1FA4">
      <w:pPr>
        <w:rPr>
          <w:lang w:val="es-CO"/>
        </w:rPr>
      </w:pPr>
      <w:r w:rsidRPr="001F1FA4">
        <w:rPr>
          <w:lang w:val="es-CO"/>
        </w:rPr>
        <w:t>Los sistemas de gestión de parqueaderos son herramientas tecnológicas diseñadas para optimizar y automatizar los procesos relacionados con la administración de espacios de estacionamiento. Estos sistemas suelen incluir funcionalidades como registro de usuarios, control de acceso, gestión de reservas, seguimiento de ingresos y generación de informes.</w:t>
      </w:r>
    </w:p>
    <w:p w14:paraId="4639B7F3" w14:textId="77777777" w:rsidR="001F1FA4" w:rsidRPr="001F1FA4" w:rsidRDefault="001F1FA4" w:rsidP="001F1FA4">
      <w:pPr>
        <w:rPr>
          <w:lang w:val="es-CO"/>
        </w:rPr>
      </w:pPr>
      <w:r w:rsidRPr="001F1FA4">
        <w:rPr>
          <w:lang w:val="es-CO"/>
        </w:rPr>
        <w:t>Importancia de la Automatización en la Gestión de Parqueaderos:</w:t>
      </w:r>
    </w:p>
    <w:p w14:paraId="2F52C5A3" w14:textId="77777777" w:rsidR="001F1FA4" w:rsidRPr="001F1FA4" w:rsidRDefault="001F1FA4" w:rsidP="001F1FA4">
      <w:pPr>
        <w:rPr>
          <w:lang w:val="es-CO"/>
        </w:rPr>
      </w:pPr>
      <w:r w:rsidRPr="001F1FA4">
        <w:rPr>
          <w:lang w:val="es-CO"/>
        </w:rPr>
        <w:t>La automatización de los procesos de gestión de parqueaderos ofrece una serie de beneficios, como la reducción de errores humanos, el ahorro de tiempo y recursos, la mejora en la precisión de los registros y la optimización de la experiencia tanto para los usuarios como para los propietarios del establecimiento.</w:t>
      </w:r>
    </w:p>
    <w:p w14:paraId="1574C852" w14:textId="77777777" w:rsidR="001F1FA4" w:rsidRPr="001F1FA4" w:rsidRDefault="001F1FA4" w:rsidP="001F1FA4">
      <w:pPr>
        <w:rPr>
          <w:lang w:val="es-CO"/>
        </w:rPr>
      </w:pPr>
      <w:r w:rsidRPr="001F1FA4">
        <w:rPr>
          <w:lang w:val="es-CO"/>
        </w:rPr>
        <w:t>Tecnologías Utilizadas en Sistemas de Gestión de Parqueaderos:</w:t>
      </w:r>
    </w:p>
    <w:p w14:paraId="3C35BDEB" w14:textId="77777777" w:rsidR="001F1FA4" w:rsidRPr="001F1FA4" w:rsidRDefault="001F1FA4" w:rsidP="001F1FA4">
      <w:pPr>
        <w:numPr>
          <w:ilvl w:val="0"/>
          <w:numId w:val="13"/>
        </w:numPr>
        <w:rPr>
          <w:lang w:val="es-CO"/>
        </w:rPr>
      </w:pPr>
      <w:r w:rsidRPr="001F1FA4">
        <w:rPr>
          <w:b/>
          <w:bCs/>
          <w:lang w:val="es-CO"/>
        </w:rPr>
        <w:t>Desarrollo de Aplicaciones Web:</w:t>
      </w:r>
      <w:r w:rsidRPr="001F1FA4">
        <w:rPr>
          <w:lang w:val="es-CO"/>
        </w:rPr>
        <w:t xml:space="preserve"> La mayoría de los sistemas de gestión de parqueaderos se implementan como aplicaciones web, lo que permite acceder a ellos desde cualquier dispositivo con conexión a Internet.</w:t>
      </w:r>
    </w:p>
    <w:p w14:paraId="74C3A8D3" w14:textId="77777777" w:rsidR="001F1FA4" w:rsidRPr="001F1FA4" w:rsidRDefault="001F1FA4" w:rsidP="001F1FA4">
      <w:pPr>
        <w:numPr>
          <w:ilvl w:val="0"/>
          <w:numId w:val="13"/>
        </w:numPr>
        <w:rPr>
          <w:lang w:val="es-CO"/>
        </w:rPr>
      </w:pPr>
      <w:r w:rsidRPr="001F1FA4">
        <w:rPr>
          <w:b/>
          <w:bCs/>
          <w:lang w:val="es-CO"/>
        </w:rPr>
        <w:t>Bases de Datos Relacionales:</w:t>
      </w:r>
      <w:r w:rsidRPr="001F1FA4">
        <w:rPr>
          <w:lang w:val="es-CO"/>
        </w:rPr>
        <w:t xml:space="preserve"> Las bases de datos relacionales son fundamentales para almacenar y gestionar la información de usuarios, reservas, ingresos y otros datos relevantes del parqueadero.</w:t>
      </w:r>
    </w:p>
    <w:p w14:paraId="1130994C" w14:textId="77777777" w:rsidR="001F1FA4" w:rsidRPr="001F1FA4" w:rsidRDefault="001F1FA4" w:rsidP="001F1FA4">
      <w:pPr>
        <w:numPr>
          <w:ilvl w:val="0"/>
          <w:numId w:val="13"/>
        </w:numPr>
        <w:rPr>
          <w:lang w:val="es-CO"/>
        </w:rPr>
      </w:pPr>
      <w:r w:rsidRPr="001F1FA4">
        <w:rPr>
          <w:b/>
          <w:bCs/>
          <w:lang w:val="es-CO"/>
        </w:rPr>
        <w:t>Tecnologías de Seguridad:</w:t>
      </w:r>
      <w:r w:rsidRPr="001F1FA4">
        <w:rPr>
          <w:lang w:val="es-CO"/>
        </w:rPr>
        <w:t xml:space="preserve"> Se utilizan sistemas de control de acceso y tecnologías de seguridad, como lectores de tarjetas RFID o reconocimiento de placas, para garantizar la seguridad de las instalaciones del parqueadero.</w:t>
      </w:r>
    </w:p>
    <w:p w14:paraId="1075A8CB" w14:textId="77777777" w:rsidR="001F1FA4" w:rsidRPr="001F1FA4" w:rsidRDefault="001F1FA4" w:rsidP="001F1FA4">
      <w:pPr>
        <w:numPr>
          <w:ilvl w:val="0"/>
          <w:numId w:val="13"/>
        </w:numPr>
        <w:rPr>
          <w:lang w:val="es-CO"/>
        </w:rPr>
      </w:pPr>
      <w:r w:rsidRPr="001F1FA4">
        <w:rPr>
          <w:b/>
          <w:bCs/>
          <w:lang w:val="es-CO"/>
        </w:rPr>
        <w:t xml:space="preserve">Lenguajes de Programación y </w:t>
      </w:r>
      <w:proofErr w:type="spellStart"/>
      <w:r w:rsidRPr="001F1FA4">
        <w:rPr>
          <w:b/>
          <w:bCs/>
          <w:lang w:val="es-CO"/>
        </w:rPr>
        <w:t>Frameworks</w:t>
      </w:r>
      <w:proofErr w:type="spellEnd"/>
      <w:r w:rsidRPr="001F1FA4">
        <w:rPr>
          <w:b/>
          <w:bCs/>
          <w:lang w:val="es-CO"/>
        </w:rPr>
        <w:t>:</w:t>
      </w:r>
      <w:r w:rsidRPr="001F1FA4">
        <w:rPr>
          <w:lang w:val="es-CO"/>
        </w:rPr>
        <w:t xml:space="preserve"> Se emplean diversos lenguajes de programación como JavaScript, Python, PHP, entre otros, y </w:t>
      </w:r>
      <w:proofErr w:type="spellStart"/>
      <w:r w:rsidRPr="001F1FA4">
        <w:rPr>
          <w:lang w:val="es-CO"/>
        </w:rPr>
        <w:t>frameworks</w:t>
      </w:r>
      <w:proofErr w:type="spellEnd"/>
      <w:r w:rsidRPr="001F1FA4">
        <w:rPr>
          <w:lang w:val="es-CO"/>
        </w:rPr>
        <w:t xml:space="preserve"> como Angular, </w:t>
      </w:r>
      <w:proofErr w:type="spellStart"/>
      <w:r w:rsidRPr="001F1FA4">
        <w:rPr>
          <w:lang w:val="es-CO"/>
        </w:rPr>
        <w:t>React</w:t>
      </w:r>
      <w:proofErr w:type="spellEnd"/>
      <w:r w:rsidRPr="001F1FA4">
        <w:rPr>
          <w:lang w:val="es-CO"/>
        </w:rPr>
        <w:t>, Django, Laravel, etc., para el desarrollo de la aplicación.</w:t>
      </w:r>
    </w:p>
    <w:p w14:paraId="4697D63A" w14:textId="139587F6" w:rsidR="001F1FA4" w:rsidRDefault="00C271B0" w:rsidP="00C271B0">
      <w:pPr>
        <w:jc w:val="center"/>
        <w:rPr>
          <w:lang w:val="es-CO"/>
        </w:rPr>
      </w:pPr>
      <w:r>
        <w:rPr>
          <w:lang w:val="es-CO"/>
        </w:rPr>
        <w:lastRenderedPageBreak/>
        <w:t>Estado del Arte</w:t>
      </w:r>
    </w:p>
    <w:p w14:paraId="564457C5" w14:textId="77777777" w:rsidR="00C271B0" w:rsidRDefault="00C271B0" w:rsidP="00C271B0">
      <w:pPr>
        <w:jc w:val="center"/>
        <w:rPr>
          <w:lang w:val="es-CO"/>
        </w:rPr>
      </w:pPr>
    </w:p>
    <w:p w14:paraId="3CD5BB7C" w14:textId="77777777" w:rsidR="00017DEE" w:rsidRDefault="00017DEE" w:rsidP="00017DEE">
      <w:pPr>
        <w:ind w:left="720" w:firstLine="0"/>
        <w:rPr>
          <w:b/>
          <w:bCs/>
          <w:lang w:val="es-CO"/>
        </w:rPr>
      </w:pPr>
      <w:r w:rsidRPr="00017DEE">
        <w:rPr>
          <w:b/>
          <w:bCs/>
          <w:lang w:val="es-CO"/>
        </w:rPr>
        <w:br/>
      </w:r>
      <w:proofErr w:type="spellStart"/>
      <w:r w:rsidRPr="00017DEE">
        <w:rPr>
          <w:b/>
          <w:bCs/>
          <w:lang w:val="es-CO"/>
        </w:rPr>
        <w:t>ParkeApp</w:t>
      </w:r>
      <w:proofErr w:type="spellEnd"/>
    </w:p>
    <w:p w14:paraId="567B42DD" w14:textId="4AEB3825" w:rsidR="00017DEE" w:rsidRPr="00017DEE" w:rsidRDefault="00017DEE" w:rsidP="00017DEE">
      <w:pPr>
        <w:rPr>
          <w:lang w:val="es-CO"/>
        </w:rPr>
      </w:pPr>
      <w:r w:rsidRPr="00017DEE">
        <w:rPr>
          <w:b/>
          <w:bCs/>
          <w:lang w:val="es-CO"/>
        </w:rPr>
        <w:t xml:space="preserve"> </w:t>
      </w:r>
      <w:r w:rsidRPr="00017DEE">
        <w:rPr>
          <w:lang w:val="es-CO"/>
        </w:rPr>
        <w:t>Una alternativa para el estacionamiento en Colombia</w:t>
      </w:r>
    </w:p>
    <w:p w14:paraId="51C0E948" w14:textId="77777777" w:rsidR="00017DEE" w:rsidRPr="00017DEE" w:rsidRDefault="00017DEE" w:rsidP="00017DEE">
      <w:pPr>
        <w:rPr>
          <w:lang w:val="es-CO"/>
        </w:rPr>
      </w:pPr>
      <w:r w:rsidRPr="00017DEE">
        <w:rPr>
          <w:lang w:val="es-CO"/>
        </w:rPr>
        <w:t>Encontrar un parqueadero en las ciudades colombianas puede ser una odisea. La falta de espacios, especialmente en las horas pico, y los altos costos de los parqueaderos tradicionales generan estrés e incomodidad a los conductores.</w:t>
      </w:r>
    </w:p>
    <w:p w14:paraId="70C2568E" w14:textId="77777777" w:rsidR="00017DEE" w:rsidRPr="00017DEE" w:rsidRDefault="00017DEE" w:rsidP="00017DEE">
      <w:pPr>
        <w:rPr>
          <w:lang w:val="es-CO"/>
        </w:rPr>
      </w:pPr>
      <w:proofErr w:type="spellStart"/>
      <w:r w:rsidRPr="00017DEE">
        <w:rPr>
          <w:lang w:val="es-CO"/>
        </w:rPr>
        <w:t>ParkeApp</w:t>
      </w:r>
      <w:proofErr w:type="spellEnd"/>
      <w:r w:rsidRPr="00017DEE">
        <w:rPr>
          <w:lang w:val="es-CO"/>
        </w:rPr>
        <w:t xml:space="preserve"> surge como una alternativa para aliviar esta problemática. Se trata de una aplicación móvil que conecta a los propietarios de parqueaderos con los conductores que buscan un lugar seguro y económico para estacionar su vehículo.</w:t>
      </w:r>
    </w:p>
    <w:p w14:paraId="6A7F78E6" w14:textId="77777777" w:rsidR="00017DEE" w:rsidRPr="00017DEE" w:rsidRDefault="00017DEE" w:rsidP="00017DEE">
      <w:pPr>
        <w:rPr>
          <w:lang w:val="es-CO"/>
        </w:rPr>
      </w:pPr>
      <w:r w:rsidRPr="00017DEE">
        <w:rPr>
          <w:lang w:val="es-CO"/>
        </w:rPr>
        <w:t xml:space="preserve">¿Cómo funciona </w:t>
      </w:r>
      <w:proofErr w:type="spellStart"/>
      <w:r w:rsidRPr="00017DEE">
        <w:rPr>
          <w:lang w:val="es-CO"/>
        </w:rPr>
        <w:t>ParkeApp</w:t>
      </w:r>
      <w:proofErr w:type="spellEnd"/>
      <w:r w:rsidRPr="00017DEE">
        <w:rPr>
          <w:lang w:val="es-CO"/>
        </w:rPr>
        <w:t>?</w:t>
      </w:r>
    </w:p>
    <w:p w14:paraId="374DFE60" w14:textId="77777777" w:rsidR="00017DEE" w:rsidRPr="00017DEE" w:rsidRDefault="00017DEE" w:rsidP="00017DEE">
      <w:pPr>
        <w:numPr>
          <w:ilvl w:val="0"/>
          <w:numId w:val="16"/>
        </w:numPr>
        <w:rPr>
          <w:lang w:val="es-CO"/>
        </w:rPr>
      </w:pPr>
      <w:r w:rsidRPr="00017DEE">
        <w:rPr>
          <w:lang w:val="es-CO"/>
        </w:rPr>
        <w:t>Los conductores descargan la aplicación, se registran y buscan el parqueadero que mejor se ajuste a sus necesidades de ubicación, precio y disponibilidad. Pueden reservar su cupo con anticipación y pagar de forma segura a través de la plataforma.</w:t>
      </w:r>
    </w:p>
    <w:p w14:paraId="46247527" w14:textId="77777777" w:rsidR="00017DEE" w:rsidRPr="00017DEE" w:rsidRDefault="00017DEE" w:rsidP="00017DEE">
      <w:pPr>
        <w:numPr>
          <w:ilvl w:val="0"/>
          <w:numId w:val="16"/>
        </w:numPr>
        <w:rPr>
          <w:lang w:val="es-CO"/>
        </w:rPr>
      </w:pPr>
      <w:r w:rsidRPr="00017DEE">
        <w:rPr>
          <w:lang w:val="es-CO"/>
        </w:rPr>
        <w:t>Los propietarios de parqueaderos registran su parqueadero en la aplicación, establecen la disponibilidad y los precios, y reciben solicitudes de conductores en tiempo real. De esta manera, pueden aumentar la ocupación de su parqueadero y generar ingresos adicionales.</w:t>
      </w:r>
    </w:p>
    <w:p w14:paraId="7FAF2F8F" w14:textId="77777777" w:rsidR="00017DEE" w:rsidRPr="00017DEE" w:rsidRDefault="00017DEE" w:rsidP="00017DEE">
      <w:pPr>
        <w:rPr>
          <w:lang w:val="es-CO"/>
        </w:rPr>
      </w:pPr>
      <w:proofErr w:type="spellStart"/>
      <w:r w:rsidRPr="00017DEE">
        <w:rPr>
          <w:lang w:val="es-CO"/>
        </w:rPr>
        <w:t>ParkeApp</w:t>
      </w:r>
      <w:proofErr w:type="spellEnd"/>
      <w:r w:rsidRPr="00017DEE">
        <w:rPr>
          <w:lang w:val="es-CO"/>
        </w:rPr>
        <w:t>: Una respuesta a la escasez de parqueaderos en Colombia</w:t>
      </w:r>
    </w:p>
    <w:p w14:paraId="7EC06B58" w14:textId="77777777" w:rsidR="00017DEE" w:rsidRPr="00017DEE" w:rsidRDefault="00017DEE" w:rsidP="00017DEE">
      <w:pPr>
        <w:rPr>
          <w:lang w:val="es-CO"/>
        </w:rPr>
      </w:pPr>
      <w:r w:rsidRPr="00017DEE">
        <w:rPr>
          <w:lang w:val="es-CO"/>
        </w:rPr>
        <w:t>Las cifras son contundentes:</w:t>
      </w:r>
    </w:p>
    <w:p w14:paraId="36E30C79" w14:textId="77777777" w:rsidR="00017DEE" w:rsidRPr="00017DEE" w:rsidRDefault="00017DEE" w:rsidP="00017DEE">
      <w:pPr>
        <w:numPr>
          <w:ilvl w:val="0"/>
          <w:numId w:val="17"/>
        </w:numPr>
        <w:rPr>
          <w:lang w:val="es-CO"/>
        </w:rPr>
      </w:pPr>
      <w:r w:rsidRPr="00017DEE">
        <w:rPr>
          <w:lang w:val="es-CO"/>
        </w:rPr>
        <w:t>Bogotá tiene solo 60.000 cupos de parqueadero disponibles para los 1.800.000 carros que circulan en la ciudad.</w:t>
      </w:r>
    </w:p>
    <w:p w14:paraId="3F626163" w14:textId="77777777" w:rsidR="00017DEE" w:rsidRPr="00017DEE" w:rsidRDefault="00017DEE" w:rsidP="00017DEE">
      <w:pPr>
        <w:numPr>
          <w:ilvl w:val="0"/>
          <w:numId w:val="17"/>
        </w:numPr>
        <w:rPr>
          <w:lang w:val="es-CO"/>
        </w:rPr>
      </w:pPr>
      <w:r w:rsidRPr="00017DEE">
        <w:rPr>
          <w:lang w:val="es-CO"/>
        </w:rPr>
        <w:t>Esto significa que solo hay un 3% de espacios disponibles para cubrir la demanda.</w:t>
      </w:r>
    </w:p>
    <w:p w14:paraId="3C3EEE3A" w14:textId="77777777" w:rsidR="00017DEE" w:rsidRPr="00017DEE" w:rsidRDefault="00017DEE" w:rsidP="00017DEE">
      <w:pPr>
        <w:rPr>
          <w:lang w:val="es-CO"/>
        </w:rPr>
      </w:pPr>
      <w:proofErr w:type="spellStart"/>
      <w:r w:rsidRPr="00017DEE">
        <w:rPr>
          <w:lang w:val="es-CO"/>
        </w:rPr>
        <w:t>ParkeApp</w:t>
      </w:r>
      <w:proofErr w:type="spellEnd"/>
      <w:r w:rsidRPr="00017DEE">
        <w:rPr>
          <w:lang w:val="es-CO"/>
        </w:rPr>
        <w:t xml:space="preserve"> busca contribuir a solucionar este problema:</w:t>
      </w:r>
    </w:p>
    <w:p w14:paraId="55460A0D" w14:textId="77777777" w:rsidR="00017DEE" w:rsidRPr="00017DEE" w:rsidRDefault="00017DEE" w:rsidP="00017DEE">
      <w:pPr>
        <w:numPr>
          <w:ilvl w:val="0"/>
          <w:numId w:val="18"/>
        </w:numPr>
        <w:rPr>
          <w:lang w:val="es-CO"/>
        </w:rPr>
      </w:pPr>
      <w:r w:rsidRPr="00017DEE">
        <w:rPr>
          <w:lang w:val="es-CO"/>
        </w:rPr>
        <w:lastRenderedPageBreak/>
        <w:t>Ampliando la oferta de parqueaderos al conectar a propietarios con conductores.</w:t>
      </w:r>
    </w:p>
    <w:p w14:paraId="7AFC6C89" w14:textId="77777777" w:rsidR="00017DEE" w:rsidRPr="00017DEE" w:rsidRDefault="00017DEE" w:rsidP="00017DEE">
      <w:pPr>
        <w:numPr>
          <w:ilvl w:val="0"/>
          <w:numId w:val="18"/>
        </w:numPr>
        <w:rPr>
          <w:lang w:val="es-CO"/>
        </w:rPr>
      </w:pPr>
      <w:r w:rsidRPr="00017DEE">
        <w:rPr>
          <w:lang w:val="es-CO"/>
        </w:rPr>
        <w:t>Ofreciendo tarifas más justas y competitivas.</w:t>
      </w:r>
    </w:p>
    <w:p w14:paraId="40DCBF7A" w14:textId="77777777" w:rsidR="00017DEE" w:rsidRPr="00017DEE" w:rsidRDefault="00017DEE" w:rsidP="00017DEE">
      <w:pPr>
        <w:numPr>
          <w:ilvl w:val="0"/>
          <w:numId w:val="18"/>
        </w:numPr>
        <w:rPr>
          <w:lang w:val="es-CO"/>
        </w:rPr>
      </w:pPr>
      <w:r w:rsidRPr="00017DEE">
        <w:rPr>
          <w:lang w:val="es-CO"/>
        </w:rPr>
        <w:t>Facilitando la búsqueda y reserva de parqueaderos.</w:t>
      </w:r>
    </w:p>
    <w:p w14:paraId="6FAA80F6" w14:textId="77777777" w:rsidR="00017DEE" w:rsidRPr="00017DEE" w:rsidRDefault="00017DEE" w:rsidP="00017DEE">
      <w:pPr>
        <w:rPr>
          <w:lang w:val="es-CO"/>
        </w:rPr>
      </w:pPr>
      <w:proofErr w:type="spellStart"/>
      <w:r w:rsidRPr="00017DEE">
        <w:rPr>
          <w:lang w:val="es-CO"/>
        </w:rPr>
        <w:t>ParkeApp</w:t>
      </w:r>
      <w:proofErr w:type="spellEnd"/>
      <w:r w:rsidRPr="00017DEE">
        <w:rPr>
          <w:lang w:val="es-CO"/>
        </w:rPr>
        <w:t>: Una iniciativa que busca mejorar la experiencia de estacionamiento en Colombia.</w:t>
      </w:r>
    </w:p>
    <w:p w14:paraId="4B2B44E1" w14:textId="77777777" w:rsidR="00DA5F36" w:rsidRPr="00017DEE" w:rsidRDefault="00DA5F36" w:rsidP="00C271B0">
      <w:pPr>
        <w:rPr>
          <w:lang w:val="es-CO"/>
        </w:rPr>
      </w:pPr>
    </w:p>
    <w:p w14:paraId="15B79C57" w14:textId="77777777" w:rsidR="00DA5F36" w:rsidRDefault="00DA5F36" w:rsidP="00C271B0"/>
    <w:p w14:paraId="0099F9A3" w14:textId="77777777" w:rsidR="00DA5F36" w:rsidRDefault="00DA5F36" w:rsidP="00DA5F36">
      <w:pPr>
        <w:ind w:left="720" w:firstLine="0"/>
        <w:rPr>
          <w:b/>
          <w:bCs/>
          <w:lang w:val="es-CO"/>
        </w:rPr>
      </w:pPr>
      <w:r w:rsidRPr="00DA5F36">
        <w:rPr>
          <w:b/>
          <w:bCs/>
          <w:lang w:val="es-CO"/>
        </w:rPr>
        <w:br/>
      </w:r>
      <w:proofErr w:type="spellStart"/>
      <w:r w:rsidRPr="00DA5F36">
        <w:rPr>
          <w:b/>
          <w:bCs/>
          <w:lang w:val="es-CO"/>
        </w:rPr>
        <w:t>Nidoo</w:t>
      </w:r>
      <w:proofErr w:type="spellEnd"/>
    </w:p>
    <w:p w14:paraId="30B366A6" w14:textId="0604C8DA" w:rsidR="00DA5F36" w:rsidRPr="00DA5F36" w:rsidRDefault="00DA5F36" w:rsidP="00DA5F36">
      <w:pPr>
        <w:rPr>
          <w:lang w:val="es-CO"/>
        </w:rPr>
      </w:pPr>
      <w:r w:rsidRPr="00DA5F36">
        <w:rPr>
          <w:lang w:val="es-CO"/>
        </w:rPr>
        <w:t>una solución innovadora al problema de los parqueaderos en Bogotá</w:t>
      </w:r>
    </w:p>
    <w:p w14:paraId="6D75BB8E" w14:textId="77777777" w:rsidR="00DA5F36" w:rsidRPr="00DA5F36" w:rsidRDefault="00DA5F36" w:rsidP="00DA5F36">
      <w:pPr>
        <w:rPr>
          <w:lang w:val="es-CO"/>
        </w:rPr>
      </w:pPr>
      <w:r w:rsidRPr="00DA5F36">
        <w:rPr>
          <w:lang w:val="es-CO"/>
        </w:rPr>
        <w:t>Encontrar un parqueadero en Bogotá puede ser una pesadilla. Según estudios recientes, la búsqueda de un cupo puede ser tan frustrante como manejar en hora pico, y los precios exorbitantes pueden llegar hasta $50.000 por una jornada laboral.</w:t>
      </w:r>
    </w:p>
    <w:p w14:paraId="58A91AD7" w14:textId="77777777" w:rsidR="00DA5F36" w:rsidRPr="00DA5F36" w:rsidRDefault="00DA5F36" w:rsidP="00DA5F36">
      <w:pPr>
        <w:rPr>
          <w:lang w:val="es-CO"/>
        </w:rPr>
      </w:pPr>
      <w:r w:rsidRPr="00DA5F36">
        <w:rPr>
          <w:lang w:val="es-CO"/>
        </w:rPr>
        <w:t xml:space="preserve">Para aliviar este problema y mejorar la movilidad en la ciudad, tres emprendedores colombianos, José Mogollón, Santiago Robayo y Juan Cubillos, han creado </w:t>
      </w:r>
      <w:proofErr w:type="spellStart"/>
      <w:r w:rsidRPr="00DA5F36">
        <w:rPr>
          <w:lang w:val="es-CO"/>
        </w:rPr>
        <w:t>Nidoo</w:t>
      </w:r>
      <w:proofErr w:type="spellEnd"/>
      <w:r w:rsidRPr="00DA5F36">
        <w:rPr>
          <w:lang w:val="es-CO"/>
        </w:rPr>
        <w:t>, una plataforma innovadora que conecta a conductores que buscan parqueadero con propietarios que tienen cupos disponibles.</w:t>
      </w:r>
    </w:p>
    <w:p w14:paraId="6A778571" w14:textId="77777777" w:rsidR="00DA5F36" w:rsidRPr="00DA5F36" w:rsidRDefault="00DA5F36" w:rsidP="00DA5F36">
      <w:pPr>
        <w:rPr>
          <w:lang w:val="es-CO"/>
        </w:rPr>
      </w:pPr>
      <w:proofErr w:type="spellStart"/>
      <w:r w:rsidRPr="00DA5F36">
        <w:rPr>
          <w:lang w:val="es-CO"/>
        </w:rPr>
        <w:t>Nidoo</w:t>
      </w:r>
      <w:proofErr w:type="spellEnd"/>
      <w:r w:rsidRPr="00DA5F36">
        <w:rPr>
          <w:lang w:val="es-CO"/>
        </w:rPr>
        <w:t xml:space="preserve"> funciona de manera sencilla:</w:t>
      </w:r>
    </w:p>
    <w:p w14:paraId="06472A01" w14:textId="77777777" w:rsidR="00DA5F36" w:rsidRPr="00DA5F36" w:rsidRDefault="00DA5F36" w:rsidP="00DA5F36">
      <w:pPr>
        <w:numPr>
          <w:ilvl w:val="0"/>
          <w:numId w:val="14"/>
        </w:numPr>
        <w:rPr>
          <w:lang w:val="es-CO"/>
        </w:rPr>
      </w:pPr>
      <w:r w:rsidRPr="00DA5F36">
        <w:rPr>
          <w:lang w:val="es-CO"/>
        </w:rPr>
        <w:t>Los propietarios de parqueaderos pueden registrarse en la plataforma y ofrecer sus cupos disponibles, indicando la ubicación, el precio y el periodo de tiempo (mensual como mínimo).</w:t>
      </w:r>
    </w:p>
    <w:p w14:paraId="732315B1" w14:textId="77777777" w:rsidR="00DA5F36" w:rsidRPr="00DA5F36" w:rsidRDefault="00DA5F36" w:rsidP="00DA5F36">
      <w:pPr>
        <w:numPr>
          <w:ilvl w:val="0"/>
          <w:numId w:val="14"/>
        </w:numPr>
        <w:rPr>
          <w:lang w:val="es-CO"/>
        </w:rPr>
      </w:pPr>
      <w:r w:rsidRPr="00DA5F36">
        <w:rPr>
          <w:lang w:val="es-CO"/>
        </w:rPr>
        <w:t>Los conductores que buscan parqueadero pueden navegar por la plataforma, filtrar por ubicación, precio y disponibilidad, y reservar el cupo que mejor se ajuste a sus necesidades.</w:t>
      </w:r>
    </w:p>
    <w:p w14:paraId="24042362" w14:textId="77777777" w:rsidR="00DA5F36" w:rsidRPr="00DA5F36" w:rsidRDefault="00DA5F36" w:rsidP="00DA5F36">
      <w:pPr>
        <w:rPr>
          <w:lang w:val="es-CO"/>
        </w:rPr>
      </w:pPr>
      <w:proofErr w:type="spellStart"/>
      <w:r w:rsidRPr="00DA5F36">
        <w:rPr>
          <w:lang w:val="es-CO"/>
        </w:rPr>
        <w:t>Nidoo</w:t>
      </w:r>
      <w:proofErr w:type="spellEnd"/>
      <w:r w:rsidRPr="00DA5F36">
        <w:rPr>
          <w:lang w:val="es-CO"/>
        </w:rPr>
        <w:t xml:space="preserve"> ofrece una serie de ventajas para ambas partes:</w:t>
      </w:r>
    </w:p>
    <w:p w14:paraId="4DCE38A6" w14:textId="77777777" w:rsidR="00DA5F36" w:rsidRPr="00DA5F36" w:rsidRDefault="00DA5F36" w:rsidP="00DA5F36">
      <w:pPr>
        <w:numPr>
          <w:ilvl w:val="0"/>
          <w:numId w:val="15"/>
        </w:numPr>
        <w:rPr>
          <w:lang w:val="es-CO"/>
        </w:rPr>
      </w:pPr>
      <w:r w:rsidRPr="00DA5F36">
        <w:rPr>
          <w:lang w:val="es-CO"/>
        </w:rPr>
        <w:lastRenderedPageBreak/>
        <w:t>Para los propietarios:</w:t>
      </w:r>
    </w:p>
    <w:p w14:paraId="7B600E2B" w14:textId="77777777" w:rsidR="00DA5F36" w:rsidRPr="00DA5F36" w:rsidRDefault="00DA5F36" w:rsidP="00DA5F36">
      <w:pPr>
        <w:numPr>
          <w:ilvl w:val="1"/>
          <w:numId w:val="15"/>
        </w:numPr>
        <w:rPr>
          <w:lang w:val="es-CO"/>
        </w:rPr>
      </w:pPr>
      <w:r w:rsidRPr="00DA5F36">
        <w:rPr>
          <w:lang w:val="es-CO"/>
        </w:rPr>
        <w:t>Generar ingresos adicionales alquilando un espacio que no se está utilizando.</w:t>
      </w:r>
    </w:p>
    <w:p w14:paraId="2F0C8DF8" w14:textId="77777777" w:rsidR="00DA5F36" w:rsidRPr="00DA5F36" w:rsidRDefault="00DA5F36" w:rsidP="00DA5F36">
      <w:pPr>
        <w:numPr>
          <w:ilvl w:val="1"/>
          <w:numId w:val="15"/>
        </w:numPr>
        <w:rPr>
          <w:lang w:val="es-CO"/>
        </w:rPr>
      </w:pPr>
      <w:r w:rsidRPr="00DA5F36">
        <w:rPr>
          <w:lang w:val="es-CO"/>
        </w:rPr>
        <w:t>Flexibilidad para elegir el precio y el periodo de tiempo de alquiler.</w:t>
      </w:r>
    </w:p>
    <w:p w14:paraId="0FAF30CC" w14:textId="77777777" w:rsidR="00DA5F36" w:rsidRPr="00DA5F36" w:rsidRDefault="00DA5F36" w:rsidP="00DA5F36">
      <w:pPr>
        <w:numPr>
          <w:ilvl w:val="1"/>
          <w:numId w:val="15"/>
        </w:numPr>
        <w:rPr>
          <w:lang w:val="es-CO"/>
        </w:rPr>
      </w:pPr>
      <w:r w:rsidRPr="00DA5F36">
        <w:rPr>
          <w:lang w:val="es-CO"/>
        </w:rPr>
        <w:t>Tranquilidad de saber que su parqueadero está en buenas manos.</w:t>
      </w:r>
    </w:p>
    <w:p w14:paraId="4EEFC372" w14:textId="77777777" w:rsidR="00DA5F36" w:rsidRPr="00DA5F36" w:rsidRDefault="00DA5F36" w:rsidP="00DA5F36">
      <w:pPr>
        <w:numPr>
          <w:ilvl w:val="0"/>
          <w:numId w:val="15"/>
        </w:numPr>
        <w:rPr>
          <w:lang w:val="es-CO"/>
        </w:rPr>
      </w:pPr>
      <w:r w:rsidRPr="00DA5F36">
        <w:rPr>
          <w:lang w:val="es-CO"/>
        </w:rPr>
        <w:t>Para los conductores:</w:t>
      </w:r>
    </w:p>
    <w:p w14:paraId="5F29D53D" w14:textId="77777777" w:rsidR="00DA5F36" w:rsidRPr="00DA5F36" w:rsidRDefault="00DA5F36" w:rsidP="00DA5F36">
      <w:pPr>
        <w:numPr>
          <w:ilvl w:val="1"/>
          <w:numId w:val="15"/>
        </w:numPr>
        <w:rPr>
          <w:lang w:val="es-CO"/>
        </w:rPr>
      </w:pPr>
      <w:r w:rsidRPr="00DA5F36">
        <w:rPr>
          <w:lang w:val="es-CO"/>
        </w:rPr>
        <w:t>Acceso a una amplia oferta de parqueaderos en diferentes zonas de la ciudad.</w:t>
      </w:r>
    </w:p>
    <w:p w14:paraId="62E6636B" w14:textId="77777777" w:rsidR="00DA5F36" w:rsidRPr="00DA5F36" w:rsidRDefault="00DA5F36" w:rsidP="00DA5F36">
      <w:pPr>
        <w:numPr>
          <w:ilvl w:val="1"/>
          <w:numId w:val="15"/>
        </w:numPr>
        <w:rPr>
          <w:lang w:val="es-CO"/>
        </w:rPr>
      </w:pPr>
      <w:r w:rsidRPr="00DA5F36">
        <w:rPr>
          <w:lang w:val="es-CO"/>
        </w:rPr>
        <w:t>Precios más económicos que los parqueaderos tradicionales.</w:t>
      </w:r>
    </w:p>
    <w:p w14:paraId="3B80ED0B" w14:textId="77777777" w:rsidR="00DA5F36" w:rsidRPr="00DA5F36" w:rsidRDefault="00DA5F36" w:rsidP="00DA5F36">
      <w:pPr>
        <w:numPr>
          <w:ilvl w:val="1"/>
          <w:numId w:val="15"/>
        </w:numPr>
        <w:rPr>
          <w:lang w:val="es-CO"/>
        </w:rPr>
      </w:pPr>
      <w:r w:rsidRPr="00DA5F36">
        <w:rPr>
          <w:lang w:val="es-CO"/>
        </w:rPr>
        <w:t>Comodidad de reservar y pagar en línea.</w:t>
      </w:r>
    </w:p>
    <w:p w14:paraId="5C128B6C" w14:textId="77777777" w:rsidR="00DA5F36" w:rsidRPr="00DA5F36" w:rsidRDefault="00DA5F36" w:rsidP="00DA5F36">
      <w:pPr>
        <w:numPr>
          <w:ilvl w:val="1"/>
          <w:numId w:val="15"/>
        </w:numPr>
        <w:rPr>
          <w:lang w:val="es-CO"/>
        </w:rPr>
      </w:pPr>
      <w:r w:rsidRPr="00DA5F36">
        <w:rPr>
          <w:lang w:val="es-CO"/>
        </w:rPr>
        <w:t>Seguridad de tener un cupo garantizado.</w:t>
      </w:r>
    </w:p>
    <w:p w14:paraId="4E7B9290" w14:textId="77777777" w:rsidR="00DA5F36" w:rsidRDefault="00DA5F36" w:rsidP="00DA5F36">
      <w:pPr>
        <w:rPr>
          <w:lang w:val="es-CO"/>
        </w:rPr>
      </w:pPr>
      <w:proofErr w:type="spellStart"/>
      <w:r w:rsidRPr="00DA5F36">
        <w:rPr>
          <w:lang w:val="es-CO"/>
        </w:rPr>
        <w:t>Nidoo</w:t>
      </w:r>
      <w:proofErr w:type="spellEnd"/>
      <w:r w:rsidRPr="00DA5F36">
        <w:rPr>
          <w:lang w:val="es-CO"/>
        </w:rPr>
        <w:t xml:space="preserve"> es una solución innovadora y disruptiva que tiene el potencial de transformar el mercado de parqueaderos en Bogotá. Al aumentar la oferta de cupos y ofrecer precios más competitivos, </w:t>
      </w:r>
      <w:proofErr w:type="spellStart"/>
      <w:r w:rsidRPr="00DA5F36">
        <w:rPr>
          <w:lang w:val="es-CO"/>
        </w:rPr>
        <w:t>Nidoo</w:t>
      </w:r>
      <w:proofErr w:type="spellEnd"/>
      <w:r w:rsidRPr="00DA5F36">
        <w:rPr>
          <w:lang w:val="es-CO"/>
        </w:rPr>
        <w:t xml:space="preserve"> puede contribuir a mejorar la movilidad en la ciudad y hacer la vida más fácil para los conductores.</w:t>
      </w:r>
    </w:p>
    <w:p w14:paraId="391E7191" w14:textId="77777777" w:rsidR="00A738B9" w:rsidRDefault="00A738B9" w:rsidP="00DA5F36">
      <w:pPr>
        <w:rPr>
          <w:lang w:val="es-CO"/>
        </w:rPr>
      </w:pPr>
    </w:p>
    <w:p w14:paraId="37A351A8" w14:textId="77777777" w:rsidR="00A738B9" w:rsidRDefault="00A738B9" w:rsidP="00DA5F36">
      <w:pPr>
        <w:rPr>
          <w:lang w:val="es-CO"/>
        </w:rPr>
      </w:pPr>
    </w:p>
    <w:p w14:paraId="6F495D2E" w14:textId="77777777" w:rsidR="00DA5F36" w:rsidRDefault="00DA5F36" w:rsidP="00DA5F36">
      <w:pPr>
        <w:rPr>
          <w:lang w:val="es-CO"/>
        </w:rPr>
      </w:pPr>
    </w:p>
    <w:p w14:paraId="518AA6EE" w14:textId="77777777" w:rsidR="00DA5F36" w:rsidRDefault="00DA5F36" w:rsidP="00DA5F36">
      <w:pPr>
        <w:rPr>
          <w:lang w:val="es-CO"/>
        </w:rPr>
      </w:pPr>
    </w:p>
    <w:p w14:paraId="6DA90F66" w14:textId="77777777" w:rsidR="00DA5F36" w:rsidRPr="00DA5F36" w:rsidRDefault="00DA5F36" w:rsidP="00DA5F36">
      <w:pPr>
        <w:rPr>
          <w:lang w:val="es-CO"/>
        </w:rPr>
      </w:pPr>
    </w:p>
    <w:p w14:paraId="4F3F023F" w14:textId="77777777" w:rsidR="001F1FA4" w:rsidRDefault="001F1FA4" w:rsidP="001F1FA4">
      <w:pPr>
        <w:rPr>
          <w:lang w:val="es-CO"/>
        </w:rPr>
      </w:pPr>
    </w:p>
    <w:p w14:paraId="4AB108CD" w14:textId="77777777" w:rsidR="00A738B9" w:rsidRDefault="00A738B9" w:rsidP="001F1FA4">
      <w:pPr>
        <w:rPr>
          <w:lang w:val="es-CO"/>
        </w:rPr>
      </w:pPr>
    </w:p>
    <w:p w14:paraId="4074CCC3" w14:textId="77777777" w:rsidR="00A738B9" w:rsidRDefault="00A738B9" w:rsidP="001F1FA4">
      <w:pPr>
        <w:rPr>
          <w:lang w:val="es-CO"/>
        </w:rPr>
      </w:pPr>
    </w:p>
    <w:p w14:paraId="424BFC4E" w14:textId="77777777" w:rsidR="00A738B9" w:rsidRDefault="00A738B9" w:rsidP="001F1FA4">
      <w:pPr>
        <w:rPr>
          <w:lang w:val="es-CO"/>
        </w:rPr>
      </w:pPr>
    </w:p>
    <w:p w14:paraId="4328A2C5" w14:textId="77777777" w:rsidR="00A738B9" w:rsidRDefault="00A738B9" w:rsidP="001F1FA4">
      <w:pPr>
        <w:rPr>
          <w:lang w:val="es-CO"/>
        </w:rPr>
      </w:pPr>
    </w:p>
    <w:p w14:paraId="5A10F3FD" w14:textId="77777777" w:rsidR="00A738B9" w:rsidRDefault="00A738B9" w:rsidP="001F1FA4">
      <w:pPr>
        <w:rPr>
          <w:lang w:val="es-CO"/>
        </w:rPr>
      </w:pPr>
    </w:p>
    <w:p w14:paraId="105B95BB" w14:textId="77777777" w:rsidR="00A738B9" w:rsidRDefault="00A738B9" w:rsidP="001F1FA4">
      <w:pPr>
        <w:rPr>
          <w:lang w:val="es-CO"/>
        </w:rPr>
      </w:pPr>
    </w:p>
    <w:p w14:paraId="263AE951" w14:textId="0F3CF349" w:rsidR="00A738B9" w:rsidRDefault="00A738B9" w:rsidP="00A738B9">
      <w:pPr>
        <w:jc w:val="center"/>
        <w:rPr>
          <w:lang w:val="es-CO"/>
        </w:rPr>
      </w:pPr>
      <w:r>
        <w:rPr>
          <w:lang w:val="es-CO"/>
        </w:rPr>
        <w:lastRenderedPageBreak/>
        <w:t>Plan de entrevista</w:t>
      </w:r>
    </w:p>
    <w:p w14:paraId="3563EA06" w14:textId="77777777" w:rsidR="00A738B9" w:rsidRDefault="00A738B9" w:rsidP="00A738B9">
      <w:pPr>
        <w:jc w:val="center"/>
        <w:rPr>
          <w:lang w:val="es-CO"/>
        </w:rPr>
      </w:pPr>
    </w:p>
    <w:p w14:paraId="0E18288A" w14:textId="77777777" w:rsidR="00A738B9" w:rsidRPr="00A738B9" w:rsidRDefault="00A738B9" w:rsidP="00A738B9">
      <w:pPr>
        <w:numPr>
          <w:ilvl w:val="0"/>
          <w:numId w:val="28"/>
        </w:numPr>
        <w:rPr>
          <w:lang w:val="es-CO"/>
        </w:rPr>
      </w:pPr>
      <w:r w:rsidRPr="00A738B9">
        <w:rPr>
          <w:b/>
          <w:bCs/>
          <w:lang w:val="es-CO"/>
        </w:rPr>
        <w:t>Objetivo de la Entrevista</w:t>
      </w:r>
      <w:r w:rsidRPr="00A738B9">
        <w:rPr>
          <w:lang w:val="es-CO"/>
        </w:rPr>
        <w:t>: Obtener una comprensión completa de los requisitos y expectativas del cliente para el desarrollo del software de gestión de parqueaderos.</w:t>
      </w:r>
    </w:p>
    <w:p w14:paraId="4FD7EDF4" w14:textId="77777777" w:rsidR="00A738B9" w:rsidRPr="00A738B9" w:rsidRDefault="00A738B9" w:rsidP="00A738B9">
      <w:pPr>
        <w:rPr>
          <w:lang w:val="es-CO"/>
        </w:rPr>
      </w:pPr>
    </w:p>
    <w:p w14:paraId="29D08FD8" w14:textId="77777777" w:rsidR="00A738B9" w:rsidRPr="00A738B9" w:rsidRDefault="00A738B9" w:rsidP="00A738B9">
      <w:pPr>
        <w:numPr>
          <w:ilvl w:val="0"/>
          <w:numId w:val="28"/>
        </w:numPr>
        <w:rPr>
          <w:lang w:val="es-CO"/>
        </w:rPr>
      </w:pPr>
      <w:r w:rsidRPr="00A738B9">
        <w:rPr>
          <w:b/>
          <w:bCs/>
          <w:lang w:val="es-CO"/>
        </w:rPr>
        <w:t xml:space="preserve"> Información General- Identificación participantes</w:t>
      </w:r>
    </w:p>
    <w:p w14:paraId="412B2204" w14:textId="77777777" w:rsidR="00A738B9" w:rsidRPr="00A738B9" w:rsidRDefault="00A738B9" w:rsidP="00A738B9">
      <w:pPr>
        <w:numPr>
          <w:ilvl w:val="0"/>
          <w:numId w:val="19"/>
        </w:numPr>
        <w:rPr>
          <w:lang w:val="es-CO"/>
        </w:rPr>
      </w:pPr>
      <w:r w:rsidRPr="00A738B9">
        <w:rPr>
          <w:lang w:val="es-CO"/>
        </w:rPr>
        <w:t>Nombre del cliente: Paula Andrea Martínez</w:t>
      </w:r>
    </w:p>
    <w:p w14:paraId="2EC4D769" w14:textId="77777777" w:rsidR="00A738B9" w:rsidRPr="00A738B9" w:rsidRDefault="00A738B9" w:rsidP="00A738B9">
      <w:pPr>
        <w:numPr>
          <w:ilvl w:val="0"/>
          <w:numId w:val="19"/>
        </w:numPr>
        <w:rPr>
          <w:lang w:val="es-CO"/>
        </w:rPr>
      </w:pPr>
      <w:r w:rsidRPr="00A738B9">
        <w:rPr>
          <w:lang w:val="es-CO"/>
        </w:rPr>
        <w:t xml:space="preserve">Nombres de los </w:t>
      </w:r>
      <w:proofErr w:type="spellStart"/>
      <w:r w:rsidRPr="00A738B9">
        <w:t>Stakeholders</w:t>
      </w:r>
      <w:proofErr w:type="spellEnd"/>
      <w:r w:rsidRPr="00A738B9">
        <w:t xml:space="preserve"> (si aplica): José Fredy Caicedo</w:t>
      </w:r>
    </w:p>
    <w:p w14:paraId="50889675" w14:textId="77777777" w:rsidR="00A738B9" w:rsidRPr="00A738B9" w:rsidRDefault="00A738B9" w:rsidP="00A738B9">
      <w:pPr>
        <w:numPr>
          <w:ilvl w:val="0"/>
          <w:numId w:val="19"/>
        </w:numPr>
        <w:rPr>
          <w:lang w:val="es-CO"/>
        </w:rPr>
      </w:pPr>
      <w:r w:rsidRPr="00A738B9">
        <w:rPr>
          <w:lang w:val="es-CO"/>
        </w:rPr>
        <w:t>Nombre de la empresa (si aplica):</w:t>
      </w:r>
    </w:p>
    <w:p w14:paraId="2300F301" w14:textId="77777777" w:rsidR="00A738B9" w:rsidRPr="00A738B9" w:rsidRDefault="00A738B9" w:rsidP="00A738B9">
      <w:pPr>
        <w:numPr>
          <w:ilvl w:val="0"/>
          <w:numId w:val="19"/>
        </w:numPr>
        <w:rPr>
          <w:lang w:val="es-CO"/>
        </w:rPr>
      </w:pPr>
      <w:r w:rsidRPr="00A738B9">
        <w:rPr>
          <w:lang w:val="es-CO"/>
        </w:rPr>
        <w:t>Cargo del entrevistado: Instructora</w:t>
      </w:r>
    </w:p>
    <w:p w14:paraId="7677216F" w14:textId="77777777" w:rsidR="00A738B9" w:rsidRPr="00A738B9" w:rsidRDefault="00A738B9" w:rsidP="00A738B9">
      <w:pPr>
        <w:numPr>
          <w:ilvl w:val="0"/>
          <w:numId w:val="19"/>
        </w:numPr>
        <w:rPr>
          <w:lang w:val="es-CO"/>
        </w:rPr>
      </w:pPr>
      <w:r w:rsidRPr="00A738B9">
        <w:rPr>
          <w:lang w:val="es-CO"/>
        </w:rPr>
        <w:t>Contacto principal (teléfono/correo electrónico): pamartinez@sena.edu.co</w:t>
      </w:r>
    </w:p>
    <w:p w14:paraId="534AA8BE" w14:textId="77777777" w:rsidR="00A738B9" w:rsidRPr="00A738B9" w:rsidRDefault="00A738B9" w:rsidP="00A738B9">
      <w:pPr>
        <w:rPr>
          <w:lang w:val="es-CO"/>
        </w:rPr>
      </w:pPr>
    </w:p>
    <w:p w14:paraId="72385FF4" w14:textId="77777777" w:rsidR="00A738B9" w:rsidRPr="00A738B9" w:rsidRDefault="00A738B9" w:rsidP="00A738B9">
      <w:pPr>
        <w:numPr>
          <w:ilvl w:val="0"/>
          <w:numId w:val="28"/>
        </w:numPr>
        <w:rPr>
          <w:b/>
          <w:bCs/>
          <w:lang w:val="es-CO"/>
        </w:rPr>
      </w:pPr>
      <w:r w:rsidRPr="00A738B9">
        <w:rPr>
          <w:b/>
          <w:bCs/>
          <w:lang w:val="es-CO"/>
        </w:rPr>
        <w:t>Tipo Entrevista: Semi estructura.</w:t>
      </w:r>
    </w:p>
    <w:p w14:paraId="77C61929" w14:textId="77777777" w:rsidR="00A738B9" w:rsidRPr="00A738B9" w:rsidRDefault="00A738B9" w:rsidP="00A738B9">
      <w:pPr>
        <w:rPr>
          <w:lang w:val="es-CO"/>
        </w:rPr>
      </w:pPr>
      <w:r w:rsidRPr="00A738B9">
        <w:rPr>
          <w:lang w:val="es-CO"/>
        </w:rPr>
        <w:t>Se eligió este tipo de entrevista por la flexibilidad que ofrece, en especial porque se espera que las respuestas generen otros interrogantes.</w:t>
      </w:r>
    </w:p>
    <w:p w14:paraId="05C02E1D" w14:textId="77777777" w:rsidR="00A738B9" w:rsidRPr="00A738B9" w:rsidRDefault="00A738B9" w:rsidP="00A738B9">
      <w:pPr>
        <w:rPr>
          <w:lang w:val="es-CO"/>
        </w:rPr>
      </w:pPr>
    </w:p>
    <w:p w14:paraId="38B5B786" w14:textId="77777777" w:rsidR="00A738B9" w:rsidRPr="00A738B9" w:rsidRDefault="00A738B9" w:rsidP="00A738B9">
      <w:pPr>
        <w:numPr>
          <w:ilvl w:val="0"/>
          <w:numId w:val="28"/>
        </w:numPr>
        <w:rPr>
          <w:b/>
          <w:bCs/>
          <w:lang w:val="es-CO"/>
        </w:rPr>
      </w:pPr>
      <w:r w:rsidRPr="00A738B9">
        <w:rPr>
          <w:b/>
          <w:bCs/>
          <w:lang w:val="es-CO"/>
        </w:rPr>
        <w:t>Guion Entrevista:</w:t>
      </w:r>
    </w:p>
    <w:p w14:paraId="2E4E50DE" w14:textId="77777777" w:rsidR="00A738B9" w:rsidRPr="00A738B9" w:rsidRDefault="00A738B9" w:rsidP="00A738B9">
      <w:pPr>
        <w:rPr>
          <w:i/>
          <w:iCs/>
          <w:lang w:val="es-CO"/>
        </w:rPr>
      </w:pPr>
    </w:p>
    <w:p w14:paraId="0D812F8A" w14:textId="77777777" w:rsidR="00A738B9" w:rsidRPr="00A738B9" w:rsidRDefault="00A738B9" w:rsidP="00A738B9">
      <w:pPr>
        <w:rPr>
          <w:i/>
          <w:iCs/>
          <w:lang w:val="es-CO"/>
        </w:rPr>
      </w:pPr>
      <w:r w:rsidRPr="00A738B9">
        <w:rPr>
          <w:b/>
          <w:bCs/>
          <w:i/>
          <w:iCs/>
          <w:lang w:val="es-CO"/>
        </w:rPr>
        <w:t>4.1. Contexto del Proyecto</w:t>
      </w:r>
    </w:p>
    <w:p w14:paraId="30098146" w14:textId="77777777" w:rsidR="00A738B9" w:rsidRPr="00A738B9" w:rsidRDefault="00A738B9" w:rsidP="00A738B9">
      <w:pPr>
        <w:numPr>
          <w:ilvl w:val="0"/>
          <w:numId w:val="20"/>
        </w:numPr>
        <w:tabs>
          <w:tab w:val="clear" w:pos="720"/>
          <w:tab w:val="num" w:pos="1080"/>
        </w:tabs>
        <w:rPr>
          <w:lang w:val="es-CO"/>
        </w:rPr>
      </w:pPr>
      <w:r w:rsidRPr="00A738B9">
        <w:rPr>
          <w:lang w:val="es-CO"/>
        </w:rPr>
        <w:t xml:space="preserve">¿Cuál es la motivación principal detrás de la creación de este software de gestión de parqueaderos? </w:t>
      </w:r>
      <w:r w:rsidRPr="00A738B9">
        <w:rPr>
          <w:b/>
          <w:lang w:val="es-CO"/>
        </w:rPr>
        <w:t>Organizar la logística del parqueadero con el fin de tener el control los espacios y tiempos disponibles.</w:t>
      </w:r>
    </w:p>
    <w:p w14:paraId="77B1207C" w14:textId="77777777" w:rsidR="00A738B9" w:rsidRPr="00A738B9" w:rsidRDefault="00A738B9" w:rsidP="00A738B9">
      <w:pPr>
        <w:numPr>
          <w:ilvl w:val="0"/>
          <w:numId w:val="20"/>
        </w:numPr>
        <w:tabs>
          <w:tab w:val="clear" w:pos="720"/>
          <w:tab w:val="num" w:pos="1080"/>
        </w:tabs>
        <w:rPr>
          <w:lang w:val="es-CO"/>
        </w:rPr>
      </w:pPr>
      <w:r w:rsidRPr="00A738B9">
        <w:rPr>
          <w:lang w:val="es-CO"/>
        </w:rPr>
        <w:t xml:space="preserve">¿Qué desafíos específicos espera abordar con esta solución? </w:t>
      </w:r>
      <w:r w:rsidRPr="00A738B9">
        <w:rPr>
          <w:b/>
          <w:lang w:val="es-CO"/>
        </w:rPr>
        <w:t>Orden y control total del parqueadero de manera sistematizada</w:t>
      </w:r>
    </w:p>
    <w:p w14:paraId="61382EE1" w14:textId="77777777" w:rsidR="00A738B9" w:rsidRPr="00A738B9" w:rsidRDefault="00A738B9" w:rsidP="00A738B9">
      <w:pPr>
        <w:numPr>
          <w:ilvl w:val="0"/>
          <w:numId w:val="20"/>
        </w:numPr>
        <w:tabs>
          <w:tab w:val="clear" w:pos="720"/>
          <w:tab w:val="num" w:pos="1080"/>
        </w:tabs>
        <w:rPr>
          <w:lang w:val="es-CO"/>
        </w:rPr>
      </w:pPr>
      <w:r w:rsidRPr="00A738B9">
        <w:rPr>
          <w:lang w:val="es-CO"/>
        </w:rPr>
        <w:lastRenderedPageBreak/>
        <w:t xml:space="preserve">¿Qué importancia tiene la gestión eficiente del parqueadero para su negocio? </w:t>
      </w:r>
      <w:r w:rsidRPr="00A738B9">
        <w:rPr>
          <w:b/>
          <w:lang w:val="es-CO"/>
        </w:rPr>
        <w:t>Alta porque el no tener el control de los ingresos y salidas no permite saber la disponibilidad cada día para ofrecer a los clientes, llevar de manera manual el proceso manual hace que no sea eficiente.</w:t>
      </w:r>
    </w:p>
    <w:p w14:paraId="436B5511" w14:textId="77777777" w:rsidR="00A738B9" w:rsidRPr="00A738B9" w:rsidRDefault="00A738B9" w:rsidP="00A738B9">
      <w:pPr>
        <w:rPr>
          <w:i/>
          <w:iCs/>
          <w:lang w:val="es-CO"/>
        </w:rPr>
      </w:pPr>
      <w:r w:rsidRPr="00A738B9">
        <w:rPr>
          <w:b/>
          <w:bCs/>
          <w:i/>
          <w:iCs/>
          <w:lang w:val="es-CO"/>
        </w:rPr>
        <w:t>4.2. Requisitos Funcionales</w:t>
      </w:r>
    </w:p>
    <w:p w14:paraId="07AB332A" w14:textId="77777777" w:rsidR="00A738B9" w:rsidRPr="00A738B9" w:rsidRDefault="00A738B9" w:rsidP="00A738B9">
      <w:pPr>
        <w:rPr>
          <w:b/>
          <w:lang w:val="es-CO"/>
        </w:rPr>
      </w:pPr>
      <w:r w:rsidRPr="00A738B9">
        <w:rPr>
          <w:b/>
          <w:lang w:val="es-CO"/>
        </w:rPr>
        <w:t>¿Qué funcionalidades específicas espera que incluya el software?</w:t>
      </w:r>
    </w:p>
    <w:p w14:paraId="4DD67865" w14:textId="77777777" w:rsidR="00A738B9" w:rsidRPr="00A738B9" w:rsidRDefault="00A738B9" w:rsidP="00A738B9">
      <w:pPr>
        <w:numPr>
          <w:ilvl w:val="0"/>
          <w:numId w:val="29"/>
        </w:numPr>
        <w:rPr>
          <w:lang w:val="es-CO"/>
        </w:rPr>
      </w:pPr>
      <w:r w:rsidRPr="00A738B9">
        <w:rPr>
          <w:lang w:val="es-CO"/>
        </w:rPr>
        <w:t>Realizar reservas en línea</w:t>
      </w:r>
    </w:p>
    <w:p w14:paraId="37D5A5FD" w14:textId="77777777" w:rsidR="00A738B9" w:rsidRPr="00A738B9" w:rsidRDefault="00A738B9" w:rsidP="00A738B9">
      <w:pPr>
        <w:numPr>
          <w:ilvl w:val="0"/>
          <w:numId w:val="29"/>
        </w:numPr>
        <w:rPr>
          <w:lang w:val="es-CO"/>
        </w:rPr>
      </w:pPr>
      <w:r w:rsidRPr="00A738B9">
        <w:rPr>
          <w:lang w:val="es-CO"/>
        </w:rPr>
        <w:t xml:space="preserve"> Cálculo de tiempo estimado de permanencia</w:t>
      </w:r>
    </w:p>
    <w:p w14:paraId="1A4DB8F3" w14:textId="77777777" w:rsidR="00A738B9" w:rsidRPr="00A738B9" w:rsidRDefault="00A738B9" w:rsidP="00A738B9">
      <w:pPr>
        <w:numPr>
          <w:ilvl w:val="0"/>
          <w:numId w:val="29"/>
        </w:numPr>
        <w:rPr>
          <w:lang w:val="es-CO"/>
        </w:rPr>
      </w:pPr>
      <w:r w:rsidRPr="00A738B9">
        <w:rPr>
          <w:lang w:val="es-CO"/>
        </w:rPr>
        <w:t xml:space="preserve"> Información de las plazas disponibles</w:t>
      </w:r>
    </w:p>
    <w:p w14:paraId="32BCF42E" w14:textId="77777777" w:rsidR="00A738B9" w:rsidRPr="00A738B9" w:rsidRDefault="00A738B9" w:rsidP="00A738B9">
      <w:pPr>
        <w:numPr>
          <w:ilvl w:val="0"/>
          <w:numId w:val="29"/>
        </w:numPr>
        <w:rPr>
          <w:lang w:val="es-CO"/>
        </w:rPr>
      </w:pPr>
      <w:r w:rsidRPr="00A738B9">
        <w:rPr>
          <w:lang w:val="es-CO"/>
        </w:rPr>
        <w:t xml:space="preserve"> Control de las entradas y salidas con fecha y hora.</w:t>
      </w:r>
    </w:p>
    <w:p w14:paraId="15F06181" w14:textId="77777777" w:rsidR="00A738B9" w:rsidRPr="00A738B9" w:rsidRDefault="00A738B9" w:rsidP="00A738B9">
      <w:pPr>
        <w:numPr>
          <w:ilvl w:val="0"/>
          <w:numId w:val="29"/>
        </w:numPr>
        <w:rPr>
          <w:lang w:val="es-CO"/>
        </w:rPr>
      </w:pPr>
      <w:r w:rsidRPr="00A738B9">
        <w:rPr>
          <w:lang w:val="es-CO"/>
        </w:rPr>
        <w:t>Ubicación inteligente de vehículos teniendo en cuenta el tamaño</w:t>
      </w:r>
    </w:p>
    <w:p w14:paraId="41D94EB5" w14:textId="77777777" w:rsidR="00A738B9" w:rsidRPr="00A738B9" w:rsidRDefault="00A738B9" w:rsidP="00A738B9">
      <w:pPr>
        <w:numPr>
          <w:ilvl w:val="0"/>
          <w:numId w:val="29"/>
        </w:numPr>
        <w:rPr>
          <w:lang w:val="es-CO"/>
        </w:rPr>
      </w:pPr>
      <w:r w:rsidRPr="00A738B9">
        <w:rPr>
          <w:lang w:val="es-CO"/>
        </w:rPr>
        <w:t>visualización en tiempo real de la ocupación del parqueadero</w:t>
      </w:r>
    </w:p>
    <w:p w14:paraId="48AD3C1D" w14:textId="77777777" w:rsidR="00A738B9" w:rsidRPr="00A738B9" w:rsidRDefault="00A738B9" w:rsidP="00A738B9">
      <w:pPr>
        <w:numPr>
          <w:ilvl w:val="0"/>
          <w:numId w:val="29"/>
        </w:numPr>
        <w:rPr>
          <w:lang w:val="es-CO"/>
        </w:rPr>
      </w:pPr>
      <w:proofErr w:type="spellStart"/>
      <w:r w:rsidRPr="00A738B9">
        <w:rPr>
          <w:lang w:val="es-CO"/>
        </w:rPr>
        <w:t>Calculo</w:t>
      </w:r>
      <w:proofErr w:type="spellEnd"/>
      <w:r w:rsidRPr="00A738B9">
        <w:rPr>
          <w:lang w:val="es-CO"/>
        </w:rPr>
        <w:t xml:space="preserve"> del valor a pagar teniendo en cuenta la entrada y salida de cada vehículo</w:t>
      </w:r>
    </w:p>
    <w:p w14:paraId="38E7ED84" w14:textId="77777777" w:rsidR="00A738B9" w:rsidRPr="00A738B9" w:rsidRDefault="00A738B9" w:rsidP="00A738B9">
      <w:pPr>
        <w:numPr>
          <w:ilvl w:val="0"/>
          <w:numId w:val="29"/>
        </w:numPr>
        <w:rPr>
          <w:lang w:val="es-CO"/>
        </w:rPr>
      </w:pPr>
      <w:r w:rsidRPr="00A738B9">
        <w:rPr>
          <w:lang w:val="es-CO"/>
        </w:rPr>
        <w:t>Lista de chequeo definida:</w:t>
      </w:r>
    </w:p>
    <w:p w14:paraId="348FB7A5" w14:textId="77777777" w:rsidR="00A738B9" w:rsidRPr="00A738B9" w:rsidRDefault="00A738B9" w:rsidP="00A738B9">
      <w:pPr>
        <w:rPr>
          <w:lang w:val="es-CO"/>
        </w:rPr>
      </w:pPr>
    </w:p>
    <w:p w14:paraId="088514DA" w14:textId="77777777" w:rsidR="00A738B9" w:rsidRPr="00A738B9" w:rsidRDefault="00A738B9" w:rsidP="00A738B9">
      <w:pPr>
        <w:rPr>
          <w:lang w:val="es-CO"/>
        </w:rPr>
      </w:pPr>
      <w:r w:rsidRPr="00A738B9">
        <w:rPr>
          <w:b/>
          <w:bCs/>
          <w:lang w:val="es-CO"/>
        </w:rPr>
        <w:t>Identificación del vehículo:</w:t>
      </w:r>
    </w:p>
    <w:p w14:paraId="747DB5DA" w14:textId="77777777" w:rsidR="00A738B9" w:rsidRPr="00A738B9" w:rsidRDefault="00A738B9" w:rsidP="00A738B9">
      <w:pPr>
        <w:numPr>
          <w:ilvl w:val="0"/>
          <w:numId w:val="30"/>
        </w:numPr>
        <w:rPr>
          <w:lang w:val="es-CO"/>
        </w:rPr>
      </w:pPr>
      <w:r w:rsidRPr="00A738B9">
        <w:rPr>
          <w:lang w:val="es-CO"/>
        </w:rPr>
        <w:t>Marca</w:t>
      </w:r>
    </w:p>
    <w:p w14:paraId="15B6510D" w14:textId="77777777" w:rsidR="00A738B9" w:rsidRPr="00A738B9" w:rsidRDefault="00A738B9" w:rsidP="00A738B9">
      <w:pPr>
        <w:numPr>
          <w:ilvl w:val="0"/>
          <w:numId w:val="30"/>
        </w:numPr>
        <w:rPr>
          <w:lang w:val="es-CO"/>
        </w:rPr>
      </w:pPr>
      <w:r w:rsidRPr="00A738B9">
        <w:rPr>
          <w:lang w:val="es-CO"/>
        </w:rPr>
        <w:t>Modelo</w:t>
      </w:r>
    </w:p>
    <w:p w14:paraId="0E502615" w14:textId="77777777" w:rsidR="00A738B9" w:rsidRPr="00A738B9" w:rsidRDefault="00A738B9" w:rsidP="00A738B9">
      <w:pPr>
        <w:numPr>
          <w:ilvl w:val="0"/>
          <w:numId w:val="30"/>
        </w:numPr>
        <w:rPr>
          <w:lang w:val="es-CO"/>
        </w:rPr>
      </w:pPr>
      <w:r w:rsidRPr="00A738B9">
        <w:rPr>
          <w:lang w:val="es-CO"/>
        </w:rPr>
        <w:t>Color</w:t>
      </w:r>
    </w:p>
    <w:p w14:paraId="33D1BC9C" w14:textId="77777777" w:rsidR="00A738B9" w:rsidRPr="00A738B9" w:rsidRDefault="00A738B9" w:rsidP="00A738B9">
      <w:pPr>
        <w:numPr>
          <w:ilvl w:val="0"/>
          <w:numId w:val="30"/>
        </w:numPr>
        <w:rPr>
          <w:lang w:val="es-CO"/>
        </w:rPr>
      </w:pPr>
      <w:r w:rsidRPr="00A738B9">
        <w:rPr>
          <w:lang w:val="es-CO"/>
        </w:rPr>
        <w:t>Número de placa</w:t>
      </w:r>
    </w:p>
    <w:p w14:paraId="103D835E" w14:textId="77777777" w:rsidR="00A738B9" w:rsidRPr="00A738B9" w:rsidRDefault="00A738B9" w:rsidP="00A738B9">
      <w:pPr>
        <w:numPr>
          <w:ilvl w:val="0"/>
          <w:numId w:val="30"/>
        </w:numPr>
        <w:rPr>
          <w:lang w:val="es-CO"/>
        </w:rPr>
      </w:pPr>
      <w:r w:rsidRPr="00A738B9">
        <w:rPr>
          <w:lang w:val="es-CO"/>
        </w:rPr>
        <w:t>Tipo de vehículo (automóvil, motocicleta, camioneta, bus, campero).</w:t>
      </w:r>
    </w:p>
    <w:p w14:paraId="22E566B2" w14:textId="77777777" w:rsidR="00A738B9" w:rsidRPr="00A738B9" w:rsidRDefault="00A738B9" w:rsidP="00A738B9">
      <w:pPr>
        <w:rPr>
          <w:b/>
          <w:lang w:val="es-CO"/>
        </w:rPr>
      </w:pPr>
      <w:r w:rsidRPr="00A738B9">
        <w:rPr>
          <w:b/>
          <w:lang w:val="es-CO"/>
        </w:rPr>
        <w:t xml:space="preserve">        Condiciones del vehículo:</w:t>
      </w:r>
    </w:p>
    <w:p w14:paraId="55A18152" w14:textId="77777777" w:rsidR="00A738B9" w:rsidRPr="00A738B9" w:rsidRDefault="00A738B9" w:rsidP="00A738B9">
      <w:pPr>
        <w:numPr>
          <w:ilvl w:val="0"/>
          <w:numId w:val="31"/>
        </w:numPr>
        <w:rPr>
          <w:lang w:val="es-CO"/>
        </w:rPr>
      </w:pPr>
      <w:r w:rsidRPr="00A738B9">
        <w:rPr>
          <w:lang w:val="es-CO"/>
        </w:rPr>
        <w:t>Daños visibles (arañazos, golpes, etc.)</w:t>
      </w:r>
    </w:p>
    <w:p w14:paraId="2FEB0BA5" w14:textId="77777777" w:rsidR="00A738B9" w:rsidRPr="00A738B9" w:rsidRDefault="00A738B9" w:rsidP="00A738B9">
      <w:pPr>
        <w:rPr>
          <w:b/>
          <w:lang w:val="es-CO"/>
        </w:rPr>
      </w:pPr>
      <w:r w:rsidRPr="00A738B9">
        <w:rPr>
          <w:b/>
          <w:lang w:val="es-CO"/>
        </w:rPr>
        <w:t xml:space="preserve">             Documentación del vehículo:</w:t>
      </w:r>
    </w:p>
    <w:p w14:paraId="672A7F26" w14:textId="77777777" w:rsidR="00A738B9" w:rsidRPr="00A738B9" w:rsidRDefault="00A738B9" w:rsidP="00A738B9">
      <w:pPr>
        <w:numPr>
          <w:ilvl w:val="0"/>
          <w:numId w:val="31"/>
        </w:numPr>
        <w:rPr>
          <w:lang w:val="es-CO"/>
        </w:rPr>
      </w:pPr>
      <w:r w:rsidRPr="00A738B9">
        <w:rPr>
          <w:lang w:val="es-CO"/>
        </w:rPr>
        <w:lastRenderedPageBreak/>
        <w:t>Validación del seguro del vehículo</w:t>
      </w:r>
    </w:p>
    <w:p w14:paraId="645CB636" w14:textId="77777777" w:rsidR="00A738B9" w:rsidRPr="00A738B9" w:rsidRDefault="00A738B9" w:rsidP="00A738B9">
      <w:pPr>
        <w:rPr>
          <w:lang w:val="es-CO"/>
        </w:rPr>
      </w:pPr>
      <w:r w:rsidRPr="00A738B9">
        <w:rPr>
          <w:lang w:val="es-CO"/>
        </w:rPr>
        <w:t xml:space="preserve">Notificaciones a los usuarios si el parqueadero </w:t>
      </w:r>
      <w:proofErr w:type="spellStart"/>
      <w:r w:rsidRPr="00A738B9">
        <w:rPr>
          <w:lang w:val="es-CO"/>
        </w:rPr>
        <w:t>esta</w:t>
      </w:r>
      <w:proofErr w:type="spellEnd"/>
      <w:r w:rsidRPr="00A738B9">
        <w:rPr>
          <w:lang w:val="es-CO"/>
        </w:rPr>
        <w:t xml:space="preserve"> lleno revisarlo por tipo de vehículo. </w:t>
      </w:r>
    </w:p>
    <w:p w14:paraId="53C7148D" w14:textId="77777777" w:rsidR="00A738B9" w:rsidRPr="00A738B9" w:rsidRDefault="00A738B9" w:rsidP="00A738B9">
      <w:pPr>
        <w:rPr>
          <w:lang w:val="es-CO"/>
        </w:rPr>
      </w:pPr>
      <w:r w:rsidRPr="00A738B9">
        <w:rPr>
          <w:lang w:val="es-CO"/>
        </w:rPr>
        <w:t>Generación de facturas de acuerdo a las entradas y salidas del uso del parqueadero.</w:t>
      </w:r>
    </w:p>
    <w:p w14:paraId="176C4462" w14:textId="77777777" w:rsidR="00A738B9" w:rsidRPr="00A738B9" w:rsidRDefault="00A738B9" w:rsidP="00A738B9">
      <w:pPr>
        <w:numPr>
          <w:ilvl w:val="0"/>
          <w:numId w:val="21"/>
        </w:numPr>
        <w:rPr>
          <w:b/>
          <w:lang w:val="es-CO"/>
        </w:rPr>
      </w:pPr>
      <w:r w:rsidRPr="00A738B9">
        <w:rPr>
          <w:lang w:val="es-CO"/>
        </w:rPr>
        <w:t>¿Cómo espera usted qué el software deba asignar los espacios de estacionamiento basado en la fecha seleccionada, hora seleccionada y el tipo de vehículo del cliente?</w:t>
      </w:r>
    </w:p>
    <w:p w14:paraId="2F88314E" w14:textId="77777777" w:rsidR="00A738B9" w:rsidRPr="00A738B9" w:rsidRDefault="00A738B9" w:rsidP="00A738B9">
      <w:pPr>
        <w:rPr>
          <w:b/>
          <w:lang w:val="es-CO"/>
        </w:rPr>
      </w:pPr>
      <w:r w:rsidRPr="00A738B9">
        <w:rPr>
          <w:b/>
          <w:lang w:val="es-CO"/>
        </w:rPr>
        <w:t>Depende del tipo de vehículo</w:t>
      </w:r>
    </w:p>
    <w:p w14:paraId="16D83EAD" w14:textId="77777777" w:rsidR="00A738B9" w:rsidRPr="00A738B9" w:rsidRDefault="00A738B9" w:rsidP="00A738B9">
      <w:pPr>
        <w:numPr>
          <w:ilvl w:val="0"/>
          <w:numId w:val="21"/>
        </w:numPr>
        <w:rPr>
          <w:b/>
          <w:bCs/>
          <w:lang w:val="es-CO"/>
        </w:rPr>
      </w:pPr>
      <w:r w:rsidRPr="00A738B9">
        <w:rPr>
          <w:lang w:val="es-CO"/>
        </w:rPr>
        <w:t>¿Qué información sobre la disponibilidad de plazas libres le gustaría que se muestre en el software?</w:t>
      </w:r>
    </w:p>
    <w:p w14:paraId="00E93550" w14:textId="049BF46C" w:rsidR="00A738B9" w:rsidRPr="00A738B9" w:rsidRDefault="00A738B9" w:rsidP="00A738B9">
      <w:pPr>
        <w:rPr>
          <w:b/>
          <w:bCs/>
          <w:lang w:val="es-CO"/>
        </w:rPr>
      </w:pPr>
      <w:r w:rsidRPr="00A738B9">
        <w:rPr>
          <w:b/>
          <w:bCs/>
          <w:lang w:val="es-CO"/>
        </w:rPr>
        <w:t xml:space="preserve">El marco de todo el parqueadero pero que de acuerdo al tipo de vehículo así le muestre   cuales puede visualizar es decir se debe definir </w:t>
      </w:r>
      <w:r w:rsidR="0002762A" w:rsidRPr="00A738B9">
        <w:rPr>
          <w:b/>
          <w:bCs/>
          <w:lang w:val="es-CO"/>
        </w:rPr>
        <w:t>cuáles</w:t>
      </w:r>
      <w:r w:rsidRPr="00A738B9">
        <w:rPr>
          <w:b/>
          <w:bCs/>
          <w:lang w:val="es-CO"/>
        </w:rPr>
        <w:t xml:space="preserve"> son los parqueaderos ideales de acuerdo al vehículo.</w:t>
      </w:r>
    </w:p>
    <w:p w14:paraId="0DAEF5F6" w14:textId="77777777" w:rsidR="00A738B9" w:rsidRPr="00A738B9" w:rsidRDefault="00A738B9" w:rsidP="00A738B9">
      <w:pPr>
        <w:numPr>
          <w:ilvl w:val="0"/>
          <w:numId w:val="21"/>
        </w:numPr>
        <w:rPr>
          <w:lang w:val="es-CO"/>
        </w:rPr>
      </w:pPr>
      <w:r w:rsidRPr="00A738B9">
        <w:rPr>
          <w:lang w:val="es-CO"/>
        </w:rPr>
        <w:t>¿Qué datos precisa registrar sobre el tiempo de entrada y salida de los vehículos?</w:t>
      </w:r>
    </w:p>
    <w:p w14:paraId="0C1EA52E" w14:textId="77777777" w:rsidR="00A738B9" w:rsidRPr="00A738B9" w:rsidRDefault="00A738B9" w:rsidP="00A738B9">
      <w:pPr>
        <w:rPr>
          <w:lang w:val="es-CO"/>
        </w:rPr>
      </w:pPr>
    </w:p>
    <w:p w14:paraId="0EB38748" w14:textId="77777777" w:rsidR="00A738B9" w:rsidRPr="00A738B9" w:rsidRDefault="00A738B9" w:rsidP="00A738B9">
      <w:pPr>
        <w:numPr>
          <w:ilvl w:val="0"/>
          <w:numId w:val="32"/>
        </w:numPr>
      </w:pPr>
      <w:r w:rsidRPr="00A738B9">
        <w:rPr>
          <w:lang w:val="es-CO"/>
        </w:rPr>
        <w:tab/>
      </w:r>
      <w:r w:rsidRPr="00A738B9">
        <w:rPr>
          <w:b/>
          <w:bCs/>
        </w:rPr>
        <w:t>Placa del vehículo:</w:t>
      </w:r>
      <w:r w:rsidRPr="00A738B9">
        <w:t xml:space="preserve"> Esencial para identificar cada vehículo de manera única.</w:t>
      </w:r>
    </w:p>
    <w:p w14:paraId="18597B69" w14:textId="77777777" w:rsidR="00A738B9" w:rsidRPr="00A738B9" w:rsidRDefault="00A738B9" w:rsidP="00A738B9">
      <w:pPr>
        <w:numPr>
          <w:ilvl w:val="0"/>
          <w:numId w:val="32"/>
        </w:numPr>
      </w:pPr>
      <w:r w:rsidRPr="00A738B9">
        <w:rPr>
          <w:b/>
          <w:bCs/>
        </w:rPr>
        <w:t>Tipo de vehículo:</w:t>
      </w:r>
      <w:r w:rsidRPr="00A738B9">
        <w:t xml:space="preserve"> Puede ser útil para distinguir entre automóviles, motocicletas, camiones, etc.</w:t>
      </w:r>
    </w:p>
    <w:p w14:paraId="3BE0275A" w14:textId="77777777" w:rsidR="00A738B9" w:rsidRPr="00A738B9" w:rsidRDefault="00A738B9" w:rsidP="00A738B9">
      <w:pPr>
        <w:numPr>
          <w:ilvl w:val="0"/>
          <w:numId w:val="32"/>
        </w:numPr>
      </w:pPr>
      <w:r w:rsidRPr="00A738B9">
        <w:rPr>
          <w:b/>
          <w:bCs/>
        </w:rPr>
        <w:t>Hora de entrada:</w:t>
      </w:r>
      <w:r w:rsidRPr="00A738B9">
        <w:t xml:space="preserve"> Registra la hora exacta en que un vehículo ingresa al parqueadero.</w:t>
      </w:r>
    </w:p>
    <w:p w14:paraId="21526C5F" w14:textId="77777777" w:rsidR="00A738B9" w:rsidRPr="00A738B9" w:rsidRDefault="00A738B9" w:rsidP="00A738B9">
      <w:pPr>
        <w:numPr>
          <w:ilvl w:val="0"/>
          <w:numId w:val="32"/>
        </w:numPr>
      </w:pPr>
      <w:r w:rsidRPr="00A738B9">
        <w:rPr>
          <w:b/>
          <w:bCs/>
        </w:rPr>
        <w:t>Hora de salida:</w:t>
      </w:r>
      <w:r w:rsidRPr="00A738B9">
        <w:t xml:space="preserve"> Registra la hora exacta en que un vehículo sale del parqueadero.</w:t>
      </w:r>
    </w:p>
    <w:p w14:paraId="72142B03" w14:textId="77777777" w:rsidR="00A738B9" w:rsidRPr="00A738B9" w:rsidRDefault="00A738B9" w:rsidP="00A738B9">
      <w:pPr>
        <w:numPr>
          <w:ilvl w:val="0"/>
          <w:numId w:val="32"/>
        </w:numPr>
      </w:pPr>
      <w:r w:rsidRPr="00A738B9">
        <w:rPr>
          <w:b/>
          <w:bCs/>
        </w:rPr>
        <w:t>Tiempo de permanencia:</w:t>
      </w:r>
      <w:r w:rsidRPr="00A738B9">
        <w:t xml:space="preserve"> Calculado restando la hora de salida menos la hora de entrada, esto te da el tiempo total que el vehículo pasó en el parqueadero.</w:t>
      </w:r>
    </w:p>
    <w:p w14:paraId="0AC2FC44" w14:textId="77777777" w:rsidR="00A738B9" w:rsidRPr="00A738B9" w:rsidRDefault="00A738B9" w:rsidP="00A738B9">
      <w:pPr>
        <w:numPr>
          <w:ilvl w:val="0"/>
          <w:numId w:val="32"/>
        </w:numPr>
      </w:pPr>
      <w:r w:rsidRPr="00A738B9">
        <w:rPr>
          <w:b/>
          <w:bCs/>
        </w:rPr>
        <w:t>Costo:</w:t>
      </w:r>
      <w:r w:rsidRPr="00A738B9">
        <w:t xml:space="preserve"> Si el parqueadero cobra una tarifa por el tiempo de estacionamiento, este dato será crucial para calcular el costo total para el cliente.</w:t>
      </w:r>
    </w:p>
    <w:p w14:paraId="75547F03" w14:textId="77777777" w:rsidR="00A738B9" w:rsidRPr="00A738B9" w:rsidRDefault="00A738B9" w:rsidP="00A738B9">
      <w:pPr>
        <w:numPr>
          <w:ilvl w:val="0"/>
          <w:numId w:val="32"/>
        </w:numPr>
      </w:pPr>
      <w:r w:rsidRPr="00A738B9">
        <w:rPr>
          <w:b/>
          <w:bCs/>
        </w:rPr>
        <w:t>Estado del vehículo:</w:t>
      </w:r>
      <w:r w:rsidRPr="00A738B9">
        <w:t xml:space="preserve"> Algunos parqueaderos también pueden querer registrar si el vehículo está dañado o en condiciones especiales al momento de entrar o salir.</w:t>
      </w:r>
    </w:p>
    <w:p w14:paraId="45998CC7" w14:textId="77777777" w:rsidR="00A738B9" w:rsidRPr="00A738B9" w:rsidRDefault="00A738B9" w:rsidP="00A738B9">
      <w:pPr>
        <w:numPr>
          <w:ilvl w:val="0"/>
          <w:numId w:val="32"/>
        </w:numPr>
      </w:pPr>
      <w:r w:rsidRPr="00A738B9">
        <w:rPr>
          <w:b/>
          <w:bCs/>
        </w:rPr>
        <w:lastRenderedPageBreak/>
        <w:t>Información del cliente:</w:t>
      </w:r>
      <w:r w:rsidRPr="00A738B9">
        <w:t xml:space="preserve"> Si el parqueadero es parte de una empresa más grande, puede ser útil registrar información del cliente, como nombre, número de teléfono o dirección de correo electrónico para contactarlos si es necesario.</w:t>
      </w:r>
    </w:p>
    <w:p w14:paraId="2EBA7D58" w14:textId="77777777" w:rsidR="00A738B9" w:rsidRPr="00A738B9" w:rsidRDefault="00A738B9" w:rsidP="00A738B9">
      <w:pPr>
        <w:numPr>
          <w:ilvl w:val="0"/>
          <w:numId w:val="32"/>
        </w:numPr>
      </w:pPr>
      <w:r w:rsidRPr="00A738B9">
        <w:rPr>
          <w:b/>
          <w:bCs/>
        </w:rPr>
        <w:t>Número de espacio de estacionamiento:</w:t>
      </w:r>
      <w:r w:rsidRPr="00A738B9">
        <w:t xml:space="preserve"> Si tu parqueadero tiene espacios numerados, puedes registrar en qué espacio estacionó cada vehículo.</w:t>
      </w:r>
    </w:p>
    <w:p w14:paraId="436764A5" w14:textId="77777777" w:rsidR="00A738B9" w:rsidRPr="00A738B9" w:rsidRDefault="00A738B9" w:rsidP="00A738B9">
      <w:pPr>
        <w:numPr>
          <w:ilvl w:val="0"/>
          <w:numId w:val="32"/>
        </w:numPr>
      </w:pPr>
      <w:r w:rsidRPr="00A738B9">
        <w:rPr>
          <w:b/>
          <w:bCs/>
        </w:rPr>
        <w:t>Forma de pago:</w:t>
      </w:r>
      <w:r w:rsidRPr="00A738B9">
        <w:t xml:space="preserve"> Si el pago se realiza en efectivo, tarjeta de crédito o cualquier otro método, puedes registrar esta información para fines contables.</w:t>
      </w:r>
    </w:p>
    <w:p w14:paraId="708CF950" w14:textId="77777777" w:rsidR="00A738B9" w:rsidRPr="00A738B9" w:rsidRDefault="00A738B9" w:rsidP="00A738B9">
      <w:pPr>
        <w:rPr>
          <w:lang w:val="es-CO"/>
        </w:rPr>
      </w:pPr>
    </w:p>
    <w:p w14:paraId="6B455710" w14:textId="77777777" w:rsidR="00A738B9" w:rsidRPr="00A738B9" w:rsidRDefault="00A738B9" w:rsidP="00A738B9">
      <w:pPr>
        <w:rPr>
          <w:lang w:val="es-CO"/>
        </w:rPr>
      </w:pPr>
    </w:p>
    <w:p w14:paraId="5E29FB52" w14:textId="77777777" w:rsidR="00A738B9" w:rsidRPr="00A738B9" w:rsidRDefault="00A738B9" w:rsidP="00A738B9">
      <w:pPr>
        <w:numPr>
          <w:ilvl w:val="0"/>
          <w:numId w:val="21"/>
        </w:numPr>
        <w:rPr>
          <w:lang w:val="es-CO"/>
        </w:rPr>
      </w:pPr>
      <w:r w:rsidRPr="00A738B9">
        <w:rPr>
          <w:lang w:val="es-CO"/>
        </w:rPr>
        <w:t>¿Cómo visualiza el proceso de reserva en línea de los cubículos de estacionamiento?</w:t>
      </w:r>
    </w:p>
    <w:p w14:paraId="0B9B5208" w14:textId="77777777" w:rsidR="00A738B9" w:rsidRPr="00A738B9" w:rsidRDefault="00A738B9" w:rsidP="00A738B9">
      <w:pPr>
        <w:rPr>
          <w:b/>
          <w:bCs/>
          <w:lang w:val="es-CO"/>
        </w:rPr>
      </w:pPr>
      <w:r w:rsidRPr="00A738B9">
        <w:rPr>
          <w:b/>
          <w:bCs/>
          <w:lang w:val="es-CO"/>
        </w:rPr>
        <w:t>Diseño intuitivo y fácil de navegar:</w:t>
      </w:r>
    </w:p>
    <w:p w14:paraId="60A6BD31" w14:textId="77777777" w:rsidR="00A738B9" w:rsidRPr="00A738B9" w:rsidRDefault="00A738B9" w:rsidP="00A738B9">
      <w:pPr>
        <w:numPr>
          <w:ilvl w:val="0"/>
          <w:numId w:val="37"/>
        </w:numPr>
        <w:rPr>
          <w:lang w:val="es-CO"/>
        </w:rPr>
      </w:pPr>
      <w:r w:rsidRPr="00A738B9">
        <w:rPr>
          <w:lang w:val="es-CO"/>
        </w:rPr>
        <w:t>Utiliza un diseño limpio y simple que guíe al usuario a través del proceso de reserva de manera clara.</w:t>
      </w:r>
    </w:p>
    <w:p w14:paraId="77B4FB28" w14:textId="77777777" w:rsidR="00A738B9" w:rsidRPr="00A738B9" w:rsidRDefault="00A738B9" w:rsidP="00A738B9">
      <w:pPr>
        <w:numPr>
          <w:ilvl w:val="0"/>
          <w:numId w:val="37"/>
        </w:numPr>
        <w:rPr>
          <w:lang w:val="es-CO"/>
        </w:rPr>
      </w:pPr>
      <w:r w:rsidRPr="00A738B9">
        <w:rPr>
          <w:lang w:val="es-CO"/>
        </w:rPr>
        <w:t>Mantén los formularios de reserva breves y concisos, solicitando solo la información necesaria para completar la reserva.</w:t>
      </w:r>
    </w:p>
    <w:p w14:paraId="75141F1F" w14:textId="77777777" w:rsidR="00A738B9" w:rsidRPr="00A738B9" w:rsidRDefault="00A738B9" w:rsidP="00A738B9">
      <w:pPr>
        <w:rPr>
          <w:b/>
          <w:bCs/>
          <w:lang w:val="es-CO"/>
        </w:rPr>
      </w:pPr>
      <w:r w:rsidRPr="00A738B9">
        <w:rPr>
          <w:b/>
          <w:bCs/>
          <w:lang w:val="es-CO"/>
        </w:rPr>
        <w:t>Calendario de disponibilidad en tiempo real:</w:t>
      </w:r>
    </w:p>
    <w:p w14:paraId="1FFAD031" w14:textId="77777777" w:rsidR="00A738B9" w:rsidRPr="00A738B9" w:rsidRDefault="00A738B9" w:rsidP="00A738B9">
      <w:pPr>
        <w:numPr>
          <w:ilvl w:val="0"/>
          <w:numId w:val="36"/>
        </w:numPr>
        <w:rPr>
          <w:lang w:val="es-CO"/>
        </w:rPr>
      </w:pPr>
      <w:r w:rsidRPr="00A738B9">
        <w:rPr>
          <w:lang w:val="es-CO"/>
        </w:rPr>
        <w:t>Muestra un calendario con la disponibilidad en tiempo real de los espacios de estacionamiento.</w:t>
      </w:r>
    </w:p>
    <w:p w14:paraId="741198E0" w14:textId="77777777" w:rsidR="00A738B9" w:rsidRPr="00A738B9" w:rsidRDefault="00A738B9" w:rsidP="00A738B9">
      <w:pPr>
        <w:numPr>
          <w:ilvl w:val="0"/>
          <w:numId w:val="36"/>
        </w:numPr>
        <w:rPr>
          <w:lang w:val="es-CO"/>
        </w:rPr>
      </w:pPr>
      <w:r w:rsidRPr="00A738B9">
        <w:rPr>
          <w:lang w:val="es-CO"/>
        </w:rPr>
        <w:t>Permite a los usuarios seleccionar la fecha y hora de entrada y salida, y muestra automáticamente los espacios disponibles para ese período.</w:t>
      </w:r>
    </w:p>
    <w:p w14:paraId="6222C89A" w14:textId="77777777" w:rsidR="00A738B9" w:rsidRPr="00A738B9" w:rsidRDefault="00A738B9" w:rsidP="00A738B9">
      <w:pPr>
        <w:rPr>
          <w:b/>
          <w:bCs/>
          <w:lang w:val="es-CO"/>
        </w:rPr>
      </w:pPr>
      <w:r w:rsidRPr="00A738B9">
        <w:rPr>
          <w:b/>
          <w:bCs/>
          <w:lang w:val="es-CO"/>
        </w:rPr>
        <w:t>Visualización de tarifas y opciones:</w:t>
      </w:r>
    </w:p>
    <w:p w14:paraId="6B76A644" w14:textId="77777777" w:rsidR="00A738B9" w:rsidRPr="00A738B9" w:rsidRDefault="00A738B9" w:rsidP="00A738B9">
      <w:pPr>
        <w:numPr>
          <w:ilvl w:val="0"/>
          <w:numId w:val="35"/>
        </w:numPr>
        <w:rPr>
          <w:lang w:val="es-CO"/>
        </w:rPr>
      </w:pPr>
      <w:r w:rsidRPr="00A738B9">
        <w:rPr>
          <w:lang w:val="es-CO"/>
        </w:rPr>
        <w:t>Muestra claramente las tarifas de estacionamiento y cualquier opción adicional, como estacionamiento cubierto o servicios de lavado de autos.</w:t>
      </w:r>
    </w:p>
    <w:p w14:paraId="41D5753D" w14:textId="77777777" w:rsidR="00A738B9" w:rsidRPr="00A738B9" w:rsidRDefault="00A738B9" w:rsidP="00A738B9">
      <w:pPr>
        <w:numPr>
          <w:ilvl w:val="0"/>
          <w:numId w:val="35"/>
        </w:numPr>
        <w:rPr>
          <w:lang w:val="es-CO"/>
        </w:rPr>
      </w:pPr>
      <w:r w:rsidRPr="00A738B9">
        <w:rPr>
          <w:lang w:val="es-CO"/>
        </w:rPr>
        <w:t>Proporciona herramientas para que los usuarios puedan comparar diferentes opciones y tomar decisiones informadas.</w:t>
      </w:r>
    </w:p>
    <w:p w14:paraId="34FF8CC9" w14:textId="77777777" w:rsidR="00A738B9" w:rsidRPr="00A738B9" w:rsidRDefault="00A738B9" w:rsidP="00A738B9">
      <w:pPr>
        <w:rPr>
          <w:lang w:val="es-CO"/>
        </w:rPr>
      </w:pPr>
    </w:p>
    <w:p w14:paraId="4AC8DCE0" w14:textId="77777777" w:rsidR="00A738B9" w:rsidRPr="00A738B9" w:rsidRDefault="00A738B9" w:rsidP="00A738B9">
      <w:pPr>
        <w:rPr>
          <w:b/>
          <w:bCs/>
          <w:lang w:val="es-CO"/>
        </w:rPr>
      </w:pPr>
      <w:r w:rsidRPr="00A738B9">
        <w:rPr>
          <w:b/>
          <w:bCs/>
          <w:lang w:val="es-CO"/>
        </w:rPr>
        <w:t>Proceso de reserva paso a paso:</w:t>
      </w:r>
    </w:p>
    <w:p w14:paraId="16CE5FC2" w14:textId="77777777" w:rsidR="00A738B9" w:rsidRPr="00A738B9" w:rsidRDefault="00A738B9" w:rsidP="00A738B9">
      <w:pPr>
        <w:numPr>
          <w:ilvl w:val="0"/>
          <w:numId w:val="34"/>
        </w:numPr>
        <w:rPr>
          <w:lang w:val="es-CO"/>
        </w:rPr>
      </w:pPr>
      <w:r w:rsidRPr="00A738B9">
        <w:rPr>
          <w:lang w:val="es-CO"/>
        </w:rPr>
        <w:t>Divide el proceso de reserva en pasos simples y claros, guiando al usuario a través de cada etapa.</w:t>
      </w:r>
    </w:p>
    <w:p w14:paraId="063C5BEA" w14:textId="77777777" w:rsidR="00A738B9" w:rsidRPr="00A738B9" w:rsidRDefault="00A738B9" w:rsidP="00A738B9">
      <w:pPr>
        <w:rPr>
          <w:b/>
          <w:bCs/>
          <w:lang w:val="es-CO"/>
        </w:rPr>
      </w:pPr>
    </w:p>
    <w:p w14:paraId="549EC998" w14:textId="77777777" w:rsidR="00A738B9" w:rsidRPr="00A738B9" w:rsidRDefault="00A738B9" w:rsidP="00A738B9">
      <w:pPr>
        <w:rPr>
          <w:b/>
          <w:bCs/>
          <w:lang w:val="es-CO"/>
        </w:rPr>
      </w:pPr>
      <w:r w:rsidRPr="00A738B9">
        <w:rPr>
          <w:b/>
          <w:bCs/>
          <w:lang w:val="es-CO"/>
        </w:rPr>
        <w:t>Facilidad para realizar cambios o cancelaciones:</w:t>
      </w:r>
    </w:p>
    <w:p w14:paraId="6AA89ECA" w14:textId="77777777" w:rsidR="00A738B9" w:rsidRPr="00A738B9" w:rsidRDefault="00A738B9" w:rsidP="00A738B9">
      <w:pPr>
        <w:numPr>
          <w:ilvl w:val="0"/>
          <w:numId w:val="33"/>
        </w:numPr>
        <w:rPr>
          <w:lang w:val="es-CO"/>
        </w:rPr>
      </w:pPr>
      <w:r w:rsidRPr="00A738B9">
        <w:rPr>
          <w:lang w:val="es-CO"/>
        </w:rPr>
        <w:t>Permite a los usuarios realizar cambios en sus reservas fácilmente, como ajustar la hora de llegada o salida.</w:t>
      </w:r>
    </w:p>
    <w:p w14:paraId="61E08BAA" w14:textId="77777777" w:rsidR="00A738B9" w:rsidRPr="00A738B9" w:rsidRDefault="00A738B9" w:rsidP="00A738B9">
      <w:pPr>
        <w:numPr>
          <w:ilvl w:val="0"/>
          <w:numId w:val="33"/>
        </w:numPr>
        <w:rPr>
          <w:lang w:val="es-CO"/>
        </w:rPr>
      </w:pPr>
      <w:r w:rsidRPr="00A738B9">
        <w:rPr>
          <w:lang w:val="es-CO"/>
        </w:rPr>
        <w:t>Ofrece opciones claras para cancelar una reserva si es necesario, con políticas de cancelación transparentes.</w:t>
      </w:r>
    </w:p>
    <w:p w14:paraId="7E5AE241" w14:textId="77777777" w:rsidR="00A738B9" w:rsidRPr="00A738B9" w:rsidRDefault="00A738B9" w:rsidP="00A738B9">
      <w:pPr>
        <w:rPr>
          <w:lang w:val="es-CO"/>
        </w:rPr>
      </w:pPr>
    </w:p>
    <w:p w14:paraId="7FA6CE39" w14:textId="77777777" w:rsidR="00A738B9" w:rsidRPr="00A738B9" w:rsidRDefault="00A738B9" w:rsidP="00A738B9">
      <w:pPr>
        <w:rPr>
          <w:b/>
          <w:bCs/>
          <w:lang w:val="es-CO"/>
        </w:rPr>
      </w:pPr>
      <w:r w:rsidRPr="00A738B9">
        <w:rPr>
          <w:b/>
          <w:bCs/>
          <w:lang w:val="es-CO"/>
        </w:rPr>
        <w:t>Confirmación y recordatorios:</w:t>
      </w:r>
    </w:p>
    <w:p w14:paraId="3D424F3A" w14:textId="77777777" w:rsidR="00A738B9" w:rsidRPr="00A738B9" w:rsidRDefault="00A738B9" w:rsidP="00A738B9">
      <w:pPr>
        <w:numPr>
          <w:ilvl w:val="0"/>
          <w:numId w:val="38"/>
        </w:numPr>
        <w:rPr>
          <w:lang w:val="es-CO"/>
        </w:rPr>
      </w:pPr>
      <w:r w:rsidRPr="00A738B9">
        <w:rPr>
          <w:lang w:val="es-CO"/>
        </w:rPr>
        <w:t>Envía confirmaciones de reserva por correo electrónico o mensajes de texto para que los usuarios tengan un registro de su reserva.</w:t>
      </w:r>
    </w:p>
    <w:p w14:paraId="33E63AEA" w14:textId="77777777" w:rsidR="00A738B9" w:rsidRPr="00A738B9" w:rsidRDefault="00A738B9" w:rsidP="00A738B9">
      <w:pPr>
        <w:numPr>
          <w:ilvl w:val="0"/>
          <w:numId w:val="38"/>
        </w:numPr>
        <w:rPr>
          <w:lang w:val="es-CO"/>
        </w:rPr>
      </w:pPr>
      <w:r w:rsidRPr="00A738B9">
        <w:rPr>
          <w:lang w:val="es-CO"/>
        </w:rPr>
        <w:t>Envía recordatorios automáticos antes de la hora de llegada programada para ayudar a los usuarios a recordar su reserva.</w:t>
      </w:r>
    </w:p>
    <w:p w14:paraId="226EEA7E" w14:textId="77777777" w:rsidR="00A738B9" w:rsidRPr="00A738B9" w:rsidRDefault="00A738B9" w:rsidP="00A738B9">
      <w:pPr>
        <w:rPr>
          <w:lang w:val="es-CO"/>
        </w:rPr>
      </w:pPr>
    </w:p>
    <w:p w14:paraId="1426A231" w14:textId="77777777" w:rsidR="00A738B9" w:rsidRPr="00A738B9" w:rsidRDefault="00A738B9" w:rsidP="00A738B9">
      <w:pPr>
        <w:rPr>
          <w:b/>
          <w:bCs/>
          <w:lang w:val="es-CO"/>
        </w:rPr>
      </w:pPr>
      <w:r w:rsidRPr="00A738B9">
        <w:rPr>
          <w:b/>
          <w:bCs/>
          <w:lang w:val="es-CO"/>
        </w:rPr>
        <w:t>Solicita comentarios y mejora continua:</w:t>
      </w:r>
    </w:p>
    <w:p w14:paraId="2928F10B" w14:textId="77777777" w:rsidR="00A738B9" w:rsidRPr="00A738B9" w:rsidRDefault="00A738B9" w:rsidP="00A738B9">
      <w:pPr>
        <w:rPr>
          <w:lang w:val="es-CO"/>
        </w:rPr>
      </w:pPr>
    </w:p>
    <w:p w14:paraId="22B3F22A" w14:textId="77777777" w:rsidR="00A738B9" w:rsidRPr="00A738B9" w:rsidRDefault="00A738B9" w:rsidP="00A738B9">
      <w:pPr>
        <w:numPr>
          <w:ilvl w:val="0"/>
          <w:numId w:val="39"/>
        </w:numPr>
        <w:rPr>
          <w:lang w:val="es-CO"/>
        </w:rPr>
      </w:pPr>
      <w:r w:rsidRPr="00A738B9">
        <w:rPr>
          <w:lang w:val="es-CO"/>
        </w:rPr>
        <w:t>Pide a los usuarios que compartan sus comentarios sobre su experiencia de reserva para identificar áreas de mejora.</w:t>
      </w:r>
    </w:p>
    <w:p w14:paraId="6C5DED74" w14:textId="77777777" w:rsidR="00A738B9" w:rsidRPr="00A738B9" w:rsidRDefault="00A738B9" w:rsidP="00A738B9">
      <w:pPr>
        <w:numPr>
          <w:ilvl w:val="0"/>
          <w:numId w:val="39"/>
        </w:numPr>
        <w:rPr>
          <w:lang w:val="es-CO"/>
        </w:rPr>
      </w:pPr>
      <w:r w:rsidRPr="00A738B9">
        <w:rPr>
          <w:lang w:val="es-CO"/>
        </w:rPr>
        <w:t>Utiliza los comentarios de los usuarios para realizar mejoras continuas en el proceso de reserva y en la experiencia general del usuario.</w:t>
      </w:r>
    </w:p>
    <w:p w14:paraId="6A6B5DD2" w14:textId="77777777" w:rsidR="00A738B9" w:rsidRPr="00A738B9" w:rsidRDefault="00A738B9" w:rsidP="00A738B9">
      <w:pPr>
        <w:rPr>
          <w:lang w:val="es-CO"/>
        </w:rPr>
      </w:pPr>
    </w:p>
    <w:p w14:paraId="33FB23AC" w14:textId="77777777" w:rsidR="00A738B9" w:rsidRPr="00A738B9" w:rsidRDefault="00A738B9" w:rsidP="00A738B9">
      <w:pPr>
        <w:numPr>
          <w:ilvl w:val="0"/>
          <w:numId w:val="21"/>
        </w:numPr>
        <w:rPr>
          <w:lang w:val="es-CO"/>
        </w:rPr>
      </w:pPr>
      <w:r w:rsidRPr="00A738B9">
        <w:rPr>
          <w:lang w:val="es-CO"/>
        </w:rPr>
        <w:t>¿Qué desea visualizar en los informes que el software debe generar?</w:t>
      </w:r>
    </w:p>
    <w:p w14:paraId="449443EB" w14:textId="77777777" w:rsidR="00A738B9" w:rsidRPr="00A738B9" w:rsidRDefault="00A738B9" w:rsidP="00A738B9">
      <w:pPr>
        <w:numPr>
          <w:ilvl w:val="0"/>
          <w:numId w:val="21"/>
        </w:numPr>
        <w:rPr>
          <w:lang w:val="es-CO"/>
        </w:rPr>
      </w:pPr>
      <w:r w:rsidRPr="00A738B9">
        <w:rPr>
          <w:lang w:val="es-CO"/>
        </w:rPr>
        <w:lastRenderedPageBreak/>
        <w:t>Reportes: Reporte de historiales de los vehículos que me permita hacerlo por día, por semana y por mes</w:t>
      </w:r>
    </w:p>
    <w:p w14:paraId="06FE5E53" w14:textId="77777777" w:rsidR="00A738B9" w:rsidRPr="00A738B9" w:rsidRDefault="00A738B9" w:rsidP="00A738B9">
      <w:pPr>
        <w:numPr>
          <w:ilvl w:val="0"/>
          <w:numId w:val="21"/>
        </w:numPr>
        <w:rPr>
          <w:lang w:val="es-CO"/>
        </w:rPr>
      </w:pPr>
      <w:r w:rsidRPr="00A738B9">
        <w:rPr>
          <w:lang w:val="es-CO"/>
        </w:rPr>
        <w:t xml:space="preserve">Reporte ingresos diarios, semanales y mes.  </w:t>
      </w:r>
    </w:p>
    <w:p w14:paraId="6775425C" w14:textId="77777777" w:rsidR="00A738B9" w:rsidRPr="00A738B9" w:rsidRDefault="00A738B9" w:rsidP="00A738B9">
      <w:pPr>
        <w:numPr>
          <w:ilvl w:val="0"/>
          <w:numId w:val="21"/>
        </w:numPr>
        <w:rPr>
          <w:lang w:val="es-CO"/>
        </w:rPr>
      </w:pPr>
      <w:r w:rsidRPr="00A738B9">
        <w:rPr>
          <w:lang w:val="es-CO"/>
        </w:rPr>
        <w:t>Reporte ganancias por mes.</w:t>
      </w:r>
    </w:p>
    <w:p w14:paraId="187FA3B5" w14:textId="77777777" w:rsidR="00A738B9" w:rsidRPr="00A738B9" w:rsidRDefault="00A738B9" w:rsidP="00A738B9">
      <w:pPr>
        <w:numPr>
          <w:ilvl w:val="0"/>
          <w:numId w:val="21"/>
        </w:numPr>
        <w:rPr>
          <w:lang w:val="es-CO"/>
        </w:rPr>
      </w:pPr>
      <w:r w:rsidRPr="00A738B9">
        <w:rPr>
          <w:lang w:val="es-CO"/>
        </w:rPr>
        <w:t>Reporte de uso de servicios adicionales: lavado.</w:t>
      </w:r>
    </w:p>
    <w:p w14:paraId="73B819E3" w14:textId="77777777" w:rsidR="00A738B9" w:rsidRPr="00A738B9" w:rsidRDefault="00A738B9" w:rsidP="00A738B9">
      <w:pPr>
        <w:rPr>
          <w:lang w:val="es-CO"/>
        </w:rPr>
      </w:pPr>
    </w:p>
    <w:p w14:paraId="78C61013" w14:textId="77777777" w:rsidR="00A738B9" w:rsidRPr="00A738B9" w:rsidRDefault="00A738B9" w:rsidP="00A738B9">
      <w:pPr>
        <w:rPr>
          <w:i/>
          <w:iCs/>
          <w:lang w:val="es-CO"/>
        </w:rPr>
      </w:pPr>
      <w:r w:rsidRPr="00A738B9">
        <w:rPr>
          <w:b/>
          <w:bCs/>
          <w:i/>
          <w:iCs/>
          <w:lang w:val="es-CO"/>
        </w:rPr>
        <w:t>4.3. Requisitos No Funcionales</w:t>
      </w:r>
    </w:p>
    <w:p w14:paraId="6163976B" w14:textId="77777777" w:rsidR="00A738B9" w:rsidRPr="00A738B9" w:rsidRDefault="00A738B9" w:rsidP="00A738B9">
      <w:pPr>
        <w:numPr>
          <w:ilvl w:val="0"/>
          <w:numId w:val="22"/>
        </w:numPr>
        <w:rPr>
          <w:lang w:val="es-CO"/>
        </w:rPr>
      </w:pPr>
      <w:r w:rsidRPr="00A738B9">
        <w:rPr>
          <w:lang w:val="es-CO"/>
        </w:rPr>
        <w:t>¿Hay algún requisito específico en cuanto al rendimiento del software?</w:t>
      </w:r>
    </w:p>
    <w:p w14:paraId="44B4E114" w14:textId="77777777" w:rsidR="00A738B9" w:rsidRPr="00A738B9" w:rsidRDefault="00A738B9" w:rsidP="00A738B9">
      <w:pPr>
        <w:rPr>
          <w:b/>
          <w:bCs/>
          <w:lang w:val="es-CO"/>
        </w:rPr>
      </w:pPr>
      <w:r w:rsidRPr="00A738B9">
        <w:rPr>
          <w:b/>
          <w:bCs/>
          <w:lang w:val="es-CO"/>
        </w:rPr>
        <w:t>Rendimiento:</w:t>
      </w:r>
    </w:p>
    <w:p w14:paraId="6A2B83BF" w14:textId="77777777" w:rsidR="00A738B9" w:rsidRPr="00A738B9" w:rsidRDefault="00A738B9" w:rsidP="00A738B9">
      <w:pPr>
        <w:rPr>
          <w:lang w:val="es-CO"/>
        </w:rPr>
      </w:pPr>
      <w:r w:rsidRPr="00A738B9">
        <w:rPr>
          <w:lang w:val="es-CO"/>
        </w:rPr>
        <w:t>Tiempo de respuesta rápido para consultar la disponibilidad de espacios de estacionamiento.</w:t>
      </w:r>
    </w:p>
    <w:p w14:paraId="226A1B2B" w14:textId="77777777" w:rsidR="00A738B9" w:rsidRPr="00A738B9" w:rsidRDefault="00A738B9" w:rsidP="00A738B9">
      <w:pPr>
        <w:rPr>
          <w:lang w:val="es-CO"/>
        </w:rPr>
      </w:pPr>
      <w:r w:rsidRPr="00A738B9">
        <w:rPr>
          <w:lang w:val="es-CO"/>
        </w:rPr>
        <w:t>Capacidad para manejar un alto volumen de transacciones simultáneas durante las horas pico.</w:t>
      </w:r>
    </w:p>
    <w:p w14:paraId="5BA0FFDC" w14:textId="77777777" w:rsidR="00A738B9" w:rsidRPr="00A738B9" w:rsidRDefault="00A738B9" w:rsidP="00A738B9">
      <w:pPr>
        <w:rPr>
          <w:lang w:val="es-CO"/>
        </w:rPr>
      </w:pPr>
    </w:p>
    <w:p w14:paraId="4A848073" w14:textId="77777777" w:rsidR="00A738B9" w:rsidRPr="00A738B9" w:rsidRDefault="00A738B9" w:rsidP="00A738B9">
      <w:pPr>
        <w:rPr>
          <w:b/>
          <w:bCs/>
          <w:lang w:val="es-CO"/>
        </w:rPr>
      </w:pPr>
      <w:r w:rsidRPr="00A738B9">
        <w:rPr>
          <w:b/>
          <w:bCs/>
          <w:lang w:val="es-CO"/>
        </w:rPr>
        <w:t>Seguridad:</w:t>
      </w:r>
    </w:p>
    <w:p w14:paraId="58409A56" w14:textId="77777777" w:rsidR="00A738B9" w:rsidRPr="00A738B9" w:rsidRDefault="00A738B9" w:rsidP="00A738B9">
      <w:pPr>
        <w:numPr>
          <w:ilvl w:val="0"/>
          <w:numId w:val="40"/>
        </w:numPr>
        <w:rPr>
          <w:lang w:val="es-CO"/>
        </w:rPr>
      </w:pPr>
      <w:bookmarkStart w:id="0" w:name="_Hlk160056587"/>
      <w:r w:rsidRPr="00A738B9">
        <w:rPr>
          <w:lang w:val="es-CO"/>
        </w:rPr>
        <w:t>Cumplimiento de estándares de seguridad de datos para proteger la información personal de los usuarios.</w:t>
      </w:r>
    </w:p>
    <w:p w14:paraId="416DB7EC" w14:textId="77777777" w:rsidR="00A738B9" w:rsidRPr="00A738B9" w:rsidRDefault="00A738B9" w:rsidP="00A738B9">
      <w:pPr>
        <w:numPr>
          <w:ilvl w:val="0"/>
          <w:numId w:val="40"/>
        </w:numPr>
        <w:rPr>
          <w:lang w:val="es-CO"/>
        </w:rPr>
      </w:pPr>
      <w:r w:rsidRPr="00A738B9">
        <w:rPr>
          <w:lang w:val="es-CO"/>
        </w:rPr>
        <w:t>Autenticación segura de usuarios y acceso restringido a funciones administrativas.</w:t>
      </w:r>
    </w:p>
    <w:bookmarkEnd w:id="0"/>
    <w:p w14:paraId="2935BB0B" w14:textId="77777777" w:rsidR="00A738B9" w:rsidRPr="00A738B9" w:rsidRDefault="00A738B9" w:rsidP="00A738B9">
      <w:pPr>
        <w:rPr>
          <w:b/>
          <w:bCs/>
          <w:lang w:val="es-CO"/>
        </w:rPr>
      </w:pPr>
      <w:r w:rsidRPr="00A738B9">
        <w:rPr>
          <w:b/>
          <w:bCs/>
          <w:lang w:val="es-CO"/>
        </w:rPr>
        <w:t>Escalabilidad:</w:t>
      </w:r>
    </w:p>
    <w:p w14:paraId="0D555477" w14:textId="77777777" w:rsidR="00A738B9" w:rsidRPr="00A738B9" w:rsidRDefault="00A738B9" w:rsidP="00A738B9">
      <w:pPr>
        <w:numPr>
          <w:ilvl w:val="0"/>
          <w:numId w:val="41"/>
        </w:numPr>
        <w:rPr>
          <w:lang w:val="es-CO"/>
        </w:rPr>
      </w:pPr>
      <w:r w:rsidRPr="00A738B9">
        <w:rPr>
          <w:lang w:val="es-CO"/>
        </w:rPr>
        <w:t>Capacidad para aumentar la capacidad del sistema fácilmente a medida que el parqueadero crezca en tamaño o demanda.</w:t>
      </w:r>
    </w:p>
    <w:p w14:paraId="1D9606F0" w14:textId="77777777" w:rsidR="00A738B9" w:rsidRPr="00A738B9" w:rsidRDefault="00A738B9" w:rsidP="00A738B9">
      <w:pPr>
        <w:numPr>
          <w:ilvl w:val="0"/>
          <w:numId w:val="41"/>
        </w:numPr>
        <w:rPr>
          <w:lang w:val="es-CO"/>
        </w:rPr>
      </w:pPr>
      <w:r w:rsidRPr="00A738B9">
        <w:rPr>
          <w:lang w:val="es-CO"/>
        </w:rPr>
        <w:t>Diseño modular y flexible que permita agregar nuevas funcionalidades o integraciones sin afectar la estabilidad del sistema.</w:t>
      </w:r>
    </w:p>
    <w:p w14:paraId="1F94F763" w14:textId="77777777" w:rsidR="00A738B9" w:rsidRPr="00A738B9" w:rsidRDefault="00A738B9" w:rsidP="00A738B9">
      <w:pPr>
        <w:rPr>
          <w:lang w:val="es-CO"/>
        </w:rPr>
      </w:pPr>
    </w:p>
    <w:p w14:paraId="30E34E68" w14:textId="77777777" w:rsidR="00A738B9" w:rsidRPr="00A738B9" w:rsidRDefault="00A738B9" w:rsidP="00A738B9">
      <w:pPr>
        <w:rPr>
          <w:b/>
          <w:bCs/>
          <w:lang w:val="es-CO"/>
        </w:rPr>
      </w:pPr>
      <w:r w:rsidRPr="00A738B9">
        <w:rPr>
          <w:b/>
          <w:bCs/>
          <w:lang w:val="es-CO"/>
        </w:rPr>
        <w:t>Disponibilidad:</w:t>
      </w:r>
    </w:p>
    <w:p w14:paraId="1B43C386" w14:textId="77777777" w:rsidR="00A738B9" w:rsidRPr="00A738B9" w:rsidRDefault="00A738B9" w:rsidP="00A738B9">
      <w:pPr>
        <w:rPr>
          <w:lang w:val="es-CO"/>
        </w:rPr>
      </w:pPr>
    </w:p>
    <w:p w14:paraId="11B0BA0F" w14:textId="77777777" w:rsidR="00A738B9" w:rsidRPr="00A738B9" w:rsidRDefault="00A738B9" w:rsidP="00A738B9">
      <w:pPr>
        <w:numPr>
          <w:ilvl w:val="0"/>
          <w:numId w:val="42"/>
        </w:numPr>
        <w:rPr>
          <w:lang w:val="es-CO"/>
        </w:rPr>
      </w:pPr>
      <w:r w:rsidRPr="00A738B9">
        <w:rPr>
          <w:lang w:val="es-CO"/>
        </w:rPr>
        <w:t>Alta disponibilidad del sistema para garantizar que esté siempre disponible para su uso, especialmente durante las horas de mayor demanda.</w:t>
      </w:r>
    </w:p>
    <w:p w14:paraId="43DE84C6" w14:textId="77777777" w:rsidR="00A738B9" w:rsidRPr="00A738B9" w:rsidRDefault="00A738B9" w:rsidP="00A738B9">
      <w:pPr>
        <w:numPr>
          <w:ilvl w:val="0"/>
          <w:numId w:val="42"/>
        </w:numPr>
        <w:rPr>
          <w:lang w:val="es-CO"/>
        </w:rPr>
      </w:pPr>
      <w:r w:rsidRPr="00A738B9">
        <w:rPr>
          <w:lang w:val="es-CO"/>
        </w:rPr>
        <w:t>Plan de respaldo y recuperación de desastres para minimizar el tiempo de inactividad en caso de fallos o interrupciones.</w:t>
      </w:r>
    </w:p>
    <w:p w14:paraId="4A988A07" w14:textId="77777777" w:rsidR="00A738B9" w:rsidRPr="00A738B9" w:rsidRDefault="00A738B9" w:rsidP="00A738B9">
      <w:pPr>
        <w:rPr>
          <w:b/>
          <w:bCs/>
          <w:lang w:val="es-CO"/>
        </w:rPr>
      </w:pPr>
      <w:r w:rsidRPr="00A738B9">
        <w:rPr>
          <w:b/>
          <w:bCs/>
          <w:lang w:val="es-CO"/>
        </w:rPr>
        <w:t>Usabilidad:</w:t>
      </w:r>
    </w:p>
    <w:p w14:paraId="58F4102C" w14:textId="77777777" w:rsidR="00A738B9" w:rsidRPr="00A738B9" w:rsidRDefault="00A738B9" w:rsidP="00A738B9">
      <w:pPr>
        <w:numPr>
          <w:ilvl w:val="0"/>
          <w:numId w:val="43"/>
        </w:numPr>
        <w:rPr>
          <w:lang w:val="es-CO"/>
        </w:rPr>
      </w:pPr>
      <w:r w:rsidRPr="00A738B9">
        <w:rPr>
          <w:lang w:val="es-CO"/>
        </w:rPr>
        <w:t>Interfaz de usuario intuitiva y fácil de usar para facilitar la navegación y el uso del sistema por parte de los usuarios.</w:t>
      </w:r>
    </w:p>
    <w:p w14:paraId="261D5BD3" w14:textId="77777777" w:rsidR="00A738B9" w:rsidRPr="00A738B9" w:rsidRDefault="00A738B9" w:rsidP="00A738B9">
      <w:pPr>
        <w:rPr>
          <w:lang w:val="es-CO"/>
        </w:rPr>
      </w:pPr>
    </w:p>
    <w:p w14:paraId="4F588073" w14:textId="77777777" w:rsidR="00A738B9" w:rsidRPr="00A738B9" w:rsidRDefault="00A738B9" w:rsidP="00A738B9">
      <w:pPr>
        <w:rPr>
          <w:b/>
          <w:bCs/>
          <w:lang w:val="es-CO"/>
        </w:rPr>
      </w:pPr>
      <w:r w:rsidRPr="00A738B9">
        <w:rPr>
          <w:b/>
          <w:bCs/>
          <w:lang w:val="es-CO"/>
        </w:rPr>
        <w:t>Mantenibilidad:</w:t>
      </w:r>
    </w:p>
    <w:p w14:paraId="11448A9B" w14:textId="77777777" w:rsidR="00A738B9" w:rsidRPr="00A738B9" w:rsidRDefault="00A738B9" w:rsidP="00A738B9">
      <w:pPr>
        <w:rPr>
          <w:lang w:val="es-CO"/>
        </w:rPr>
      </w:pPr>
    </w:p>
    <w:p w14:paraId="0D861316" w14:textId="77777777" w:rsidR="00A738B9" w:rsidRPr="00A738B9" w:rsidRDefault="00A738B9" w:rsidP="00A738B9">
      <w:pPr>
        <w:numPr>
          <w:ilvl w:val="0"/>
          <w:numId w:val="43"/>
        </w:numPr>
        <w:rPr>
          <w:lang w:val="es-CO"/>
        </w:rPr>
      </w:pPr>
      <w:r w:rsidRPr="00A738B9">
        <w:rPr>
          <w:lang w:val="es-CO"/>
        </w:rPr>
        <w:t>Código limpio y bien documentado que facilite la comprensión y el mantenimiento por parte de los desarrolladores.</w:t>
      </w:r>
    </w:p>
    <w:p w14:paraId="6B96DE00" w14:textId="77777777" w:rsidR="00A738B9" w:rsidRPr="00A738B9" w:rsidRDefault="00A738B9" w:rsidP="00A738B9">
      <w:pPr>
        <w:rPr>
          <w:b/>
          <w:bCs/>
          <w:lang w:val="es-CO"/>
        </w:rPr>
      </w:pPr>
      <w:r w:rsidRPr="00A738B9">
        <w:rPr>
          <w:b/>
          <w:bCs/>
          <w:lang w:val="es-CO"/>
        </w:rPr>
        <w:t>Regulaciones y cumplimiento:</w:t>
      </w:r>
    </w:p>
    <w:p w14:paraId="15CF89E2" w14:textId="77777777" w:rsidR="00A738B9" w:rsidRPr="00A738B9" w:rsidRDefault="00A738B9" w:rsidP="00A738B9">
      <w:pPr>
        <w:rPr>
          <w:lang w:val="es-CO"/>
        </w:rPr>
      </w:pPr>
      <w:r w:rsidRPr="00A738B9">
        <w:rPr>
          <w:lang w:val="es-CO"/>
        </w:rPr>
        <w:t>Cumplimiento de las regulaciones y normativas locales relacionadas con la privacidad de datos, seguridad vial y accesibilidad para personas con discapacidad.</w:t>
      </w:r>
    </w:p>
    <w:p w14:paraId="55E95B86" w14:textId="77777777" w:rsidR="00A738B9" w:rsidRPr="00A738B9" w:rsidRDefault="00A738B9" w:rsidP="00A738B9">
      <w:pPr>
        <w:rPr>
          <w:lang w:val="es-CO"/>
        </w:rPr>
      </w:pPr>
    </w:p>
    <w:p w14:paraId="7468F4E6" w14:textId="77777777" w:rsidR="00A738B9" w:rsidRPr="00A738B9" w:rsidRDefault="00A738B9" w:rsidP="00A738B9">
      <w:pPr>
        <w:numPr>
          <w:ilvl w:val="0"/>
          <w:numId w:val="22"/>
        </w:numPr>
        <w:rPr>
          <w:lang w:val="es-CO"/>
        </w:rPr>
      </w:pPr>
      <w:r w:rsidRPr="00A738B9">
        <w:rPr>
          <w:lang w:val="es-CO"/>
        </w:rPr>
        <w:t>¿Existen restricciones de tiempo o presupuesto para este proyecto?</w:t>
      </w:r>
    </w:p>
    <w:p w14:paraId="798817DC" w14:textId="77777777" w:rsidR="00A738B9" w:rsidRPr="00A738B9" w:rsidRDefault="00A738B9" w:rsidP="00A738B9">
      <w:pPr>
        <w:rPr>
          <w:b/>
          <w:bCs/>
          <w:lang w:val="es-CO"/>
        </w:rPr>
      </w:pPr>
      <w:r w:rsidRPr="00A738B9">
        <w:rPr>
          <w:b/>
          <w:bCs/>
          <w:lang w:val="es-CO"/>
        </w:rPr>
        <w:t>En tiempo requiero que el proyecto se encuentre listo y completo al 02 de abril del 2024, el ideal es utilizar aplicaciones gratuitas dado que el presupuesto no es muy alto.</w:t>
      </w:r>
    </w:p>
    <w:p w14:paraId="750839F2" w14:textId="77777777" w:rsidR="00A738B9" w:rsidRPr="00A738B9" w:rsidRDefault="00A738B9" w:rsidP="00A738B9">
      <w:pPr>
        <w:numPr>
          <w:ilvl w:val="0"/>
          <w:numId w:val="22"/>
        </w:numPr>
        <w:rPr>
          <w:lang w:val="es-CO"/>
        </w:rPr>
      </w:pPr>
      <w:r w:rsidRPr="00A738B9">
        <w:rPr>
          <w:lang w:val="es-CO"/>
        </w:rPr>
        <w:t>¿Se requiere alguna consideración especial en cuanto a la seguridad de los datos del cliente y los demás usuarios del sistema?</w:t>
      </w:r>
    </w:p>
    <w:p w14:paraId="57A3EFD3" w14:textId="77777777" w:rsidR="00A738B9" w:rsidRPr="00A738B9" w:rsidRDefault="00A738B9" w:rsidP="00A738B9">
      <w:pPr>
        <w:rPr>
          <w:bCs/>
          <w:iCs/>
          <w:lang w:val="es-CO"/>
        </w:rPr>
      </w:pPr>
      <w:r w:rsidRPr="00A738B9">
        <w:rPr>
          <w:bCs/>
          <w:iCs/>
          <w:lang w:val="es-CO"/>
        </w:rPr>
        <w:t>Roles</w:t>
      </w:r>
    </w:p>
    <w:p w14:paraId="473455AE" w14:textId="77777777" w:rsidR="00A738B9" w:rsidRPr="00A738B9" w:rsidRDefault="00A738B9" w:rsidP="00A738B9">
      <w:pPr>
        <w:rPr>
          <w:i/>
          <w:iCs/>
          <w:lang w:val="es-CO"/>
        </w:rPr>
      </w:pPr>
      <w:r w:rsidRPr="00A738B9">
        <w:rPr>
          <w:b/>
          <w:bCs/>
          <w:i/>
          <w:iCs/>
          <w:lang w:val="es-CO"/>
        </w:rPr>
        <w:t>4.4. Usuarios y Acceso</w:t>
      </w:r>
    </w:p>
    <w:p w14:paraId="3DC7E0DB" w14:textId="77777777" w:rsidR="00A738B9" w:rsidRPr="00A738B9" w:rsidRDefault="00A738B9" w:rsidP="00A738B9">
      <w:pPr>
        <w:numPr>
          <w:ilvl w:val="0"/>
          <w:numId w:val="23"/>
        </w:numPr>
        <w:rPr>
          <w:lang w:val="es-CO"/>
        </w:rPr>
      </w:pPr>
      <w:r w:rsidRPr="00A738B9">
        <w:rPr>
          <w:lang w:val="es-CO"/>
        </w:rPr>
        <w:lastRenderedPageBreak/>
        <w:t>¿Quiénes serán los principales usuarios del software?</w:t>
      </w:r>
    </w:p>
    <w:p w14:paraId="380A19EF" w14:textId="77777777" w:rsidR="00A738B9" w:rsidRPr="00A738B9" w:rsidRDefault="00A738B9" w:rsidP="00A738B9">
      <w:pPr>
        <w:rPr>
          <w:b/>
          <w:bCs/>
          <w:lang w:val="es-CO"/>
        </w:rPr>
      </w:pPr>
      <w:r w:rsidRPr="00A738B9">
        <w:rPr>
          <w:b/>
          <w:bCs/>
          <w:lang w:val="es-CO"/>
        </w:rPr>
        <w:t>Administrador, cliente, colaborador</w:t>
      </w:r>
    </w:p>
    <w:p w14:paraId="7691C0A2" w14:textId="77777777" w:rsidR="00A738B9" w:rsidRPr="00A738B9" w:rsidRDefault="00A738B9" w:rsidP="00A738B9">
      <w:pPr>
        <w:numPr>
          <w:ilvl w:val="0"/>
          <w:numId w:val="23"/>
        </w:numPr>
        <w:rPr>
          <w:lang w:val="es-CO"/>
        </w:rPr>
      </w:pPr>
      <w:r w:rsidRPr="00A738B9">
        <w:rPr>
          <w:lang w:val="es-CO"/>
        </w:rPr>
        <w:t>¿Cómo espera que los usuarios interactúen con el sistema?</w:t>
      </w:r>
    </w:p>
    <w:p w14:paraId="50980CBF" w14:textId="77777777" w:rsidR="00A738B9" w:rsidRPr="00A738B9" w:rsidRDefault="00A738B9" w:rsidP="00A738B9">
      <w:pPr>
        <w:numPr>
          <w:ilvl w:val="0"/>
          <w:numId w:val="23"/>
        </w:numPr>
        <w:rPr>
          <w:b/>
          <w:bCs/>
          <w:lang w:val="es-CO"/>
        </w:rPr>
      </w:pPr>
      <w:r w:rsidRPr="00A738B9">
        <w:rPr>
          <w:b/>
          <w:bCs/>
          <w:lang w:val="es-CO"/>
        </w:rPr>
        <w:t>Reserva de espacios de estacionamiento</w:t>
      </w:r>
    </w:p>
    <w:p w14:paraId="742DEC00" w14:textId="77777777" w:rsidR="00A738B9" w:rsidRPr="00A738B9" w:rsidRDefault="00A738B9" w:rsidP="00A738B9">
      <w:pPr>
        <w:numPr>
          <w:ilvl w:val="0"/>
          <w:numId w:val="23"/>
        </w:numPr>
        <w:rPr>
          <w:b/>
          <w:bCs/>
          <w:lang w:val="es-CO"/>
        </w:rPr>
      </w:pPr>
      <w:r w:rsidRPr="00A738B9">
        <w:rPr>
          <w:b/>
          <w:bCs/>
          <w:lang w:val="es-CO"/>
        </w:rPr>
        <w:t>Visualización de disponibilidad de espacios</w:t>
      </w:r>
    </w:p>
    <w:p w14:paraId="20C3BC6E" w14:textId="77777777" w:rsidR="00A738B9" w:rsidRPr="00A738B9" w:rsidRDefault="00A738B9" w:rsidP="00A738B9">
      <w:pPr>
        <w:numPr>
          <w:ilvl w:val="0"/>
          <w:numId w:val="23"/>
        </w:numPr>
        <w:rPr>
          <w:b/>
          <w:bCs/>
          <w:lang w:val="es-CO"/>
        </w:rPr>
      </w:pPr>
      <w:r w:rsidRPr="00A738B9">
        <w:rPr>
          <w:b/>
          <w:bCs/>
          <w:lang w:val="es-CO"/>
        </w:rPr>
        <w:t>Recepción de notificaciones</w:t>
      </w:r>
    </w:p>
    <w:p w14:paraId="10208854" w14:textId="77777777" w:rsidR="00A738B9" w:rsidRPr="00A738B9" w:rsidRDefault="00A738B9" w:rsidP="00A738B9">
      <w:pPr>
        <w:numPr>
          <w:ilvl w:val="0"/>
          <w:numId w:val="23"/>
        </w:numPr>
        <w:rPr>
          <w:b/>
          <w:bCs/>
          <w:lang w:val="es-CO"/>
        </w:rPr>
      </w:pPr>
      <w:r w:rsidRPr="00A738B9">
        <w:rPr>
          <w:b/>
          <w:bCs/>
          <w:lang w:val="es-CO"/>
        </w:rPr>
        <w:t>Cancelaciones de las reservas</w:t>
      </w:r>
    </w:p>
    <w:p w14:paraId="4B1AB31D" w14:textId="77777777" w:rsidR="00A738B9" w:rsidRPr="00A738B9" w:rsidRDefault="00A738B9" w:rsidP="00A738B9">
      <w:pPr>
        <w:rPr>
          <w:lang w:val="es-CO"/>
        </w:rPr>
      </w:pPr>
    </w:p>
    <w:p w14:paraId="5A564D01" w14:textId="77777777" w:rsidR="00A738B9" w:rsidRPr="00A738B9" w:rsidRDefault="00A738B9" w:rsidP="00A738B9">
      <w:pPr>
        <w:numPr>
          <w:ilvl w:val="0"/>
          <w:numId w:val="23"/>
        </w:numPr>
        <w:rPr>
          <w:lang w:val="es-CO"/>
        </w:rPr>
      </w:pPr>
      <w:r w:rsidRPr="00A738B9">
        <w:rPr>
          <w:lang w:val="es-CO"/>
        </w:rPr>
        <w:t>¿Es necesario implementar algún tipo de autenticación de usuario para acceder al sistema</w:t>
      </w:r>
      <w:r w:rsidRPr="00A738B9">
        <w:rPr>
          <w:b/>
          <w:bCs/>
          <w:lang w:val="es-CO"/>
        </w:rPr>
        <w:t>? Autenticación mediante usuario - contraseña</w:t>
      </w:r>
    </w:p>
    <w:p w14:paraId="3BD507AA" w14:textId="77777777" w:rsidR="00A738B9" w:rsidRPr="00A738B9" w:rsidRDefault="00A738B9" w:rsidP="00A738B9">
      <w:pPr>
        <w:rPr>
          <w:i/>
          <w:iCs/>
          <w:lang w:val="es-CO"/>
        </w:rPr>
      </w:pPr>
      <w:r w:rsidRPr="00A738B9">
        <w:rPr>
          <w:b/>
          <w:bCs/>
          <w:i/>
          <w:iCs/>
          <w:lang w:val="es-CO"/>
        </w:rPr>
        <w:t>4.5. Integraciones</w:t>
      </w:r>
    </w:p>
    <w:p w14:paraId="7693D899" w14:textId="77777777" w:rsidR="00A738B9" w:rsidRPr="00A738B9" w:rsidRDefault="00A738B9" w:rsidP="00A738B9">
      <w:pPr>
        <w:numPr>
          <w:ilvl w:val="0"/>
          <w:numId w:val="24"/>
        </w:numPr>
        <w:rPr>
          <w:lang w:val="es-CO"/>
        </w:rPr>
      </w:pPr>
      <w:r w:rsidRPr="00A738B9">
        <w:rPr>
          <w:lang w:val="es-CO"/>
        </w:rPr>
        <w:t>¿Existen otros sistemas o dispositivos con los que este software debería integrarse? Por el momento no</w:t>
      </w:r>
    </w:p>
    <w:p w14:paraId="20E96F9A" w14:textId="77777777" w:rsidR="00A738B9" w:rsidRPr="00A738B9" w:rsidRDefault="00A738B9" w:rsidP="00A738B9">
      <w:pPr>
        <w:numPr>
          <w:ilvl w:val="0"/>
          <w:numId w:val="24"/>
        </w:numPr>
        <w:rPr>
          <w:lang w:val="es-CO"/>
        </w:rPr>
      </w:pPr>
      <w:r w:rsidRPr="00A738B9">
        <w:rPr>
          <w:lang w:val="es-CO"/>
        </w:rPr>
        <w:t xml:space="preserve">¿Se necesita que el software interactúe con sistemas de pago externos u otros servicios? Si se debe revisar – </w:t>
      </w:r>
      <w:proofErr w:type="spellStart"/>
      <w:r w:rsidRPr="00A738B9">
        <w:rPr>
          <w:lang w:val="es-CO"/>
        </w:rPr>
        <w:t>nequi</w:t>
      </w:r>
      <w:proofErr w:type="spellEnd"/>
      <w:r w:rsidRPr="00A738B9">
        <w:rPr>
          <w:lang w:val="es-CO"/>
        </w:rPr>
        <w:t>, pero maneja el colaborador lo selecciona</w:t>
      </w:r>
    </w:p>
    <w:p w14:paraId="366B30E7" w14:textId="77777777" w:rsidR="00A738B9" w:rsidRPr="00A738B9" w:rsidRDefault="00A738B9" w:rsidP="00A738B9">
      <w:pPr>
        <w:rPr>
          <w:i/>
          <w:iCs/>
          <w:lang w:val="es-CO"/>
        </w:rPr>
      </w:pPr>
      <w:r w:rsidRPr="00A738B9">
        <w:rPr>
          <w:b/>
          <w:bCs/>
          <w:i/>
          <w:iCs/>
          <w:lang w:val="es-CO"/>
        </w:rPr>
        <w:t>4.6. Mantenimiento y Soporte</w:t>
      </w:r>
    </w:p>
    <w:p w14:paraId="493FCC1C" w14:textId="77777777" w:rsidR="00A738B9" w:rsidRPr="00A738B9" w:rsidRDefault="00A738B9" w:rsidP="00A738B9">
      <w:pPr>
        <w:numPr>
          <w:ilvl w:val="0"/>
          <w:numId w:val="25"/>
        </w:numPr>
        <w:tabs>
          <w:tab w:val="clear" w:pos="720"/>
          <w:tab w:val="num" w:pos="1080"/>
        </w:tabs>
        <w:rPr>
          <w:lang w:val="es-CO"/>
        </w:rPr>
      </w:pPr>
      <w:r w:rsidRPr="00A738B9">
        <w:rPr>
          <w:lang w:val="es-CO"/>
        </w:rPr>
        <w:t xml:space="preserve">¿Cómo planea gestionar las actualizaciones y el mantenimiento del software una vez implementado? </w:t>
      </w:r>
    </w:p>
    <w:p w14:paraId="2F861EDF" w14:textId="77777777" w:rsidR="00A738B9" w:rsidRPr="00A738B9" w:rsidRDefault="00A738B9" w:rsidP="00A738B9">
      <w:pPr>
        <w:numPr>
          <w:ilvl w:val="0"/>
          <w:numId w:val="25"/>
        </w:numPr>
        <w:tabs>
          <w:tab w:val="clear" w:pos="720"/>
          <w:tab w:val="num" w:pos="1080"/>
        </w:tabs>
        <w:rPr>
          <w:lang w:val="es-CO"/>
        </w:rPr>
      </w:pPr>
      <w:r w:rsidRPr="00A738B9">
        <w:rPr>
          <w:lang w:val="es-CO"/>
        </w:rPr>
        <w:t>¿Qué tipo de soporte técnico espera recibir después del lanzamiento?</w:t>
      </w:r>
    </w:p>
    <w:p w14:paraId="475B1C8A" w14:textId="77777777" w:rsidR="00A738B9" w:rsidRPr="00A738B9" w:rsidRDefault="00A738B9" w:rsidP="00A738B9">
      <w:pPr>
        <w:rPr>
          <w:i/>
          <w:iCs/>
          <w:lang w:val="es-CO"/>
        </w:rPr>
      </w:pPr>
      <w:r w:rsidRPr="00A738B9">
        <w:rPr>
          <w:b/>
          <w:bCs/>
          <w:i/>
          <w:iCs/>
          <w:lang w:val="es-CO"/>
        </w:rPr>
        <w:t>4.7. Expectativas de Entrega</w:t>
      </w:r>
    </w:p>
    <w:p w14:paraId="0D62B792" w14:textId="77777777" w:rsidR="00A738B9" w:rsidRPr="00A738B9" w:rsidRDefault="00A738B9" w:rsidP="00A738B9">
      <w:pPr>
        <w:numPr>
          <w:ilvl w:val="0"/>
          <w:numId w:val="26"/>
        </w:numPr>
        <w:rPr>
          <w:lang w:val="es-CO"/>
        </w:rPr>
      </w:pPr>
      <w:r w:rsidRPr="00A738B9">
        <w:rPr>
          <w:lang w:val="es-CO"/>
        </w:rPr>
        <w:t xml:space="preserve">¿Cuál es su cronograma esperado para el desarrollo e implementación de este </w:t>
      </w:r>
      <w:r w:rsidRPr="00A738B9">
        <w:rPr>
          <w:b/>
          <w:bCs/>
          <w:lang w:val="es-CO"/>
        </w:rPr>
        <w:t>software? Recibir entregar parciales hasta finales de marzo y el 2 de abril la totalidad del proyecto</w:t>
      </w:r>
    </w:p>
    <w:p w14:paraId="1F2922EC" w14:textId="77777777" w:rsidR="00A738B9" w:rsidRPr="00A738B9" w:rsidRDefault="00A738B9" w:rsidP="00A738B9">
      <w:pPr>
        <w:numPr>
          <w:ilvl w:val="0"/>
          <w:numId w:val="26"/>
        </w:numPr>
        <w:rPr>
          <w:lang w:val="es-CO"/>
        </w:rPr>
      </w:pPr>
      <w:r w:rsidRPr="00A738B9">
        <w:rPr>
          <w:lang w:val="es-CO"/>
        </w:rPr>
        <w:t xml:space="preserve">¿Hay alguna fecha límite o evento importante que debamos considerar en el proceso de entrega? </w:t>
      </w:r>
      <w:r w:rsidRPr="00A738B9">
        <w:rPr>
          <w:b/>
          <w:bCs/>
          <w:lang w:val="es-CO"/>
        </w:rPr>
        <w:t>2 de abril la totalidad del proyecto</w:t>
      </w:r>
    </w:p>
    <w:p w14:paraId="082D8B22" w14:textId="77777777" w:rsidR="00A738B9" w:rsidRPr="00A738B9" w:rsidRDefault="00A738B9" w:rsidP="00A738B9">
      <w:pPr>
        <w:rPr>
          <w:lang w:val="es-CO"/>
        </w:rPr>
      </w:pPr>
    </w:p>
    <w:p w14:paraId="563F5132" w14:textId="77777777" w:rsidR="00A738B9" w:rsidRPr="00A738B9" w:rsidRDefault="00A738B9" w:rsidP="00A738B9">
      <w:pPr>
        <w:rPr>
          <w:i/>
          <w:iCs/>
          <w:lang w:val="es-CO"/>
        </w:rPr>
      </w:pPr>
      <w:r w:rsidRPr="00A738B9">
        <w:rPr>
          <w:b/>
          <w:bCs/>
          <w:i/>
          <w:iCs/>
          <w:lang w:val="es-CO"/>
        </w:rPr>
        <w:t>4.8. Comentarios Adicionales</w:t>
      </w:r>
    </w:p>
    <w:p w14:paraId="561ACDB2" w14:textId="77777777" w:rsidR="00A738B9" w:rsidRPr="00A738B9" w:rsidRDefault="00A738B9" w:rsidP="00A738B9">
      <w:pPr>
        <w:numPr>
          <w:ilvl w:val="0"/>
          <w:numId w:val="27"/>
        </w:numPr>
        <w:rPr>
          <w:lang w:val="es-CO"/>
        </w:rPr>
      </w:pPr>
      <w:r w:rsidRPr="00A738B9">
        <w:rPr>
          <w:lang w:val="es-CO"/>
        </w:rPr>
        <w:t>¿Hay alguna otra información o consideración que le gustaría compartir sobre este proyecto?</w:t>
      </w:r>
    </w:p>
    <w:p w14:paraId="5D51FA08" w14:textId="77777777" w:rsidR="00A738B9" w:rsidRPr="00A738B9" w:rsidRDefault="00A738B9" w:rsidP="00A738B9">
      <w:pPr>
        <w:rPr>
          <w:lang w:val="es-CO"/>
        </w:rPr>
      </w:pPr>
      <w:r w:rsidRPr="00A738B9">
        <w:rPr>
          <w:lang w:val="es-CO"/>
        </w:rPr>
        <w:t>Importante que genere los recibos para los usuarios, que la interfaz sea intuitiva y fácil de manejar y que los videos manuales sean fáciles para las personas que tengan problemas con el uso de los tics.</w:t>
      </w:r>
    </w:p>
    <w:p w14:paraId="2CF1F2FA" w14:textId="77777777" w:rsidR="00A738B9" w:rsidRPr="00A738B9" w:rsidRDefault="00A738B9" w:rsidP="00A738B9">
      <w:pPr>
        <w:rPr>
          <w:lang w:val="es-CO"/>
        </w:rPr>
      </w:pPr>
      <w:r w:rsidRPr="00A738B9">
        <w:rPr>
          <w:lang w:val="es-CO"/>
        </w:rPr>
        <w:t xml:space="preserve">Inclusión </w:t>
      </w:r>
    </w:p>
    <w:p w14:paraId="59033424" w14:textId="77777777" w:rsidR="00A738B9" w:rsidRPr="00A738B9" w:rsidRDefault="00A738B9" w:rsidP="00A738B9">
      <w:pPr>
        <w:rPr>
          <w:lang w:val="es-CO"/>
        </w:rPr>
      </w:pPr>
    </w:p>
    <w:p w14:paraId="6AF42251" w14:textId="77777777" w:rsidR="00A738B9" w:rsidRPr="00A738B9" w:rsidRDefault="00A738B9" w:rsidP="00A738B9">
      <w:pPr>
        <w:numPr>
          <w:ilvl w:val="0"/>
          <w:numId w:val="28"/>
        </w:numPr>
        <w:rPr>
          <w:b/>
          <w:bCs/>
          <w:lang w:val="es-CO"/>
        </w:rPr>
      </w:pPr>
      <w:r w:rsidRPr="00A738B9">
        <w:rPr>
          <w:b/>
          <w:bCs/>
          <w:lang w:val="es-CO"/>
        </w:rPr>
        <w:t>Planificación logística:</w:t>
      </w:r>
    </w:p>
    <w:p w14:paraId="32D56414" w14:textId="77777777" w:rsidR="00A738B9" w:rsidRPr="00A738B9" w:rsidRDefault="00A738B9" w:rsidP="00A738B9">
      <w:pPr>
        <w:rPr>
          <w:b/>
          <w:bCs/>
          <w:lang w:val="es-CO"/>
        </w:rPr>
      </w:pPr>
    </w:p>
    <w:p w14:paraId="3F6D2769" w14:textId="77777777" w:rsidR="00A738B9" w:rsidRPr="00A738B9" w:rsidRDefault="00A738B9" w:rsidP="00A738B9">
      <w:pPr>
        <w:rPr>
          <w:lang w:val="es-CO"/>
        </w:rPr>
      </w:pPr>
      <w:r w:rsidRPr="00A738B9">
        <w:rPr>
          <w:lang w:val="es-CO"/>
        </w:rPr>
        <w:t>Día:  jueves, 29 de febrero a las 7: 00a.m</w:t>
      </w:r>
    </w:p>
    <w:p w14:paraId="598DC04F" w14:textId="77777777" w:rsidR="00A738B9" w:rsidRPr="00A738B9" w:rsidRDefault="00A738B9" w:rsidP="00A738B9">
      <w:pPr>
        <w:rPr>
          <w:lang w:val="es-CO"/>
        </w:rPr>
      </w:pPr>
      <w:r w:rsidRPr="00A738B9">
        <w:rPr>
          <w:lang w:val="es-CO"/>
        </w:rPr>
        <w:t>Lugar: CDTI AULA 209-Presencial</w:t>
      </w:r>
    </w:p>
    <w:p w14:paraId="2E177662" w14:textId="77777777" w:rsidR="00A738B9" w:rsidRPr="00A738B9" w:rsidRDefault="00A738B9" w:rsidP="00A738B9">
      <w:pPr>
        <w:rPr>
          <w:lang w:val="es-CO"/>
        </w:rPr>
      </w:pPr>
      <w:r w:rsidRPr="00A738B9">
        <w:rPr>
          <w:lang w:val="es-CO"/>
        </w:rPr>
        <w:t>Duración: 35 minutos</w:t>
      </w:r>
    </w:p>
    <w:p w14:paraId="552565B7" w14:textId="77777777" w:rsidR="00A738B9" w:rsidRPr="00A738B9" w:rsidRDefault="00A738B9" w:rsidP="00A738B9">
      <w:pPr>
        <w:rPr>
          <w:lang w:val="es-CO"/>
        </w:rPr>
      </w:pPr>
      <w:r w:rsidRPr="00A738B9">
        <w:rPr>
          <w:lang w:val="es-CO"/>
        </w:rPr>
        <w:t>Observaciones: Se espera grabar la entrevista.</w:t>
      </w:r>
    </w:p>
    <w:p w14:paraId="3E1F70C7" w14:textId="77777777" w:rsidR="00A738B9" w:rsidRDefault="00A738B9" w:rsidP="00A738B9">
      <w:pPr>
        <w:rPr>
          <w:lang w:val="es-CO"/>
        </w:rPr>
      </w:pPr>
    </w:p>
    <w:p w14:paraId="6DA67C00" w14:textId="77777777" w:rsidR="005F43D2" w:rsidRDefault="005F43D2" w:rsidP="00A738B9">
      <w:pPr>
        <w:rPr>
          <w:lang w:val="es-CO"/>
        </w:rPr>
      </w:pPr>
    </w:p>
    <w:p w14:paraId="61C91BF2" w14:textId="77777777" w:rsidR="005F43D2" w:rsidRDefault="005F43D2" w:rsidP="00A738B9">
      <w:pPr>
        <w:rPr>
          <w:lang w:val="es-CO"/>
        </w:rPr>
      </w:pPr>
    </w:p>
    <w:p w14:paraId="2B5B1754" w14:textId="77777777" w:rsidR="005F43D2" w:rsidRDefault="005F43D2" w:rsidP="00A738B9">
      <w:pPr>
        <w:rPr>
          <w:lang w:val="es-CO"/>
        </w:rPr>
      </w:pPr>
    </w:p>
    <w:p w14:paraId="2D2D7718" w14:textId="77777777" w:rsidR="005F43D2" w:rsidRDefault="005F43D2" w:rsidP="00A738B9">
      <w:pPr>
        <w:rPr>
          <w:lang w:val="es-CO"/>
        </w:rPr>
      </w:pPr>
    </w:p>
    <w:p w14:paraId="3253271B" w14:textId="77777777" w:rsidR="005F43D2" w:rsidRDefault="005F43D2" w:rsidP="00A738B9">
      <w:pPr>
        <w:rPr>
          <w:lang w:val="es-CO"/>
        </w:rPr>
      </w:pPr>
    </w:p>
    <w:p w14:paraId="727840AE" w14:textId="77777777" w:rsidR="005F43D2" w:rsidRDefault="005F43D2" w:rsidP="00A738B9">
      <w:pPr>
        <w:rPr>
          <w:lang w:val="es-CO"/>
        </w:rPr>
      </w:pPr>
    </w:p>
    <w:p w14:paraId="2C4C60F2" w14:textId="77777777" w:rsidR="005F43D2" w:rsidRDefault="005F43D2" w:rsidP="00A738B9">
      <w:pPr>
        <w:rPr>
          <w:lang w:val="es-CO"/>
        </w:rPr>
      </w:pPr>
    </w:p>
    <w:p w14:paraId="108E4DA5" w14:textId="77777777" w:rsidR="005F43D2" w:rsidRDefault="005F43D2" w:rsidP="00A738B9">
      <w:pPr>
        <w:rPr>
          <w:lang w:val="es-CO"/>
        </w:rPr>
      </w:pPr>
    </w:p>
    <w:p w14:paraId="07085B41" w14:textId="77777777" w:rsidR="005F43D2" w:rsidRDefault="005F43D2" w:rsidP="00A738B9">
      <w:pPr>
        <w:rPr>
          <w:lang w:val="es-CO"/>
        </w:rPr>
      </w:pPr>
    </w:p>
    <w:p w14:paraId="5DAA594B" w14:textId="6C50521E" w:rsidR="005F43D2" w:rsidRDefault="005F43D2" w:rsidP="005F43D2">
      <w:pPr>
        <w:jc w:val="center"/>
        <w:rPr>
          <w:lang w:val="es-CO"/>
        </w:rPr>
      </w:pPr>
      <w:r>
        <w:rPr>
          <w:lang w:val="es-CO"/>
        </w:rPr>
        <w:lastRenderedPageBreak/>
        <w:t>Lista de Requerimientos</w:t>
      </w:r>
    </w:p>
    <w:p w14:paraId="0BC40E55" w14:textId="77777777" w:rsidR="005F43D2" w:rsidRDefault="005F43D2" w:rsidP="005F43D2">
      <w:pPr>
        <w:jc w:val="center"/>
        <w:rPr>
          <w:lang w:val="es-CO"/>
        </w:rPr>
      </w:pPr>
    </w:p>
    <w:p w14:paraId="12F87812" w14:textId="0C8E0023" w:rsidR="000254D2" w:rsidRDefault="000254D2" w:rsidP="000254D2">
      <w:pPr>
        <w:pStyle w:val="Descripcin"/>
        <w:keepNext/>
        <w:spacing w:after="0" w:line="480" w:lineRule="auto"/>
      </w:pPr>
      <w:r w:rsidRPr="000254D2">
        <w:rPr>
          <w:b/>
          <w:bCs/>
          <w:i w:val="0"/>
          <w:iCs w:val="0"/>
        </w:rPr>
        <w:t xml:space="preserve">Tabla </w:t>
      </w:r>
      <w:r w:rsidRPr="000254D2">
        <w:rPr>
          <w:b/>
          <w:bCs/>
          <w:i w:val="0"/>
          <w:iCs w:val="0"/>
        </w:rPr>
        <w:fldChar w:fldCharType="begin"/>
      </w:r>
      <w:r w:rsidRPr="000254D2">
        <w:rPr>
          <w:b/>
          <w:bCs/>
          <w:i w:val="0"/>
          <w:iCs w:val="0"/>
        </w:rPr>
        <w:instrText xml:space="preserve"> SEQ Tabla \* ARABIC </w:instrText>
      </w:r>
      <w:r w:rsidRPr="000254D2">
        <w:rPr>
          <w:b/>
          <w:bCs/>
          <w:i w:val="0"/>
          <w:iCs w:val="0"/>
        </w:rPr>
        <w:fldChar w:fldCharType="separate"/>
      </w:r>
      <w:r w:rsidR="00BA77A4">
        <w:rPr>
          <w:b/>
          <w:bCs/>
          <w:i w:val="0"/>
          <w:iCs w:val="0"/>
          <w:noProof/>
        </w:rPr>
        <w:t>1</w:t>
      </w:r>
      <w:r w:rsidRPr="000254D2">
        <w:rPr>
          <w:b/>
          <w:bCs/>
          <w:i w:val="0"/>
          <w:iCs w:val="0"/>
        </w:rPr>
        <w:fldChar w:fldCharType="end"/>
      </w:r>
      <w:r>
        <w:br/>
        <w:t xml:space="preserve"> Lista de requerimientos funcionales</w:t>
      </w:r>
    </w:p>
    <w:tbl>
      <w:tblPr>
        <w:tblpPr w:leftFromText="141" w:rightFromText="141" w:vertAnchor="text" w:tblpX="108" w:tblpY="1"/>
        <w:tblOverlap w:val="never"/>
        <w:tblW w:w="8647" w:type="dxa"/>
        <w:tblBorders>
          <w:top w:val="single" w:sz="4" w:space="0" w:color="auto"/>
        </w:tblBorders>
        <w:tblLayout w:type="fixed"/>
        <w:tblLook w:val="0000" w:firstRow="0" w:lastRow="0" w:firstColumn="0" w:lastColumn="0" w:noHBand="0" w:noVBand="0"/>
      </w:tblPr>
      <w:tblGrid>
        <w:gridCol w:w="2004"/>
        <w:gridCol w:w="4942"/>
        <w:gridCol w:w="1701"/>
      </w:tblGrid>
      <w:tr w:rsidR="005F43D2" w:rsidRPr="005F43D2" w14:paraId="487BDB82" w14:textId="77777777" w:rsidTr="0040000B">
        <w:trPr>
          <w:trHeight w:val="414"/>
          <w:tblHeader/>
        </w:trPr>
        <w:tc>
          <w:tcPr>
            <w:tcW w:w="2004" w:type="dxa"/>
            <w:tcBorders>
              <w:top w:val="single" w:sz="4" w:space="0" w:color="auto"/>
              <w:bottom w:val="single" w:sz="4" w:space="0" w:color="auto"/>
            </w:tcBorders>
            <w:shd w:val="clear" w:color="auto" w:fill="auto"/>
            <w:vAlign w:val="center"/>
          </w:tcPr>
          <w:p w14:paraId="3108E703" w14:textId="77777777" w:rsidR="005F43D2" w:rsidRPr="005F43D2" w:rsidRDefault="005F43D2" w:rsidP="005F43D2">
            <w:pPr>
              <w:ind w:firstLine="0"/>
              <w:rPr>
                <w:b/>
                <w:lang w:val="es-CO"/>
              </w:rPr>
            </w:pPr>
            <w:r w:rsidRPr="005F43D2">
              <w:rPr>
                <w:b/>
                <w:lang w:val="es-CO"/>
              </w:rPr>
              <w:t>Requerimiento funcional No.</w:t>
            </w:r>
          </w:p>
        </w:tc>
        <w:tc>
          <w:tcPr>
            <w:tcW w:w="4942" w:type="dxa"/>
            <w:tcBorders>
              <w:top w:val="single" w:sz="4" w:space="0" w:color="auto"/>
              <w:bottom w:val="single" w:sz="4" w:space="0" w:color="auto"/>
            </w:tcBorders>
            <w:shd w:val="clear" w:color="auto" w:fill="auto"/>
            <w:vAlign w:val="center"/>
          </w:tcPr>
          <w:p w14:paraId="3D93293E" w14:textId="77777777" w:rsidR="005F43D2" w:rsidRPr="005F43D2" w:rsidRDefault="005F43D2" w:rsidP="005F43D2">
            <w:pPr>
              <w:rPr>
                <w:b/>
                <w:lang w:val="es-CO"/>
              </w:rPr>
            </w:pPr>
            <w:r w:rsidRPr="005F43D2">
              <w:rPr>
                <w:b/>
                <w:lang w:val="es-CO"/>
              </w:rPr>
              <w:t>Descripción del Requerimiento</w:t>
            </w:r>
          </w:p>
        </w:tc>
        <w:tc>
          <w:tcPr>
            <w:tcW w:w="1701" w:type="dxa"/>
            <w:tcBorders>
              <w:top w:val="single" w:sz="4" w:space="0" w:color="auto"/>
              <w:bottom w:val="single" w:sz="4" w:space="0" w:color="auto"/>
            </w:tcBorders>
            <w:shd w:val="clear" w:color="auto" w:fill="auto"/>
            <w:vAlign w:val="center"/>
          </w:tcPr>
          <w:p w14:paraId="51A2107B" w14:textId="77777777" w:rsidR="005F43D2" w:rsidRPr="005F43D2" w:rsidRDefault="005F43D2" w:rsidP="005F43D2">
            <w:pPr>
              <w:ind w:firstLine="0"/>
              <w:rPr>
                <w:b/>
                <w:lang w:val="es-CO"/>
              </w:rPr>
            </w:pPr>
            <w:r w:rsidRPr="005F43D2">
              <w:rPr>
                <w:b/>
                <w:lang w:val="es-CO"/>
              </w:rPr>
              <w:t xml:space="preserve">Objetivo  </w:t>
            </w:r>
          </w:p>
          <w:p w14:paraId="515F1A2C" w14:textId="77777777" w:rsidR="005F43D2" w:rsidRPr="005F43D2" w:rsidRDefault="005F43D2" w:rsidP="005F43D2">
            <w:pPr>
              <w:ind w:firstLine="0"/>
              <w:rPr>
                <w:lang w:val="es-CO"/>
              </w:rPr>
            </w:pPr>
            <w:r w:rsidRPr="005F43D2">
              <w:rPr>
                <w:b/>
                <w:lang w:val="es-CO"/>
              </w:rPr>
              <w:t>específico No.</w:t>
            </w:r>
          </w:p>
        </w:tc>
      </w:tr>
      <w:tr w:rsidR="005F43D2" w:rsidRPr="005F43D2" w14:paraId="7245D113" w14:textId="77777777" w:rsidTr="0040000B">
        <w:trPr>
          <w:trHeight w:val="414"/>
        </w:trPr>
        <w:tc>
          <w:tcPr>
            <w:tcW w:w="2004" w:type="dxa"/>
            <w:tcBorders>
              <w:top w:val="single" w:sz="4" w:space="0" w:color="auto"/>
            </w:tcBorders>
            <w:shd w:val="clear" w:color="auto" w:fill="auto"/>
            <w:vAlign w:val="center"/>
          </w:tcPr>
          <w:p w14:paraId="52A0D5AE" w14:textId="77777777" w:rsidR="005F43D2" w:rsidRPr="005F43D2" w:rsidRDefault="005F43D2" w:rsidP="005F43D2">
            <w:pPr>
              <w:rPr>
                <w:lang w:val="es-CO"/>
              </w:rPr>
            </w:pPr>
            <w:r w:rsidRPr="005F43D2">
              <w:rPr>
                <w:lang w:val="es-CO"/>
              </w:rPr>
              <w:t>RF1</w:t>
            </w:r>
          </w:p>
        </w:tc>
        <w:tc>
          <w:tcPr>
            <w:tcW w:w="4942" w:type="dxa"/>
            <w:tcBorders>
              <w:top w:val="single" w:sz="4" w:space="0" w:color="auto"/>
            </w:tcBorders>
            <w:shd w:val="clear" w:color="auto" w:fill="auto"/>
            <w:vAlign w:val="center"/>
          </w:tcPr>
          <w:p w14:paraId="7F324AAD" w14:textId="77777777" w:rsidR="005F43D2" w:rsidRPr="005F43D2" w:rsidRDefault="005F43D2" w:rsidP="005F43D2">
            <w:pPr>
              <w:rPr>
                <w:lang w:val="es-CO"/>
              </w:rPr>
            </w:pPr>
            <w:r w:rsidRPr="005F43D2">
              <w:rPr>
                <w:lang w:val="es-CO"/>
              </w:rPr>
              <w:t>El sistema deberá permitir que el usuario de rol administrador pueda consultar los tipos de rol.</w:t>
            </w:r>
          </w:p>
        </w:tc>
        <w:tc>
          <w:tcPr>
            <w:tcW w:w="1701" w:type="dxa"/>
            <w:tcBorders>
              <w:top w:val="single" w:sz="4" w:space="0" w:color="auto"/>
            </w:tcBorders>
            <w:shd w:val="clear" w:color="auto" w:fill="auto"/>
            <w:vAlign w:val="center"/>
          </w:tcPr>
          <w:p w14:paraId="4767C037" w14:textId="77777777" w:rsidR="005F43D2" w:rsidRPr="005F43D2" w:rsidRDefault="005F43D2" w:rsidP="005F43D2">
            <w:pPr>
              <w:rPr>
                <w:lang w:val="es-CO"/>
              </w:rPr>
            </w:pPr>
          </w:p>
        </w:tc>
      </w:tr>
      <w:tr w:rsidR="005F43D2" w:rsidRPr="005F43D2" w14:paraId="43E627E1" w14:textId="77777777" w:rsidTr="0040000B">
        <w:trPr>
          <w:trHeight w:val="414"/>
        </w:trPr>
        <w:tc>
          <w:tcPr>
            <w:tcW w:w="2004" w:type="dxa"/>
            <w:shd w:val="clear" w:color="auto" w:fill="auto"/>
            <w:vAlign w:val="center"/>
          </w:tcPr>
          <w:p w14:paraId="7B72B099" w14:textId="77777777" w:rsidR="005F43D2" w:rsidRPr="005F43D2" w:rsidRDefault="005F43D2" w:rsidP="005F43D2">
            <w:pPr>
              <w:rPr>
                <w:lang w:val="es-CO"/>
              </w:rPr>
            </w:pPr>
            <w:r w:rsidRPr="005F43D2">
              <w:rPr>
                <w:lang w:val="es-CO"/>
              </w:rPr>
              <w:t>RF2</w:t>
            </w:r>
          </w:p>
        </w:tc>
        <w:tc>
          <w:tcPr>
            <w:tcW w:w="4942" w:type="dxa"/>
            <w:shd w:val="clear" w:color="auto" w:fill="auto"/>
            <w:vAlign w:val="center"/>
          </w:tcPr>
          <w:p w14:paraId="79EDD098" w14:textId="77777777" w:rsidR="005F43D2" w:rsidRPr="005F43D2" w:rsidRDefault="005F43D2" w:rsidP="005F43D2">
            <w:pPr>
              <w:rPr>
                <w:lang w:val="es-CO"/>
              </w:rPr>
            </w:pPr>
            <w:r w:rsidRPr="005F43D2">
              <w:rPr>
                <w:lang w:val="es-CO"/>
              </w:rPr>
              <w:t>El sistema permitirá que el usuario administrador pueda hacer modificación al nombre y descripción del tipo de rol</w:t>
            </w:r>
          </w:p>
        </w:tc>
        <w:tc>
          <w:tcPr>
            <w:tcW w:w="1701" w:type="dxa"/>
            <w:shd w:val="clear" w:color="auto" w:fill="auto"/>
            <w:vAlign w:val="center"/>
          </w:tcPr>
          <w:p w14:paraId="33685087" w14:textId="77777777" w:rsidR="005F43D2" w:rsidRPr="005F43D2" w:rsidRDefault="005F43D2" w:rsidP="005F43D2">
            <w:pPr>
              <w:rPr>
                <w:lang w:val="es-CO"/>
              </w:rPr>
            </w:pPr>
          </w:p>
        </w:tc>
      </w:tr>
      <w:tr w:rsidR="005F43D2" w:rsidRPr="005F43D2" w14:paraId="6E73DFD5" w14:textId="77777777" w:rsidTr="0040000B">
        <w:trPr>
          <w:trHeight w:val="414"/>
        </w:trPr>
        <w:tc>
          <w:tcPr>
            <w:tcW w:w="2004" w:type="dxa"/>
            <w:shd w:val="clear" w:color="auto" w:fill="auto"/>
            <w:vAlign w:val="center"/>
          </w:tcPr>
          <w:p w14:paraId="6F94BE99" w14:textId="77777777" w:rsidR="005F43D2" w:rsidRPr="005F43D2" w:rsidRDefault="005F43D2" w:rsidP="005F43D2">
            <w:pPr>
              <w:rPr>
                <w:lang w:val="es-CO"/>
              </w:rPr>
            </w:pPr>
            <w:r w:rsidRPr="005F43D2">
              <w:rPr>
                <w:lang w:val="es-CO"/>
              </w:rPr>
              <w:t>RF3</w:t>
            </w:r>
          </w:p>
        </w:tc>
        <w:tc>
          <w:tcPr>
            <w:tcW w:w="4942" w:type="dxa"/>
            <w:shd w:val="clear" w:color="auto" w:fill="auto"/>
            <w:vAlign w:val="center"/>
          </w:tcPr>
          <w:p w14:paraId="3860E7F2" w14:textId="77777777" w:rsidR="005F43D2" w:rsidRPr="005F43D2" w:rsidRDefault="005F43D2" w:rsidP="005F43D2">
            <w:pPr>
              <w:rPr>
                <w:lang w:val="es-CO"/>
              </w:rPr>
            </w:pPr>
            <w:r w:rsidRPr="005F43D2">
              <w:rPr>
                <w:lang w:val="es-CO"/>
              </w:rPr>
              <w:t>El sistema permitirá al usuario administrador: habilitar o inhabilitar cualquier tipo de rol de usuario en el sistema; este proceso lo que hará es cambiar el estado en la base de datos (Activo, Inactivo)</w:t>
            </w:r>
          </w:p>
        </w:tc>
        <w:tc>
          <w:tcPr>
            <w:tcW w:w="1701" w:type="dxa"/>
            <w:shd w:val="clear" w:color="auto" w:fill="auto"/>
            <w:vAlign w:val="center"/>
          </w:tcPr>
          <w:p w14:paraId="78AF0C32" w14:textId="77777777" w:rsidR="005F43D2" w:rsidRPr="005F43D2" w:rsidRDefault="005F43D2" w:rsidP="005F43D2">
            <w:pPr>
              <w:rPr>
                <w:lang w:val="es-CO"/>
              </w:rPr>
            </w:pPr>
          </w:p>
        </w:tc>
      </w:tr>
      <w:tr w:rsidR="005F43D2" w:rsidRPr="005F43D2" w14:paraId="06AC1B24" w14:textId="77777777" w:rsidTr="0040000B">
        <w:trPr>
          <w:trHeight w:val="414"/>
        </w:trPr>
        <w:tc>
          <w:tcPr>
            <w:tcW w:w="2004" w:type="dxa"/>
            <w:shd w:val="clear" w:color="auto" w:fill="auto"/>
            <w:vAlign w:val="center"/>
          </w:tcPr>
          <w:p w14:paraId="6E5EF061" w14:textId="77777777" w:rsidR="005F43D2" w:rsidRPr="005F43D2" w:rsidRDefault="005F43D2" w:rsidP="005F43D2">
            <w:pPr>
              <w:rPr>
                <w:lang w:val="es-CO"/>
              </w:rPr>
            </w:pPr>
            <w:r w:rsidRPr="005F43D2">
              <w:rPr>
                <w:lang w:val="es-CO"/>
              </w:rPr>
              <w:t>RF4</w:t>
            </w:r>
          </w:p>
        </w:tc>
        <w:tc>
          <w:tcPr>
            <w:tcW w:w="4942" w:type="dxa"/>
            <w:shd w:val="clear" w:color="auto" w:fill="auto"/>
            <w:vAlign w:val="center"/>
          </w:tcPr>
          <w:p w14:paraId="4B3898C6" w14:textId="77777777" w:rsidR="005F43D2" w:rsidRPr="005F43D2" w:rsidRDefault="005F43D2" w:rsidP="005F43D2">
            <w:pPr>
              <w:rPr>
                <w:lang w:val="es-CO"/>
              </w:rPr>
            </w:pPr>
            <w:r w:rsidRPr="005F43D2">
              <w:rPr>
                <w:lang w:val="es-CO"/>
              </w:rPr>
              <w:t>El sistema por defecto debe tener registrado un administrador con los siguientes datos: primer nombre, segundo nombre, primer apellido, segundo apellido, tipo documento, identificación, correo electrónico, celular, contraseña.</w:t>
            </w:r>
          </w:p>
        </w:tc>
        <w:tc>
          <w:tcPr>
            <w:tcW w:w="1701" w:type="dxa"/>
            <w:shd w:val="clear" w:color="auto" w:fill="auto"/>
            <w:vAlign w:val="center"/>
          </w:tcPr>
          <w:p w14:paraId="5549AE2F" w14:textId="77777777" w:rsidR="005F43D2" w:rsidRPr="005F43D2" w:rsidRDefault="005F43D2" w:rsidP="005F43D2">
            <w:pPr>
              <w:rPr>
                <w:lang w:val="es-CO"/>
              </w:rPr>
            </w:pPr>
          </w:p>
        </w:tc>
      </w:tr>
      <w:tr w:rsidR="005F43D2" w:rsidRPr="005F43D2" w14:paraId="27CCF3D8" w14:textId="77777777" w:rsidTr="0040000B">
        <w:trPr>
          <w:trHeight w:val="414"/>
        </w:trPr>
        <w:tc>
          <w:tcPr>
            <w:tcW w:w="2004" w:type="dxa"/>
            <w:shd w:val="clear" w:color="auto" w:fill="auto"/>
            <w:vAlign w:val="center"/>
          </w:tcPr>
          <w:p w14:paraId="1399F44B" w14:textId="77777777" w:rsidR="005F43D2" w:rsidRPr="005F43D2" w:rsidRDefault="005F43D2" w:rsidP="005F43D2">
            <w:pPr>
              <w:rPr>
                <w:lang w:val="es-CO"/>
              </w:rPr>
            </w:pPr>
            <w:r w:rsidRPr="005F43D2">
              <w:rPr>
                <w:lang w:val="es-CO"/>
              </w:rPr>
              <w:t>RF5</w:t>
            </w:r>
          </w:p>
        </w:tc>
        <w:tc>
          <w:tcPr>
            <w:tcW w:w="4942" w:type="dxa"/>
            <w:shd w:val="clear" w:color="auto" w:fill="auto"/>
            <w:vAlign w:val="center"/>
          </w:tcPr>
          <w:p w14:paraId="143DAE46" w14:textId="77777777" w:rsidR="005F43D2" w:rsidRPr="005F43D2" w:rsidRDefault="005F43D2" w:rsidP="005F43D2">
            <w:pPr>
              <w:rPr>
                <w:lang w:val="es-CO"/>
              </w:rPr>
            </w:pPr>
            <w:r w:rsidRPr="005F43D2">
              <w:rPr>
                <w:lang w:val="es-CO"/>
              </w:rPr>
              <w:t xml:space="preserve">El sistema deberá permitir el registro de usuarios en el sistema de información con los </w:t>
            </w:r>
            <w:r w:rsidRPr="005F43D2">
              <w:rPr>
                <w:lang w:val="es-CO"/>
              </w:rPr>
              <w:lastRenderedPageBreak/>
              <w:t>campos correspondientes a su rol, validarlos y almacenarlos en la base de datos del sistema de información del parqueadero</w:t>
            </w:r>
          </w:p>
        </w:tc>
        <w:tc>
          <w:tcPr>
            <w:tcW w:w="1701" w:type="dxa"/>
            <w:shd w:val="clear" w:color="auto" w:fill="auto"/>
            <w:vAlign w:val="center"/>
          </w:tcPr>
          <w:p w14:paraId="1D5382C8" w14:textId="77777777" w:rsidR="005F43D2" w:rsidRPr="005F43D2" w:rsidRDefault="005F43D2" w:rsidP="005F43D2">
            <w:pPr>
              <w:rPr>
                <w:lang w:val="es-CO"/>
              </w:rPr>
            </w:pPr>
          </w:p>
        </w:tc>
      </w:tr>
      <w:tr w:rsidR="005F43D2" w:rsidRPr="005F43D2" w14:paraId="516DD2FB" w14:textId="77777777" w:rsidTr="0040000B">
        <w:trPr>
          <w:trHeight w:val="414"/>
        </w:trPr>
        <w:tc>
          <w:tcPr>
            <w:tcW w:w="2004" w:type="dxa"/>
            <w:shd w:val="clear" w:color="auto" w:fill="auto"/>
            <w:vAlign w:val="center"/>
          </w:tcPr>
          <w:p w14:paraId="7CB3805A" w14:textId="77777777" w:rsidR="005F43D2" w:rsidRPr="005F43D2" w:rsidRDefault="005F43D2" w:rsidP="005F43D2">
            <w:pPr>
              <w:rPr>
                <w:lang w:val="es-CO"/>
              </w:rPr>
            </w:pPr>
            <w:r w:rsidRPr="005F43D2">
              <w:rPr>
                <w:lang w:val="es-CO"/>
              </w:rPr>
              <w:t>RF6</w:t>
            </w:r>
          </w:p>
        </w:tc>
        <w:tc>
          <w:tcPr>
            <w:tcW w:w="4942" w:type="dxa"/>
            <w:shd w:val="clear" w:color="auto" w:fill="auto"/>
            <w:vAlign w:val="center"/>
          </w:tcPr>
          <w:p w14:paraId="0D500990" w14:textId="77777777" w:rsidR="005F43D2" w:rsidRPr="005F43D2" w:rsidRDefault="005F43D2" w:rsidP="005F43D2">
            <w:pPr>
              <w:rPr>
                <w:lang w:val="es-CO"/>
              </w:rPr>
            </w:pPr>
            <w:r w:rsidRPr="005F43D2">
              <w:rPr>
                <w:lang w:val="es-CO"/>
              </w:rPr>
              <w:t>El Sistema deberá permitir que los usuarios inicien sesión con su correo electrónico y su contraseña.</w:t>
            </w:r>
          </w:p>
        </w:tc>
        <w:tc>
          <w:tcPr>
            <w:tcW w:w="1701" w:type="dxa"/>
            <w:shd w:val="clear" w:color="auto" w:fill="auto"/>
            <w:vAlign w:val="center"/>
          </w:tcPr>
          <w:p w14:paraId="528B9F5F" w14:textId="77777777" w:rsidR="005F43D2" w:rsidRPr="005F43D2" w:rsidRDefault="005F43D2" w:rsidP="005F43D2">
            <w:pPr>
              <w:rPr>
                <w:lang w:val="es-CO"/>
              </w:rPr>
            </w:pPr>
          </w:p>
        </w:tc>
      </w:tr>
      <w:tr w:rsidR="005F43D2" w:rsidRPr="005F43D2" w14:paraId="624E74CF" w14:textId="77777777" w:rsidTr="0040000B">
        <w:trPr>
          <w:trHeight w:val="414"/>
        </w:trPr>
        <w:tc>
          <w:tcPr>
            <w:tcW w:w="2004" w:type="dxa"/>
            <w:shd w:val="clear" w:color="auto" w:fill="auto"/>
            <w:vAlign w:val="center"/>
          </w:tcPr>
          <w:p w14:paraId="7D43CE5B" w14:textId="77777777" w:rsidR="005F43D2" w:rsidRPr="005F43D2" w:rsidRDefault="005F43D2" w:rsidP="005F43D2">
            <w:pPr>
              <w:rPr>
                <w:lang w:val="es-CO"/>
              </w:rPr>
            </w:pPr>
            <w:r w:rsidRPr="005F43D2">
              <w:rPr>
                <w:lang w:val="es-CO"/>
              </w:rPr>
              <w:t>RF7</w:t>
            </w:r>
          </w:p>
        </w:tc>
        <w:tc>
          <w:tcPr>
            <w:tcW w:w="4942" w:type="dxa"/>
            <w:shd w:val="clear" w:color="auto" w:fill="auto"/>
            <w:vAlign w:val="center"/>
          </w:tcPr>
          <w:p w14:paraId="2D507DD5" w14:textId="77777777" w:rsidR="005F43D2" w:rsidRPr="005F43D2" w:rsidRDefault="005F43D2" w:rsidP="005F43D2">
            <w:pPr>
              <w:rPr>
                <w:lang w:val="es-CO"/>
              </w:rPr>
            </w:pPr>
            <w:r w:rsidRPr="005F43D2">
              <w:rPr>
                <w:lang w:val="es-CO"/>
              </w:rPr>
              <w:t>El sistema deberá permitir la consulta de datos personales de los usuarios siempre y cuando se haya iniciado sesión.</w:t>
            </w:r>
          </w:p>
        </w:tc>
        <w:tc>
          <w:tcPr>
            <w:tcW w:w="1701" w:type="dxa"/>
            <w:shd w:val="clear" w:color="auto" w:fill="auto"/>
            <w:vAlign w:val="center"/>
          </w:tcPr>
          <w:p w14:paraId="03F82920" w14:textId="77777777" w:rsidR="005F43D2" w:rsidRPr="005F43D2" w:rsidRDefault="005F43D2" w:rsidP="005F43D2">
            <w:pPr>
              <w:rPr>
                <w:lang w:val="es-CO"/>
              </w:rPr>
            </w:pPr>
          </w:p>
        </w:tc>
      </w:tr>
      <w:tr w:rsidR="005F43D2" w:rsidRPr="005F43D2" w14:paraId="32F61936" w14:textId="77777777" w:rsidTr="0040000B">
        <w:trPr>
          <w:trHeight w:val="414"/>
        </w:trPr>
        <w:tc>
          <w:tcPr>
            <w:tcW w:w="2004" w:type="dxa"/>
            <w:shd w:val="clear" w:color="auto" w:fill="auto"/>
            <w:vAlign w:val="center"/>
          </w:tcPr>
          <w:p w14:paraId="76E40E46" w14:textId="77777777" w:rsidR="005F43D2" w:rsidRPr="005F43D2" w:rsidRDefault="005F43D2" w:rsidP="005F43D2">
            <w:pPr>
              <w:rPr>
                <w:lang w:val="es-CO"/>
              </w:rPr>
            </w:pPr>
            <w:r w:rsidRPr="005F43D2">
              <w:rPr>
                <w:lang w:val="es-CO"/>
              </w:rPr>
              <w:t>RF8</w:t>
            </w:r>
          </w:p>
        </w:tc>
        <w:tc>
          <w:tcPr>
            <w:tcW w:w="4942" w:type="dxa"/>
            <w:shd w:val="clear" w:color="auto" w:fill="auto"/>
            <w:vAlign w:val="center"/>
          </w:tcPr>
          <w:p w14:paraId="260494E8" w14:textId="77777777" w:rsidR="005F43D2" w:rsidRPr="005F43D2" w:rsidRDefault="005F43D2" w:rsidP="005F43D2">
            <w:pPr>
              <w:rPr>
                <w:lang w:val="es-CO"/>
              </w:rPr>
            </w:pPr>
            <w:r w:rsidRPr="005F43D2">
              <w:rPr>
                <w:lang w:val="es-CO"/>
              </w:rPr>
              <w:t>El Sistema deberá permitir que los usuarios del sistema realicen Actualizaciones/</w:t>
            </w:r>
            <w:proofErr w:type="gramStart"/>
            <w:r w:rsidRPr="005F43D2">
              <w:rPr>
                <w:lang w:val="es-CO"/>
              </w:rPr>
              <w:t>Modificaciones  de</w:t>
            </w:r>
            <w:proofErr w:type="gramEnd"/>
            <w:r w:rsidRPr="005F43D2">
              <w:rPr>
                <w:lang w:val="es-CO"/>
              </w:rPr>
              <w:t xml:space="preserve"> sus datos personales exceptuando su </w:t>
            </w:r>
            <w:proofErr w:type="spellStart"/>
            <w:r w:rsidRPr="005F43D2">
              <w:rPr>
                <w:lang w:val="es-CO"/>
              </w:rPr>
              <w:t>numero</w:t>
            </w:r>
            <w:proofErr w:type="spellEnd"/>
            <w:r w:rsidRPr="005F43D2">
              <w:rPr>
                <w:lang w:val="es-CO"/>
              </w:rPr>
              <w:t xml:space="preserve"> de identificación</w:t>
            </w:r>
          </w:p>
        </w:tc>
        <w:tc>
          <w:tcPr>
            <w:tcW w:w="1701" w:type="dxa"/>
            <w:shd w:val="clear" w:color="auto" w:fill="auto"/>
            <w:vAlign w:val="center"/>
          </w:tcPr>
          <w:p w14:paraId="18D15D54" w14:textId="77777777" w:rsidR="005F43D2" w:rsidRPr="005F43D2" w:rsidRDefault="005F43D2" w:rsidP="005F43D2">
            <w:pPr>
              <w:rPr>
                <w:lang w:val="es-CO"/>
              </w:rPr>
            </w:pPr>
          </w:p>
        </w:tc>
      </w:tr>
      <w:tr w:rsidR="005F43D2" w:rsidRPr="005F43D2" w14:paraId="11C3D5B2" w14:textId="77777777" w:rsidTr="0040000B">
        <w:trPr>
          <w:trHeight w:val="414"/>
        </w:trPr>
        <w:tc>
          <w:tcPr>
            <w:tcW w:w="2004" w:type="dxa"/>
            <w:shd w:val="clear" w:color="auto" w:fill="auto"/>
            <w:vAlign w:val="center"/>
          </w:tcPr>
          <w:p w14:paraId="26320137" w14:textId="77777777" w:rsidR="005F43D2" w:rsidRPr="005F43D2" w:rsidRDefault="005F43D2" w:rsidP="005F43D2">
            <w:pPr>
              <w:rPr>
                <w:lang w:val="es-CO"/>
              </w:rPr>
            </w:pPr>
            <w:r w:rsidRPr="005F43D2">
              <w:rPr>
                <w:lang w:val="es-CO"/>
              </w:rPr>
              <w:t>RF9</w:t>
            </w:r>
          </w:p>
        </w:tc>
        <w:tc>
          <w:tcPr>
            <w:tcW w:w="4942" w:type="dxa"/>
            <w:shd w:val="clear" w:color="auto" w:fill="auto"/>
            <w:vAlign w:val="center"/>
          </w:tcPr>
          <w:p w14:paraId="6765513A" w14:textId="77777777" w:rsidR="005F43D2" w:rsidRPr="005F43D2" w:rsidRDefault="005F43D2" w:rsidP="005F43D2">
            <w:pPr>
              <w:rPr>
                <w:lang w:val="es-CO"/>
              </w:rPr>
            </w:pPr>
            <w:r w:rsidRPr="005F43D2">
              <w:rPr>
                <w:lang w:val="es-CO"/>
              </w:rPr>
              <w:t xml:space="preserve">El sistema deberá permitir que los usuarios </w:t>
            </w:r>
            <w:proofErr w:type="gramStart"/>
            <w:r w:rsidRPr="005F43D2">
              <w:rPr>
                <w:lang w:val="es-CO"/>
              </w:rPr>
              <w:t>eliminen  su</w:t>
            </w:r>
            <w:proofErr w:type="gramEnd"/>
            <w:r w:rsidRPr="005F43D2">
              <w:rPr>
                <w:lang w:val="es-CO"/>
              </w:rPr>
              <w:t xml:space="preserve"> cuenta personal(para efecto, esto en la base de datos será una inhabilitación del registro más no una eliminación completa), se le solicitara que ingrese su contraseña para realizar esta acción.</w:t>
            </w:r>
          </w:p>
        </w:tc>
        <w:tc>
          <w:tcPr>
            <w:tcW w:w="1701" w:type="dxa"/>
            <w:shd w:val="clear" w:color="auto" w:fill="auto"/>
            <w:vAlign w:val="center"/>
          </w:tcPr>
          <w:p w14:paraId="34EA0B64" w14:textId="77777777" w:rsidR="005F43D2" w:rsidRPr="005F43D2" w:rsidRDefault="005F43D2" w:rsidP="005F43D2">
            <w:pPr>
              <w:rPr>
                <w:lang w:val="es-CO"/>
              </w:rPr>
            </w:pPr>
          </w:p>
        </w:tc>
      </w:tr>
      <w:tr w:rsidR="005F43D2" w:rsidRPr="005F43D2" w14:paraId="5D3F8763" w14:textId="77777777" w:rsidTr="0040000B">
        <w:trPr>
          <w:trHeight w:val="414"/>
        </w:trPr>
        <w:tc>
          <w:tcPr>
            <w:tcW w:w="2004" w:type="dxa"/>
            <w:shd w:val="clear" w:color="auto" w:fill="auto"/>
            <w:vAlign w:val="center"/>
          </w:tcPr>
          <w:p w14:paraId="20E9C364" w14:textId="77777777" w:rsidR="005F43D2" w:rsidRPr="005F43D2" w:rsidRDefault="005F43D2" w:rsidP="005F43D2">
            <w:pPr>
              <w:rPr>
                <w:lang w:val="es-CO"/>
              </w:rPr>
            </w:pPr>
            <w:r w:rsidRPr="005F43D2">
              <w:rPr>
                <w:lang w:val="es-CO"/>
              </w:rPr>
              <w:t>RF10</w:t>
            </w:r>
          </w:p>
        </w:tc>
        <w:tc>
          <w:tcPr>
            <w:tcW w:w="4942" w:type="dxa"/>
            <w:shd w:val="clear" w:color="auto" w:fill="auto"/>
            <w:vAlign w:val="center"/>
          </w:tcPr>
          <w:p w14:paraId="42F98FDF" w14:textId="77777777" w:rsidR="005F43D2" w:rsidRPr="005F43D2" w:rsidRDefault="005F43D2" w:rsidP="005F43D2">
            <w:pPr>
              <w:rPr>
                <w:lang w:val="es-CO"/>
              </w:rPr>
            </w:pPr>
            <w:proofErr w:type="gramStart"/>
            <w:r w:rsidRPr="005F43D2">
              <w:rPr>
                <w:lang w:val="es-CO"/>
              </w:rPr>
              <w:t>El sistemas</w:t>
            </w:r>
            <w:proofErr w:type="gramEnd"/>
            <w:r w:rsidRPr="005F43D2">
              <w:rPr>
                <w:lang w:val="es-CO"/>
              </w:rPr>
              <w:t xml:space="preserve"> permitirá al administrador registrar Cubículos de estacionamiento</w:t>
            </w:r>
          </w:p>
        </w:tc>
        <w:tc>
          <w:tcPr>
            <w:tcW w:w="1701" w:type="dxa"/>
            <w:shd w:val="clear" w:color="auto" w:fill="auto"/>
            <w:vAlign w:val="center"/>
          </w:tcPr>
          <w:p w14:paraId="7B112EDB" w14:textId="77777777" w:rsidR="005F43D2" w:rsidRPr="005F43D2" w:rsidRDefault="005F43D2" w:rsidP="005F43D2">
            <w:pPr>
              <w:rPr>
                <w:lang w:val="es-CO"/>
              </w:rPr>
            </w:pPr>
          </w:p>
        </w:tc>
      </w:tr>
      <w:tr w:rsidR="005F43D2" w:rsidRPr="005F43D2" w14:paraId="58260575" w14:textId="77777777" w:rsidTr="0040000B">
        <w:trPr>
          <w:trHeight w:val="414"/>
        </w:trPr>
        <w:tc>
          <w:tcPr>
            <w:tcW w:w="2004" w:type="dxa"/>
            <w:shd w:val="clear" w:color="auto" w:fill="auto"/>
            <w:vAlign w:val="center"/>
          </w:tcPr>
          <w:p w14:paraId="6939B64E" w14:textId="77777777" w:rsidR="005F43D2" w:rsidRPr="005F43D2" w:rsidRDefault="005F43D2" w:rsidP="005F43D2">
            <w:pPr>
              <w:rPr>
                <w:lang w:val="es-CO"/>
              </w:rPr>
            </w:pPr>
            <w:r w:rsidRPr="005F43D2">
              <w:rPr>
                <w:lang w:val="es-CO"/>
              </w:rPr>
              <w:lastRenderedPageBreak/>
              <w:t>RF11</w:t>
            </w:r>
          </w:p>
        </w:tc>
        <w:tc>
          <w:tcPr>
            <w:tcW w:w="4942" w:type="dxa"/>
            <w:shd w:val="clear" w:color="auto" w:fill="auto"/>
            <w:vAlign w:val="center"/>
          </w:tcPr>
          <w:p w14:paraId="6613CA44" w14:textId="77777777" w:rsidR="005F43D2" w:rsidRPr="005F43D2" w:rsidRDefault="005F43D2" w:rsidP="005F43D2">
            <w:pPr>
              <w:rPr>
                <w:lang w:val="es-CO"/>
              </w:rPr>
            </w:pPr>
            <w:r w:rsidRPr="005F43D2">
              <w:rPr>
                <w:lang w:val="es-CO"/>
              </w:rPr>
              <w:t>El sistema permitirá al administrador consultar las plazas de estacionamiento que existen en el parqueadero</w:t>
            </w:r>
          </w:p>
        </w:tc>
        <w:tc>
          <w:tcPr>
            <w:tcW w:w="1701" w:type="dxa"/>
            <w:shd w:val="clear" w:color="auto" w:fill="auto"/>
            <w:vAlign w:val="center"/>
          </w:tcPr>
          <w:p w14:paraId="20437D2E" w14:textId="77777777" w:rsidR="005F43D2" w:rsidRPr="005F43D2" w:rsidRDefault="005F43D2" w:rsidP="005F43D2">
            <w:pPr>
              <w:rPr>
                <w:lang w:val="es-CO"/>
              </w:rPr>
            </w:pPr>
          </w:p>
        </w:tc>
      </w:tr>
      <w:tr w:rsidR="005F43D2" w:rsidRPr="005F43D2" w14:paraId="19A58AFF" w14:textId="77777777" w:rsidTr="0040000B">
        <w:trPr>
          <w:trHeight w:val="414"/>
        </w:trPr>
        <w:tc>
          <w:tcPr>
            <w:tcW w:w="2004" w:type="dxa"/>
            <w:shd w:val="clear" w:color="auto" w:fill="auto"/>
            <w:vAlign w:val="center"/>
          </w:tcPr>
          <w:p w14:paraId="45AC38BD" w14:textId="77777777" w:rsidR="005F43D2" w:rsidRPr="005F43D2" w:rsidRDefault="005F43D2" w:rsidP="005F43D2">
            <w:pPr>
              <w:rPr>
                <w:lang w:val="es-CO"/>
              </w:rPr>
            </w:pPr>
            <w:r w:rsidRPr="005F43D2">
              <w:rPr>
                <w:lang w:val="es-CO"/>
              </w:rPr>
              <w:t>RF12</w:t>
            </w:r>
          </w:p>
        </w:tc>
        <w:tc>
          <w:tcPr>
            <w:tcW w:w="4942" w:type="dxa"/>
            <w:shd w:val="clear" w:color="auto" w:fill="auto"/>
            <w:vAlign w:val="center"/>
          </w:tcPr>
          <w:p w14:paraId="7B097F53" w14:textId="36A91AAD" w:rsidR="005F43D2" w:rsidRPr="005F43D2" w:rsidRDefault="005F43D2" w:rsidP="005F43D2">
            <w:pPr>
              <w:rPr>
                <w:lang w:val="es-CO"/>
              </w:rPr>
            </w:pPr>
            <w:r w:rsidRPr="005F43D2">
              <w:rPr>
                <w:lang w:val="es-CO"/>
              </w:rPr>
              <w:t xml:space="preserve">El sistema permitirá al administrador modificar </w:t>
            </w:r>
            <w:r w:rsidR="000254D2" w:rsidRPr="005F43D2">
              <w:rPr>
                <w:lang w:val="es-CO"/>
              </w:rPr>
              <w:t>cubículos</w:t>
            </w:r>
          </w:p>
        </w:tc>
        <w:tc>
          <w:tcPr>
            <w:tcW w:w="1701" w:type="dxa"/>
            <w:shd w:val="clear" w:color="auto" w:fill="auto"/>
            <w:vAlign w:val="center"/>
          </w:tcPr>
          <w:p w14:paraId="36669D19" w14:textId="77777777" w:rsidR="005F43D2" w:rsidRPr="005F43D2" w:rsidRDefault="005F43D2" w:rsidP="005F43D2">
            <w:pPr>
              <w:rPr>
                <w:lang w:val="es-CO"/>
              </w:rPr>
            </w:pPr>
          </w:p>
        </w:tc>
      </w:tr>
      <w:tr w:rsidR="005F43D2" w:rsidRPr="005F43D2" w14:paraId="1BF4E555" w14:textId="77777777" w:rsidTr="0040000B">
        <w:trPr>
          <w:trHeight w:val="414"/>
        </w:trPr>
        <w:tc>
          <w:tcPr>
            <w:tcW w:w="2004" w:type="dxa"/>
            <w:shd w:val="clear" w:color="auto" w:fill="auto"/>
            <w:vAlign w:val="center"/>
          </w:tcPr>
          <w:p w14:paraId="7ED213FA" w14:textId="77777777" w:rsidR="005F43D2" w:rsidRPr="005F43D2" w:rsidRDefault="005F43D2" w:rsidP="005F43D2">
            <w:pPr>
              <w:rPr>
                <w:lang w:val="es-CO"/>
              </w:rPr>
            </w:pPr>
            <w:r w:rsidRPr="005F43D2">
              <w:rPr>
                <w:lang w:val="es-CO"/>
              </w:rPr>
              <w:t>RF13</w:t>
            </w:r>
          </w:p>
        </w:tc>
        <w:tc>
          <w:tcPr>
            <w:tcW w:w="4942" w:type="dxa"/>
            <w:shd w:val="clear" w:color="auto" w:fill="auto"/>
            <w:vAlign w:val="center"/>
          </w:tcPr>
          <w:p w14:paraId="5C5558A0" w14:textId="77777777" w:rsidR="005F43D2" w:rsidRPr="005F43D2" w:rsidRDefault="005F43D2" w:rsidP="005F43D2">
            <w:pPr>
              <w:rPr>
                <w:lang w:val="es-CO"/>
              </w:rPr>
            </w:pPr>
            <w:r w:rsidRPr="005F43D2">
              <w:rPr>
                <w:lang w:val="es-CO"/>
              </w:rPr>
              <w:t>El sistema permitirá al administrador Inhabilitar/Habilitar cubículos de estacionamiento</w:t>
            </w:r>
          </w:p>
        </w:tc>
        <w:tc>
          <w:tcPr>
            <w:tcW w:w="1701" w:type="dxa"/>
            <w:shd w:val="clear" w:color="auto" w:fill="auto"/>
            <w:vAlign w:val="center"/>
          </w:tcPr>
          <w:p w14:paraId="5135E73D" w14:textId="77777777" w:rsidR="005F43D2" w:rsidRPr="005F43D2" w:rsidRDefault="005F43D2" w:rsidP="005F43D2">
            <w:pPr>
              <w:rPr>
                <w:lang w:val="es-CO"/>
              </w:rPr>
            </w:pPr>
          </w:p>
        </w:tc>
      </w:tr>
      <w:tr w:rsidR="005F43D2" w:rsidRPr="005F43D2" w14:paraId="583C4E9E" w14:textId="77777777" w:rsidTr="0040000B">
        <w:trPr>
          <w:trHeight w:val="414"/>
        </w:trPr>
        <w:tc>
          <w:tcPr>
            <w:tcW w:w="2004" w:type="dxa"/>
            <w:shd w:val="clear" w:color="auto" w:fill="auto"/>
            <w:vAlign w:val="center"/>
          </w:tcPr>
          <w:p w14:paraId="1D0E9D03" w14:textId="77777777" w:rsidR="005F43D2" w:rsidRPr="005F43D2" w:rsidRDefault="005F43D2" w:rsidP="005F43D2">
            <w:pPr>
              <w:rPr>
                <w:lang w:val="es-CO"/>
              </w:rPr>
            </w:pPr>
            <w:r w:rsidRPr="005F43D2">
              <w:rPr>
                <w:lang w:val="es-CO"/>
              </w:rPr>
              <w:t>RF14</w:t>
            </w:r>
          </w:p>
        </w:tc>
        <w:tc>
          <w:tcPr>
            <w:tcW w:w="4942" w:type="dxa"/>
            <w:shd w:val="clear" w:color="auto" w:fill="auto"/>
            <w:vAlign w:val="center"/>
          </w:tcPr>
          <w:p w14:paraId="54AA393B" w14:textId="1A1A1631" w:rsidR="005F43D2" w:rsidRPr="005F43D2" w:rsidRDefault="005F43D2" w:rsidP="005F43D2">
            <w:pPr>
              <w:rPr>
                <w:lang w:val="es-CO"/>
              </w:rPr>
            </w:pPr>
            <w:r w:rsidRPr="005F43D2">
              <w:rPr>
                <w:lang w:val="es-CO"/>
              </w:rPr>
              <w:t>El sistema permitirá al administrador registrar Tipo</w:t>
            </w:r>
            <w:r w:rsidR="000254D2">
              <w:rPr>
                <w:lang w:val="es-CO"/>
              </w:rPr>
              <w:t xml:space="preserve"> de v</w:t>
            </w:r>
            <w:r w:rsidRPr="005F43D2">
              <w:rPr>
                <w:lang w:val="es-CO"/>
              </w:rPr>
              <w:t>ehículo</w:t>
            </w:r>
          </w:p>
        </w:tc>
        <w:tc>
          <w:tcPr>
            <w:tcW w:w="1701" w:type="dxa"/>
            <w:shd w:val="clear" w:color="auto" w:fill="auto"/>
            <w:vAlign w:val="center"/>
          </w:tcPr>
          <w:p w14:paraId="21626EAB" w14:textId="77777777" w:rsidR="005F43D2" w:rsidRPr="005F43D2" w:rsidRDefault="005F43D2" w:rsidP="005F43D2">
            <w:pPr>
              <w:rPr>
                <w:lang w:val="es-CO"/>
              </w:rPr>
            </w:pPr>
          </w:p>
        </w:tc>
      </w:tr>
      <w:tr w:rsidR="005F43D2" w:rsidRPr="005F43D2" w14:paraId="7EE15154" w14:textId="77777777" w:rsidTr="0040000B">
        <w:trPr>
          <w:trHeight w:val="414"/>
        </w:trPr>
        <w:tc>
          <w:tcPr>
            <w:tcW w:w="2004" w:type="dxa"/>
            <w:shd w:val="clear" w:color="auto" w:fill="auto"/>
            <w:vAlign w:val="center"/>
          </w:tcPr>
          <w:p w14:paraId="1CA0DB97" w14:textId="77777777" w:rsidR="005F43D2" w:rsidRPr="005F43D2" w:rsidRDefault="005F43D2" w:rsidP="005F43D2">
            <w:pPr>
              <w:rPr>
                <w:lang w:val="es-CO"/>
              </w:rPr>
            </w:pPr>
            <w:r w:rsidRPr="005F43D2">
              <w:rPr>
                <w:lang w:val="es-CO"/>
              </w:rPr>
              <w:t>RF15</w:t>
            </w:r>
          </w:p>
        </w:tc>
        <w:tc>
          <w:tcPr>
            <w:tcW w:w="4942" w:type="dxa"/>
            <w:shd w:val="clear" w:color="auto" w:fill="auto"/>
            <w:vAlign w:val="center"/>
          </w:tcPr>
          <w:p w14:paraId="621501AD" w14:textId="77777777" w:rsidR="005F43D2" w:rsidRPr="005F43D2" w:rsidRDefault="005F43D2" w:rsidP="005F43D2">
            <w:pPr>
              <w:rPr>
                <w:lang w:val="es-CO"/>
              </w:rPr>
            </w:pPr>
            <w:r w:rsidRPr="005F43D2">
              <w:rPr>
                <w:lang w:val="es-CO"/>
              </w:rPr>
              <w:t>El sistema permitirá al administrador consultar los tipos de Vehículos listándolos</w:t>
            </w:r>
          </w:p>
        </w:tc>
        <w:tc>
          <w:tcPr>
            <w:tcW w:w="1701" w:type="dxa"/>
            <w:shd w:val="clear" w:color="auto" w:fill="auto"/>
            <w:vAlign w:val="center"/>
          </w:tcPr>
          <w:p w14:paraId="5AEE312C" w14:textId="77777777" w:rsidR="005F43D2" w:rsidRPr="005F43D2" w:rsidRDefault="005F43D2" w:rsidP="005F43D2">
            <w:pPr>
              <w:rPr>
                <w:lang w:val="es-CO"/>
              </w:rPr>
            </w:pPr>
          </w:p>
        </w:tc>
      </w:tr>
      <w:tr w:rsidR="005F43D2" w:rsidRPr="005F43D2" w14:paraId="35D5B3FE" w14:textId="77777777" w:rsidTr="0040000B">
        <w:trPr>
          <w:trHeight w:val="414"/>
        </w:trPr>
        <w:tc>
          <w:tcPr>
            <w:tcW w:w="2004" w:type="dxa"/>
            <w:shd w:val="clear" w:color="auto" w:fill="auto"/>
            <w:vAlign w:val="center"/>
          </w:tcPr>
          <w:p w14:paraId="24F9F662" w14:textId="77777777" w:rsidR="005F43D2" w:rsidRPr="005F43D2" w:rsidRDefault="005F43D2" w:rsidP="005F43D2">
            <w:pPr>
              <w:rPr>
                <w:lang w:val="es-CO"/>
              </w:rPr>
            </w:pPr>
            <w:r w:rsidRPr="005F43D2">
              <w:rPr>
                <w:lang w:val="es-CO"/>
              </w:rPr>
              <w:t>RF16</w:t>
            </w:r>
          </w:p>
        </w:tc>
        <w:tc>
          <w:tcPr>
            <w:tcW w:w="4942" w:type="dxa"/>
            <w:shd w:val="clear" w:color="auto" w:fill="auto"/>
            <w:vAlign w:val="center"/>
          </w:tcPr>
          <w:p w14:paraId="246DD29D" w14:textId="77777777" w:rsidR="005F43D2" w:rsidRPr="005F43D2" w:rsidRDefault="005F43D2" w:rsidP="005F43D2">
            <w:pPr>
              <w:rPr>
                <w:lang w:val="es-CO"/>
              </w:rPr>
            </w:pPr>
            <w:r w:rsidRPr="005F43D2">
              <w:rPr>
                <w:lang w:val="es-CO"/>
              </w:rPr>
              <w:t>El sistema permitirá al administrador modificar los tipos de vehículos.</w:t>
            </w:r>
          </w:p>
        </w:tc>
        <w:tc>
          <w:tcPr>
            <w:tcW w:w="1701" w:type="dxa"/>
            <w:shd w:val="clear" w:color="auto" w:fill="auto"/>
            <w:vAlign w:val="center"/>
          </w:tcPr>
          <w:p w14:paraId="24358FAD" w14:textId="77777777" w:rsidR="005F43D2" w:rsidRPr="005F43D2" w:rsidRDefault="005F43D2" w:rsidP="005F43D2">
            <w:pPr>
              <w:rPr>
                <w:lang w:val="es-CO"/>
              </w:rPr>
            </w:pPr>
          </w:p>
        </w:tc>
      </w:tr>
      <w:tr w:rsidR="005F43D2" w:rsidRPr="005F43D2" w14:paraId="27C6C758" w14:textId="77777777" w:rsidTr="0040000B">
        <w:trPr>
          <w:trHeight w:val="414"/>
        </w:trPr>
        <w:tc>
          <w:tcPr>
            <w:tcW w:w="2004" w:type="dxa"/>
            <w:shd w:val="clear" w:color="auto" w:fill="auto"/>
            <w:vAlign w:val="center"/>
          </w:tcPr>
          <w:p w14:paraId="6266F070" w14:textId="77777777" w:rsidR="005F43D2" w:rsidRPr="005F43D2" w:rsidRDefault="005F43D2" w:rsidP="005F43D2">
            <w:pPr>
              <w:rPr>
                <w:lang w:val="es-CO"/>
              </w:rPr>
            </w:pPr>
            <w:r w:rsidRPr="005F43D2">
              <w:rPr>
                <w:lang w:val="es-CO"/>
              </w:rPr>
              <w:t>RF17</w:t>
            </w:r>
          </w:p>
        </w:tc>
        <w:tc>
          <w:tcPr>
            <w:tcW w:w="4942" w:type="dxa"/>
            <w:shd w:val="clear" w:color="auto" w:fill="auto"/>
            <w:vAlign w:val="center"/>
          </w:tcPr>
          <w:p w14:paraId="2222D860" w14:textId="75D214D0" w:rsidR="005F43D2" w:rsidRPr="005F43D2" w:rsidRDefault="005F43D2" w:rsidP="005F43D2">
            <w:pPr>
              <w:rPr>
                <w:lang w:val="es-CO"/>
              </w:rPr>
            </w:pPr>
            <w:r w:rsidRPr="005F43D2">
              <w:rPr>
                <w:lang w:val="es-CO"/>
              </w:rPr>
              <w:t>El sistema permitirá al administrador Inhabilitar/Habilitar los tipos de Vehículo.</w:t>
            </w:r>
          </w:p>
        </w:tc>
        <w:tc>
          <w:tcPr>
            <w:tcW w:w="1701" w:type="dxa"/>
            <w:shd w:val="clear" w:color="auto" w:fill="auto"/>
            <w:vAlign w:val="center"/>
          </w:tcPr>
          <w:p w14:paraId="2DD38CA1" w14:textId="77777777" w:rsidR="005F43D2" w:rsidRPr="005F43D2" w:rsidRDefault="005F43D2" w:rsidP="005F43D2">
            <w:pPr>
              <w:rPr>
                <w:lang w:val="es-CO"/>
              </w:rPr>
            </w:pPr>
          </w:p>
        </w:tc>
      </w:tr>
      <w:tr w:rsidR="005F43D2" w:rsidRPr="005F43D2" w14:paraId="40BCD37A" w14:textId="77777777" w:rsidTr="0040000B">
        <w:trPr>
          <w:trHeight w:val="414"/>
        </w:trPr>
        <w:tc>
          <w:tcPr>
            <w:tcW w:w="2004" w:type="dxa"/>
            <w:shd w:val="clear" w:color="auto" w:fill="auto"/>
            <w:vAlign w:val="center"/>
          </w:tcPr>
          <w:p w14:paraId="0FDA400E" w14:textId="77777777" w:rsidR="005F43D2" w:rsidRPr="005F43D2" w:rsidRDefault="005F43D2" w:rsidP="005F43D2">
            <w:pPr>
              <w:rPr>
                <w:lang w:val="es-CO"/>
              </w:rPr>
            </w:pPr>
            <w:r w:rsidRPr="005F43D2">
              <w:rPr>
                <w:lang w:val="es-CO"/>
              </w:rPr>
              <w:t>RF18</w:t>
            </w:r>
          </w:p>
        </w:tc>
        <w:tc>
          <w:tcPr>
            <w:tcW w:w="4942" w:type="dxa"/>
            <w:shd w:val="clear" w:color="auto" w:fill="auto"/>
            <w:vAlign w:val="center"/>
          </w:tcPr>
          <w:p w14:paraId="42D81EB2" w14:textId="77777777" w:rsidR="005F43D2" w:rsidRPr="005F43D2" w:rsidRDefault="005F43D2" w:rsidP="005F43D2">
            <w:pPr>
              <w:rPr>
                <w:lang w:val="es-CO"/>
              </w:rPr>
            </w:pPr>
            <w:r w:rsidRPr="005F43D2">
              <w:rPr>
                <w:lang w:val="es-CO"/>
              </w:rPr>
              <w:t>El sistema deberá permitir que el usuario cliente pueda registrar vehículos en su cuenta personal</w:t>
            </w:r>
          </w:p>
        </w:tc>
        <w:tc>
          <w:tcPr>
            <w:tcW w:w="1701" w:type="dxa"/>
            <w:shd w:val="clear" w:color="auto" w:fill="auto"/>
            <w:vAlign w:val="center"/>
          </w:tcPr>
          <w:p w14:paraId="781E62AF" w14:textId="77777777" w:rsidR="005F43D2" w:rsidRPr="005F43D2" w:rsidRDefault="005F43D2" w:rsidP="005F43D2">
            <w:pPr>
              <w:rPr>
                <w:lang w:val="es-CO"/>
              </w:rPr>
            </w:pPr>
          </w:p>
        </w:tc>
      </w:tr>
      <w:tr w:rsidR="005F43D2" w:rsidRPr="005F43D2" w14:paraId="60DB37E3" w14:textId="77777777" w:rsidTr="0040000B">
        <w:trPr>
          <w:trHeight w:val="414"/>
        </w:trPr>
        <w:tc>
          <w:tcPr>
            <w:tcW w:w="2004" w:type="dxa"/>
            <w:shd w:val="clear" w:color="auto" w:fill="auto"/>
            <w:vAlign w:val="center"/>
          </w:tcPr>
          <w:p w14:paraId="2709CB8F" w14:textId="77777777" w:rsidR="005F43D2" w:rsidRPr="005F43D2" w:rsidRDefault="005F43D2" w:rsidP="005F43D2">
            <w:pPr>
              <w:rPr>
                <w:lang w:val="es-CO"/>
              </w:rPr>
            </w:pPr>
            <w:r w:rsidRPr="005F43D2">
              <w:rPr>
                <w:lang w:val="es-CO"/>
              </w:rPr>
              <w:t>RF19</w:t>
            </w:r>
          </w:p>
        </w:tc>
        <w:tc>
          <w:tcPr>
            <w:tcW w:w="4942" w:type="dxa"/>
            <w:shd w:val="clear" w:color="auto" w:fill="auto"/>
            <w:vAlign w:val="center"/>
          </w:tcPr>
          <w:p w14:paraId="3DD2F76E" w14:textId="77777777" w:rsidR="005F43D2" w:rsidRPr="005F43D2" w:rsidRDefault="005F43D2" w:rsidP="005F43D2">
            <w:pPr>
              <w:rPr>
                <w:lang w:val="es-CO"/>
              </w:rPr>
            </w:pPr>
            <w:r w:rsidRPr="005F43D2">
              <w:rPr>
                <w:lang w:val="es-CO"/>
              </w:rPr>
              <w:t>El sistema deberá permitir que el usuario cliente pueda consultar el o los vehículos que haya registrado en su cuenta, se desplegará una lista</w:t>
            </w:r>
          </w:p>
        </w:tc>
        <w:tc>
          <w:tcPr>
            <w:tcW w:w="1701" w:type="dxa"/>
            <w:shd w:val="clear" w:color="auto" w:fill="auto"/>
            <w:vAlign w:val="center"/>
          </w:tcPr>
          <w:p w14:paraId="616AFF91" w14:textId="77777777" w:rsidR="005F43D2" w:rsidRPr="005F43D2" w:rsidRDefault="005F43D2" w:rsidP="005F43D2">
            <w:pPr>
              <w:rPr>
                <w:lang w:val="es-CO"/>
              </w:rPr>
            </w:pPr>
          </w:p>
        </w:tc>
      </w:tr>
      <w:tr w:rsidR="005F43D2" w:rsidRPr="005F43D2" w14:paraId="1A46F250" w14:textId="77777777" w:rsidTr="0040000B">
        <w:trPr>
          <w:trHeight w:val="414"/>
        </w:trPr>
        <w:tc>
          <w:tcPr>
            <w:tcW w:w="2004" w:type="dxa"/>
            <w:shd w:val="clear" w:color="auto" w:fill="auto"/>
            <w:vAlign w:val="center"/>
          </w:tcPr>
          <w:p w14:paraId="54FBF3FA" w14:textId="77777777" w:rsidR="005F43D2" w:rsidRPr="005F43D2" w:rsidRDefault="005F43D2" w:rsidP="005F43D2">
            <w:pPr>
              <w:rPr>
                <w:lang w:val="es-CO"/>
              </w:rPr>
            </w:pPr>
            <w:r w:rsidRPr="005F43D2">
              <w:rPr>
                <w:lang w:val="es-CO"/>
              </w:rPr>
              <w:lastRenderedPageBreak/>
              <w:t>RF20</w:t>
            </w:r>
          </w:p>
        </w:tc>
        <w:tc>
          <w:tcPr>
            <w:tcW w:w="4942" w:type="dxa"/>
            <w:shd w:val="clear" w:color="auto" w:fill="auto"/>
            <w:vAlign w:val="center"/>
          </w:tcPr>
          <w:p w14:paraId="60CBA8F7" w14:textId="77777777" w:rsidR="005F43D2" w:rsidRPr="005F43D2" w:rsidRDefault="005F43D2" w:rsidP="005F43D2">
            <w:pPr>
              <w:rPr>
                <w:lang w:val="es-CO"/>
              </w:rPr>
            </w:pPr>
            <w:r w:rsidRPr="005F43D2">
              <w:rPr>
                <w:lang w:val="es-CO"/>
              </w:rPr>
              <w:t>El sistema permitirá al usuario cliente realizar modificaciones a el o los vehículos registrados en su cuenta personal exceptuando la placa del vehículo</w:t>
            </w:r>
          </w:p>
        </w:tc>
        <w:tc>
          <w:tcPr>
            <w:tcW w:w="1701" w:type="dxa"/>
            <w:shd w:val="clear" w:color="auto" w:fill="auto"/>
            <w:vAlign w:val="center"/>
          </w:tcPr>
          <w:p w14:paraId="001E0232" w14:textId="77777777" w:rsidR="005F43D2" w:rsidRPr="005F43D2" w:rsidRDefault="005F43D2" w:rsidP="005F43D2">
            <w:pPr>
              <w:rPr>
                <w:lang w:val="es-CO"/>
              </w:rPr>
            </w:pPr>
          </w:p>
        </w:tc>
      </w:tr>
      <w:tr w:rsidR="005F43D2" w:rsidRPr="005F43D2" w14:paraId="2AB313EF" w14:textId="77777777" w:rsidTr="0040000B">
        <w:trPr>
          <w:trHeight w:val="414"/>
        </w:trPr>
        <w:tc>
          <w:tcPr>
            <w:tcW w:w="2004" w:type="dxa"/>
            <w:shd w:val="clear" w:color="auto" w:fill="auto"/>
            <w:vAlign w:val="center"/>
          </w:tcPr>
          <w:p w14:paraId="2ECA98BE" w14:textId="77777777" w:rsidR="005F43D2" w:rsidRPr="005F43D2" w:rsidRDefault="005F43D2" w:rsidP="005F43D2">
            <w:pPr>
              <w:rPr>
                <w:lang w:val="es-CO"/>
              </w:rPr>
            </w:pPr>
            <w:r w:rsidRPr="005F43D2">
              <w:rPr>
                <w:lang w:val="es-CO"/>
              </w:rPr>
              <w:t>RF21</w:t>
            </w:r>
          </w:p>
        </w:tc>
        <w:tc>
          <w:tcPr>
            <w:tcW w:w="4942" w:type="dxa"/>
            <w:shd w:val="clear" w:color="auto" w:fill="auto"/>
            <w:vAlign w:val="center"/>
          </w:tcPr>
          <w:p w14:paraId="2D528347" w14:textId="77777777" w:rsidR="005F43D2" w:rsidRPr="005F43D2" w:rsidRDefault="005F43D2" w:rsidP="005F43D2">
            <w:pPr>
              <w:rPr>
                <w:lang w:val="es-CO"/>
              </w:rPr>
            </w:pPr>
            <w:r w:rsidRPr="005F43D2">
              <w:rPr>
                <w:lang w:val="es-CO"/>
              </w:rPr>
              <w:t>El sistema permitirá al usuario cliente Inhabilitar un vehículo que haya registrado en su cuenta</w:t>
            </w:r>
          </w:p>
        </w:tc>
        <w:tc>
          <w:tcPr>
            <w:tcW w:w="1701" w:type="dxa"/>
            <w:shd w:val="clear" w:color="auto" w:fill="auto"/>
            <w:vAlign w:val="center"/>
          </w:tcPr>
          <w:p w14:paraId="51830712" w14:textId="77777777" w:rsidR="005F43D2" w:rsidRPr="005F43D2" w:rsidRDefault="005F43D2" w:rsidP="005F43D2">
            <w:pPr>
              <w:rPr>
                <w:lang w:val="es-CO"/>
              </w:rPr>
            </w:pPr>
          </w:p>
        </w:tc>
      </w:tr>
      <w:tr w:rsidR="005F43D2" w:rsidRPr="005F43D2" w14:paraId="0EABB8EB" w14:textId="77777777" w:rsidTr="0040000B">
        <w:trPr>
          <w:trHeight w:val="414"/>
        </w:trPr>
        <w:tc>
          <w:tcPr>
            <w:tcW w:w="2004" w:type="dxa"/>
            <w:shd w:val="clear" w:color="auto" w:fill="auto"/>
            <w:vAlign w:val="center"/>
          </w:tcPr>
          <w:p w14:paraId="33107BDC" w14:textId="77777777" w:rsidR="005F43D2" w:rsidRPr="005F43D2" w:rsidRDefault="005F43D2" w:rsidP="005F43D2">
            <w:pPr>
              <w:rPr>
                <w:lang w:val="es-CO"/>
              </w:rPr>
            </w:pPr>
            <w:r w:rsidRPr="005F43D2">
              <w:rPr>
                <w:lang w:val="es-CO"/>
              </w:rPr>
              <w:t>RF22</w:t>
            </w:r>
          </w:p>
        </w:tc>
        <w:tc>
          <w:tcPr>
            <w:tcW w:w="4942" w:type="dxa"/>
            <w:shd w:val="clear" w:color="auto" w:fill="auto"/>
            <w:vAlign w:val="center"/>
          </w:tcPr>
          <w:p w14:paraId="1A6C7E11" w14:textId="0DEBF3C9" w:rsidR="005F43D2" w:rsidRPr="005F43D2" w:rsidRDefault="005F43D2" w:rsidP="005F43D2">
            <w:pPr>
              <w:rPr>
                <w:lang w:val="es-CO"/>
              </w:rPr>
            </w:pPr>
            <w:r w:rsidRPr="005F43D2">
              <w:rPr>
                <w:lang w:val="es-CO"/>
              </w:rPr>
              <w:t xml:space="preserve">El sistema deberá permitir al usuario cliente registrar una reserva (siempre y cuando haya disponibilidad en el parqueadero) de servicio de parking en </w:t>
            </w:r>
            <w:r w:rsidR="000254D2" w:rsidRPr="005F43D2">
              <w:rPr>
                <w:lang w:val="es-CO"/>
              </w:rPr>
              <w:t>línea</w:t>
            </w:r>
          </w:p>
        </w:tc>
        <w:tc>
          <w:tcPr>
            <w:tcW w:w="1701" w:type="dxa"/>
            <w:shd w:val="clear" w:color="auto" w:fill="auto"/>
            <w:vAlign w:val="center"/>
          </w:tcPr>
          <w:p w14:paraId="4F2D0F2B" w14:textId="77777777" w:rsidR="005F43D2" w:rsidRPr="005F43D2" w:rsidRDefault="005F43D2" w:rsidP="005F43D2">
            <w:pPr>
              <w:rPr>
                <w:lang w:val="es-CO"/>
              </w:rPr>
            </w:pPr>
          </w:p>
        </w:tc>
      </w:tr>
      <w:tr w:rsidR="005F43D2" w:rsidRPr="005F43D2" w14:paraId="6370E599" w14:textId="77777777" w:rsidTr="0040000B">
        <w:trPr>
          <w:trHeight w:val="414"/>
        </w:trPr>
        <w:tc>
          <w:tcPr>
            <w:tcW w:w="2004" w:type="dxa"/>
            <w:shd w:val="clear" w:color="auto" w:fill="auto"/>
            <w:vAlign w:val="center"/>
          </w:tcPr>
          <w:p w14:paraId="6CE1D01B" w14:textId="77777777" w:rsidR="005F43D2" w:rsidRPr="005F43D2" w:rsidRDefault="005F43D2" w:rsidP="005F43D2">
            <w:pPr>
              <w:rPr>
                <w:lang w:val="es-CO"/>
              </w:rPr>
            </w:pPr>
            <w:r w:rsidRPr="005F43D2">
              <w:rPr>
                <w:lang w:val="es-CO"/>
              </w:rPr>
              <w:t>RF23</w:t>
            </w:r>
          </w:p>
        </w:tc>
        <w:tc>
          <w:tcPr>
            <w:tcW w:w="4942" w:type="dxa"/>
            <w:shd w:val="clear" w:color="auto" w:fill="auto"/>
            <w:vAlign w:val="center"/>
          </w:tcPr>
          <w:p w14:paraId="2DF9999D" w14:textId="43AB017D" w:rsidR="005F43D2" w:rsidRPr="005F43D2" w:rsidRDefault="005F43D2" w:rsidP="005F43D2">
            <w:pPr>
              <w:rPr>
                <w:lang w:val="es-CO"/>
              </w:rPr>
            </w:pPr>
            <w:r w:rsidRPr="005F43D2">
              <w:rPr>
                <w:lang w:val="es-CO"/>
              </w:rPr>
              <w:t xml:space="preserve">El sistema deberá permitir al usuario cliente consultar sus reservas </w:t>
            </w:r>
            <w:r w:rsidR="000254D2" w:rsidRPr="005F43D2">
              <w:rPr>
                <w:lang w:val="es-CO"/>
              </w:rPr>
              <w:t>listándoles</w:t>
            </w:r>
            <w:r w:rsidRPr="005F43D2">
              <w:rPr>
                <w:lang w:val="es-CO"/>
              </w:rPr>
              <w:t xml:space="preserve"> las reservas activas, siempre y cuando se haya </w:t>
            </w:r>
            <w:proofErr w:type="spellStart"/>
            <w:r w:rsidRPr="005F43D2">
              <w:rPr>
                <w:lang w:val="es-CO"/>
              </w:rPr>
              <w:t>logueado</w:t>
            </w:r>
            <w:proofErr w:type="spellEnd"/>
            <w:r w:rsidRPr="005F43D2">
              <w:rPr>
                <w:lang w:val="es-CO"/>
              </w:rPr>
              <w:t xml:space="preserve"> en el sistema de información</w:t>
            </w:r>
          </w:p>
        </w:tc>
        <w:tc>
          <w:tcPr>
            <w:tcW w:w="1701" w:type="dxa"/>
            <w:shd w:val="clear" w:color="auto" w:fill="auto"/>
            <w:vAlign w:val="center"/>
          </w:tcPr>
          <w:p w14:paraId="5B86F4F9" w14:textId="77777777" w:rsidR="005F43D2" w:rsidRPr="005F43D2" w:rsidRDefault="005F43D2" w:rsidP="005F43D2">
            <w:pPr>
              <w:rPr>
                <w:lang w:val="es-CO"/>
              </w:rPr>
            </w:pPr>
          </w:p>
        </w:tc>
      </w:tr>
      <w:tr w:rsidR="005F43D2" w:rsidRPr="005F43D2" w14:paraId="4F52F280" w14:textId="77777777" w:rsidTr="0040000B">
        <w:trPr>
          <w:trHeight w:val="414"/>
        </w:trPr>
        <w:tc>
          <w:tcPr>
            <w:tcW w:w="2004" w:type="dxa"/>
            <w:shd w:val="clear" w:color="auto" w:fill="auto"/>
            <w:vAlign w:val="center"/>
          </w:tcPr>
          <w:p w14:paraId="7D25030F" w14:textId="77777777" w:rsidR="005F43D2" w:rsidRPr="005F43D2" w:rsidRDefault="005F43D2" w:rsidP="005F43D2">
            <w:pPr>
              <w:rPr>
                <w:lang w:val="es-CO"/>
              </w:rPr>
            </w:pPr>
            <w:r w:rsidRPr="005F43D2">
              <w:rPr>
                <w:lang w:val="es-CO"/>
              </w:rPr>
              <w:t>RF24</w:t>
            </w:r>
          </w:p>
        </w:tc>
        <w:tc>
          <w:tcPr>
            <w:tcW w:w="4942" w:type="dxa"/>
            <w:shd w:val="clear" w:color="auto" w:fill="auto"/>
            <w:vAlign w:val="center"/>
          </w:tcPr>
          <w:p w14:paraId="0FF3468C" w14:textId="453E37F7" w:rsidR="005F43D2" w:rsidRPr="005F43D2" w:rsidRDefault="005F43D2" w:rsidP="005F43D2">
            <w:pPr>
              <w:rPr>
                <w:lang w:val="es-CO"/>
              </w:rPr>
            </w:pPr>
            <w:r w:rsidRPr="005F43D2">
              <w:rPr>
                <w:lang w:val="es-CO"/>
              </w:rPr>
              <w:t xml:space="preserve">El sistema deberá permitir al usuario cliente la eliminación de su reserva por medio de un botón "Eliminar Reserva" y si es presionando dicho botón el sistema </w:t>
            </w:r>
            <w:r w:rsidR="000254D2" w:rsidRPr="005F43D2">
              <w:rPr>
                <w:lang w:val="es-CO"/>
              </w:rPr>
              <w:t>deberá</w:t>
            </w:r>
            <w:r w:rsidRPr="005F43D2">
              <w:rPr>
                <w:lang w:val="es-CO"/>
              </w:rPr>
              <w:t xml:space="preserve"> preguntar al usuario si está seguro de eliminar la Reserva si la respuesta es Sí se procederá a realizar la eliminación, de lo contrario se cancelará la acción y se le notificará al cliente lo siguiente: </w:t>
            </w:r>
            <w:r w:rsidRPr="005F43D2">
              <w:rPr>
                <w:lang w:val="es-CO"/>
              </w:rPr>
              <w:lastRenderedPageBreak/>
              <w:t>"se abortó la acción de cancelación de reserva, su reserva seguirá activa".</w:t>
            </w:r>
          </w:p>
        </w:tc>
        <w:tc>
          <w:tcPr>
            <w:tcW w:w="1701" w:type="dxa"/>
            <w:shd w:val="clear" w:color="auto" w:fill="auto"/>
            <w:vAlign w:val="center"/>
          </w:tcPr>
          <w:p w14:paraId="02E61226" w14:textId="77777777" w:rsidR="005F43D2" w:rsidRPr="005F43D2" w:rsidRDefault="005F43D2" w:rsidP="005F43D2">
            <w:pPr>
              <w:rPr>
                <w:lang w:val="es-CO"/>
              </w:rPr>
            </w:pPr>
          </w:p>
        </w:tc>
      </w:tr>
      <w:tr w:rsidR="005F43D2" w:rsidRPr="005F43D2" w14:paraId="69C4C9C7" w14:textId="77777777" w:rsidTr="0040000B">
        <w:trPr>
          <w:trHeight w:val="414"/>
        </w:trPr>
        <w:tc>
          <w:tcPr>
            <w:tcW w:w="2004" w:type="dxa"/>
            <w:shd w:val="clear" w:color="auto" w:fill="auto"/>
            <w:vAlign w:val="center"/>
          </w:tcPr>
          <w:p w14:paraId="3C2E0945" w14:textId="77777777" w:rsidR="005F43D2" w:rsidRPr="005F43D2" w:rsidRDefault="005F43D2" w:rsidP="005F43D2">
            <w:pPr>
              <w:rPr>
                <w:lang w:val="es-CO"/>
              </w:rPr>
            </w:pPr>
            <w:r w:rsidRPr="005F43D2">
              <w:rPr>
                <w:lang w:val="es-CO"/>
              </w:rPr>
              <w:t>RF25</w:t>
            </w:r>
          </w:p>
        </w:tc>
        <w:tc>
          <w:tcPr>
            <w:tcW w:w="4942" w:type="dxa"/>
            <w:shd w:val="clear" w:color="auto" w:fill="auto"/>
            <w:vAlign w:val="center"/>
          </w:tcPr>
          <w:p w14:paraId="4D2674B5" w14:textId="05DFD45E" w:rsidR="005F43D2" w:rsidRPr="005F43D2" w:rsidRDefault="005F43D2" w:rsidP="005F43D2">
            <w:pPr>
              <w:rPr>
                <w:lang w:val="es-CO"/>
              </w:rPr>
            </w:pPr>
            <w:r w:rsidRPr="005F43D2">
              <w:rPr>
                <w:lang w:val="es-CO"/>
              </w:rPr>
              <w:t xml:space="preserve">El sistema permitirá al usuario colaborador realizar </w:t>
            </w:r>
            <w:proofErr w:type="spellStart"/>
            <w:r w:rsidRPr="005F43D2">
              <w:rPr>
                <w:lang w:val="es-CO"/>
              </w:rPr>
              <w:t>check</w:t>
            </w:r>
            <w:proofErr w:type="spellEnd"/>
            <w:r w:rsidRPr="005F43D2">
              <w:rPr>
                <w:lang w:val="es-CO"/>
              </w:rPr>
              <w:t xml:space="preserve"> in (Registro de entrada) a las reservas de los usuarios clientes por medio de su </w:t>
            </w:r>
            <w:r w:rsidR="000254D2" w:rsidRPr="005F43D2">
              <w:rPr>
                <w:lang w:val="es-CO"/>
              </w:rPr>
              <w:t>identificación (</w:t>
            </w:r>
            <w:r w:rsidRPr="005F43D2">
              <w:rPr>
                <w:lang w:val="es-CO"/>
              </w:rPr>
              <w:t xml:space="preserve">cédula, pasaporte, cédula de extranjería) el sistema listará las reservas </w:t>
            </w:r>
            <w:r w:rsidR="000254D2" w:rsidRPr="005F43D2">
              <w:rPr>
                <w:lang w:val="es-CO"/>
              </w:rPr>
              <w:t>asociadas</w:t>
            </w:r>
            <w:r w:rsidRPr="005F43D2">
              <w:rPr>
                <w:lang w:val="es-CO"/>
              </w:rPr>
              <w:t xml:space="preserve"> con dicho cliente con los datos de relevancia.</w:t>
            </w:r>
          </w:p>
        </w:tc>
        <w:tc>
          <w:tcPr>
            <w:tcW w:w="1701" w:type="dxa"/>
            <w:shd w:val="clear" w:color="auto" w:fill="auto"/>
            <w:vAlign w:val="center"/>
          </w:tcPr>
          <w:p w14:paraId="57581905" w14:textId="77777777" w:rsidR="005F43D2" w:rsidRPr="005F43D2" w:rsidRDefault="005F43D2" w:rsidP="005F43D2">
            <w:pPr>
              <w:rPr>
                <w:lang w:val="es-CO"/>
              </w:rPr>
            </w:pPr>
          </w:p>
        </w:tc>
      </w:tr>
      <w:tr w:rsidR="005F43D2" w:rsidRPr="005F43D2" w14:paraId="649D096E" w14:textId="77777777" w:rsidTr="0040000B">
        <w:trPr>
          <w:trHeight w:val="414"/>
        </w:trPr>
        <w:tc>
          <w:tcPr>
            <w:tcW w:w="2004" w:type="dxa"/>
            <w:shd w:val="clear" w:color="auto" w:fill="auto"/>
            <w:vAlign w:val="center"/>
          </w:tcPr>
          <w:p w14:paraId="3D7DC5E3" w14:textId="77777777" w:rsidR="005F43D2" w:rsidRPr="005F43D2" w:rsidRDefault="005F43D2" w:rsidP="005F43D2">
            <w:pPr>
              <w:rPr>
                <w:lang w:val="es-CO"/>
              </w:rPr>
            </w:pPr>
            <w:r w:rsidRPr="005F43D2">
              <w:rPr>
                <w:lang w:val="es-CO"/>
              </w:rPr>
              <w:t>RF26</w:t>
            </w:r>
          </w:p>
        </w:tc>
        <w:tc>
          <w:tcPr>
            <w:tcW w:w="4942" w:type="dxa"/>
            <w:shd w:val="clear" w:color="auto" w:fill="auto"/>
            <w:vAlign w:val="center"/>
          </w:tcPr>
          <w:p w14:paraId="1D1D7334" w14:textId="77777777" w:rsidR="005F43D2" w:rsidRPr="005F43D2" w:rsidRDefault="005F43D2" w:rsidP="005F43D2">
            <w:pPr>
              <w:rPr>
                <w:lang w:val="es-CO"/>
              </w:rPr>
            </w:pPr>
            <w:r w:rsidRPr="005F43D2">
              <w:rPr>
                <w:lang w:val="es-CO"/>
              </w:rPr>
              <w:t>El sistema permitirá al usuario colaborador registrar una lista de chequeo del estado en el que entra el vehículo al parqueadero</w:t>
            </w:r>
          </w:p>
        </w:tc>
        <w:tc>
          <w:tcPr>
            <w:tcW w:w="1701" w:type="dxa"/>
            <w:shd w:val="clear" w:color="auto" w:fill="auto"/>
            <w:vAlign w:val="center"/>
          </w:tcPr>
          <w:p w14:paraId="0DD94E49" w14:textId="77777777" w:rsidR="005F43D2" w:rsidRPr="005F43D2" w:rsidRDefault="005F43D2" w:rsidP="005F43D2">
            <w:pPr>
              <w:rPr>
                <w:lang w:val="es-CO"/>
              </w:rPr>
            </w:pPr>
          </w:p>
        </w:tc>
      </w:tr>
      <w:tr w:rsidR="005F43D2" w:rsidRPr="005F43D2" w14:paraId="69E22ED6" w14:textId="77777777" w:rsidTr="0040000B">
        <w:trPr>
          <w:trHeight w:val="414"/>
        </w:trPr>
        <w:tc>
          <w:tcPr>
            <w:tcW w:w="2004" w:type="dxa"/>
            <w:shd w:val="clear" w:color="auto" w:fill="auto"/>
            <w:vAlign w:val="center"/>
          </w:tcPr>
          <w:p w14:paraId="777FA2AA" w14:textId="77777777" w:rsidR="005F43D2" w:rsidRPr="005F43D2" w:rsidRDefault="005F43D2" w:rsidP="005F43D2">
            <w:pPr>
              <w:rPr>
                <w:lang w:val="es-CO"/>
              </w:rPr>
            </w:pPr>
            <w:r w:rsidRPr="005F43D2">
              <w:rPr>
                <w:lang w:val="es-CO"/>
              </w:rPr>
              <w:t>RF27</w:t>
            </w:r>
          </w:p>
        </w:tc>
        <w:tc>
          <w:tcPr>
            <w:tcW w:w="4942" w:type="dxa"/>
            <w:shd w:val="clear" w:color="auto" w:fill="auto"/>
            <w:vAlign w:val="center"/>
          </w:tcPr>
          <w:p w14:paraId="76904E90" w14:textId="77777777" w:rsidR="005F43D2" w:rsidRPr="005F43D2" w:rsidRDefault="005F43D2" w:rsidP="005F43D2">
            <w:pPr>
              <w:rPr>
                <w:lang w:val="es-CO"/>
              </w:rPr>
            </w:pPr>
            <w:r w:rsidRPr="005F43D2">
              <w:rPr>
                <w:lang w:val="es-CO"/>
              </w:rPr>
              <w:t>El sistema permitirá al usuario colaborador realizar consultas a las listas de chequeo por el número de placa del vehículo</w:t>
            </w:r>
          </w:p>
        </w:tc>
        <w:tc>
          <w:tcPr>
            <w:tcW w:w="1701" w:type="dxa"/>
            <w:shd w:val="clear" w:color="auto" w:fill="auto"/>
            <w:vAlign w:val="center"/>
          </w:tcPr>
          <w:p w14:paraId="1922DF6E" w14:textId="77777777" w:rsidR="005F43D2" w:rsidRPr="005F43D2" w:rsidRDefault="005F43D2" w:rsidP="005F43D2">
            <w:pPr>
              <w:rPr>
                <w:lang w:val="es-CO"/>
              </w:rPr>
            </w:pPr>
          </w:p>
        </w:tc>
      </w:tr>
      <w:tr w:rsidR="005F43D2" w:rsidRPr="005F43D2" w14:paraId="5C222A6C" w14:textId="77777777" w:rsidTr="0040000B">
        <w:trPr>
          <w:trHeight w:val="414"/>
        </w:trPr>
        <w:tc>
          <w:tcPr>
            <w:tcW w:w="2004" w:type="dxa"/>
            <w:shd w:val="clear" w:color="auto" w:fill="auto"/>
            <w:vAlign w:val="center"/>
          </w:tcPr>
          <w:p w14:paraId="252BCA92" w14:textId="77777777" w:rsidR="005F43D2" w:rsidRPr="005F43D2" w:rsidRDefault="005F43D2" w:rsidP="005F43D2">
            <w:pPr>
              <w:rPr>
                <w:lang w:val="es-CO"/>
              </w:rPr>
            </w:pPr>
            <w:r w:rsidRPr="005F43D2">
              <w:rPr>
                <w:lang w:val="es-CO"/>
              </w:rPr>
              <w:t>RF28</w:t>
            </w:r>
          </w:p>
        </w:tc>
        <w:tc>
          <w:tcPr>
            <w:tcW w:w="4942" w:type="dxa"/>
            <w:shd w:val="clear" w:color="auto" w:fill="auto"/>
            <w:vAlign w:val="center"/>
          </w:tcPr>
          <w:p w14:paraId="1C06FC10" w14:textId="76E2C4DB" w:rsidR="005F43D2" w:rsidRPr="005F43D2" w:rsidRDefault="005F43D2" w:rsidP="005F43D2">
            <w:pPr>
              <w:rPr>
                <w:lang w:val="es-CO"/>
              </w:rPr>
            </w:pPr>
            <w:r w:rsidRPr="005F43D2">
              <w:rPr>
                <w:lang w:val="es-CO"/>
              </w:rPr>
              <w:t xml:space="preserve">El sistema deberá permitir que el usuario colaborador realice el </w:t>
            </w:r>
            <w:proofErr w:type="spellStart"/>
            <w:r w:rsidRPr="005F43D2">
              <w:rPr>
                <w:lang w:val="es-CO"/>
              </w:rPr>
              <w:t>check-out</w:t>
            </w:r>
            <w:proofErr w:type="spellEnd"/>
            <w:r w:rsidR="000254D2">
              <w:rPr>
                <w:lang w:val="es-CO"/>
              </w:rPr>
              <w:t xml:space="preserve"> </w:t>
            </w:r>
            <w:r w:rsidRPr="005F43D2">
              <w:rPr>
                <w:lang w:val="es-CO"/>
              </w:rPr>
              <w:t>(terminación del servicio) sobre una reserva, registrando la fecha y hora del mismo en dicho campo en la tabla reserva, cambiando el estado de la reserva a false.</w:t>
            </w:r>
          </w:p>
        </w:tc>
        <w:tc>
          <w:tcPr>
            <w:tcW w:w="1701" w:type="dxa"/>
            <w:shd w:val="clear" w:color="auto" w:fill="auto"/>
            <w:vAlign w:val="center"/>
          </w:tcPr>
          <w:p w14:paraId="5300AE0E" w14:textId="77777777" w:rsidR="005F43D2" w:rsidRPr="005F43D2" w:rsidRDefault="005F43D2" w:rsidP="005F43D2">
            <w:pPr>
              <w:rPr>
                <w:lang w:val="es-CO"/>
              </w:rPr>
            </w:pPr>
          </w:p>
        </w:tc>
      </w:tr>
      <w:tr w:rsidR="005F43D2" w:rsidRPr="005F43D2" w14:paraId="675FE690" w14:textId="77777777" w:rsidTr="0040000B">
        <w:trPr>
          <w:trHeight w:val="414"/>
        </w:trPr>
        <w:tc>
          <w:tcPr>
            <w:tcW w:w="2004" w:type="dxa"/>
            <w:shd w:val="clear" w:color="auto" w:fill="auto"/>
            <w:vAlign w:val="center"/>
          </w:tcPr>
          <w:p w14:paraId="25C25B2F" w14:textId="77777777" w:rsidR="005F43D2" w:rsidRPr="005F43D2" w:rsidRDefault="005F43D2" w:rsidP="005F43D2">
            <w:pPr>
              <w:rPr>
                <w:lang w:val="es-CO"/>
              </w:rPr>
            </w:pPr>
            <w:r w:rsidRPr="005F43D2">
              <w:rPr>
                <w:lang w:val="es-CO"/>
              </w:rPr>
              <w:t>RF29</w:t>
            </w:r>
          </w:p>
        </w:tc>
        <w:tc>
          <w:tcPr>
            <w:tcW w:w="4942" w:type="dxa"/>
            <w:shd w:val="clear" w:color="auto" w:fill="auto"/>
            <w:vAlign w:val="center"/>
          </w:tcPr>
          <w:p w14:paraId="2C30EDC5" w14:textId="0DD312C5" w:rsidR="005F43D2" w:rsidRPr="005F43D2" w:rsidRDefault="005F43D2" w:rsidP="005F43D2">
            <w:pPr>
              <w:rPr>
                <w:lang w:val="es-CO"/>
              </w:rPr>
            </w:pPr>
            <w:r w:rsidRPr="005F43D2">
              <w:rPr>
                <w:lang w:val="es-CO"/>
              </w:rPr>
              <w:t xml:space="preserve">El sistema deberá permitir que el usuario colaborador registre la factura al sistema de </w:t>
            </w:r>
            <w:r w:rsidRPr="005F43D2">
              <w:rPr>
                <w:lang w:val="es-CO"/>
              </w:rPr>
              <w:lastRenderedPageBreak/>
              <w:t xml:space="preserve">información y hacer el </w:t>
            </w:r>
            <w:r w:rsidR="000254D2" w:rsidRPr="005F43D2">
              <w:rPr>
                <w:lang w:val="es-CO"/>
              </w:rPr>
              <w:t>envío</w:t>
            </w:r>
            <w:r w:rsidRPr="005F43D2">
              <w:rPr>
                <w:lang w:val="es-CO"/>
              </w:rPr>
              <w:t xml:space="preserve"> de manera </w:t>
            </w:r>
            <w:r w:rsidR="000254D2" w:rsidRPr="005F43D2">
              <w:rPr>
                <w:lang w:val="es-CO"/>
              </w:rPr>
              <w:t>electrónica</w:t>
            </w:r>
            <w:r w:rsidRPr="005F43D2">
              <w:rPr>
                <w:lang w:val="es-CO"/>
              </w:rPr>
              <w:t xml:space="preserve"> al correo electrónico del cliente. Está se creará </w:t>
            </w:r>
            <w:r w:rsidR="000254D2" w:rsidRPr="005F43D2">
              <w:rPr>
                <w:lang w:val="es-CO"/>
              </w:rPr>
              <w:t>automáticamente</w:t>
            </w:r>
            <w:r w:rsidRPr="005F43D2">
              <w:rPr>
                <w:lang w:val="es-CO"/>
              </w:rPr>
              <w:t xml:space="preserve"> después del </w:t>
            </w:r>
            <w:proofErr w:type="spellStart"/>
            <w:r w:rsidRPr="005F43D2">
              <w:rPr>
                <w:lang w:val="es-CO"/>
              </w:rPr>
              <w:t>checkout</w:t>
            </w:r>
            <w:proofErr w:type="spellEnd"/>
            <w:r w:rsidRPr="005F43D2">
              <w:rPr>
                <w:lang w:val="es-CO"/>
              </w:rPr>
              <w:t xml:space="preserve">, llenando la información asociada a la reserva que se le hizo el </w:t>
            </w:r>
            <w:proofErr w:type="spellStart"/>
            <w:r w:rsidRPr="005F43D2">
              <w:rPr>
                <w:lang w:val="es-CO"/>
              </w:rPr>
              <w:t>check-out</w:t>
            </w:r>
            <w:proofErr w:type="spellEnd"/>
            <w:r w:rsidRPr="005F43D2">
              <w:rPr>
                <w:lang w:val="es-CO"/>
              </w:rPr>
              <w:t xml:space="preserve">. A excepción del </w:t>
            </w:r>
            <w:r w:rsidR="000254D2" w:rsidRPr="005F43D2">
              <w:rPr>
                <w:lang w:val="es-CO"/>
              </w:rPr>
              <w:t>método</w:t>
            </w:r>
            <w:r w:rsidRPr="005F43D2">
              <w:rPr>
                <w:lang w:val="es-CO"/>
              </w:rPr>
              <w:t xml:space="preserve"> de pago, debido que este debe elegirlo el cliente (Los tres métodos permitidos será: efectivo, Nequi y </w:t>
            </w:r>
            <w:proofErr w:type="spellStart"/>
            <w:r w:rsidRPr="005F43D2">
              <w:rPr>
                <w:lang w:val="es-CO"/>
              </w:rPr>
              <w:t>Daviplata</w:t>
            </w:r>
            <w:proofErr w:type="spellEnd"/>
            <w:r w:rsidRPr="005F43D2">
              <w:rPr>
                <w:lang w:val="es-CO"/>
              </w:rPr>
              <w:t>)</w:t>
            </w:r>
          </w:p>
        </w:tc>
        <w:tc>
          <w:tcPr>
            <w:tcW w:w="1701" w:type="dxa"/>
            <w:shd w:val="clear" w:color="auto" w:fill="auto"/>
            <w:vAlign w:val="center"/>
          </w:tcPr>
          <w:p w14:paraId="6C1E7448" w14:textId="77777777" w:rsidR="005F43D2" w:rsidRPr="005F43D2" w:rsidRDefault="005F43D2" w:rsidP="005F43D2">
            <w:pPr>
              <w:rPr>
                <w:lang w:val="es-CO"/>
              </w:rPr>
            </w:pPr>
          </w:p>
        </w:tc>
      </w:tr>
      <w:tr w:rsidR="005F43D2" w:rsidRPr="005F43D2" w14:paraId="0A01BDA3" w14:textId="77777777" w:rsidTr="0040000B">
        <w:trPr>
          <w:trHeight w:val="414"/>
        </w:trPr>
        <w:tc>
          <w:tcPr>
            <w:tcW w:w="2004" w:type="dxa"/>
            <w:shd w:val="clear" w:color="auto" w:fill="auto"/>
            <w:vAlign w:val="center"/>
          </w:tcPr>
          <w:p w14:paraId="651D1E9E" w14:textId="77777777" w:rsidR="005F43D2" w:rsidRPr="005F43D2" w:rsidRDefault="005F43D2" w:rsidP="005F43D2">
            <w:pPr>
              <w:rPr>
                <w:lang w:val="es-CO"/>
              </w:rPr>
            </w:pPr>
            <w:r w:rsidRPr="005F43D2">
              <w:rPr>
                <w:lang w:val="es-CO"/>
              </w:rPr>
              <w:t>RF30</w:t>
            </w:r>
          </w:p>
        </w:tc>
        <w:tc>
          <w:tcPr>
            <w:tcW w:w="4942" w:type="dxa"/>
            <w:shd w:val="clear" w:color="auto" w:fill="auto"/>
            <w:vAlign w:val="center"/>
          </w:tcPr>
          <w:p w14:paraId="292C7A5A" w14:textId="77777777" w:rsidR="005F43D2" w:rsidRPr="005F43D2" w:rsidRDefault="005F43D2" w:rsidP="005F43D2">
            <w:pPr>
              <w:rPr>
                <w:lang w:val="es-CO"/>
              </w:rPr>
            </w:pPr>
            <w:r w:rsidRPr="005F43D2">
              <w:rPr>
                <w:lang w:val="es-CO"/>
              </w:rPr>
              <w:t>El sistema permitirá al usuario colaborador consultar las facturas de un cliente determinado mediante su número de identificación, se desplegará una lista con las facturas asociadas al número de identificación del cliente.</w:t>
            </w:r>
          </w:p>
        </w:tc>
        <w:tc>
          <w:tcPr>
            <w:tcW w:w="1701" w:type="dxa"/>
            <w:shd w:val="clear" w:color="auto" w:fill="auto"/>
            <w:vAlign w:val="center"/>
          </w:tcPr>
          <w:p w14:paraId="2A5E9834" w14:textId="77777777" w:rsidR="005F43D2" w:rsidRPr="005F43D2" w:rsidRDefault="005F43D2" w:rsidP="005F43D2">
            <w:pPr>
              <w:rPr>
                <w:lang w:val="es-CO"/>
              </w:rPr>
            </w:pPr>
          </w:p>
        </w:tc>
      </w:tr>
      <w:tr w:rsidR="005F43D2" w:rsidRPr="005F43D2" w14:paraId="49D15DF9" w14:textId="77777777" w:rsidTr="0040000B">
        <w:trPr>
          <w:trHeight w:val="414"/>
        </w:trPr>
        <w:tc>
          <w:tcPr>
            <w:tcW w:w="2004" w:type="dxa"/>
            <w:shd w:val="clear" w:color="auto" w:fill="auto"/>
            <w:vAlign w:val="center"/>
          </w:tcPr>
          <w:p w14:paraId="7FD4D946" w14:textId="77777777" w:rsidR="005F43D2" w:rsidRPr="005F43D2" w:rsidRDefault="005F43D2" w:rsidP="005F43D2">
            <w:pPr>
              <w:rPr>
                <w:lang w:val="es-CO"/>
              </w:rPr>
            </w:pPr>
            <w:r w:rsidRPr="005F43D2">
              <w:rPr>
                <w:lang w:val="es-CO"/>
              </w:rPr>
              <w:t>RF31</w:t>
            </w:r>
          </w:p>
        </w:tc>
        <w:tc>
          <w:tcPr>
            <w:tcW w:w="4942" w:type="dxa"/>
            <w:shd w:val="clear" w:color="auto" w:fill="auto"/>
            <w:vAlign w:val="center"/>
          </w:tcPr>
          <w:p w14:paraId="23A04213" w14:textId="77777777" w:rsidR="005F43D2" w:rsidRPr="005F43D2" w:rsidRDefault="005F43D2" w:rsidP="005F43D2">
            <w:pPr>
              <w:rPr>
                <w:lang w:val="es-CO"/>
              </w:rPr>
            </w:pPr>
            <w:r w:rsidRPr="005F43D2">
              <w:rPr>
                <w:lang w:val="es-CO"/>
              </w:rPr>
              <w:t>El sistema deberá permitir al usuario Colaborador Modificar única y exclusivamente el método de pago de la factura registrado, en casos de error o cambio de opinión del cliente del medio de pago</w:t>
            </w:r>
          </w:p>
        </w:tc>
        <w:tc>
          <w:tcPr>
            <w:tcW w:w="1701" w:type="dxa"/>
            <w:shd w:val="clear" w:color="auto" w:fill="auto"/>
            <w:vAlign w:val="center"/>
          </w:tcPr>
          <w:p w14:paraId="56139F41" w14:textId="77777777" w:rsidR="005F43D2" w:rsidRPr="005F43D2" w:rsidRDefault="005F43D2" w:rsidP="005F43D2">
            <w:pPr>
              <w:rPr>
                <w:lang w:val="es-CO"/>
              </w:rPr>
            </w:pPr>
          </w:p>
        </w:tc>
      </w:tr>
      <w:tr w:rsidR="005F43D2" w:rsidRPr="005F43D2" w14:paraId="3FAB6B62" w14:textId="77777777" w:rsidTr="0040000B">
        <w:trPr>
          <w:trHeight w:val="414"/>
        </w:trPr>
        <w:tc>
          <w:tcPr>
            <w:tcW w:w="2004" w:type="dxa"/>
            <w:shd w:val="clear" w:color="auto" w:fill="auto"/>
            <w:vAlign w:val="center"/>
          </w:tcPr>
          <w:p w14:paraId="000EFFBD" w14:textId="77777777" w:rsidR="005F43D2" w:rsidRPr="005F43D2" w:rsidRDefault="005F43D2" w:rsidP="005F43D2">
            <w:pPr>
              <w:rPr>
                <w:lang w:val="es-CO"/>
              </w:rPr>
            </w:pPr>
            <w:r w:rsidRPr="005F43D2">
              <w:rPr>
                <w:lang w:val="es-CO"/>
              </w:rPr>
              <w:t>RF32</w:t>
            </w:r>
          </w:p>
        </w:tc>
        <w:tc>
          <w:tcPr>
            <w:tcW w:w="4942" w:type="dxa"/>
            <w:shd w:val="clear" w:color="auto" w:fill="auto"/>
            <w:vAlign w:val="center"/>
          </w:tcPr>
          <w:p w14:paraId="5A75A6D0" w14:textId="77777777" w:rsidR="005F43D2" w:rsidRPr="005F43D2" w:rsidRDefault="005F43D2" w:rsidP="005F43D2">
            <w:pPr>
              <w:rPr>
                <w:lang w:val="es-CO"/>
              </w:rPr>
            </w:pPr>
            <w:r w:rsidRPr="005F43D2">
              <w:rPr>
                <w:lang w:val="es-CO"/>
              </w:rPr>
              <w:t>El Sistema deberá permitir al usuario cliente consultar el historial de sus visitas al parqueadero, mostrándole toda la información del servicio que se prestó</w:t>
            </w:r>
          </w:p>
        </w:tc>
        <w:tc>
          <w:tcPr>
            <w:tcW w:w="1701" w:type="dxa"/>
            <w:shd w:val="clear" w:color="auto" w:fill="auto"/>
            <w:vAlign w:val="center"/>
          </w:tcPr>
          <w:p w14:paraId="6E8D5965" w14:textId="77777777" w:rsidR="005F43D2" w:rsidRPr="005F43D2" w:rsidRDefault="005F43D2" w:rsidP="005F43D2">
            <w:pPr>
              <w:rPr>
                <w:lang w:val="es-CO"/>
              </w:rPr>
            </w:pPr>
          </w:p>
        </w:tc>
      </w:tr>
      <w:tr w:rsidR="005F43D2" w:rsidRPr="005F43D2" w14:paraId="2CC1D509" w14:textId="77777777" w:rsidTr="0040000B">
        <w:trPr>
          <w:trHeight w:val="414"/>
        </w:trPr>
        <w:tc>
          <w:tcPr>
            <w:tcW w:w="2004" w:type="dxa"/>
            <w:tcBorders>
              <w:bottom w:val="nil"/>
            </w:tcBorders>
            <w:shd w:val="clear" w:color="auto" w:fill="auto"/>
            <w:vAlign w:val="center"/>
          </w:tcPr>
          <w:p w14:paraId="2E435376" w14:textId="77777777" w:rsidR="005F43D2" w:rsidRPr="005F43D2" w:rsidRDefault="005F43D2" w:rsidP="005F43D2">
            <w:pPr>
              <w:rPr>
                <w:lang w:val="es-CO"/>
              </w:rPr>
            </w:pPr>
            <w:r w:rsidRPr="005F43D2">
              <w:rPr>
                <w:lang w:val="es-CO"/>
              </w:rPr>
              <w:lastRenderedPageBreak/>
              <w:t>RF33</w:t>
            </w:r>
          </w:p>
        </w:tc>
        <w:tc>
          <w:tcPr>
            <w:tcW w:w="4942" w:type="dxa"/>
            <w:tcBorders>
              <w:bottom w:val="nil"/>
            </w:tcBorders>
            <w:shd w:val="clear" w:color="auto" w:fill="auto"/>
            <w:vAlign w:val="center"/>
          </w:tcPr>
          <w:p w14:paraId="67E5ACEF" w14:textId="77777777" w:rsidR="005F43D2" w:rsidRPr="005F43D2" w:rsidRDefault="005F43D2" w:rsidP="005F43D2">
            <w:pPr>
              <w:rPr>
                <w:lang w:val="es-CO"/>
              </w:rPr>
            </w:pPr>
            <w:r w:rsidRPr="005F43D2">
              <w:rPr>
                <w:lang w:val="es-CO"/>
              </w:rPr>
              <w:t>El Sistema deberá permitir al usuario colaborador generar informes de ingresos monetarios por día o semanas, seleccionando el día o la semana a generar el informe, esto con el fin de cuadrar caja.</w:t>
            </w:r>
          </w:p>
        </w:tc>
        <w:tc>
          <w:tcPr>
            <w:tcW w:w="1701" w:type="dxa"/>
            <w:tcBorders>
              <w:bottom w:val="nil"/>
            </w:tcBorders>
            <w:shd w:val="clear" w:color="auto" w:fill="auto"/>
            <w:vAlign w:val="center"/>
          </w:tcPr>
          <w:p w14:paraId="71282935" w14:textId="77777777" w:rsidR="005F43D2" w:rsidRPr="005F43D2" w:rsidRDefault="005F43D2" w:rsidP="005F43D2">
            <w:pPr>
              <w:rPr>
                <w:lang w:val="es-CO"/>
              </w:rPr>
            </w:pPr>
          </w:p>
        </w:tc>
      </w:tr>
      <w:tr w:rsidR="005F43D2" w:rsidRPr="005F43D2" w14:paraId="2B0D7B35" w14:textId="77777777" w:rsidTr="0040000B">
        <w:trPr>
          <w:trHeight w:val="414"/>
        </w:trPr>
        <w:tc>
          <w:tcPr>
            <w:tcW w:w="2004" w:type="dxa"/>
            <w:tcBorders>
              <w:top w:val="nil"/>
              <w:bottom w:val="single" w:sz="4" w:space="0" w:color="auto"/>
            </w:tcBorders>
            <w:shd w:val="clear" w:color="auto" w:fill="auto"/>
            <w:vAlign w:val="center"/>
          </w:tcPr>
          <w:p w14:paraId="23167AA3" w14:textId="77777777" w:rsidR="005F43D2" w:rsidRPr="005F43D2" w:rsidRDefault="005F43D2" w:rsidP="005F43D2">
            <w:pPr>
              <w:rPr>
                <w:lang w:val="es-CO"/>
              </w:rPr>
            </w:pPr>
            <w:r w:rsidRPr="005F43D2">
              <w:rPr>
                <w:lang w:val="es-CO"/>
              </w:rPr>
              <w:t>RF34</w:t>
            </w:r>
          </w:p>
        </w:tc>
        <w:tc>
          <w:tcPr>
            <w:tcW w:w="4942" w:type="dxa"/>
            <w:tcBorders>
              <w:top w:val="nil"/>
              <w:bottom w:val="single" w:sz="4" w:space="0" w:color="auto"/>
            </w:tcBorders>
            <w:shd w:val="clear" w:color="auto" w:fill="auto"/>
            <w:vAlign w:val="center"/>
          </w:tcPr>
          <w:p w14:paraId="306B73D1" w14:textId="77777777" w:rsidR="005F43D2" w:rsidRPr="005F43D2" w:rsidRDefault="005F43D2" w:rsidP="005F43D2">
            <w:pPr>
              <w:rPr>
                <w:lang w:val="es-CO"/>
              </w:rPr>
            </w:pPr>
            <w:r w:rsidRPr="005F43D2">
              <w:rPr>
                <w:lang w:val="es-CO"/>
              </w:rPr>
              <w:t>El Sistema deberá permitir al usuario colaborador generar informes mensuales de las ganancias de la actividad económica del parqueadero, esto con fines de evaluación de rendimientos y contables. Debe generar el reporte discriminando el monto por tipo de vehículos y medios de pago y un total global.</w:t>
            </w:r>
          </w:p>
        </w:tc>
        <w:tc>
          <w:tcPr>
            <w:tcW w:w="1701" w:type="dxa"/>
            <w:tcBorders>
              <w:top w:val="nil"/>
              <w:bottom w:val="single" w:sz="4" w:space="0" w:color="auto"/>
            </w:tcBorders>
            <w:shd w:val="clear" w:color="auto" w:fill="auto"/>
            <w:vAlign w:val="center"/>
          </w:tcPr>
          <w:p w14:paraId="2546E009" w14:textId="77777777" w:rsidR="005F43D2" w:rsidRPr="005F43D2" w:rsidRDefault="005F43D2" w:rsidP="005F43D2">
            <w:pPr>
              <w:rPr>
                <w:lang w:val="es-CO"/>
              </w:rPr>
            </w:pPr>
          </w:p>
        </w:tc>
      </w:tr>
    </w:tbl>
    <w:p w14:paraId="250C9BF3" w14:textId="6CE56FC1" w:rsidR="005F43D2" w:rsidRDefault="005F43D2" w:rsidP="005F43D2">
      <w:pPr>
        <w:rPr>
          <w:lang w:val="es-CO"/>
        </w:rPr>
      </w:pPr>
      <w:r>
        <w:rPr>
          <w:lang w:val="es-CO"/>
        </w:rPr>
        <w:br w:type="textWrapping" w:clear="all"/>
      </w:r>
    </w:p>
    <w:p w14:paraId="452623E2" w14:textId="77777777" w:rsidR="000254D2" w:rsidRDefault="000254D2" w:rsidP="005F43D2">
      <w:pPr>
        <w:rPr>
          <w:lang w:val="es-CO"/>
        </w:rPr>
      </w:pPr>
    </w:p>
    <w:p w14:paraId="7B3E3828" w14:textId="77777777" w:rsidR="000254D2" w:rsidRDefault="000254D2" w:rsidP="005F43D2">
      <w:pPr>
        <w:rPr>
          <w:lang w:val="es-CO"/>
        </w:rPr>
      </w:pPr>
    </w:p>
    <w:p w14:paraId="3EC152F0" w14:textId="77777777" w:rsidR="000254D2" w:rsidRDefault="000254D2" w:rsidP="005F43D2">
      <w:pPr>
        <w:rPr>
          <w:lang w:val="es-CO"/>
        </w:rPr>
      </w:pPr>
    </w:p>
    <w:p w14:paraId="668DDF73" w14:textId="77777777" w:rsidR="000254D2" w:rsidRDefault="000254D2" w:rsidP="005F43D2">
      <w:pPr>
        <w:rPr>
          <w:lang w:val="es-CO"/>
        </w:rPr>
      </w:pPr>
    </w:p>
    <w:p w14:paraId="10FD8E26" w14:textId="77777777" w:rsidR="000254D2" w:rsidRDefault="000254D2" w:rsidP="005F43D2">
      <w:pPr>
        <w:rPr>
          <w:lang w:val="es-CO"/>
        </w:rPr>
      </w:pPr>
    </w:p>
    <w:p w14:paraId="2A01A48D" w14:textId="77777777" w:rsidR="000254D2" w:rsidRDefault="000254D2" w:rsidP="005F43D2">
      <w:pPr>
        <w:rPr>
          <w:lang w:val="es-CO"/>
        </w:rPr>
      </w:pPr>
    </w:p>
    <w:p w14:paraId="0A612007" w14:textId="77777777" w:rsidR="000254D2" w:rsidRDefault="000254D2" w:rsidP="005F43D2">
      <w:pPr>
        <w:rPr>
          <w:lang w:val="es-CO"/>
        </w:rPr>
      </w:pPr>
    </w:p>
    <w:p w14:paraId="3714D2F8" w14:textId="77777777" w:rsidR="000254D2" w:rsidRDefault="000254D2" w:rsidP="005F43D2">
      <w:pPr>
        <w:rPr>
          <w:lang w:val="es-CO"/>
        </w:rPr>
      </w:pPr>
    </w:p>
    <w:p w14:paraId="3319F38D" w14:textId="77777777" w:rsidR="000254D2" w:rsidRDefault="000254D2" w:rsidP="005F43D2">
      <w:pPr>
        <w:rPr>
          <w:lang w:val="es-CO"/>
        </w:rPr>
      </w:pPr>
    </w:p>
    <w:p w14:paraId="1642338E" w14:textId="2D9533DD" w:rsidR="000254D2" w:rsidRDefault="000254D2" w:rsidP="000254D2">
      <w:pPr>
        <w:jc w:val="center"/>
        <w:rPr>
          <w:lang w:val="es-CO"/>
        </w:rPr>
      </w:pPr>
      <w:r>
        <w:rPr>
          <w:lang w:val="es-CO"/>
        </w:rPr>
        <w:lastRenderedPageBreak/>
        <w:t>Requerimientos funcionales</w:t>
      </w:r>
    </w:p>
    <w:p w14:paraId="7BF46452" w14:textId="77777777" w:rsidR="00A95461" w:rsidRDefault="00A95461" w:rsidP="000254D2">
      <w:pPr>
        <w:jc w:val="center"/>
        <w:rPr>
          <w:lang w:val="es-CO"/>
        </w:rPr>
      </w:pPr>
    </w:p>
    <w:p w14:paraId="46FC4CCC" w14:textId="212E2128" w:rsidR="00A95461" w:rsidRPr="00A95461" w:rsidRDefault="00A95461" w:rsidP="00A95461">
      <w:pPr>
        <w:pStyle w:val="Descripcin"/>
        <w:keepNext/>
        <w:spacing w:after="0" w:line="480" w:lineRule="auto"/>
        <w:rPr>
          <w:sz w:val="24"/>
          <w:szCs w:val="20"/>
        </w:rPr>
      </w:pPr>
      <w:r w:rsidRPr="00A95461">
        <w:rPr>
          <w:b/>
          <w:bCs/>
          <w:i w:val="0"/>
          <w:iCs w:val="0"/>
          <w:sz w:val="24"/>
          <w:szCs w:val="20"/>
        </w:rPr>
        <w:t xml:space="preserve">Tabla </w:t>
      </w:r>
      <w:r w:rsidRPr="00A95461">
        <w:rPr>
          <w:b/>
          <w:bCs/>
          <w:i w:val="0"/>
          <w:iCs w:val="0"/>
          <w:sz w:val="24"/>
          <w:szCs w:val="20"/>
        </w:rPr>
        <w:fldChar w:fldCharType="begin"/>
      </w:r>
      <w:r w:rsidRPr="00A95461">
        <w:rPr>
          <w:b/>
          <w:bCs/>
          <w:i w:val="0"/>
          <w:iCs w:val="0"/>
          <w:sz w:val="24"/>
          <w:szCs w:val="20"/>
        </w:rPr>
        <w:instrText xml:space="preserve"> SEQ Tabla \* ARABIC </w:instrText>
      </w:r>
      <w:r w:rsidRPr="00A95461">
        <w:rPr>
          <w:b/>
          <w:bCs/>
          <w:i w:val="0"/>
          <w:iCs w:val="0"/>
          <w:sz w:val="24"/>
          <w:szCs w:val="20"/>
        </w:rPr>
        <w:fldChar w:fldCharType="separate"/>
      </w:r>
      <w:r w:rsidR="00BA77A4">
        <w:rPr>
          <w:b/>
          <w:bCs/>
          <w:i w:val="0"/>
          <w:iCs w:val="0"/>
          <w:noProof/>
          <w:sz w:val="24"/>
          <w:szCs w:val="20"/>
        </w:rPr>
        <w:t>2</w:t>
      </w:r>
      <w:r w:rsidRPr="00A95461">
        <w:rPr>
          <w:b/>
          <w:bCs/>
          <w:i w:val="0"/>
          <w:iCs w:val="0"/>
          <w:sz w:val="24"/>
          <w:szCs w:val="20"/>
        </w:rPr>
        <w:fldChar w:fldCharType="end"/>
      </w:r>
      <w:r w:rsidRPr="00A95461">
        <w:rPr>
          <w:sz w:val="24"/>
          <w:szCs w:val="20"/>
        </w:rPr>
        <w:br/>
        <w:t xml:space="preserve"> </w:t>
      </w:r>
      <w:r w:rsidR="00210D82" w:rsidRPr="00210D82">
        <w:rPr>
          <w:sz w:val="24"/>
          <w:szCs w:val="20"/>
        </w:rPr>
        <w:t>Requerimiento funcional No.</w:t>
      </w:r>
      <w:r w:rsidR="00210D82">
        <w:rPr>
          <w:sz w:val="24"/>
          <w:szCs w:val="20"/>
        </w:rPr>
        <w:t>1</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3151"/>
        <w:gridCol w:w="1242"/>
        <w:gridCol w:w="4633"/>
      </w:tblGrid>
      <w:tr w:rsidR="00A95461" w:rsidRPr="00A95461" w14:paraId="2C085162" w14:textId="77777777" w:rsidTr="00A95461">
        <w:trPr>
          <w:trHeight w:val="900"/>
        </w:trPr>
        <w:tc>
          <w:tcPr>
            <w:tcW w:w="3151" w:type="dxa"/>
            <w:hideMark/>
          </w:tcPr>
          <w:p w14:paraId="1A9A5931" w14:textId="77777777" w:rsidR="00A95461" w:rsidRPr="00A95461" w:rsidRDefault="00A95461">
            <w:pPr>
              <w:rPr>
                <w:b/>
                <w:bCs/>
              </w:rPr>
            </w:pPr>
            <w:r w:rsidRPr="00A95461">
              <w:rPr>
                <w:b/>
                <w:bCs/>
              </w:rPr>
              <w:t>IDENTIFICADOR:</w:t>
            </w:r>
            <w:r w:rsidRPr="00A95461">
              <w:rPr>
                <w:b/>
                <w:bCs/>
              </w:rPr>
              <w:br/>
              <w:t>R1</w:t>
            </w:r>
          </w:p>
        </w:tc>
        <w:tc>
          <w:tcPr>
            <w:tcW w:w="5875" w:type="dxa"/>
            <w:gridSpan w:val="2"/>
            <w:hideMark/>
          </w:tcPr>
          <w:p w14:paraId="2E5C752F" w14:textId="77777777" w:rsidR="00A95461" w:rsidRPr="00A95461" w:rsidRDefault="00A95461" w:rsidP="00A95461">
            <w:pPr>
              <w:rPr>
                <w:b/>
                <w:bCs/>
              </w:rPr>
            </w:pPr>
            <w:r w:rsidRPr="00A95461">
              <w:rPr>
                <w:b/>
                <w:bCs/>
              </w:rPr>
              <w:t>NOMBRE:</w:t>
            </w:r>
            <w:r w:rsidRPr="00A95461">
              <w:rPr>
                <w:b/>
                <w:bCs/>
              </w:rPr>
              <w:br/>
              <w:t>Consultar Rol</w:t>
            </w:r>
          </w:p>
        </w:tc>
      </w:tr>
      <w:tr w:rsidR="00A95461" w:rsidRPr="00A95461" w14:paraId="3226319D" w14:textId="77777777" w:rsidTr="00A95461">
        <w:trPr>
          <w:trHeight w:val="1215"/>
        </w:trPr>
        <w:tc>
          <w:tcPr>
            <w:tcW w:w="3151" w:type="dxa"/>
            <w:hideMark/>
          </w:tcPr>
          <w:p w14:paraId="5626F71D" w14:textId="77777777" w:rsidR="00A95461" w:rsidRPr="00A95461" w:rsidRDefault="00A95461">
            <w:r w:rsidRPr="00A95461">
              <w:rPr>
                <w:b/>
                <w:bCs/>
              </w:rPr>
              <w:t>Tipo:</w:t>
            </w:r>
            <w:r w:rsidRPr="00A95461">
              <w:t xml:space="preserve"> </w:t>
            </w:r>
            <w:r w:rsidRPr="00A95461">
              <w:br/>
            </w:r>
            <w:r w:rsidRPr="00A95461">
              <w:rPr>
                <w:b/>
                <w:bCs/>
              </w:rPr>
              <w:t>(NECESARIO/DESEABLE)</w:t>
            </w:r>
            <w:r w:rsidRPr="00A95461">
              <w:t xml:space="preserve"> </w:t>
            </w:r>
            <w:r w:rsidRPr="00A95461">
              <w:br/>
              <w:t xml:space="preserve">Necesario </w:t>
            </w:r>
            <w:r w:rsidRPr="00A95461">
              <w:br/>
            </w:r>
            <w:r w:rsidRPr="00A95461">
              <w:rPr>
                <w:b/>
                <w:bCs/>
              </w:rPr>
              <w:t xml:space="preserve">  </w:t>
            </w:r>
          </w:p>
        </w:tc>
        <w:tc>
          <w:tcPr>
            <w:tcW w:w="5875" w:type="dxa"/>
            <w:gridSpan w:val="2"/>
            <w:hideMark/>
          </w:tcPr>
          <w:p w14:paraId="2FE2FD8F" w14:textId="77777777" w:rsidR="00A95461" w:rsidRPr="00A95461" w:rsidRDefault="00A95461" w:rsidP="00A95461">
            <w:pPr>
              <w:rPr>
                <w:b/>
                <w:bCs/>
              </w:rPr>
            </w:pPr>
            <w:r w:rsidRPr="00A95461">
              <w:rPr>
                <w:b/>
                <w:bCs/>
              </w:rPr>
              <w:br/>
            </w:r>
            <w:proofErr w:type="gramStart"/>
            <w:r w:rsidRPr="00A95461">
              <w:rPr>
                <w:b/>
                <w:bCs/>
              </w:rPr>
              <w:t>PRIORIDAD  DE</w:t>
            </w:r>
            <w:proofErr w:type="gramEnd"/>
            <w:r w:rsidRPr="00A95461">
              <w:rPr>
                <w:b/>
                <w:bCs/>
              </w:rPr>
              <w:t xml:space="preserve"> </w:t>
            </w:r>
            <w:r w:rsidRPr="00A95461">
              <w:rPr>
                <w:b/>
                <w:bCs/>
              </w:rPr>
              <w:br/>
              <w:t xml:space="preserve">DESARROLLO: </w:t>
            </w:r>
            <w:r w:rsidRPr="00A95461">
              <w:br/>
              <w:t xml:space="preserve">Alta </w:t>
            </w:r>
            <w:r w:rsidRPr="00A95461">
              <w:rPr>
                <w:b/>
                <w:bCs/>
              </w:rPr>
              <w:t xml:space="preserve"> </w:t>
            </w:r>
          </w:p>
        </w:tc>
      </w:tr>
      <w:tr w:rsidR="00A95461" w:rsidRPr="00A95461" w14:paraId="79CF71C6" w14:textId="77777777" w:rsidTr="00A95461">
        <w:trPr>
          <w:trHeight w:val="1725"/>
        </w:trPr>
        <w:tc>
          <w:tcPr>
            <w:tcW w:w="4393" w:type="dxa"/>
            <w:gridSpan w:val="2"/>
            <w:hideMark/>
          </w:tcPr>
          <w:p w14:paraId="7E4A25A1" w14:textId="77777777" w:rsidR="00A95461" w:rsidRPr="00A95461" w:rsidRDefault="00A95461">
            <w:pPr>
              <w:rPr>
                <w:b/>
                <w:bCs/>
              </w:rPr>
            </w:pPr>
            <w:r w:rsidRPr="00A95461">
              <w:rPr>
                <w:b/>
                <w:bCs/>
              </w:rPr>
              <w:t xml:space="preserve">ENTRADA: </w:t>
            </w:r>
            <w:r w:rsidRPr="00A95461">
              <w:br/>
            </w:r>
            <w:proofErr w:type="gramStart"/>
            <w:r w:rsidRPr="00A95461">
              <w:t>1.Nombre</w:t>
            </w:r>
            <w:proofErr w:type="gramEnd"/>
            <w:r w:rsidRPr="00A95461">
              <w:t xml:space="preserve"> Rol</w:t>
            </w:r>
          </w:p>
        </w:tc>
        <w:tc>
          <w:tcPr>
            <w:tcW w:w="4633" w:type="dxa"/>
            <w:hideMark/>
          </w:tcPr>
          <w:p w14:paraId="7D928A45" w14:textId="77777777" w:rsidR="00A95461" w:rsidRPr="00A95461" w:rsidRDefault="00A95461">
            <w:pPr>
              <w:rPr>
                <w:b/>
                <w:bCs/>
              </w:rPr>
            </w:pPr>
            <w:r w:rsidRPr="00A95461">
              <w:rPr>
                <w:b/>
                <w:bCs/>
              </w:rPr>
              <w:t xml:space="preserve">SALIDA: </w:t>
            </w:r>
            <w:r w:rsidRPr="00A95461">
              <w:br/>
              <w:t>Nombre Rol</w:t>
            </w:r>
            <w:r w:rsidRPr="00A95461">
              <w:br/>
              <w:t>Descripción Rol</w:t>
            </w:r>
          </w:p>
        </w:tc>
      </w:tr>
      <w:tr w:rsidR="00A95461" w:rsidRPr="00A95461" w14:paraId="663F37ED" w14:textId="77777777" w:rsidTr="00A95461">
        <w:trPr>
          <w:trHeight w:val="1215"/>
        </w:trPr>
        <w:tc>
          <w:tcPr>
            <w:tcW w:w="9026" w:type="dxa"/>
            <w:gridSpan w:val="3"/>
            <w:hideMark/>
          </w:tcPr>
          <w:p w14:paraId="264CAABF" w14:textId="77777777" w:rsidR="00A95461" w:rsidRPr="00A95461" w:rsidRDefault="00A95461">
            <w:pPr>
              <w:rPr>
                <w:b/>
                <w:bCs/>
              </w:rPr>
            </w:pPr>
            <w:r w:rsidRPr="00A95461">
              <w:rPr>
                <w:b/>
                <w:bCs/>
              </w:rPr>
              <w:t>DESCRIPCIÓN:</w:t>
            </w:r>
            <w:r w:rsidRPr="00A95461">
              <w:br/>
              <w:t>El sistema deberá permitir que el usuario de rol administrador pueda consultar los tipos de rol.</w:t>
            </w:r>
          </w:p>
        </w:tc>
      </w:tr>
      <w:tr w:rsidR="00A95461" w:rsidRPr="00A95461" w14:paraId="2A5FAC3A" w14:textId="77777777" w:rsidTr="00A95461">
        <w:trPr>
          <w:trHeight w:val="1155"/>
        </w:trPr>
        <w:tc>
          <w:tcPr>
            <w:tcW w:w="9026" w:type="dxa"/>
            <w:gridSpan w:val="3"/>
            <w:hideMark/>
          </w:tcPr>
          <w:p w14:paraId="2251776F" w14:textId="77777777" w:rsidR="00A95461" w:rsidRPr="00A95461" w:rsidRDefault="00A95461">
            <w:pPr>
              <w:rPr>
                <w:b/>
                <w:bCs/>
              </w:rPr>
            </w:pPr>
            <w:r w:rsidRPr="00A95461">
              <w:rPr>
                <w:b/>
                <w:bCs/>
              </w:rPr>
              <w:t xml:space="preserve">PRECONDICIÓN: </w:t>
            </w:r>
            <w:r w:rsidRPr="00A95461">
              <w:rPr>
                <w:b/>
                <w:bCs/>
              </w:rPr>
              <w:br/>
            </w:r>
            <w:r w:rsidRPr="00A95461">
              <w:t>El sistema debe estar en funcionamiento y el usuario debe tener los permisos adecuados para realizar la consulta.</w:t>
            </w:r>
          </w:p>
        </w:tc>
      </w:tr>
      <w:tr w:rsidR="00A95461" w:rsidRPr="00A95461" w14:paraId="5B62FAD0" w14:textId="77777777" w:rsidTr="00A95461">
        <w:trPr>
          <w:trHeight w:val="799"/>
        </w:trPr>
        <w:tc>
          <w:tcPr>
            <w:tcW w:w="9026" w:type="dxa"/>
            <w:gridSpan w:val="3"/>
            <w:hideMark/>
          </w:tcPr>
          <w:p w14:paraId="335EEAD0" w14:textId="77777777" w:rsidR="00A95461" w:rsidRPr="00A95461" w:rsidRDefault="00A95461">
            <w:pPr>
              <w:rPr>
                <w:b/>
                <w:bCs/>
              </w:rPr>
            </w:pPr>
            <w:r w:rsidRPr="00A95461">
              <w:rPr>
                <w:b/>
                <w:bCs/>
              </w:rPr>
              <w:t>POSCONDICIÓN:</w:t>
            </w:r>
            <w:r w:rsidRPr="00A95461">
              <w:t xml:space="preserve"> Después de la consulta exitosa, el sistema deberá mostrar la información detallada del producto solicitado.</w:t>
            </w:r>
          </w:p>
        </w:tc>
      </w:tr>
      <w:tr w:rsidR="00A95461" w:rsidRPr="00A95461" w14:paraId="5DAFEA1D" w14:textId="77777777" w:rsidTr="00A95461">
        <w:trPr>
          <w:trHeight w:val="1905"/>
        </w:trPr>
        <w:tc>
          <w:tcPr>
            <w:tcW w:w="9026" w:type="dxa"/>
            <w:gridSpan w:val="3"/>
            <w:hideMark/>
          </w:tcPr>
          <w:p w14:paraId="7F3CE1D0" w14:textId="77777777" w:rsidR="00A95461" w:rsidRPr="00A95461" w:rsidRDefault="00A95461">
            <w:pPr>
              <w:rPr>
                <w:b/>
                <w:bCs/>
              </w:rPr>
            </w:pPr>
            <w:r w:rsidRPr="00A95461">
              <w:rPr>
                <w:b/>
                <w:bCs/>
              </w:rPr>
              <w:t xml:space="preserve">MANEJO DE SITUACIONES ANORMALES </w:t>
            </w:r>
            <w:r w:rsidRPr="00A95461">
              <w:rPr>
                <w:b/>
                <w:bCs/>
              </w:rPr>
              <w:br/>
              <w:t>1.</w:t>
            </w:r>
            <w:r w:rsidRPr="00A95461">
              <w:t xml:space="preserve"> Si el Tipo Rol consultado no existe, el sistema debe informar al usuario con un mensaje claro indicando que el Tipo Rol no fue encontrado.</w:t>
            </w:r>
          </w:p>
        </w:tc>
      </w:tr>
      <w:tr w:rsidR="00A95461" w:rsidRPr="00A95461" w14:paraId="02FD54AC" w14:textId="77777777" w:rsidTr="00A95461">
        <w:trPr>
          <w:trHeight w:val="3060"/>
        </w:trPr>
        <w:tc>
          <w:tcPr>
            <w:tcW w:w="9026" w:type="dxa"/>
            <w:gridSpan w:val="3"/>
            <w:hideMark/>
          </w:tcPr>
          <w:p w14:paraId="40B5369F" w14:textId="77777777" w:rsidR="00A95461" w:rsidRPr="00A95461" w:rsidRDefault="00A95461">
            <w:pPr>
              <w:rPr>
                <w:b/>
                <w:bCs/>
              </w:rPr>
            </w:pPr>
            <w:r w:rsidRPr="00A95461">
              <w:rPr>
                <w:b/>
                <w:bCs/>
              </w:rPr>
              <w:lastRenderedPageBreak/>
              <w:t xml:space="preserve">CRITERIOS DE ACEPTACIÓN: </w:t>
            </w:r>
            <w:r w:rsidRPr="00A95461">
              <w:rPr>
                <w:b/>
                <w:bCs/>
              </w:rPr>
              <w:br/>
            </w:r>
            <w:r w:rsidRPr="00A95461">
              <w:rPr>
                <w:b/>
                <w:bCs/>
              </w:rPr>
              <w:br/>
              <w:t xml:space="preserve">1. </w:t>
            </w:r>
            <w:r w:rsidRPr="00A95461">
              <w:t>Búsqueda por Nombre:</w:t>
            </w:r>
            <w:r w:rsidRPr="00A95461">
              <w:br/>
              <w:t>Se puede buscar un rol específico por su nombre y obtener resultados precisos.</w:t>
            </w:r>
            <w:r w:rsidRPr="00A95461">
              <w:br/>
            </w:r>
            <w:r w:rsidRPr="00A95461">
              <w:br/>
              <w:t>2. Detalles del Rol:</w:t>
            </w:r>
            <w:r w:rsidRPr="00A95461">
              <w:br/>
              <w:t>La consulta muestra detalles completos del rol, incluyendo su nombre, permisos asociados y cualquier información relevante.</w:t>
            </w:r>
            <w:r w:rsidRPr="00A95461">
              <w:br/>
            </w:r>
            <w:r w:rsidRPr="00A95461">
              <w:br/>
              <w:t>3. Lista de Roles Disponibles:</w:t>
            </w:r>
            <w:r w:rsidRPr="00A95461">
              <w:br/>
              <w:t>Se presenta una lista completa de roles disponibles para su selección.</w:t>
            </w:r>
            <w:r w:rsidRPr="00A95461">
              <w:br/>
            </w:r>
            <w:r w:rsidRPr="00A95461">
              <w:br/>
              <w:t>4. Visualización de Permisos:</w:t>
            </w:r>
            <w:r w:rsidRPr="00A95461">
              <w:br/>
              <w:t>Los permisos asociados al rol se muestran de manera clara y comprensible.</w:t>
            </w:r>
            <w:r w:rsidRPr="00A95461">
              <w:br/>
            </w:r>
            <w:r w:rsidRPr="00A95461">
              <w:br/>
              <w:t>5. Filtros de Búsqueda:</w:t>
            </w:r>
            <w:r w:rsidRPr="00A95461">
              <w:br/>
              <w:t>Se pueden aplicar filtros adicionales, como por fecha de creación o por usuarios asociados, para refinar la búsqueda.</w:t>
            </w:r>
            <w:r w:rsidRPr="00A95461">
              <w:br/>
            </w:r>
            <w:r w:rsidRPr="00A95461">
              <w:br/>
              <w:t>6 Seguridad de Acceso:</w:t>
            </w:r>
            <w:r w:rsidRPr="00A95461">
              <w:br/>
              <w:t>Solo los usuarios autorizados tienen acceso a la información detallada de los roles.</w:t>
            </w:r>
          </w:p>
        </w:tc>
      </w:tr>
    </w:tbl>
    <w:p w14:paraId="71650D09" w14:textId="77777777" w:rsidR="00B144D4" w:rsidRPr="00A95461" w:rsidRDefault="00B144D4" w:rsidP="00A95461"/>
    <w:p w14:paraId="4B7A9F22" w14:textId="77777777" w:rsidR="000254D2" w:rsidRDefault="000254D2" w:rsidP="000254D2">
      <w:pPr>
        <w:jc w:val="center"/>
        <w:rPr>
          <w:lang w:val="es-CO"/>
        </w:rPr>
      </w:pPr>
    </w:p>
    <w:p w14:paraId="064E890E" w14:textId="77777777" w:rsidR="000254D2" w:rsidRPr="000254D2" w:rsidRDefault="000254D2" w:rsidP="000254D2"/>
    <w:p w14:paraId="6C5B02AA" w14:textId="77777777" w:rsidR="000254D2" w:rsidRDefault="000254D2" w:rsidP="005F43D2">
      <w:pPr>
        <w:rPr>
          <w:lang w:val="es-CO"/>
        </w:rPr>
      </w:pPr>
    </w:p>
    <w:p w14:paraId="601C51D8" w14:textId="117E9DEC" w:rsidR="00210D82" w:rsidRPr="00210D82" w:rsidRDefault="00210D82" w:rsidP="00210D82">
      <w:pPr>
        <w:pStyle w:val="Descripcin"/>
        <w:keepNext/>
        <w:spacing w:after="0" w:line="480" w:lineRule="auto"/>
        <w:rPr>
          <w:sz w:val="24"/>
          <w:szCs w:val="20"/>
        </w:rPr>
      </w:pPr>
      <w:r w:rsidRPr="00210D82">
        <w:rPr>
          <w:b/>
          <w:bCs/>
          <w:sz w:val="24"/>
          <w:szCs w:val="20"/>
        </w:rPr>
        <w:t xml:space="preserve">Tabla </w:t>
      </w:r>
      <w:r w:rsidRPr="00210D82">
        <w:rPr>
          <w:b/>
          <w:bCs/>
          <w:sz w:val="24"/>
          <w:szCs w:val="20"/>
        </w:rPr>
        <w:fldChar w:fldCharType="begin"/>
      </w:r>
      <w:r w:rsidRPr="00210D82">
        <w:rPr>
          <w:b/>
          <w:bCs/>
          <w:sz w:val="24"/>
          <w:szCs w:val="20"/>
        </w:rPr>
        <w:instrText xml:space="preserve"> SEQ Tabla \* ARABIC </w:instrText>
      </w:r>
      <w:r w:rsidRPr="00210D82">
        <w:rPr>
          <w:b/>
          <w:bCs/>
          <w:sz w:val="24"/>
          <w:szCs w:val="20"/>
        </w:rPr>
        <w:fldChar w:fldCharType="separate"/>
      </w:r>
      <w:r w:rsidR="00BA77A4">
        <w:rPr>
          <w:b/>
          <w:bCs/>
          <w:noProof/>
          <w:sz w:val="24"/>
          <w:szCs w:val="20"/>
        </w:rPr>
        <w:t>3</w:t>
      </w:r>
      <w:r w:rsidRPr="00210D82">
        <w:rPr>
          <w:b/>
          <w:bCs/>
          <w:sz w:val="24"/>
          <w:szCs w:val="20"/>
        </w:rPr>
        <w:fldChar w:fldCharType="end"/>
      </w:r>
      <w:r w:rsidRPr="00210D82">
        <w:rPr>
          <w:sz w:val="24"/>
          <w:szCs w:val="20"/>
        </w:rPr>
        <w:br/>
        <w:t>Requerimiento funcional No.2</w:t>
      </w:r>
    </w:p>
    <w:tbl>
      <w:tblPr>
        <w:tblStyle w:val="Tablaconcuadrcula"/>
        <w:tblW w:w="0" w:type="auto"/>
        <w:tblBorders>
          <w:left w:val="none" w:sz="0" w:space="0" w:color="auto"/>
        </w:tblBorders>
        <w:tblLook w:val="04A0" w:firstRow="1" w:lastRow="0" w:firstColumn="1" w:lastColumn="0" w:noHBand="0" w:noVBand="1"/>
      </w:tblPr>
      <w:tblGrid>
        <w:gridCol w:w="3151"/>
        <w:gridCol w:w="1240"/>
        <w:gridCol w:w="4630"/>
      </w:tblGrid>
      <w:tr w:rsidR="00210D82" w:rsidRPr="00210D82" w14:paraId="51B9D2B6" w14:textId="77777777" w:rsidTr="00210D82">
        <w:trPr>
          <w:trHeight w:val="900"/>
        </w:trPr>
        <w:tc>
          <w:tcPr>
            <w:tcW w:w="3151" w:type="dxa"/>
            <w:hideMark/>
          </w:tcPr>
          <w:p w14:paraId="5532B6D8" w14:textId="77777777" w:rsidR="00210D82" w:rsidRPr="00210D82" w:rsidRDefault="00210D82">
            <w:pPr>
              <w:rPr>
                <w:b/>
                <w:bCs/>
              </w:rPr>
            </w:pPr>
            <w:r w:rsidRPr="00210D82">
              <w:rPr>
                <w:b/>
                <w:bCs/>
              </w:rPr>
              <w:t>IDENTIFICADOR:</w:t>
            </w:r>
            <w:r w:rsidRPr="00210D82">
              <w:rPr>
                <w:b/>
                <w:bCs/>
              </w:rPr>
              <w:br/>
              <w:t>R2</w:t>
            </w:r>
          </w:p>
        </w:tc>
        <w:tc>
          <w:tcPr>
            <w:tcW w:w="5870" w:type="dxa"/>
            <w:gridSpan w:val="2"/>
            <w:tcBorders>
              <w:right w:val="nil"/>
            </w:tcBorders>
            <w:hideMark/>
          </w:tcPr>
          <w:p w14:paraId="159D61B3" w14:textId="77777777" w:rsidR="00210D82" w:rsidRPr="00210D82" w:rsidRDefault="00210D82" w:rsidP="00210D82">
            <w:pPr>
              <w:rPr>
                <w:b/>
                <w:bCs/>
              </w:rPr>
            </w:pPr>
            <w:r w:rsidRPr="00210D82">
              <w:rPr>
                <w:b/>
                <w:bCs/>
              </w:rPr>
              <w:t>NOMBRE:</w:t>
            </w:r>
            <w:r w:rsidRPr="00210D82">
              <w:rPr>
                <w:b/>
                <w:bCs/>
              </w:rPr>
              <w:br/>
              <w:t>Modificar Rol</w:t>
            </w:r>
          </w:p>
        </w:tc>
      </w:tr>
      <w:tr w:rsidR="00210D82" w:rsidRPr="00210D82" w14:paraId="5C616E48" w14:textId="77777777" w:rsidTr="00210D82">
        <w:trPr>
          <w:trHeight w:val="1350"/>
        </w:trPr>
        <w:tc>
          <w:tcPr>
            <w:tcW w:w="3151" w:type="dxa"/>
            <w:hideMark/>
          </w:tcPr>
          <w:p w14:paraId="60D58348" w14:textId="77777777" w:rsidR="00210D82" w:rsidRPr="00210D82" w:rsidRDefault="00210D82">
            <w:r w:rsidRPr="00210D82">
              <w:rPr>
                <w:b/>
                <w:bCs/>
              </w:rPr>
              <w:t>Tipo:</w:t>
            </w:r>
            <w:r w:rsidRPr="00210D82">
              <w:t xml:space="preserve"> </w:t>
            </w:r>
            <w:r w:rsidRPr="00210D82">
              <w:br/>
            </w:r>
            <w:r w:rsidRPr="00210D82">
              <w:rPr>
                <w:b/>
                <w:bCs/>
              </w:rPr>
              <w:t>(NECESARIO/DESEABLE)</w:t>
            </w:r>
            <w:r w:rsidRPr="00210D82">
              <w:t xml:space="preserve"> </w:t>
            </w:r>
            <w:r w:rsidRPr="00210D82">
              <w:br/>
              <w:t xml:space="preserve">Necesario </w:t>
            </w:r>
            <w:r w:rsidRPr="00210D82">
              <w:br/>
            </w:r>
            <w:r w:rsidRPr="00210D82">
              <w:rPr>
                <w:b/>
                <w:bCs/>
              </w:rPr>
              <w:t xml:space="preserve">  </w:t>
            </w:r>
          </w:p>
        </w:tc>
        <w:tc>
          <w:tcPr>
            <w:tcW w:w="5870" w:type="dxa"/>
            <w:gridSpan w:val="2"/>
            <w:tcBorders>
              <w:right w:val="nil"/>
            </w:tcBorders>
            <w:hideMark/>
          </w:tcPr>
          <w:p w14:paraId="7A1A41F6" w14:textId="77777777" w:rsidR="00210D82" w:rsidRPr="00210D82" w:rsidRDefault="00210D82" w:rsidP="00210D82">
            <w:pPr>
              <w:rPr>
                <w:b/>
                <w:bCs/>
              </w:rPr>
            </w:pPr>
            <w:r w:rsidRPr="00210D82">
              <w:rPr>
                <w:b/>
                <w:bCs/>
              </w:rPr>
              <w:br/>
            </w:r>
            <w:proofErr w:type="gramStart"/>
            <w:r w:rsidRPr="00210D82">
              <w:rPr>
                <w:b/>
                <w:bCs/>
              </w:rPr>
              <w:t>PRIORIDAD  DE</w:t>
            </w:r>
            <w:proofErr w:type="gramEnd"/>
            <w:r w:rsidRPr="00210D82">
              <w:rPr>
                <w:b/>
                <w:bCs/>
              </w:rPr>
              <w:t xml:space="preserve"> </w:t>
            </w:r>
            <w:r w:rsidRPr="00210D82">
              <w:rPr>
                <w:b/>
                <w:bCs/>
              </w:rPr>
              <w:br/>
              <w:t xml:space="preserve">DESARROLLO: </w:t>
            </w:r>
            <w:r w:rsidRPr="00210D82">
              <w:br/>
              <w:t xml:space="preserve">Alta </w:t>
            </w:r>
            <w:r w:rsidRPr="00210D82">
              <w:rPr>
                <w:b/>
                <w:bCs/>
              </w:rPr>
              <w:t xml:space="preserve"> </w:t>
            </w:r>
          </w:p>
        </w:tc>
      </w:tr>
      <w:tr w:rsidR="00210D82" w:rsidRPr="00210D82" w14:paraId="7B8FB916" w14:textId="77777777" w:rsidTr="00210D82">
        <w:trPr>
          <w:trHeight w:val="1002"/>
        </w:trPr>
        <w:tc>
          <w:tcPr>
            <w:tcW w:w="4391" w:type="dxa"/>
            <w:gridSpan w:val="2"/>
            <w:hideMark/>
          </w:tcPr>
          <w:p w14:paraId="20D099FF" w14:textId="77777777" w:rsidR="00210D82" w:rsidRPr="00210D82" w:rsidRDefault="00210D82">
            <w:pPr>
              <w:rPr>
                <w:b/>
                <w:bCs/>
              </w:rPr>
            </w:pPr>
            <w:r w:rsidRPr="00210D82">
              <w:rPr>
                <w:b/>
                <w:bCs/>
              </w:rPr>
              <w:t xml:space="preserve">ENTRADA: </w:t>
            </w:r>
            <w:r w:rsidRPr="00210D82">
              <w:br/>
              <w:t>Nombre Tipo Rol</w:t>
            </w:r>
            <w:r w:rsidRPr="00210D82">
              <w:br/>
              <w:t>Descripción</w:t>
            </w:r>
          </w:p>
        </w:tc>
        <w:tc>
          <w:tcPr>
            <w:tcW w:w="4630" w:type="dxa"/>
            <w:tcBorders>
              <w:right w:val="nil"/>
            </w:tcBorders>
            <w:hideMark/>
          </w:tcPr>
          <w:p w14:paraId="7DB09D4E" w14:textId="77777777" w:rsidR="00210D82" w:rsidRPr="00210D82" w:rsidRDefault="00210D82">
            <w:pPr>
              <w:rPr>
                <w:b/>
                <w:bCs/>
              </w:rPr>
            </w:pPr>
            <w:r w:rsidRPr="00210D82">
              <w:rPr>
                <w:b/>
                <w:bCs/>
              </w:rPr>
              <w:t xml:space="preserve">SALIDA: </w:t>
            </w:r>
            <w:r w:rsidRPr="00210D82">
              <w:br/>
              <w:t>Modificación exitosa</w:t>
            </w:r>
          </w:p>
        </w:tc>
      </w:tr>
      <w:tr w:rsidR="00210D82" w:rsidRPr="00210D82" w14:paraId="7FFA80D3" w14:textId="77777777" w:rsidTr="00210D82">
        <w:trPr>
          <w:trHeight w:val="1002"/>
        </w:trPr>
        <w:tc>
          <w:tcPr>
            <w:tcW w:w="9021" w:type="dxa"/>
            <w:gridSpan w:val="3"/>
            <w:tcBorders>
              <w:bottom w:val="single" w:sz="4" w:space="0" w:color="auto"/>
              <w:right w:val="nil"/>
            </w:tcBorders>
            <w:hideMark/>
          </w:tcPr>
          <w:p w14:paraId="53BC75A8" w14:textId="77777777" w:rsidR="00210D82" w:rsidRPr="00210D82" w:rsidRDefault="00210D82">
            <w:pPr>
              <w:rPr>
                <w:b/>
                <w:bCs/>
              </w:rPr>
            </w:pPr>
            <w:r w:rsidRPr="00210D82">
              <w:rPr>
                <w:b/>
                <w:bCs/>
              </w:rPr>
              <w:t>DESCRIPCIÓN:</w:t>
            </w:r>
            <w:r w:rsidRPr="00210D82">
              <w:t xml:space="preserve"> El sistema permitirá que el usuario administrador pueda hacer modificación al nombre y descripción del tipo de rol</w:t>
            </w:r>
          </w:p>
        </w:tc>
      </w:tr>
      <w:tr w:rsidR="00210D82" w:rsidRPr="00210D82" w14:paraId="045EFC3F" w14:textId="77777777" w:rsidTr="00210D82">
        <w:trPr>
          <w:trHeight w:val="2490"/>
        </w:trPr>
        <w:tc>
          <w:tcPr>
            <w:tcW w:w="9021" w:type="dxa"/>
            <w:gridSpan w:val="3"/>
            <w:tcBorders>
              <w:bottom w:val="single" w:sz="4" w:space="0" w:color="auto"/>
              <w:right w:val="nil"/>
            </w:tcBorders>
            <w:hideMark/>
          </w:tcPr>
          <w:p w14:paraId="482D13D7" w14:textId="77777777" w:rsidR="00210D82" w:rsidRPr="00210D82" w:rsidRDefault="00210D82">
            <w:pPr>
              <w:rPr>
                <w:b/>
                <w:bCs/>
              </w:rPr>
            </w:pPr>
            <w:r w:rsidRPr="00210D82">
              <w:rPr>
                <w:b/>
                <w:bCs/>
              </w:rPr>
              <w:lastRenderedPageBreak/>
              <w:t xml:space="preserve">PRECONDICIÓN: </w:t>
            </w:r>
            <w:r w:rsidRPr="00210D82">
              <w:rPr>
                <w:b/>
                <w:bCs/>
              </w:rPr>
              <w:br/>
            </w:r>
            <w:r w:rsidRPr="00210D82">
              <w:t>Autenticación y Autorización:</w:t>
            </w:r>
            <w:r w:rsidRPr="00210D82">
              <w:br/>
              <w:t>El usuario que realiza la modificación debe estar autenticado y tener los permisos necesarios para modificar roles.</w:t>
            </w:r>
            <w:r w:rsidRPr="00210D82">
              <w:br/>
            </w:r>
            <w:r w:rsidRPr="00210D82">
              <w:br/>
              <w:t>Existencia del Rol:</w:t>
            </w:r>
            <w:r w:rsidRPr="00210D82">
              <w:br/>
              <w:t>El rol que se va a modificar debe existir previamente en el sistema.</w:t>
            </w:r>
          </w:p>
        </w:tc>
      </w:tr>
      <w:tr w:rsidR="00210D82" w:rsidRPr="00210D82" w14:paraId="4CD8E012" w14:textId="77777777" w:rsidTr="00210D82">
        <w:trPr>
          <w:trHeight w:val="1002"/>
        </w:trPr>
        <w:tc>
          <w:tcPr>
            <w:tcW w:w="9021" w:type="dxa"/>
            <w:gridSpan w:val="3"/>
            <w:tcBorders>
              <w:right w:val="nil"/>
            </w:tcBorders>
            <w:hideMark/>
          </w:tcPr>
          <w:p w14:paraId="4AFFA7E5" w14:textId="77777777" w:rsidR="00210D82" w:rsidRPr="00210D82" w:rsidRDefault="00210D82">
            <w:pPr>
              <w:rPr>
                <w:b/>
                <w:bCs/>
              </w:rPr>
            </w:pPr>
            <w:r w:rsidRPr="00210D82">
              <w:rPr>
                <w:b/>
                <w:bCs/>
              </w:rPr>
              <w:t>POSCONDICIÓN:</w:t>
            </w:r>
            <w:r w:rsidRPr="00210D82">
              <w:t xml:space="preserve"> Después de la modificación exitosa, la información actualizada del Tipo Rol deberá estar reflejada en el sistema.</w:t>
            </w:r>
          </w:p>
        </w:tc>
      </w:tr>
      <w:tr w:rsidR="00210D82" w:rsidRPr="00210D82" w14:paraId="52EBEE81" w14:textId="77777777" w:rsidTr="00210D82">
        <w:trPr>
          <w:trHeight w:val="1002"/>
        </w:trPr>
        <w:tc>
          <w:tcPr>
            <w:tcW w:w="9021" w:type="dxa"/>
            <w:gridSpan w:val="3"/>
            <w:tcBorders>
              <w:bottom w:val="single" w:sz="4" w:space="0" w:color="auto"/>
              <w:right w:val="nil"/>
            </w:tcBorders>
            <w:hideMark/>
          </w:tcPr>
          <w:p w14:paraId="3718F140" w14:textId="77777777" w:rsidR="00210D82" w:rsidRPr="00210D82" w:rsidRDefault="00210D82">
            <w:pPr>
              <w:rPr>
                <w:b/>
                <w:bCs/>
              </w:rPr>
            </w:pPr>
            <w:r w:rsidRPr="00210D82">
              <w:rPr>
                <w:b/>
                <w:bCs/>
              </w:rPr>
              <w:t xml:space="preserve">MANEJO DE SITUACIONES ANORMALES </w:t>
            </w:r>
            <w:r w:rsidRPr="00210D82">
              <w:rPr>
                <w:b/>
                <w:bCs/>
              </w:rPr>
              <w:br/>
            </w:r>
            <w:r w:rsidRPr="00210D82">
              <w:t>Si el Tipo Rol a modificar no existe, el sistema debe informar al empleado con un mensaje claro indicando que el Tipo Rol no fue encontrado.</w:t>
            </w:r>
          </w:p>
        </w:tc>
      </w:tr>
      <w:tr w:rsidR="00210D82" w:rsidRPr="00210D82" w14:paraId="18A8FEAD" w14:textId="77777777" w:rsidTr="00210D82">
        <w:trPr>
          <w:trHeight w:val="6705"/>
        </w:trPr>
        <w:tc>
          <w:tcPr>
            <w:tcW w:w="9021" w:type="dxa"/>
            <w:gridSpan w:val="3"/>
            <w:tcBorders>
              <w:right w:val="nil"/>
            </w:tcBorders>
            <w:hideMark/>
          </w:tcPr>
          <w:p w14:paraId="4029A4ED" w14:textId="77777777" w:rsidR="00210D82" w:rsidRPr="00210D82" w:rsidRDefault="00210D82">
            <w:pPr>
              <w:rPr>
                <w:b/>
                <w:bCs/>
              </w:rPr>
            </w:pPr>
            <w:r w:rsidRPr="00210D82">
              <w:rPr>
                <w:b/>
                <w:bCs/>
              </w:rPr>
              <w:t xml:space="preserve">CRITERIOS DE ACEPTACIÓN </w:t>
            </w:r>
            <w:r w:rsidRPr="00210D82">
              <w:rPr>
                <w:b/>
                <w:bCs/>
              </w:rPr>
              <w:br/>
            </w:r>
            <w:r w:rsidRPr="00210D82">
              <w:t>Actualización Correcta:</w:t>
            </w:r>
            <w:r w:rsidRPr="00210D82">
              <w:br/>
              <w:t>Los cambios realizados en la modificación se reflejan correctamente en el sistema.</w:t>
            </w:r>
            <w:r w:rsidRPr="00210D82">
              <w:br/>
            </w:r>
            <w:r w:rsidRPr="00210D82">
              <w:br/>
              <w:t>Integridad de Datos:</w:t>
            </w:r>
            <w:r w:rsidRPr="00210D82">
              <w:br/>
              <w:t>La modificación no afecta negativamente la integridad de los datos existentes relacionados con el rol.</w:t>
            </w:r>
            <w:r w:rsidRPr="00210D82">
              <w:br/>
            </w:r>
            <w:r w:rsidRPr="00210D82">
              <w:br/>
              <w:t>Seguridad:</w:t>
            </w:r>
            <w:r w:rsidRPr="00210D82">
              <w:br/>
            </w:r>
            <w:r w:rsidRPr="00210D82">
              <w:br/>
              <w:t>Solo los usuarios autorizados pueden realizar modificaciones en los roles.</w:t>
            </w:r>
            <w:r w:rsidRPr="00210D82">
              <w:br/>
            </w:r>
            <w:r w:rsidRPr="00210D82">
              <w:br/>
              <w:t>Registro de Cambios:</w:t>
            </w:r>
            <w:r w:rsidRPr="00210D82">
              <w:br/>
            </w:r>
            <w:r w:rsidRPr="00210D82">
              <w:br/>
              <w:t>Se registra de manera adecuada y completa la información sobre la modificación realizada, incluyendo quién la hizo y cuándo.</w:t>
            </w:r>
            <w:r w:rsidRPr="00210D82">
              <w:br/>
            </w:r>
            <w:r w:rsidRPr="00210D82">
              <w:br/>
              <w:t>Compatibilidad con Permisos:</w:t>
            </w:r>
            <w:r w:rsidRPr="00210D82">
              <w:br/>
            </w:r>
            <w:r w:rsidRPr="00210D82">
              <w:br/>
              <w:t>Los cambios en los permisos del rol se aplican de manera efectiva, y el rol modificado tiene los permisos esperados.</w:t>
            </w:r>
            <w:r w:rsidRPr="00210D82">
              <w:br/>
            </w:r>
            <w:r w:rsidRPr="00210D82">
              <w:br/>
              <w:t>Manejo de Errores:</w:t>
            </w:r>
            <w:r w:rsidRPr="00210D82">
              <w:br/>
            </w:r>
            <w:r w:rsidRPr="00210D82">
              <w:br/>
              <w:t>El sistema muestra mensajes de error claros y descriptivos en caso de problemas durante la modificación.</w:t>
            </w:r>
          </w:p>
        </w:tc>
      </w:tr>
    </w:tbl>
    <w:p w14:paraId="70A5AF63" w14:textId="77777777" w:rsidR="000254D2" w:rsidRDefault="000254D2" w:rsidP="005F43D2"/>
    <w:p w14:paraId="1EE4239A" w14:textId="77777777" w:rsidR="00210D82" w:rsidRDefault="00210D82" w:rsidP="005F43D2"/>
    <w:p w14:paraId="14ECEC45" w14:textId="77777777" w:rsidR="00210D82" w:rsidRDefault="00210D82" w:rsidP="005F43D2"/>
    <w:p w14:paraId="496E9D7B" w14:textId="77777777" w:rsidR="00210D82" w:rsidRDefault="00210D82" w:rsidP="005F43D2"/>
    <w:p w14:paraId="0D5825B8" w14:textId="77777777" w:rsidR="00210D82" w:rsidRDefault="00210D82" w:rsidP="005F43D2"/>
    <w:p w14:paraId="326ABCCD" w14:textId="31D4F14B" w:rsidR="00210D82" w:rsidRDefault="00210D82" w:rsidP="00210D82">
      <w:pPr>
        <w:pStyle w:val="Descripcin"/>
        <w:keepNext/>
        <w:spacing w:after="0" w:line="480" w:lineRule="auto"/>
      </w:pPr>
      <w:r w:rsidRPr="00210D82">
        <w:rPr>
          <w:b/>
          <w:bCs/>
          <w:i w:val="0"/>
          <w:iCs w:val="0"/>
        </w:rPr>
        <w:t xml:space="preserve">Tabla </w:t>
      </w:r>
      <w:r w:rsidRPr="00210D82">
        <w:rPr>
          <w:b/>
          <w:bCs/>
          <w:i w:val="0"/>
          <w:iCs w:val="0"/>
        </w:rPr>
        <w:fldChar w:fldCharType="begin"/>
      </w:r>
      <w:r w:rsidRPr="00210D82">
        <w:rPr>
          <w:b/>
          <w:bCs/>
          <w:i w:val="0"/>
          <w:iCs w:val="0"/>
        </w:rPr>
        <w:instrText xml:space="preserve"> SEQ Tabla \* ARABIC </w:instrText>
      </w:r>
      <w:r w:rsidRPr="00210D82">
        <w:rPr>
          <w:b/>
          <w:bCs/>
          <w:i w:val="0"/>
          <w:iCs w:val="0"/>
        </w:rPr>
        <w:fldChar w:fldCharType="separate"/>
      </w:r>
      <w:r w:rsidR="00BA77A4">
        <w:rPr>
          <w:b/>
          <w:bCs/>
          <w:i w:val="0"/>
          <w:iCs w:val="0"/>
          <w:noProof/>
        </w:rPr>
        <w:t>4</w:t>
      </w:r>
      <w:r w:rsidRPr="00210D82">
        <w:rPr>
          <w:b/>
          <w:bCs/>
          <w:i w:val="0"/>
          <w:iCs w:val="0"/>
        </w:rPr>
        <w:fldChar w:fldCharType="end"/>
      </w:r>
      <w:r>
        <w:t xml:space="preserve"> </w:t>
      </w:r>
      <w:r>
        <w:br/>
        <w:t>Requerimiento Funcional No.3</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3151"/>
        <w:gridCol w:w="1239"/>
        <w:gridCol w:w="4626"/>
      </w:tblGrid>
      <w:tr w:rsidR="00210D82" w:rsidRPr="00210D82" w14:paraId="73263E0F" w14:textId="77777777" w:rsidTr="00210D82">
        <w:trPr>
          <w:trHeight w:val="900"/>
        </w:trPr>
        <w:tc>
          <w:tcPr>
            <w:tcW w:w="3151" w:type="dxa"/>
            <w:hideMark/>
          </w:tcPr>
          <w:p w14:paraId="02F2987D" w14:textId="77777777" w:rsidR="00210D82" w:rsidRPr="00210D82" w:rsidRDefault="00210D82">
            <w:pPr>
              <w:rPr>
                <w:b/>
                <w:bCs/>
              </w:rPr>
            </w:pPr>
            <w:r w:rsidRPr="00210D82">
              <w:rPr>
                <w:b/>
                <w:bCs/>
              </w:rPr>
              <w:t>IDENTIFICADOR:</w:t>
            </w:r>
            <w:r w:rsidRPr="00210D82">
              <w:rPr>
                <w:b/>
                <w:bCs/>
              </w:rPr>
              <w:br/>
              <w:t>R3</w:t>
            </w:r>
          </w:p>
        </w:tc>
        <w:tc>
          <w:tcPr>
            <w:tcW w:w="5865" w:type="dxa"/>
            <w:gridSpan w:val="2"/>
            <w:hideMark/>
          </w:tcPr>
          <w:p w14:paraId="2FD0AA69" w14:textId="77777777" w:rsidR="00210D82" w:rsidRPr="00210D82" w:rsidRDefault="00210D82" w:rsidP="00210D82">
            <w:pPr>
              <w:rPr>
                <w:b/>
                <w:bCs/>
              </w:rPr>
            </w:pPr>
            <w:r w:rsidRPr="00210D82">
              <w:rPr>
                <w:b/>
                <w:bCs/>
              </w:rPr>
              <w:t>NOMBRE:</w:t>
            </w:r>
            <w:r w:rsidRPr="00210D82">
              <w:rPr>
                <w:b/>
                <w:bCs/>
              </w:rPr>
              <w:br/>
              <w:t>Inhabilitar Rol</w:t>
            </w:r>
          </w:p>
        </w:tc>
      </w:tr>
      <w:tr w:rsidR="00210D82" w:rsidRPr="00210D82" w14:paraId="28AD49AC" w14:textId="77777777" w:rsidTr="00210D82">
        <w:trPr>
          <w:trHeight w:val="900"/>
        </w:trPr>
        <w:tc>
          <w:tcPr>
            <w:tcW w:w="3151" w:type="dxa"/>
            <w:hideMark/>
          </w:tcPr>
          <w:p w14:paraId="1D27B3F9" w14:textId="77777777" w:rsidR="00210D82" w:rsidRPr="00210D82" w:rsidRDefault="00210D82">
            <w:r w:rsidRPr="00210D82">
              <w:rPr>
                <w:b/>
                <w:bCs/>
              </w:rPr>
              <w:t>Tipo:</w:t>
            </w:r>
            <w:r w:rsidRPr="00210D82">
              <w:t xml:space="preserve"> </w:t>
            </w:r>
            <w:r w:rsidRPr="00210D82">
              <w:br/>
            </w:r>
            <w:r w:rsidRPr="00210D82">
              <w:rPr>
                <w:b/>
                <w:bCs/>
              </w:rPr>
              <w:t>(NECESARIO/DESEABLE)</w:t>
            </w:r>
            <w:r w:rsidRPr="00210D82">
              <w:t xml:space="preserve"> </w:t>
            </w:r>
            <w:r w:rsidRPr="00210D82">
              <w:br/>
              <w:t xml:space="preserve">Necesario </w:t>
            </w:r>
            <w:r w:rsidRPr="00210D82">
              <w:br/>
            </w:r>
            <w:r w:rsidRPr="00210D82">
              <w:rPr>
                <w:b/>
                <w:bCs/>
              </w:rPr>
              <w:t xml:space="preserve">  </w:t>
            </w:r>
          </w:p>
        </w:tc>
        <w:tc>
          <w:tcPr>
            <w:tcW w:w="5865" w:type="dxa"/>
            <w:gridSpan w:val="2"/>
            <w:hideMark/>
          </w:tcPr>
          <w:p w14:paraId="173007F0" w14:textId="77777777" w:rsidR="00210D82" w:rsidRPr="00210D82" w:rsidRDefault="00210D82" w:rsidP="00210D82">
            <w:pPr>
              <w:rPr>
                <w:b/>
                <w:bCs/>
              </w:rPr>
            </w:pPr>
            <w:r w:rsidRPr="00210D82">
              <w:rPr>
                <w:b/>
                <w:bCs/>
              </w:rPr>
              <w:br/>
            </w:r>
            <w:proofErr w:type="gramStart"/>
            <w:r w:rsidRPr="00210D82">
              <w:rPr>
                <w:b/>
                <w:bCs/>
              </w:rPr>
              <w:t>PRIORIDAD  DE</w:t>
            </w:r>
            <w:proofErr w:type="gramEnd"/>
            <w:r w:rsidRPr="00210D82">
              <w:rPr>
                <w:b/>
                <w:bCs/>
              </w:rPr>
              <w:t xml:space="preserve"> </w:t>
            </w:r>
            <w:r w:rsidRPr="00210D82">
              <w:rPr>
                <w:b/>
                <w:bCs/>
              </w:rPr>
              <w:br/>
              <w:t xml:space="preserve">DESARROLLO: </w:t>
            </w:r>
            <w:r w:rsidRPr="00210D82">
              <w:br/>
              <w:t xml:space="preserve">Alta </w:t>
            </w:r>
            <w:r w:rsidRPr="00210D82">
              <w:rPr>
                <w:b/>
                <w:bCs/>
              </w:rPr>
              <w:t xml:space="preserve"> </w:t>
            </w:r>
          </w:p>
        </w:tc>
      </w:tr>
      <w:tr w:rsidR="00210D82" w:rsidRPr="00210D82" w14:paraId="1731BE10" w14:textId="77777777" w:rsidTr="00210D82">
        <w:trPr>
          <w:trHeight w:val="1320"/>
        </w:trPr>
        <w:tc>
          <w:tcPr>
            <w:tcW w:w="4390" w:type="dxa"/>
            <w:gridSpan w:val="2"/>
            <w:hideMark/>
          </w:tcPr>
          <w:p w14:paraId="1AF009E7" w14:textId="77777777" w:rsidR="00210D82" w:rsidRPr="00210D82" w:rsidRDefault="00210D82">
            <w:pPr>
              <w:rPr>
                <w:b/>
                <w:bCs/>
              </w:rPr>
            </w:pPr>
            <w:r w:rsidRPr="00210D82">
              <w:rPr>
                <w:b/>
                <w:bCs/>
              </w:rPr>
              <w:t xml:space="preserve">ENTRADA: </w:t>
            </w:r>
            <w:r w:rsidRPr="00210D82">
              <w:br/>
              <w:t xml:space="preserve">Nombre </w:t>
            </w:r>
            <w:proofErr w:type="spellStart"/>
            <w:r w:rsidRPr="00210D82">
              <w:t>Tipo_Rol</w:t>
            </w:r>
            <w:proofErr w:type="spellEnd"/>
          </w:p>
        </w:tc>
        <w:tc>
          <w:tcPr>
            <w:tcW w:w="4626" w:type="dxa"/>
            <w:hideMark/>
          </w:tcPr>
          <w:p w14:paraId="05B8A229" w14:textId="77777777" w:rsidR="00210D82" w:rsidRPr="00210D82" w:rsidRDefault="00210D82">
            <w:pPr>
              <w:rPr>
                <w:b/>
                <w:bCs/>
              </w:rPr>
            </w:pPr>
            <w:r w:rsidRPr="00210D82">
              <w:rPr>
                <w:b/>
                <w:bCs/>
              </w:rPr>
              <w:t xml:space="preserve">SALIDA: </w:t>
            </w:r>
            <w:r w:rsidRPr="00210D82">
              <w:br/>
              <w:t>Tipo de rol inhabilitado exitosamente</w:t>
            </w:r>
          </w:p>
        </w:tc>
      </w:tr>
      <w:tr w:rsidR="00210D82" w:rsidRPr="00210D82" w14:paraId="5F534368" w14:textId="77777777" w:rsidTr="00210D82">
        <w:trPr>
          <w:trHeight w:val="1399"/>
        </w:trPr>
        <w:tc>
          <w:tcPr>
            <w:tcW w:w="9016" w:type="dxa"/>
            <w:gridSpan w:val="3"/>
            <w:hideMark/>
          </w:tcPr>
          <w:p w14:paraId="6A552402" w14:textId="77777777" w:rsidR="00210D82" w:rsidRPr="00210D82" w:rsidRDefault="00210D82" w:rsidP="00210D82">
            <w:pPr>
              <w:rPr>
                <w:b/>
                <w:bCs/>
              </w:rPr>
            </w:pPr>
            <w:r w:rsidRPr="00210D82">
              <w:rPr>
                <w:b/>
                <w:bCs/>
              </w:rPr>
              <w:t>DESCRIPCIÓN:</w:t>
            </w:r>
            <w:r w:rsidRPr="00210D82">
              <w:rPr>
                <w:b/>
                <w:bCs/>
              </w:rPr>
              <w:br/>
            </w:r>
            <w:r w:rsidRPr="00210D82">
              <w:t xml:space="preserve">El sistema permitirá al usuario administrador: habilitar o inhabilitar cualquier tipo de rol de usuario en el sistema; este proceso lo que </w:t>
            </w:r>
            <w:proofErr w:type="spellStart"/>
            <w:r w:rsidRPr="00210D82">
              <w:t>harà</w:t>
            </w:r>
            <w:proofErr w:type="spellEnd"/>
            <w:r w:rsidRPr="00210D82">
              <w:t xml:space="preserve"> es cambiar el estado en la base de datos (Activo, Inactivo)</w:t>
            </w:r>
          </w:p>
        </w:tc>
      </w:tr>
      <w:tr w:rsidR="00210D82" w:rsidRPr="00210D82" w14:paraId="7C0E64D1" w14:textId="77777777" w:rsidTr="00210D82">
        <w:trPr>
          <w:trHeight w:val="3360"/>
        </w:trPr>
        <w:tc>
          <w:tcPr>
            <w:tcW w:w="9016" w:type="dxa"/>
            <w:gridSpan w:val="3"/>
            <w:hideMark/>
          </w:tcPr>
          <w:p w14:paraId="184DCF17" w14:textId="77777777" w:rsidR="00210D82" w:rsidRPr="00210D82" w:rsidRDefault="00210D82">
            <w:pPr>
              <w:rPr>
                <w:b/>
                <w:bCs/>
              </w:rPr>
            </w:pPr>
            <w:r w:rsidRPr="00210D82">
              <w:rPr>
                <w:b/>
                <w:bCs/>
              </w:rPr>
              <w:t xml:space="preserve">PRECONDICIÓN: </w:t>
            </w:r>
            <w:r w:rsidRPr="00210D82">
              <w:rPr>
                <w:b/>
                <w:bCs/>
              </w:rPr>
              <w:br/>
            </w:r>
            <w:r w:rsidRPr="00210D82">
              <w:t>Autenticación y Autorización:</w:t>
            </w:r>
            <w:r w:rsidRPr="00210D82">
              <w:br/>
            </w:r>
            <w:r w:rsidRPr="00210D82">
              <w:br/>
              <w:t>El usuario Administrador debe estar autenticado y tener los permisos necesarios para realizar cambios en roles.</w:t>
            </w:r>
            <w:r w:rsidRPr="00210D82">
              <w:br/>
            </w:r>
            <w:r w:rsidRPr="00210D82">
              <w:br/>
              <w:t>Existencia del Rol:</w:t>
            </w:r>
            <w:r w:rsidRPr="00210D82">
              <w:br/>
            </w:r>
            <w:r w:rsidRPr="00210D82">
              <w:br/>
              <w:t>El rol que se va a inhabilitar debe existir previamente en el sistema.</w:t>
            </w:r>
            <w:r w:rsidRPr="00210D82">
              <w:br/>
            </w:r>
            <w:r w:rsidRPr="00210D82">
              <w:br/>
              <w:t>Estado Actual del Rol:</w:t>
            </w:r>
            <w:r w:rsidRPr="00210D82">
              <w:br/>
            </w:r>
            <w:r w:rsidRPr="00210D82">
              <w:br/>
              <w:t>El rol no debe estar asociado actualmente a usuarios o procesos críticos que podrían verse afectados por su inhabilitación.</w:t>
            </w:r>
            <w:r w:rsidRPr="00210D82">
              <w:br/>
            </w:r>
            <w:r w:rsidRPr="00210D82">
              <w:br/>
              <w:t>Comunicación de Cambios:</w:t>
            </w:r>
            <w:r w:rsidRPr="00210D82">
              <w:br/>
            </w:r>
            <w:r w:rsidRPr="00210D82">
              <w:br/>
              <w:t>Se ha comunicado anticipadamente a los usuarios afectados por la inhabilitación del rol, si es necesario.</w:t>
            </w:r>
          </w:p>
        </w:tc>
      </w:tr>
      <w:tr w:rsidR="00210D82" w:rsidRPr="00210D82" w14:paraId="309ABBC5" w14:textId="77777777" w:rsidTr="00210D82">
        <w:trPr>
          <w:trHeight w:val="1050"/>
        </w:trPr>
        <w:tc>
          <w:tcPr>
            <w:tcW w:w="9016" w:type="dxa"/>
            <w:gridSpan w:val="3"/>
            <w:hideMark/>
          </w:tcPr>
          <w:p w14:paraId="4F3EA05C" w14:textId="77777777" w:rsidR="00210D82" w:rsidRPr="00210D82" w:rsidRDefault="00210D82">
            <w:pPr>
              <w:rPr>
                <w:b/>
                <w:bCs/>
              </w:rPr>
            </w:pPr>
            <w:r w:rsidRPr="00210D82">
              <w:rPr>
                <w:b/>
                <w:bCs/>
              </w:rPr>
              <w:t>POSCONDICIÓN:</w:t>
            </w:r>
            <w:r w:rsidRPr="00210D82">
              <w:t xml:space="preserve"> Después de la eliminación exitosa, la información del producto seleccionado se eliminará del sistema.</w:t>
            </w:r>
          </w:p>
        </w:tc>
      </w:tr>
      <w:tr w:rsidR="00210D82" w:rsidRPr="00210D82" w14:paraId="2BFBF66A" w14:textId="77777777" w:rsidTr="00210D82">
        <w:trPr>
          <w:trHeight w:val="1399"/>
        </w:trPr>
        <w:tc>
          <w:tcPr>
            <w:tcW w:w="9016" w:type="dxa"/>
            <w:gridSpan w:val="3"/>
            <w:hideMark/>
          </w:tcPr>
          <w:p w14:paraId="3B223FF2" w14:textId="77777777" w:rsidR="00210D82" w:rsidRPr="00210D82" w:rsidRDefault="00210D82">
            <w:pPr>
              <w:rPr>
                <w:b/>
                <w:bCs/>
              </w:rPr>
            </w:pPr>
            <w:r w:rsidRPr="00210D82">
              <w:rPr>
                <w:b/>
                <w:bCs/>
              </w:rPr>
              <w:lastRenderedPageBreak/>
              <w:t xml:space="preserve">MANEJO DE SITUACIONES ANORMALES </w:t>
            </w:r>
            <w:r w:rsidRPr="00210D82">
              <w:rPr>
                <w:b/>
                <w:bCs/>
              </w:rPr>
              <w:br/>
            </w:r>
            <w:r w:rsidRPr="00210D82">
              <w:t>1. Si el Tipo de Rol a eliminar no existe, el sistema debe informar al usuario con un mensaje claro indicando que el Tipo de Rol no fue encontrado.</w:t>
            </w:r>
          </w:p>
        </w:tc>
      </w:tr>
      <w:tr w:rsidR="00210D82" w:rsidRPr="00210D82" w14:paraId="4E498C7F" w14:textId="77777777" w:rsidTr="00210D82">
        <w:trPr>
          <w:trHeight w:val="1399"/>
        </w:trPr>
        <w:tc>
          <w:tcPr>
            <w:tcW w:w="9016" w:type="dxa"/>
            <w:gridSpan w:val="3"/>
            <w:hideMark/>
          </w:tcPr>
          <w:p w14:paraId="7C290FA1" w14:textId="77777777" w:rsidR="00210D82" w:rsidRPr="00210D82" w:rsidRDefault="00210D82">
            <w:pPr>
              <w:rPr>
                <w:b/>
                <w:bCs/>
              </w:rPr>
            </w:pPr>
            <w:r w:rsidRPr="00210D82">
              <w:rPr>
                <w:b/>
                <w:bCs/>
              </w:rPr>
              <w:t xml:space="preserve">CRITERIOS DE ACEPTACIÓN </w:t>
            </w:r>
            <w:r w:rsidRPr="00210D82">
              <w:rPr>
                <w:b/>
                <w:bCs/>
              </w:rPr>
              <w:br/>
            </w:r>
            <w:r w:rsidRPr="00210D82">
              <w:br/>
              <w:t>Efectividad de la Inhabilitación:</w:t>
            </w:r>
            <w:r w:rsidRPr="00210D82">
              <w:br/>
            </w:r>
            <w:r w:rsidRPr="00210D82">
              <w:br/>
              <w:t>Se confirma que el rol se ha inhabilitado correctamente y ya no está disponible para asignación a usuarios.</w:t>
            </w:r>
            <w:r w:rsidRPr="00210D82">
              <w:br/>
              <w:t>Integridad de Datos:</w:t>
            </w:r>
            <w:r w:rsidRPr="00210D82">
              <w:br/>
            </w:r>
            <w:r w:rsidRPr="00210D82">
              <w:br/>
              <w:t>Se verifica que la inhabilitación del rol no ha causado pérdida o corrupción de datos relacionados con el rol o con los usuarios que lo tenían asignado.</w:t>
            </w:r>
            <w:r w:rsidRPr="00210D82">
              <w:br/>
              <w:t>Comunicación a Usuarios Afectados:</w:t>
            </w:r>
            <w:r w:rsidRPr="00210D82">
              <w:br/>
            </w:r>
            <w:r w:rsidRPr="00210D82">
              <w:br/>
              <w:t>Si es necesario, se ha notificado a los usuarios afectados por la inhabilitación del rol y se ha proporcionado orientación sobre cómo proceder.</w:t>
            </w:r>
            <w:r w:rsidRPr="00210D82">
              <w:br/>
              <w:t>Pruebas de Acceso:</w:t>
            </w:r>
            <w:r w:rsidRPr="00210D82">
              <w:br/>
            </w:r>
            <w:r w:rsidRPr="00210D82">
              <w:br/>
              <w:t>Se realizan pruebas para confirmar que los usuarios que tenían asignado el rol inhabilitado ya no pueden acceder a las funcionalidades o recursos restringidos por dicho rol.</w:t>
            </w:r>
          </w:p>
        </w:tc>
      </w:tr>
    </w:tbl>
    <w:p w14:paraId="374CB958" w14:textId="77777777" w:rsidR="00210D82" w:rsidRDefault="00210D82" w:rsidP="005F43D2"/>
    <w:p w14:paraId="08430AD6" w14:textId="77777777" w:rsidR="00210D82" w:rsidRDefault="00210D82" w:rsidP="005F43D2"/>
    <w:p w14:paraId="6A940FE5" w14:textId="77777777" w:rsidR="00210D82" w:rsidRDefault="00210D82" w:rsidP="005F43D2"/>
    <w:p w14:paraId="2B2A3BF7" w14:textId="77777777" w:rsidR="00210D82" w:rsidRDefault="00210D82" w:rsidP="005F43D2"/>
    <w:p w14:paraId="78E7F8AA" w14:textId="77777777" w:rsidR="00210D82" w:rsidRDefault="00210D82" w:rsidP="005F43D2"/>
    <w:p w14:paraId="67D9AAD6" w14:textId="77777777" w:rsidR="00210D82" w:rsidRDefault="00210D82" w:rsidP="005F43D2"/>
    <w:p w14:paraId="3BC9D03E" w14:textId="77777777" w:rsidR="00210D82" w:rsidRDefault="00210D82" w:rsidP="005F43D2"/>
    <w:p w14:paraId="5D53D081" w14:textId="77777777" w:rsidR="00210D82" w:rsidRDefault="00210D82" w:rsidP="005F43D2"/>
    <w:p w14:paraId="17692A44" w14:textId="77777777" w:rsidR="00210D82" w:rsidRDefault="00210D82" w:rsidP="005F43D2"/>
    <w:p w14:paraId="383751B0" w14:textId="77777777" w:rsidR="00210D82" w:rsidRDefault="00210D82" w:rsidP="005F43D2"/>
    <w:p w14:paraId="2096F1F4" w14:textId="28172EA1" w:rsidR="00210D82" w:rsidRDefault="00210D82" w:rsidP="00210D82">
      <w:pPr>
        <w:pStyle w:val="Descripcin"/>
        <w:keepNext/>
        <w:spacing w:after="0" w:line="480" w:lineRule="auto"/>
      </w:pPr>
      <w:r w:rsidRPr="00210D82">
        <w:rPr>
          <w:b/>
          <w:bCs/>
          <w:i w:val="0"/>
          <w:iCs w:val="0"/>
          <w:sz w:val="24"/>
          <w:szCs w:val="20"/>
        </w:rPr>
        <w:lastRenderedPageBreak/>
        <w:t xml:space="preserve">Tabla </w:t>
      </w:r>
      <w:r w:rsidRPr="00210D82">
        <w:rPr>
          <w:b/>
          <w:bCs/>
          <w:i w:val="0"/>
          <w:iCs w:val="0"/>
          <w:sz w:val="24"/>
          <w:szCs w:val="20"/>
        </w:rPr>
        <w:fldChar w:fldCharType="begin"/>
      </w:r>
      <w:r w:rsidRPr="00210D82">
        <w:rPr>
          <w:b/>
          <w:bCs/>
          <w:i w:val="0"/>
          <w:iCs w:val="0"/>
          <w:sz w:val="24"/>
          <w:szCs w:val="20"/>
        </w:rPr>
        <w:instrText xml:space="preserve"> SEQ Tabla \* ARABIC </w:instrText>
      </w:r>
      <w:r w:rsidRPr="00210D82">
        <w:rPr>
          <w:b/>
          <w:bCs/>
          <w:i w:val="0"/>
          <w:iCs w:val="0"/>
          <w:sz w:val="24"/>
          <w:szCs w:val="20"/>
        </w:rPr>
        <w:fldChar w:fldCharType="separate"/>
      </w:r>
      <w:r w:rsidR="00BA77A4">
        <w:rPr>
          <w:b/>
          <w:bCs/>
          <w:i w:val="0"/>
          <w:iCs w:val="0"/>
          <w:noProof/>
          <w:sz w:val="24"/>
          <w:szCs w:val="20"/>
        </w:rPr>
        <w:t>5</w:t>
      </w:r>
      <w:r w:rsidRPr="00210D82">
        <w:rPr>
          <w:b/>
          <w:bCs/>
          <w:i w:val="0"/>
          <w:iCs w:val="0"/>
          <w:sz w:val="24"/>
          <w:szCs w:val="20"/>
        </w:rPr>
        <w:fldChar w:fldCharType="end"/>
      </w:r>
      <w:r>
        <w:br/>
        <w:t>Requerimiento funcional No.4</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3151"/>
        <w:gridCol w:w="1239"/>
        <w:gridCol w:w="4626"/>
      </w:tblGrid>
      <w:tr w:rsidR="00210D82" w:rsidRPr="00210D82" w14:paraId="36FC3B56" w14:textId="77777777" w:rsidTr="00210D82">
        <w:trPr>
          <w:trHeight w:val="900"/>
        </w:trPr>
        <w:tc>
          <w:tcPr>
            <w:tcW w:w="3151" w:type="dxa"/>
            <w:hideMark/>
          </w:tcPr>
          <w:p w14:paraId="7B7740FB" w14:textId="77777777" w:rsidR="00210D82" w:rsidRPr="00210D82" w:rsidRDefault="00210D82">
            <w:pPr>
              <w:rPr>
                <w:b/>
                <w:bCs/>
              </w:rPr>
            </w:pPr>
            <w:r w:rsidRPr="00210D82">
              <w:rPr>
                <w:b/>
                <w:bCs/>
              </w:rPr>
              <w:t>IDENTIFICADOR:</w:t>
            </w:r>
            <w:r w:rsidRPr="00210D82">
              <w:rPr>
                <w:b/>
                <w:bCs/>
              </w:rPr>
              <w:br/>
              <w:t>R4</w:t>
            </w:r>
          </w:p>
        </w:tc>
        <w:tc>
          <w:tcPr>
            <w:tcW w:w="5865" w:type="dxa"/>
            <w:gridSpan w:val="2"/>
            <w:hideMark/>
          </w:tcPr>
          <w:p w14:paraId="2904C4BC" w14:textId="77777777" w:rsidR="00210D82" w:rsidRPr="00210D82" w:rsidRDefault="00210D82" w:rsidP="00210D82">
            <w:pPr>
              <w:rPr>
                <w:b/>
                <w:bCs/>
              </w:rPr>
            </w:pPr>
            <w:r w:rsidRPr="00210D82">
              <w:rPr>
                <w:b/>
                <w:bCs/>
              </w:rPr>
              <w:t>NOMBRE:</w:t>
            </w:r>
            <w:r w:rsidRPr="00210D82">
              <w:rPr>
                <w:b/>
                <w:bCs/>
              </w:rPr>
              <w:br/>
              <w:t>Creación primer Administrador</w:t>
            </w:r>
          </w:p>
        </w:tc>
      </w:tr>
      <w:tr w:rsidR="00210D82" w:rsidRPr="00210D82" w14:paraId="3A23B987" w14:textId="77777777" w:rsidTr="00210D82">
        <w:trPr>
          <w:trHeight w:val="900"/>
        </w:trPr>
        <w:tc>
          <w:tcPr>
            <w:tcW w:w="3151" w:type="dxa"/>
            <w:hideMark/>
          </w:tcPr>
          <w:p w14:paraId="057D2052" w14:textId="77777777" w:rsidR="00210D82" w:rsidRPr="00210D82" w:rsidRDefault="00210D82">
            <w:r w:rsidRPr="00210D82">
              <w:rPr>
                <w:b/>
                <w:bCs/>
              </w:rPr>
              <w:t>Tipo:</w:t>
            </w:r>
            <w:r w:rsidRPr="00210D82">
              <w:t xml:space="preserve"> </w:t>
            </w:r>
            <w:r w:rsidRPr="00210D82">
              <w:br/>
            </w:r>
            <w:r w:rsidRPr="00210D82">
              <w:rPr>
                <w:b/>
                <w:bCs/>
              </w:rPr>
              <w:t>(NECESARIO/DESEABLE)</w:t>
            </w:r>
            <w:r w:rsidRPr="00210D82">
              <w:t xml:space="preserve"> </w:t>
            </w:r>
            <w:r w:rsidRPr="00210D82">
              <w:br/>
              <w:t xml:space="preserve">Necesario </w:t>
            </w:r>
            <w:r w:rsidRPr="00210D82">
              <w:br/>
            </w:r>
            <w:r w:rsidRPr="00210D82">
              <w:rPr>
                <w:b/>
                <w:bCs/>
              </w:rPr>
              <w:t xml:space="preserve">  </w:t>
            </w:r>
          </w:p>
        </w:tc>
        <w:tc>
          <w:tcPr>
            <w:tcW w:w="5865" w:type="dxa"/>
            <w:gridSpan w:val="2"/>
            <w:hideMark/>
          </w:tcPr>
          <w:p w14:paraId="2C4DA79B" w14:textId="77777777" w:rsidR="00210D82" w:rsidRPr="00210D82" w:rsidRDefault="00210D82" w:rsidP="00210D82">
            <w:pPr>
              <w:rPr>
                <w:b/>
                <w:bCs/>
              </w:rPr>
            </w:pPr>
            <w:r w:rsidRPr="00210D82">
              <w:rPr>
                <w:b/>
                <w:bCs/>
              </w:rPr>
              <w:br/>
            </w:r>
            <w:proofErr w:type="gramStart"/>
            <w:r w:rsidRPr="00210D82">
              <w:rPr>
                <w:b/>
                <w:bCs/>
              </w:rPr>
              <w:t>PRIORIDAD  DE</w:t>
            </w:r>
            <w:proofErr w:type="gramEnd"/>
            <w:r w:rsidRPr="00210D82">
              <w:rPr>
                <w:b/>
                <w:bCs/>
              </w:rPr>
              <w:t xml:space="preserve"> </w:t>
            </w:r>
            <w:r w:rsidRPr="00210D82">
              <w:rPr>
                <w:b/>
                <w:bCs/>
              </w:rPr>
              <w:br/>
              <w:t xml:space="preserve">DESARROLLO: </w:t>
            </w:r>
            <w:r w:rsidRPr="00210D82">
              <w:br/>
              <w:t xml:space="preserve">Alta </w:t>
            </w:r>
            <w:r w:rsidRPr="00210D82">
              <w:rPr>
                <w:b/>
                <w:bCs/>
              </w:rPr>
              <w:t xml:space="preserve"> </w:t>
            </w:r>
          </w:p>
        </w:tc>
      </w:tr>
      <w:tr w:rsidR="00210D82" w:rsidRPr="00210D82" w14:paraId="432C2823" w14:textId="77777777" w:rsidTr="00210D82">
        <w:trPr>
          <w:trHeight w:val="1800"/>
        </w:trPr>
        <w:tc>
          <w:tcPr>
            <w:tcW w:w="4390" w:type="dxa"/>
            <w:gridSpan w:val="2"/>
            <w:hideMark/>
          </w:tcPr>
          <w:p w14:paraId="0791502E" w14:textId="5980F85A" w:rsidR="00210D82" w:rsidRPr="00210D82" w:rsidRDefault="00210D82">
            <w:pPr>
              <w:rPr>
                <w:b/>
                <w:bCs/>
              </w:rPr>
            </w:pPr>
            <w:r w:rsidRPr="00210D82">
              <w:rPr>
                <w:b/>
                <w:bCs/>
              </w:rPr>
              <w:t xml:space="preserve">ENTRADA: </w:t>
            </w:r>
            <w:r w:rsidRPr="00210D82">
              <w:br/>
              <w:t xml:space="preserve">1. primer nombre </w:t>
            </w:r>
            <w:r w:rsidRPr="00210D82">
              <w:br/>
              <w:t>2. segundo nombre</w:t>
            </w:r>
            <w:r w:rsidRPr="00210D82">
              <w:br/>
              <w:t xml:space="preserve">3 primer apellido </w:t>
            </w:r>
            <w:r w:rsidRPr="00210D82">
              <w:br/>
              <w:t xml:space="preserve">4. segundo apellido </w:t>
            </w:r>
            <w:r w:rsidRPr="00210D82">
              <w:br/>
              <w:t>5. tipo documento</w:t>
            </w:r>
            <w:r w:rsidRPr="00210D82">
              <w:br/>
              <w:t xml:space="preserve">6. identificación </w:t>
            </w:r>
            <w:r w:rsidRPr="00210D82">
              <w:br/>
            </w:r>
            <w:proofErr w:type="gramStart"/>
            <w:r w:rsidRPr="00210D82">
              <w:t>7.correo</w:t>
            </w:r>
            <w:proofErr w:type="gramEnd"/>
            <w:r w:rsidRPr="00210D82">
              <w:t xml:space="preserve"> electrónico </w:t>
            </w:r>
            <w:r w:rsidRPr="00210D82">
              <w:br/>
              <w:t>8. celular</w:t>
            </w:r>
            <w:r w:rsidRPr="00210D82">
              <w:br/>
              <w:t>9. contraseña.</w:t>
            </w:r>
          </w:p>
        </w:tc>
        <w:tc>
          <w:tcPr>
            <w:tcW w:w="4626" w:type="dxa"/>
            <w:hideMark/>
          </w:tcPr>
          <w:p w14:paraId="6CBDA9E8" w14:textId="77777777" w:rsidR="00210D82" w:rsidRPr="00210D82" w:rsidRDefault="00210D82">
            <w:pPr>
              <w:rPr>
                <w:b/>
                <w:bCs/>
              </w:rPr>
            </w:pPr>
            <w:r w:rsidRPr="00210D82">
              <w:rPr>
                <w:b/>
                <w:bCs/>
              </w:rPr>
              <w:t xml:space="preserve">SALIDA: </w:t>
            </w:r>
            <w:r w:rsidRPr="00210D82">
              <w:br/>
              <w:t>Registro exitoso</w:t>
            </w:r>
          </w:p>
        </w:tc>
      </w:tr>
      <w:tr w:rsidR="00210D82" w:rsidRPr="00210D82" w14:paraId="4CB51912" w14:textId="77777777" w:rsidTr="00210D82">
        <w:trPr>
          <w:trHeight w:val="1800"/>
        </w:trPr>
        <w:tc>
          <w:tcPr>
            <w:tcW w:w="9016" w:type="dxa"/>
            <w:gridSpan w:val="3"/>
            <w:hideMark/>
          </w:tcPr>
          <w:p w14:paraId="100C8E20" w14:textId="6387B7A6" w:rsidR="00210D82" w:rsidRPr="00210D82" w:rsidRDefault="00210D82">
            <w:pPr>
              <w:rPr>
                <w:b/>
                <w:bCs/>
              </w:rPr>
            </w:pPr>
            <w:r w:rsidRPr="00210D82">
              <w:rPr>
                <w:b/>
                <w:bCs/>
              </w:rPr>
              <w:t xml:space="preserve">DESCRIPCIÓN: </w:t>
            </w:r>
            <w:r w:rsidRPr="00210D82">
              <w:t>El sistema por defecto debe tener registrado un administrador con los siguientes datos: primer nombre, segundo nombre, primer apellido, segundo apellido, tipo documento, identificación, correo electrónico, celular, contraseña.</w:t>
            </w:r>
          </w:p>
        </w:tc>
      </w:tr>
      <w:tr w:rsidR="00210D82" w:rsidRPr="00210D82" w14:paraId="55903C7E" w14:textId="77777777" w:rsidTr="00210D82">
        <w:trPr>
          <w:trHeight w:val="1800"/>
        </w:trPr>
        <w:tc>
          <w:tcPr>
            <w:tcW w:w="9016" w:type="dxa"/>
            <w:gridSpan w:val="3"/>
            <w:hideMark/>
          </w:tcPr>
          <w:p w14:paraId="5A8FB143" w14:textId="77777777" w:rsidR="00210D82" w:rsidRPr="00210D82" w:rsidRDefault="00210D82">
            <w:pPr>
              <w:rPr>
                <w:b/>
                <w:bCs/>
              </w:rPr>
            </w:pPr>
            <w:r w:rsidRPr="00210D82">
              <w:rPr>
                <w:b/>
                <w:bCs/>
              </w:rPr>
              <w:t xml:space="preserve">PRECONDICIÓN: </w:t>
            </w:r>
            <w:r w:rsidRPr="00210D82">
              <w:rPr>
                <w:b/>
                <w:bCs/>
              </w:rPr>
              <w:br/>
            </w:r>
            <w:r w:rsidRPr="00210D82">
              <w:t>Existir una persona delegada previamente para este cargo, quién será el primer registro para el rol Administrador.</w:t>
            </w:r>
          </w:p>
        </w:tc>
      </w:tr>
      <w:tr w:rsidR="00210D82" w:rsidRPr="00210D82" w14:paraId="1B34957C" w14:textId="77777777" w:rsidTr="00210D82">
        <w:trPr>
          <w:trHeight w:val="1800"/>
        </w:trPr>
        <w:tc>
          <w:tcPr>
            <w:tcW w:w="9016" w:type="dxa"/>
            <w:gridSpan w:val="3"/>
            <w:hideMark/>
          </w:tcPr>
          <w:p w14:paraId="196D8FDB" w14:textId="77777777" w:rsidR="00210D82" w:rsidRPr="00210D82" w:rsidRDefault="00210D82">
            <w:pPr>
              <w:rPr>
                <w:b/>
                <w:bCs/>
              </w:rPr>
            </w:pPr>
            <w:r w:rsidRPr="00210D82">
              <w:rPr>
                <w:b/>
                <w:bCs/>
              </w:rPr>
              <w:t>POSCONDICIÓN:</w:t>
            </w:r>
            <w:r w:rsidRPr="00210D82">
              <w:rPr>
                <w:b/>
                <w:bCs/>
              </w:rPr>
              <w:br/>
            </w:r>
            <w:r w:rsidRPr="00210D82">
              <w:t>Se confirma que el nuevo administrador ha sido registrado exitosamente en el sistema y tiene acceso completo a las funcionalidades administrativas según los permisos otorgados.</w:t>
            </w:r>
            <w:r w:rsidRPr="00210D82">
              <w:br/>
              <w:t>El administrador recién registrado puede iniciar sesión en el sistema utilizando las credenciales proporcionadas durante el proceso de registro.</w:t>
            </w:r>
          </w:p>
        </w:tc>
      </w:tr>
      <w:tr w:rsidR="00210D82" w:rsidRPr="00210D82" w14:paraId="7474FFF8" w14:textId="77777777" w:rsidTr="00210D82">
        <w:trPr>
          <w:trHeight w:val="1125"/>
        </w:trPr>
        <w:tc>
          <w:tcPr>
            <w:tcW w:w="9016" w:type="dxa"/>
            <w:gridSpan w:val="3"/>
            <w:hideMark/>
          </w:tcPr>
          <w:p w14:paraId="4B57701E" w14:textId="77777777" w:rsidR="00210D82" w:rsidRPr="00210D82" w:rsidRDefault="00210D82">
            <w:pPr>
              <w:rPr>
                <w:b/>
                <w:bCs/>
              </w:rPr>
            </w:pPr>
            <w:r w:rsidRPr="00210D82">
              <w:rPr>
                <w:b/>
                <w:bCs/>
              </w:rPr>
              <w:t xml:space="preserve">MANEJO DE SITUACIONES ANORMALES </w:t>
            </w:r>
            <w:r w:rsidRPr="00210D82">
              <w:rPr>
                <w:b/>
                <w:bCs/>
              </w:rPr>
              <w:br/>
            </w:r>
            <w:r w:rsidRPr="00210D82">
              <w:t>1. Si los datos de entrada están incompletos, el sistema debe mostrar un mensaje de error indicando que algo ha salido mal en el registro.</w:t>
            </w:r>
          </w:p>
        </w:tc>
      </w:tr>
      <w:tr w:rsidR="00210D82" w:rsidRPr="00210D82" w14:paraId="7D008D22" w14:textId="77777777" w:rsidTr="00210D82">
        <w:trPr>
          <w:trHeight w:val="1245"/>
        </w:trPr>
        <w:tc>
          <w:tcPr>
            <w:tcW w:w="9016" w:type="dxa"/>
            <w:gridSpan w:val="3"/>
            <w:hideMark/>
          </w:tcPr>
          <w:p w14:paraId="478CBB77" w14:textId="77777777" w:rsidR="00210D82" w:rsidRPr="00210D82" w:rsidRDefault="00210D82">
            <w:pPr>
              <w:rPr>
                <w:b/>
                <w:bCs/>
              </w:rPr>
            </w:pPr>
            <w:r w:rsidRPr="00210D82">
              <w:rPr>
                <w:b/>
                <w:bCs/>
              </w:rPr>
              <w:t xml:space="preserve">CRITERIOS DE ACEPTACIÓN: </w:t>
            </w:r>
            <w:r w:rsidRPr="00210D82">
              <w:rPr>
                <w:b/>
                <w:bCs/>
              </w:rPr>
              <w:br/>
            </w:r>
            <w:r w:rsidRPr="00210D82">
              <w:t>1. Correctitud de Datos:</w:t>
            </w:r>
            <w:r w:rsidRPr="00210D82">
              <w:br/>
              <w:t>Los campos obligatorios se completan correctamente.</w:t>
            </w:r>
            <w:r w:rsidRPr="00210D82">
              <w:br/>
              <w:t>La información proporcionada sigue el formato esperado.</w:t>
            </w:r>
          </w:p>
        </w:tc>
      </w:tr>
    </w:tbl>
    <w:p w14:paraId="495A339A" w14:textId="77777777" w:rsidR="00210D82" w:rsidRDefault="00210D82" w:rsidP="005F43D2"/>
    <w:p w14:paraId="736E2E34" w14:textId="77777777" w:rsidR="00210D82" w:rsidRDefault="00210D82" w:rsidP="005F43D2"/>
    <w:p w14:paraId="51EDB643" w14:textId="77777777" w:rsidR="00210D82" w:rsidRDefault="00210D82" w:rsidP="005F43D2"/>
    <w:p w14:paraId="773579BF" w14:textId="77777777" w:rsidR="00210D82" w:rsidRDefault="00210D82" w:rsidP="005F43D2"/>
    <w:p w14:paraId="024409FD" w14:textId="77777777" w:rsidR="00210D82" w:rsidRDefault="00210D82" w:rsidP="005F43D2"/>
    <w:p w14:paraId="36617E39" w14:textId="77777777" w:rsidR="00210D82" w:rsidRDefault="00210D82" w:rsidP="005F43D2"/>
    <w:p w14:paraId="4973DF02" w14:textId="77777777" w:rsidR="00210D82" w:rsidRDefault="00210D82" w:rsidP="005F43D2"/>
    <w:p w14:paraId="7A83B8D8" w14:textId="77777777" w:rsidR="00210D82" w:rsidRDefault="00210D82" w:rsidP="005F43D2"/>
    <w:p w14:paraId="701B27BE" w14:textId="77777777" w:rsidR="00210D82" w:rsidRDefault="00210D82" w:rsidP="005F43D2"/>
    <w:p w14:paraId="4C052DB6" w14:textId="77777777" w:rsidR="00210D82" w:rsidRDefault="00210D82" w:rsidP="005F43D2"/>
    <w:p w14:paraId="0112D2EA" w14:textId="77777777" w:rsidR="00210D82" w:rsidRDefault="00210D82" w:rsidP="005F43D2"/>
    <w:p w14:paraId="7E2BB3AA" w14:textId="77777777" w:rsidR="00210D82" w:rsidRDefault="00210D82" w:rsidP="005F43D2"/>
    <w:p w14:paraId="0D421E6F" w14:textId="77777777" w:rsidR="00210D82" w:rsidRDefault="00210D82" w:rsidP="005F43D2"/>
    <w:p w14:paraId="69338825" w14:textId="77777777" w:rsidR="00210D82" w:rsidRDefault="00210D82" w:rsidP="005F43D2"/>
    <w:p w14:paraId="4B373715" w14:textId="77777777" w:rsidR="00210D82" w:rsidRDefault="00210D82" w:rsidP="005F43D2"/>
    <w:p w14:paraId="2C5B8CA5" w14:textId="77777777" w:rsidR="00210D82" w:rsidRDefault="00210D82" w:rsidP="005F43D2"/>
    <w:p w14:paraId="671CFD24" w14:textId="77777777" w:rsidR="00210D82" w:rsidRDefault="00210D82" w:rsidP="005F43D2"/>
    <w:p w14:paraId="47F198A0" w14:textId="77777777" w:rsidR="00210D82" w:rsidRDefault="00210D82" w:rsidP="005F43D2"/>
    <w:p w14:paraId="13AC6054" w14:textId="7AB60FAC" w:rsidR="00F02542" w:rsidRPr="00F02542" w:rsidRDefault="00F02542" w:rsidP="00F02542">
      <w:pPr>
        <w:pStyle w:val="Descripcin"/>
        <w:keepNext/>
        <w:spacing w:after="0" w:line="480" w:lineRule="auto"/>
        <w:rPr>
          <w:sz w:val="24"/>
          <w:szCs w:val="20"/>
        </w:rPr>
      </w:pPr>
      <w:r w:rsidRPr="00F02542">
        <w:rPr>
          <w:sz w:val="24"/>
          <w:szCs w:val="20"/>
        </w:rPr>
        <w:t xml:space="preserve">Tabla </w:t>
      </w:r>
      <w:r w:rsidRPr="00F02542">
        <w:rPr>
          <w:sz w:val="24"/>
          <w:szCs w:val="20"/>
        </w:rPr>
        <w:fldChar w:fldCharType="begin"/>
      </w:r>
      <w:r w:rsidRPr="00F02542">
        <w:rPr>
          <w:sz w:val="24"/>
          <w:szCs w:val="20"/>
        </w:rPr>
        <w:instrText xml:space="preserve"> SEQ Tabla \* ARABIC </w:instrText>
      </w:r>
      <w:r w:rsidRPr="00F02542">
        <w:rPr>
          <w:sz w:val="24"/>
          <w:szCs w:val="20"/>
        </w:rPr>
        <w:fldChar w:fldCharType="separate"/>
      </w:r>
      <w:r w:rsidR="00BA77A4">
        <w:rPr>
          <w:noProof/>
          <w:sz w:val="24"/>
          <w:szCs w:val="20"/>
        </w:rPr>
        <w:t>6</w:t>
      </w:r>
      <w:r w:rsidRPr="00F02542">
        <w:rPr>
          <w:sz w:val="24"/>
          <w:szCs w:val="20"/>
        </w:rPr>
        <w:fldChar w:fldCharType="end"/>
      </w:r>
      <w:r w:rsidRPr="00F02542">
        <w:rPr>
          <w:sz w:val="24"/>
          <w:szCs w:val="20"/>
        </w:rPr>
        <w:br/>
        <w:t>Requerimiento funcional No.5</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3151"/>
        <w:gridCol w:w="1239"/>
        <w:gridCol w:w="4626"/>
      </w:tblGrid>
      <w:tr w:rsidR="00F02542" w:rsidRPr="00F02542" w14:paraId="45B6BA8A" w14:textId="77777777" w:rsidTr="00F02542">
        <w:trPr>
          <w:trHeight w:val="900"/>
        </w:trPr>
        <w:tc>
          <w:tcPr>
            <w:tcW w:w="3151" w:type="dxa"/>
            <w:hideMark/>
          </w:tcPr>
          <w:p w14:paraId="39E096D4" w14:textId="77777777" w:rsidR="00F02542" w:rsidRPr="00F02542" w:rsidRDefault="00F02542">
            <w:pPr>
              <w:rPr>
                <w:b/>
                <w:bCs/>
              </w:rPr>
            </w:pPr>
            <w:r w:rsidRPr="00F02542">
              <w:rPr>
                <w:b/>
                <w:bCs/>
              </w:rPr>
              <w:t>IDENTIFICADOR:</w:t>
            </w:r>
            <w:r w:rsidRPr="00F02542">
              <w:rPr>
                <w:b/>
                <w:bCs/>
              </w:rPr>
              <w:br/>
              <w:t>R5</w:t>
            </w:r>
          </w:p>
        </w:tc>
        <w:tc>
          <w:tcPr>
            <w:tcW w:w="5865" w:type="dxa"/>
            <w:gridSpan w:val="2"/>
            <w:hideMark/>
          </w:tcPr>
          <w:p w14:paraId="780728D7" w14:textId="77777777" w:rsidR="00F02542" w:rsidRPr="00F02542" w:rsidRDefault="00F02542" w:rsidP="00F02542">
            <w:pPr>
              <w:rPr>
                <w:b/>
                <w:bCs/>
              </w:rPr>
            </w:pPr>
            <w:r w:rsidRPr="00F02542">
              <w:rPr>
                <w:b/>
                <w:bCs/>
              </w:rPr>
              <w:t>NOMBRE:</w:t>
            </w:r>
            <w:r w:rsidRPr="00F02542">
              <w:rPr>
                <w:b/>
                <w:bCs/>
              </w:rPr>
              <w:br/>
              <w:t>Registro Usuarios</w:t>
            </w:r>
          </w:p>
        </w:tc>
      </w:tr>
      <w:tr w:rsidR="00F02542" w:rsidRPr="00F02542" w14:paraId="0CB26951" w14:textId="77777777" w:rsidTr="00F02542">
        <w:trPr>
          <w:trHeight w:val="900"/>
        </w:trPr>
        <w:tc>
          <w:tcPr>
            <w:tcW w:w="3151" w:type="dxa"/>
            <w:hideMark/>
          </w:tcPr>
          <w:p w14:paraId="0E1F127B" w14:textId="77777777" w:rsidR="00F02542" w:rsidRPr="00F02542" w:rsidRDefault="00F02542">
            <w:r w:rsidRPr="00F02542">
              <w:rPr>
                <w:b/>
                <w:bCs/>
              </w:rPr>
              <w:t>Tipo:</w:t>
            </w:r>
            <w:r w:rsidRPr="00F02542">
              <w:t xml:space="preserve"> </w:t>
            </w:r>
            <w:r w:rsidRPr="00F02542">
              <w:br/>
            </w:r>
            <w:r w:rsidRPr="00F02542">
              <w:rPr>
                <w:b/>
                <w:bCs/>
              </w:rPr>
              <w:t>(NECESARIO/DESEABLE)</w:t>
            </w:r>
            <w:r w:rsidRPr="00F02542">
              <w:t xml:space="preserve"> </w:t>
            </w:r>
            <w:r w:rsidRPr="00F02542">
              <w:br/>
              <w:t xml:space="preserve">Necesario </w:t>
            </w:r>
            <w:r w:rsidRPr="00F02542">
              <w:br/>
            </w:r>
            <w:r w:rsidRPr="00F02542">
              <w:rPr>
                <w:b/>
                <w:bCs/>
              </w:rPr>
              <w:t xml:space="preserve">  </w:t>
            </w:r>
          </w:p>
        </w:tc>
        <w:tc>
          <w:tcPr>
            <w:tcW w:w="5865" w:type="dxa"/>
            <w:gridSpan w:val="2"/>
            <w:hideMark/>
          </w:tcPr>
          <w:p w14:paraId="5914C40F" w14:textId="2B08E8CD" w:rsidR="00F02542" w:rsidRPr="00F02542" w:rsidRDefault="00F02542" w:rsidP="00F02542">
            <w:pPr>
              <w:rPr>
                <w:b/>
                <w:bCs/>
              </w:rPr>
            </w:pPr>
            <w:r w:rsidRPr="00F02542">
              <w:rPr>
                <w:b/>
                <w:bCs/>
              </w:rPr>
              <w:br/>
              <w:t xml:space="preserve">PRIORIDAD DE </w:t>
            </w:r>
            <w:r w:rsidRPr="00F02542">
              <w:rPr>
                <w:b/>
                <w:bCs/>
              </w:rPr>
              <w:br/>
              <w:t xml:space="preserve">DESARROLLO: </w:t>
            </w:r>
            <w:r w:rsidRPr="00F02542">
              <w:br/>
              <w:t xml:space="preserve">Alta </w:t>
            </w:r>
            <w:r w:rsidRPr="00F02542">
              <w:rPr>
                <w:b/>
                <w:bCs/>
              </w:rPr>
              <w:t xml:space="preserve"> </w:t>
            </w:r>
          </w:p>
        </w:tc>
      </w:tr>
      <w:tr w:rsidR="00F02542" w:rsidRPr="00F02542" w14:paraId="5F85B9E1" w14:textId="77777777" w:rsidTr="00F02542">
        <w:trPr>
          <w:trHeight w:val="1602"/>
        </w:trPr>
        <w:tc>
          <w:tcPr>
            <w:tcW w:w="4390" w:type="dxa"/>
            <w:gridSpan w:val="2"/>
            <w:hideMark/>
          </w:tcPr>
          <w:p w14:paraId="337EF130" w14:textId="65B6EE0E" w:rsidR="00F02542" w:rsidRPr="00F02542" w:rsidRDefault="00F02542">
            <w:pPr>
              <w:rPr>
                <w:b/>
                <w:bCs/>
              </w:rPr>
            </w:pPr>
            <w:r w:rsidRPr="00F02542">
              <w:rPr>
                <w:b/>
                <w:bCs/>
              </w:rPr>
              <w:lastRenderedPageBreak/>
              <w:t xml:space="preserve">ENTRADA: </w:t>
            </w:r>
            <w:r w:rsidRPr="00F02542">
              <w:br/>
              <w:t xml:space="preserve">1. primer nombre </w:t>
            </w:r>
            <w:r w:rsidRPr="00F02542">
              <w:br/>
              <w:t>2. segundo nombre</w:t>
            </w:r>
            <w:r w:rsidRPr="00F02542">
              <w:br/>
              <w:t xml:space="preserve">3 primer apellido </w:t>
            </w:r>
            <w:r w:rsidRPr="00F02542">
              <w:br/>
              <w:t xml:space="preserve">4. segundo apellido </w:t>
            </w:r>
            <w:r w:rsidRPr="00F02542">
              <w:br/>
              <w:t>5. tipo documento</w:t>
            </w:r>
            <w:r w:rsidRPr="00F02542">
              <w:br/>
              <w:t xml:space="preserve">6. identificación </w:t>
            </w:r>
            <w:r w:rsidRPr="00F02542">
              <w:br/>
            </w:r>
            <w:proofErr w:type="gramStart"/>
            <w:r w:rsidRPr="00F02542">
              <w:t>7.correo</w:t>
            </w:r>
            <w:proofErr w:type="gramEnd"/>
            <w:r w:rsidRPr="00F02542">
              <w:t xml:space="preserve"> electrónico </w:t>
            </w:r>
            <w:r w:rsidRPr="00F02542">
              <w:br/>
              <w:t>8. celular</w:t>
            </w:r>
            <w:r w:rsidRPr="00F02542">
              <w:br/>
              <w:t>9. contraseña.</w:t>
            </w:r>
          </w:p>
        </w:tc>
        <w:tc>
          <w:tcPr>
            <w:tcW w:w="4626" w:type="dxa"/>
            <w:hideMark/>
          </w:tcPr>
          <w:p w14:paraId="27F79116" w14:textId="77777777" w:rsidR="00F02542" w:rsidRPr="00F02542" w:rsidRDefault="00F02542">
            <w:pPr>
              <w:rPr>
                <w:b/>
                <w:bCs/>
              </w:rPr>
            </w:pPr>
            <w:r w:rsidRPr="00F02542">
              <w:rPr>
                <w:b/>
                <w:bCs/>
              </w:rPr>
              <w:t>SALIDA:</w:t>
            </w:r>
            <w:r w:rsidRPr="00F02542">
              <w:rPr>
                <w:b/>
                <w:bCs/>
              </w:rPr>
              <w:br/>
            </w:r>
            <w:r w:rsidRPr="00F02542">
              <w:t>Registro exitoso</w:t>
            </w:r>
          </w:p>
        </w:tc>
      </w:tr>
      <w:tr w:rsidR="00F02542" w:rsidRPr="00F02542" w14:paraId="26E19986" w14:textId="77777777" w:rsidTr="00F02542">
        <w:trPr>
          <w:trHeight w:val="1245"/>
        </w:trPr>
        <w:tc>
          <w:tcPr>
            <w:tcW w:w="9016" w:type="dxa"/>
            <w:gridSpan w:val="3"/>
            <w:hideMark/>
          </w:tcPr>
          <w:p w14:paraId="2838D21E" w14:textId="77777777" w:rsidR="00F02542" w:rsidRPr="00F02542" w:rsidRDefault="00F02542" w:rsidP="00F02542">
            <w:pPr>
              <w:rPr>
                <w:b/>
                <w:bCs/>
              </w:rPr>
            </w:pPr>
            <w:r w:rsidRPr="00F02542">
              <w:rPr>
                <w:b/>
                <w:bCs/>
              </w:rPr>
              <w:t>DESCRIPCIÓN:</w:t>
            </w:r>
            <w:r w:rsidRPr="00F02542">
              <w:rPr>
                <w:b/>
                <w:bCs/>
              </w:rPr>
              <w:br/>
            </w:r>
            <w:r w:rsidRPr="00F02542">
              <w:t>El sistema deberá permitir el registro de usuarios en el sistema de información con los campos correspondientes a su rol, validarlos y almacenarlos en la base de datos del sistema de información del parqueadero</w:t>
            </w:r>
            <w:r w:rsidRPr="00F02542">
              <w:br/>
            </w:r>
          </w:p>
        </w:tc>
      </w:tr>
      <w:tr w:rsidR="00F02542" w:rsidRPr="00F02542" w14:paraId="1250FBB8" w14:textId="77777777" w:rsidTr="00F02542">
        <w:trPr>
          <w:trHeight w:val="1602"/>
        </w:trPr>
        <w:tc>
          <w:tcPr>
            <w:tcW w:w="9016" w:type="dxa"/>
            <w:gridSpan w:val="3"/>
            <w:hideMark/>
          </w:tcPr>
          <w:p w14:paraId="37CB6E3D" w14:textId="77777777" w:rsidR="00F02542" w:rsidRPr="00F02542" w:rsidRDefault="00F02542">
            <w:pPr>
              <w:rPr>
                <w:b/>
                <w:bCs/>
              </w:rPr>
            </w:pPr>
            <w:r w:rsidRPr="00F02542">
              <w:rPr>
                <w:b/>
                <w:bCs/>
              </w:rPr>
              <w:t xml:space="preserve">PRECONDICIÓN: </w:t>
            </w:r>
            <w:r w:rsidRPr="00F02542">
              <w:rPr>
                <w:b/>
                <w:bCs/>
              </w:rPr>
              <w:br/>
            </w:r>
            <w:r w:rsidRPr="00F02542">
              <w:t>El sistema debe estar en funcionamiento y el usuario debe tener los permisos adecuados para realizar la consulta.</w:t>
            </w:r>
          </w:p>
        </w:tc>
      </w:tr>
      <w:tr w:rsidR="00F02542" w:rsidRPr="00F02542" w14:paraId="65DCBB9C" w14:textId="77777777" w:rsidTr="00F02542">
        <w:trPr>
          <w:trHeight w:val="1602"/>
        </w:trPr>
        <w:tc>
          <w:tcPr>
            <w:tcW w:w="9016" w:type="dxa"/>
            <w:gridSpan w:val="3"/>
            <w:hideMark/>
          </w:tcPr>
          <w:p w14:paraId="47D5885A" w14:textId="77777777" w:rsidR="00F02542" w:rsidRPr="00F02542" w:rsidRDefault="00F02542">
            <w:pPr>
              <w:rPr>
                <w:b/>
                <w:bCs/>
              </w:rPr>
            </w:pPr>
            <w:r w:rsidRPr="00F02542">
              <w:rPr>
                <w:b/>
                <w:bCs/>
              </w:rPr>
              <w:t xml:space="preserve">POSCONDICIÓN: </w:t>
            </w:r>
            <w:r w:rsidRPr="00F02542">
              <w:t>Se completará exitosamente el registro de una persona en el sistema.</w:t>
            </w:r>
          </w:p>
        </w:tc>
      </w:tr>
      <w:tr w:rsidR="00F02542" w:rsidRPr="00F02542" w14:paraId="514E29B4" w14:textId="77777777" w:rsidTr="00F02542">
        <w:trPr>
          <w:trHeight w:val="1215"/>
        </w:trPr>
        <w:tc>
          <w:tcPr>
            <w:tcW w:w="9016" w:type="dxa"/>
            <w:gridSpan w:val="3"/>
            <w:hideMark/>
          </w:tcPr>
          <w:p w14:paraId="6016447C" w14:textId="77777777" w:rsidR="00F02542" w:rsidRPr="00F02542" w:rsidRDefault="00F02542">
            <w:pPr>
              <w:rPr>
                <w:b/>
                <w:bCs/>
              </w:rPr>
            </w:pPr>
            <w:r w:rsidRPr="00F02542">
              <w:rPr>
                <w:b/>
                <w:bCs/>
              </w:rPr>
              <w:t xml:space="preserve">MANEJO DE SITUACIONES ANORMALES </w:t>
            </w:r>
            <w:r w:rsidRPr="00F02542">
              <w:rPr>
                <w:b/>
                <w:bCs/>
              </w:rPr>
              <w:br/>
            </w:r>
            <w:r w:rsidRPr="00F02542">
              <w:t>1. En caso de intentar registrar a una persona ya existente, se mostrará un mensaje en pantalla informando que la persona ya está registrada.</w:t>
            </w:r>
          </w:p>
        </w:tc>
      </w:tr>
      <w:tr w:rsidR="00F02542" w:rsidRPr="00F02542" w14:paraId="05542C29" w14:textId="77777777" w:rsidTr="00F02542">
        <w:trPr>
          <w:trHeight w:val="1695"/>
        </w:trPr>
        <w:tc>
          <w:tcPr>
            <w:tcW w:w="9016" w:type="dxa"/>
            <w:gridSpan w:val="3"/>
            <w:hideMark/>
          </w:tcPr>
          <w:p w14:paraId="3EA2C45E" w14:textId="77777777" w:rsidR="00F02542" w:rsidRPr="00F02542" w:rsidRDefault="00F02542" w:rsidP="00F02542">
            <w:pPr>
              <w:rPr>
                <w:b/>
                <w:bCs/>
              </w:rPr>
            </w:pPr>
            <w:r w:rsidRPr="00F02542">
              <w:rPr>
                <w:b/>
                <w:bCs/>
              </w:rPr>
              <w:t xml:space="preserve">CRITERIOS DE ACEPTACIÓN: </w:t>
            </w:r>
            <w:r w:rsidRPr="00F02542">
              <w:br/>
              <w:t>Los datos ingresados para el registro cumplen con los requisitos establecidos, garantizando un proceso exitoso.</w:t>
            </w:r>
            <w:r w:rsidRPr="00F02542">
              <w:br/>
              <w:t>Se maneja correctamente la situación en la que se intenta registrar a una persona ya existente, mostrando un mensaje claro al usuario</w:t>
            </w:r>
            <w:r w:rsidRPr="00F02542">
              <w:br/>
              <w:t>Si los campos obligatorios no se completan, mostrará un mensaje de error indicando la necesidad de llenar toda la información requerida.</w:t>
            </w:r>
          </w:p>
        </w:tc>
      </w:tr>
    </w:tbl>
    <w:p w14:paraId="3209062D" w14:textId="77777777" w:rsidR="00210D82" w:rsidRDefault="00210D82" w:rsidP="005F43D2"/>
    <w:p w14:paraId="4A671776" w14:textId="77777777" w:rsidR="00F02542" w:rsidRDefault="00F02542" w:rsidP="005F43D2"/>
    <w:p w14:paraId="2B4D6018" w14:textId="77777777" w:rsidR="00F02542" w:rsidRDefault="00F02542" w:rsidP="005F43D2"/>
    <w:p w14:paraId="1EA2A0E7" w14:textId="77777777" w:rsidR="00F02542" w:rsidRDefault="00F02542" w:rsidP="005F43D2"/>
    <w:p w14:paraId="00FF2BE6" w14:textId="77777777" w:rsidR="00F02542" w:rsidRDefault="00F02542" w:rsidP="005F43D2"/>
    <w:p w14:paraId="3C905C3C" w14:textId="77777777" w:rsidR="00F02542" w:rsidRDefault="00F02542" w:rsidP="005F43D2"/>
    <w:p w14:paraId="737F4A30" w14:textId="77777777" w:rsidR="00F02542" w:rsidRDefault="00F02542" w:rsidP="005F43D2"/>
    <w:p w14:paraId="4E7CB5F3" w14:textId="77777777" w:rsidR="00F02542" w:rsidRDefault="00F02542" w:rsidP="005F43D2"/>
    <w:p w14:paraId="08DF1E78" w14:textId="77777777" w:rsidR="00F02542" w:rsidRDefault="00F02542" w:rsidP="005F43D2"/>
    <w:p w14:paraId="17DF4A0E" w14:textId="77777777" w:rsidR="00F02542" w:rsidRDefault="00F02542" w:rsidP="005F43D2"/>
    <w:p w14:paraId="7235FF88" w14:textId="77777777" w:rsidR="00F02542" w:rsidRDefault="00F02542" w:rsidP="005F43D2"/>
    <w:p w14:paraId="31A3D0D7" w14:textId="77777777" w:rsidR="00F02542" w:rsidRDefault="00F02542" w:rsidP="005F43D2"/>
    <w:p w14:paraId="41D7DA08" w14:textId="77777777" w:rsidR="00F02542" w:rsidRDefault="00F02542" w:rsidP="005F43D2"/>
    <w:p w14:paraId="380DC75B" w14:textId="77777777" w:rsidR="00F02542" w:rsidRDefault="00F02542" w:rsidP="005F43D2"/>
    <w:p w14:paraId="073533C9" w14:textId="77777777" w:rsidR="00F02542" w:rsidRDefault="00F02542" w:rsidP="005F43D2"/>
    <w:p w14:paraId="5E8DFE77" w14:textId="519F1543" w:rsidR="00F02542" w:rsidRDefault="00F02542" w:rsidP="00F02542">
      <w:pPr>
        <w:pStyle w:val="Descripcin"/>
        <w:keepNext/>
        <w:spacing w:after="0" w:line="480" w:lineRule="auto"/>
      </w:pPr>
      <w:r w:rsidRPr="00F02542">
        <w:rPr>
          <w:b/>
          <w:bCs/>
          <w:i w:val="0"/>
          <w:iCs w:val="0"/>
        </w:rPr>
        <w:t xml:space="preserve">Tabla </w:t>
      </w:r>
      <w:r w:rsidRPr="00F02542">
        <w:rPr>
          <w:b/>
          <w:bCs/>
          <w:i w:val="0"/>
          <w:iCs w:val="0"/>
        </w:rPr>
        <w:fldChar w:fldCharType="begin"/>
      </w:r>
      <w:r w:rsidRPr="00F02542">
        <w:rPr>
          <w:b/>
          <w:bCs/>
          <w:i w:val="0"/>
          <w:iCs w:val="0"/>
        </w:rPr>
        <w:instrText xml:space="preserve"> SEQ Tabla \* ARABIC </w:instrText>
      </w:r>
      <w:r w:rsidRPr="00F02542">
        <w:rPr>
          <w:b/>
          <w:bCs/>
          <w:i w:val="0"/>
          <w:iCs w:val="0"/>
        </w:rPr>
        <w:fldChar w:fldCharType="separate"/>
      </w:r>
      <w:r w:rsidR="00BA77A4">
        <w:rPr>
          <w:b/>
          <w:bCs/>
          <w:i w:val="0"/>
          <w:iCs w:val="0"/>
          <w:noProof/>
        </w:rPr>
        <w:t>7</w:t>
      </w:r>
      <w:r w:rsidRPr="00F02542">
        <w:rPr>
          <w:b/>
          <w:bCs/>
          <w:i w:val="0"/>
          <w:iCs w:val="0"/>
        </w:rPr>
        <w:fldChar w:fldCharType="end"/>
      </w:r>
      <w:r>
        <w:br/>
        <w:t>Requerimiento Funcional No.6</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3151"/>
        <w:gridCol w:w="1239"/>
        <w:gridCol w:w="4626"/>
      </w:tblGrid>
      <w:tr w:rsidR="00F02542" w:rsidRPr="00F02542" w14:paraId="526B573C" w14:textId="77777777" w:rsidTr="00F02542">
        <w:trPr>
          <w:trHeight w:val="900"/>
        </w:trPr>
        <w:tc>
          <w:tcPr>
            <w:tcW w:w="3151" w:type="dxa"/>
            <w:hideMark/>
          </w:tcPr>
          <w:p w14:paraId="10630872" w14:textId="77777777" w:rsidR="00F02542" w:rsidRPr="00F02542" w:rsidRDefault="00F02542">
            <w:pPr>
              <w:rPr>
                <w:b/>
                <w:bCs/>
              </w:rPr>
            </w:pPr>
            <w:r w:rsidRPr="00F02542">
              <w:rPr>
                <w:b/>
                <w:bCs/>
              </w:rPr>
              <w:t>IDENTIFICADOR:</w:t>
            </w:r>
            <w:r w:rsidRPr="00F02542">
              <w:rPr>
                <w:b/>
                <w:bCs/>
              </w:rPr>
              <w:br/>
              <w:t>R6</w:t>
            </w:r>
          </w:p>
        </w:tc>
        <w:tc>
          <w:tcPr>
            <w:tcW w:w="5865" w:type="dxa"/>
            <w:gridSpan w:val="2"/>
            <w:hideMark/>
          </w:tcPr>
          <w:p w14:paraId="4247AAAC" w14:textId="3D2E8FF3" w:rsidR="00F02542" w:rsidRPr="00F02542" w:rsidRDefault="00F02542" w:rsidP="00F02542">
            <w:pPr>
              <w:rPr>
                <w:b/>
                <w:bCs/>
              </w:rPr>
            </w:pPr>
            <w:r w:rsidRPr="00F02542">
              <w:rPr>
                <w:b/>
                <w:bCs/>
              </w:rPr>
              <w:t>NOMBRE:</w:t>
            </w:r>
            <w:r w:rsidRPr="00F02542">
              <w:rPr>
                <w:b/>
                <w:bCs/>
              </w:rPr>
              <w:br/>
              <w:t xml:space="preserve">Inicio Sesión Usuarios </w:t>
            </w:r>
          </w:p>
        </w:tc>
      </w:tr>
      <w:tr w:rsidR="00F02542" w:rsidRPr="00F02542" w14:paraId="5D61A149" w14:textId="77777777" w:rsidTr="00F02542">
        <w:trPr>
          <w:trHeight w:val="900"/>
        </w:trPr>
        <w:tc>
          <w:tcPr>
            <w:tcW w:w="3151" w:type="dxa"/>
            <w:hideMark/>
          </w:tcPr>
          <w:p w14:paraId="7AFE6EF6" w14:textId="77777777" w:rsidR="00F02542" w:rsidRPr="00F02542" w:rsidRDefault="00F02542">
            <w:r w:rsidRPr="00F02542">
              <w:rPr>
                <w:b/>
                <w:bCs/>
              </w:rPr>
              <w:t>Tipo:</w:t>
            </w:r>
            <w:r w:rsidRPr="00F02542">
              <w:t xml:space="preserve"> </w:t>
            </w:r>
            <w:r w:rsidRPr="00F02542">
              <w:br/>
            </w:r>
            <w:r w:rsidRPr="00F02542">
              <w:rPr>
                <w:b/>
                <w:bCs/>
              </w:rPr>
              <w:t>(NECESARIO/DESEABLE)</w:t>
            </w:r>
            <w:r w:rsidRPr="00F02542">
              <w:t xml:space="preserve"> </w:t>
            </w:r>
            <w:r w:rsidRPr="00F02542">
              <w:br/>
              <w:t xml:space="preserve">Necesario </w:t>
            </w:r>
            <w:r w:rsidRPr="00F02542">
              <w:br/>
            </w:r>
            <w:r w:rsidRPr="00F02542">
              <w:rPr>
                <w:b/>
                <w:bCs/>
              </w:rPr>
              <w:t xml:space="preserve">  </w:t>
            </w:r>
          </w:p>
        </w:tc>
        <w:tc>
          <w:tcPr>
            <w:tcW w:w="5865" w:type="dxa"/>
            <w:gridSpan w:val="2"/>
            <w:hideMark/>
          </w:tcPr>
          <w:p w14:paraId="0DF3CF3A" w14:textId="176D2DD8" w:rsidR="00F02542" w:rsidRPr="00F02542" w:rsidRDefault="00F02542" w:rsidP="00F02542">
            <w:pPr>
              <w:rPr>
                <w:b/>
                <w:bCs/>
              </w:rPr>
            </w:pPr>
            <w:r w:rsidRPr="00F02542">
              <w:rPr>
                <w:b/>
                <w:bCs/>
              </w:rPr>
              <w:br/>
              <w:t xml:space="preserve">PRIORIDAD DE </w:t>
            </w:r>
            <w:r w:rsidRPr="00F02542">
              <w:rPr>
                <w:b/>
                <w:bCs/>
              </w:rPr>
              <w:br/>
              <w:t xml:space="preserve">DESARROLLO: </w:t>
            </w:r>
            <w:r w:rsidRPr="00F02542">
              <w:br/>
              <w:t xml:space="preserve">Alta </w:t>
            </w:r>
            <w:r w:rsidRPr="00F02542">
              <w:rPr>
                <w:b/>
                <w:bCs/>
              </w:rPr>
              <w:t xml:space="preserve"> </w:t>
            </w:r>
          </w:p>
        </w:tc>
      </w:tr>
      <w:tr w:rsidR="00F02542" w:rsidRPr="00F02542" w14:paraId="0C9F4BB3" w14:textId="77777777" w:rsidTr="00F02542">
        <w:trPr>
          <w:trHeight w:val="1170"/>
        </w:trPr>
        <w:tc>
          <w:tcPr>
            <w:tcW w:w="4390" w:type="dxa"/>
            <w:gridSpan w:val="2"/>
            <w:hideMark/>
          </w:tcPr>
          <w:p w14:paraId="057556B9" w14:textId="413A6FF5" w:rsidR="00F02542" w:rsidRPr="00F02542" w:rsidRDefault="00F02542">
            <w:pPr>
              <w:rPr>
                <w:b/>
                <w:bCs/>
              </w:rPr>
            </w:pPr>
            <w:r w:rsidRPr="00F02542">
              <w:rPr>
                <w:b/>
                <w:bCs/>
              </w:rPr>
              <w:t xml:space="preserve">ENTRADA: </w:t>
            </w:r>
            <w:r w:rsidRPr="00F02542">
              <w:br/>
              <w:t>1. Correo electrónico</w:t>
            </w:r>
            <w:r w:rsidRPr="00F02542">
              <w:br/>
              <w:t>2. Contraseña</w:t>
            </w:r>
          </w:p>
        </w:tc>
        <w:tc>
          <w:tcPr>
            <w:tcW w:w="4626" w:type="dxa"/>
            <w:hideMark/>
          </w:tcPr>
          <w:p w14:paraId="018CAB96" w14:textId="77777777" w:rsidR="00F02542" w:rsidRPr="00F02542" w:rsidRDefault="00F02542">
            <w:pPr>
              <w:rPr>
                <w:b/>
                <w:bCs/>
              </w:rPr>
            </w:pPr>
            <w:r w:rsidRPr="00F02542">
              <w:rPr>
                <w:b/>
                <w:bCs/>
              </w:rPr>
              <w:t xml:space="preserve">SALIDA: </w:t>
            </w:r>
            <w:r w:rsidRPr="00F02542">
              <w:br/>
              <w:t>1.GUI PRINCIPAL USUARIO</w:t>
            </w:r>
          </w:p>
        </w:tc>
      </w:tr>
      <w:tr w:rsidR="00F02542" w:rsidRPr="00F02542" w14:paraId="4D1616F4" w14:textId="77777777" w:rsidTr="00F02542">
        <w:trPr>
          <w:trHeight w:val="1800"/>
        </w:trPr>
        <w:tc>
          <w:tcPr>
            <w:tcW w:w="9016" w:type="dxa"/>
            <w:gridSpan w:val="3"/>
            <w:hideMark/>
          </w:tcPr>
          <w:p w14:paraId="5627B9F7" w14:textId="77777777" w:rsidR="00F02542" w:rsidRPr="00F02542" w:rsidRDefault="00F02542">
            <w:pPr>
              <w:rPr>
                <w:b/>
                <w:bCs/>
              </w:rPr>
            </w:pPr>
            <w:r w:rsidRPr="00F02542">
              <w:rPr>
                <w:b/>
                <w:bCs/>
              </w:rPr>
              <w:t>DESCRIPCIÓN:</w:t>
            </w:r>
            <w:r w:rsidRPr="00F02542">
              <w:br/>
              <w:t>El Sistema deberá permitir que los usuarios inicien sesión con su correo electrónico y su contraseña.</w:t>
            </w:r>
          </w:p>
        </w:tc>
      </w:tr>
      <w:tr w:rsidR="00F02542" w:rsidRPr="00F02542" w14:paraId="0FE2AE2E" w14:textId="77777777" w:rsidTr="00F02542">
        <w:trPr>
          <w:trHeight w:val="2280"/>
        </w:trPr>
        <w:tc>
          <w:tcPr>
            <w:tcW w:w="9016" w:type="dxa"/>
            <w:gridSpan w:val="3"/>
            <w:hideMark/>
          </w:tcPr>
          <w:p w14:paraId="637B651B" w14:textId="77777777" w:rsidR="00F02542" w:rsidRPr="00F02542" w:rsidRDefault="00F02542">
            <w:pPr>
              <w:rPr>
                <w:b/>
                <w:bCs/>
              </w:rPr>
            </w:pPr>
            <w:r w:rsidRPr="00F02542">
              <w:rPr>
                <w:b/>
                <w:bCs/>
              </w:rPr>
              <w:t>PRECONDICIÓN:</w:t>
            </w:r>
            <w:r w:rsidRPr="00F02542">
              <w:rPr>
                <w:b/>
                <w:bCs/>
              </w:rPr>
              <w:br/>
            </w:r>
            <w:proofErr w:type="gramStart"/>
            <w:r w:rsidRPr="00F02542">
              <w:t>1.El</w:t>
            </w:r>
            <w:proofErr w:type="gramEnd"/>
            <w:r w:rsidRPr="00F02542">
              <w:t xml:space="preserve"> usuario debe tener un correo electrónico registrado en el sistema.</w:t>
            </w:r>
            <w:r w:rsidRPr="00F02542">
              <w:br/>
              <w:t>2.El usuario debe tener una contraseña asociada a su cuenta.</w:t>
            </w:r>
            <w:r w:rsidRPr="00F02542">
              <w:br/>
              <w:t>3.La dirección de correo electrónico y la contraseña proporcionadas deben ser válidas y coincidir con los registros del sistema.</w:t>
            </w:r>
            <w:r w:rsidRPr="00F02542">
              <w:br/>
              <w:t>4.El sistema debe estar en un estado operativo y disponible para procesar solicitudes de inicio de sesión.</w:t>
            </w:r>
          </w:p>
        </w:tc>
      </w:tr>
      <w:tr w:rsidR="00F02542" w:rsidRPr="00F02542" w14:paraId="7E2D44E0" w14:textId="77777777" w:rsidTr="00F02542">
        <w:trPr>
          <w:trHeight w:val="1800"/>
        </w:trPr>
        <w:tc>
          <w:tcPr>
            <w:tcW w:w="9016" w:type="dxa"/>
            <w:gridSpan w:val="3"/>
            <w:hideMark/>
          </w:tcPr>
          <w:p w14:paraId="0640C75F" w14:textId="77777777" w:rsidR="00F02542" w:rsidRPr="00F02542" w:rsidRDefault="00F02542">
            <w:pPr>
              <w:rPr>
                <w:b/>
                <w:bCs/>
              </w:rPr>
            </w:pPr>
            <w:r w:rsidRPr="00F02542">
              <w:rPr>
                <w:b/>
                <w:bCs/>
              </w:rPr>
              <w:lastRenderedPageBreak/>
              <w:t>POSCONDICIÓN:</w:t>
            </w:r>
            <w:r w:rsidRPr="00F02542">
              <w:rPr>
                <w:b/>
                <w:bCs/>
              </w:rPr>
              <w:br/>
            </w:r>
            <w:r w:rsidRPr="00F02542">
              <w:t>1. El usuario accede al sistema y puede utilizar todas las funcionalidades asociadas a su rol y permisos.</w:t>
            </w:r>
            <w:r w:rsidRPr="00F02542">
              <w:br/>
            </w:r>
            <w:r w:rsidRPr="00F02542">
              <w:br/>
              <w:t>2. Se brinda un mensaje de bienvenida o confirmación al usuario una vez que ha iniciado sesión con éxito.</w:t>
            </w:r>
          </w:p>
        </w:tc>
      </w:tr>
      <w:tr w:rsidR="00F02542" w:rsidRPr="00F02542" w14:paraId="1BF6403D" w14:textId="77777777" w:rsidTr="00F02542">
        <w:trPr>
          <w:trHeight w:val="1800"/>
        </w:trPr>
        <w:tc>
          <w:tcPr>
            <w:tcW w:w="9016" w:type="dxa"/>
            <w:gridSpan w:val="3"/>
            <w:hideMark/>
          </w:tcPr>
          <w:p w14:paraId="29B83C83" w14:textId="3A874010" w:rsidR="00F02542" w:rsidRPr="00F02542" w:rsidRDefault="00F02542">
            <w:pPr>
              <w:rPr>
                <w:b/>
                <w:bCs/>
              </w:rPr>
            </w:pPr>
            <w:r w:rsidRPr="00F02542">
              <w:rPr>
                <w:b/>
                <w:bCs/>
              </w:rPr>
              <w:t xml:space="preserve">MANEJO DE SITUACIONES ANORMALES </w:t>
            </w:r>
            <w:r w:rsidRPr="00F02542">
              <w:rPr>
                <w:b/>
                <w:bCs/>
              </w:rPr>
              <w:br/>
              <w:t xml:space="preserve">1. </w:t>
            </w:r>
            <w:r w:rsidRPr="00F02542">
              <w:t>En caso que la contraseña no coincida con el correo asociado, se debe mostrar un mensaje al cliente de: "Contraseña errónea, por favor corrígela" y se limpia la caja de texto y se le permite al usuario ingresar nuevamente la contraseña.</w:t>
            </w:r>
            <w:r w:rsidRPr="00F02542">
              <w:br/>
              <w:t>2. En caso de que los datos ingresados no coincidan con ningún registro se le mostrará un mensaje al cliente donde se le dirá que "El registro no fue encontrado" y se le permitirá añadir o corregir los campos de texto.</w:t>
            </w:r>
          </w:p>
        </w:tc>
      </w:tr>
      <w:tr w:rsidR="00F02542" w:rsidRPr="00F02542" w14:paraId="339922BD" w14:textId="77777777" w:rsidTr="00F02542">
        <w:trPr>
          <w:trHeight w:val="3855"/>
        </w:trPr>
        <w:tc>
          <w:tcPr>
            <w:tcW w:w="9016" w:type="dxa"/>
            <w:gridSpan w:val="3"/>
            <w:hideMark/>
          </w:tcPr>
          <w:p w14:paraId="510B250C" w14:textId="77777777" w:rsidR="00F02542" w:rsidRPr="00F02542" w:rsidRDefault="00F02542">
            <w:pPr>
              <w:rPr>
                <w:b/>
                <w:bCs/>
              </w:rPr>
            </w:pPr>
            <w:r w:rsidRPr="00F02542">
              <w:rPr>
                <w:b/>
                <w:bCs/>
              </w:rPr>
              <w:t xml:space="preserve">CRITERIOS DE ACEPTACIÓN: </w:t>
            </w:r>
            <w:r w:rsidRPr="00F02542">
              <w:rPr>
                <w:b/>
                <w:bCs/>
              </w:rPr>
              <w:br/>
              <w:t xml:space="preserve">1. </w:t>
            </w:r>
            <w:r w:rsidRPr="00F02542">
              <w:t>El sistema debe permitir al usuario ingresar su dirección de correo electrónico y contraseña en los campos correspondientes.</w:t>
            </w:r>
            <w:r w:rsidRPr="00F02542">
              <w:br/>
              <w:t>2.Si los datos proporcionados son inválidos (correo electrónico no registrado, contraseña incorrecta), el sistema debe mostrar un mensaje de error adecuado.</w:t>
            </w:r>
            <w:r w:rsidRPr="00F02542">
              <w:br/>
              <w:t>3.Si los datos proporcionados son válidos, el sistema debe redirigir al usuario a la página principal o a la última página que visitó antes de iniciar sesión.</w:t>
            </w:r>
            <w:r w:rsidRPr="00F02542">
              <w:br/>
            </w:r>
            <w:r w:rsidRPr="00F02542">
              <w:br/>
              <w:t>4.Se debe proporcionar una opción para que el usuario pueda recuperar su contraseña en caso de olvido, utilizando un método seguro de verificación de identidad, como un correo electrónico de restablecimiento de contraseña.</w:t>
            </w:r>
          </w:p>
        </w:tc>
      </w:tr>
    </w:tbl>
    <w:p w14:paraId="526B619E" w14:textId="77777777" w:rsidR="00F02542" w:rsidRDefault="00F02542" w:rsidP="005F43D2"/>
    <w:p w14:paraId="41DB470C" w14:textId="77777777" w:rsidR="00F02542" w:rsidRDefault="00F02542" w:rsidP="005F43D2"/>
    <w:p w14:paraId="2AA9A558" w14:textId="77777777" w:rsidR="00F02542" w:rsidRDefault="00F02542" w:rsidP="005F43D2"/>
    <w:p w14:paraId="1192DFE5" w14:textId="77777777" w:rsidR="00F02542" w:rsidRDefault="00F02542" w:rsidP="005F43D2"/>
    <w:p w14:paraId="3E66A239" w14:textId="2FF8DB74" w:rsidR="00F02542" w:rsidRDefault="00F02542" w:rsidP="00F02542">
      <w:pPr>
        <w:pStyle w:val="Descripcin"/>
        <w:keepNext/>
        <w:spacing w:after="0" w:line="480" w:lineRule="auto"/>
      </w:pPr>
      <w:r w:rsidRPr="00F02542">
        <w:rPr>
          <w:b/>
          <w:bCs/>
          <w:i w:val="0"/>
          <w:iCs w:val="0"/>
        </w:rPr>
        <w:t xml:space="preserve">Tabla </w:t>
      </w:r>
      <w:r w:rsidRPr="00F02542">
        <w:rPr>
          <w:b/>
          <w:bCs/>
          <w:i w:val="0"/>
          <w:iCs w:val="0"/>
        </w:rPr>
        <w:fldChar w:fldCharType="begin"/>
      </w:r>
      <w:r w:rsidRPr="00F02542">
        <w:rPr>
          <w:b/>
          <w:bCs/>
          <w:i w:val="0"/>
          <w:iCs w:val="0"/>
        </w:rPr>
        <w:instrText xml:space="preserve"> SEQ Tabla \* ARABIC </w:instrText>
      </w:r>
      <w:r w:rsidRPr="00F02542">
        <w:rPr>
          <w:b/>
          <w:bCs/>
          <w:i w:val="0"/>
          <w:iCs w:val="0"/>
        </w:rPr>
        <w:fldChar w:fldCharType="separate"/>
      </w:r>
      <w:r w:rsidR="00BA77A4">
        <w:rPr>
          <w:b/>
          <w:bCs/>
          <w:i w:val="0"/>
          <w:iCs w:val="0"/>
          <w:noProof/>
        </w:rPr>
        <w:t>8</w:t>
      </w:r>
      <w:r w:rsidRPr="00F02542">
        <w:rPr>
          <w:b/>
          <w:bCs/>
          <w:i w:val="0"/>
          <w:iCs w:val="0"/>
        </w:rPr>
        <w:fldChar w:fldCharType="end"/>
      </w:r>
      <w:r>
        <w:br/>
        <w:t>Requerimiento Funcional No.7</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3151"/>
        <w:gridCol w:w="1239"/>
        <w:gridCol w:w="4626"/>
      </w:tblGrid>
      <w:tr w:rsidR="00F02542" w:rsidRPr="00F02542" w14:paraId="7E5D00ED" w14:textId="77777777" w:rsidTr="00F02542">
        <w:trPr>
          <w:trHeight w:val="900"/>
        </w:trPr>
        <w:tc>
          <w:tcPr>
            <w:tcW w:w="3151" w:type="dxa"/>
            <w:hideMark/>
          </w:tcPr>
          <w:p w14:paraId="6303CE81" w14:textId="77777777" w:rsidR="00F02542" w:rsidRPr="00F02542" w:rsidRDefault="00F02542">
            <w:pPr>
              <w:rPr>
                <w:b/>
                <w:bCs/>
              </w:rPr>
            </w:pPr>
            <w:r w:rsidRPr="00F02542">
              <w:rPr>
                <w:b/>
                <w:bCs/>
              </w:rPr>
              <w:t>IDENTIFICADOR:</w:t>
            </w:r>
            <w:r w:rsidRPr="00F02542">
              <w:rPr>
                <w:b/>
                <w:bCs/>
              </w:rPr>
              <w:br/>
              <w:t>R7</w:t>
            </w:r>
          </w:p>
        </w:tc>
        <w:tc>
          <w:tcPr>
            <w:tcW w:w="5865" w:type="dxa"/>
            <w:gridSpan w:val="2"/>
            <w:hideMark/>
          </w:tcPr>
          <w:p w14:paraId="2416162A" w14:textId="77777777" w:rsidR="00F02542" w:rsidRPr="00F02542" w:rsidRDefault="00F02542" w:rsidP="00F02542">
            <w:pPr>
              <w:rPr>
                <w:b/>
                <w:bCs/>
              </w:rPr>
            </w:pPr>
            <w:r w:rsidRPr="00F02542">
              <w:rPr>
                <w:b/>
                <w:bCs/>
              </w:rPr>
              <w:t>NOMBRE:</w:t>
            </w:r>
            <w:r w:rsidRPr="00F02542">
              <w:rPr>
                <w:b/>
                <w:bCs/>
              </w:rPr>
              <w:br/>
              <w:t>Consultar Información Usuarios</w:t>
            </w:r>
          </w:p>
        </w:tc>
      </w:tr>
      <w:tr w:rsidR="00F02542" w:rsidRPr="00F02542" w14:paraId="4B1C565E" w14:textId="77777777" w:rsidTr="00F02542">
        <w:trPr>
          <w:trHeight w:val="900"/>
        </w:trPr>
        <w:tc>
          <w:tcPr>
            <w:tcW w:w="3151" w:type="dxa"/>
            <w:hideMark/>
          </w:tcPr>
          <w:p w14:paraId="50F982BA" w14:textId="77777777" w:rsidR="00F02542" w:rsidRPr="00F02542" w:rsidRDefault="00F02542">
            <w:r w:rsidRPr="00F02542">
              <w:rPr>
                <w:b/>
                <w:bCs/>
              </w:rPr>
              <w:t>Tipo:</w:t>
            </w:r>
            <w:r w:rsidRPr="00F02542">
              <w:t xml:space="preserve"> </w:t>
            </w:r>
            <w:r w:rsidRPr="00F02542">
              <w:br/>
            </w:r>
            <w:r w:rsidRPr="00F02542">
              <w:rPr>
                <w:b/>
                <w:bCs/>
              </w:rPr>
              <w:t>(NECESARIO/DESEABLE)</w:t>
            </w:r>
            <w:r w:rsidRPr="00F02542">
              <w:t xml:space="preserve"> </w:t>
            </w:r>
            <w:r w:rsidRPr="00F02542">
              <w:br/>
              <w:t xml:space="preserve">Necesario </w:t>
            </w:r>
            <w:r w:rsidRPr="00F02542">
              <w:br/>
            </w:r>
            <w:r w:rsidRPr="00F02542">
              <w:rPr>
                <w:b/>
                <w:bCs/>
              </w:rPr>
              <w:t xml:space="preserve">  </w:t>
            </w:r>
          </w:p>
        </w:tc>
        <w:tc>
          <w:tcPr>
            <w:tcW w:w="5865" w:type="dxa"/>
            <w:gridSpan w:val="2"/>
            <w:hideMark/>
          </w:tcPr>
          <w:p w14:paraId="0F18F283" w14:textId="6E7F33FA" w:rsidR="00F02542" w:rsidRPr="00F02542" w:rsidRDefault="00F02542" w:rsidP="00F02542">
            <w:pPr>
              <w:rPr>
                <w:b/>
                <w:bCs/>
              </w:rPr>
            </w:pPr>
            <w:r w:rsidRPr="00F02542">
              <w:rPr>
                <w:b/>
                <w:bCs/>
              </w:rPr>
              <w:br/>
              <w:t xml:space="preserve">PRIORIDAD DE </w:t>
            </w:r>
            <w:r w:rsidRPr="00F02542">
              <w:rPr>
                <w:b/>
                <w:bCs/>
              </w:rPr>
              <w:br/>
              <w:t xml:space="preserve">DESARROLLO: </w:t>
            </w:r>
            <w:r w:rsidRPr="00F02542">
              <w:br/>
              <w:t xml:space="preserve">Alta </w:t>
            </w:r>
            <w:r w:rsidRPr="00F02542">
              <w:rPr>
                <w:b/>
                <w:bCs/>
              </w:rPr>
              <w:t xml:space="preserve"> </w:t>
            </w:r>
          </w:p>
        </w:tc>
      </w:tr>
      <w:tr w:rsidR="00F02542" w:rsidRPr="00F02542" w14:paraId="27B82DFF" w14:textId="77777777" w:rsidTr="00F02542">
        <w:trPr>
          <w:trHeight w:val="3000"/>
        </w:trPr>
        <w:tc>
          <w:tcPr>
            <w:tcW w:w="4390" w:type="dxa"/>
            <w:gridSpan w:val="2"/>
            <w:hideMark/>
          </w:tcPr>
          <w:p w14:paraId="192A38A1" w14:textId="7E53C37B" w:rsidR="00F02542" w:rsidRPr="00F02542" w:rsidRDefault="00F02542">
            <w:pPr>
              <w:rPr>
                <w:b/>
                <w:bCs/>
              </w:rPr>
            </w:pPr>
            <w:r w:rsidRPr="00F02542">
              <w:rPr>
                <w:b/>
                <w:bCs/>
              </w:rPr>
              <w:lastRenderedPageBreak/>
              <w:t xml:space="preserve">ENTRADA: </w:t>
            </w:r>
            <w:r w:rsidRPr="00F02542">
              <w:br/>
              <w:t>1. Correo Electrónico</w:t>
            </w:r>
            <w:r w:rsidRPr="00F02542">
              <w:br/>
              <w:t>2. Contraseña</w:t>
            </w:r>
          </w:p>
        </w:tc>
        <w:tc>
          <w:tcPr>
            <w:tcW w:w="4626" w:type="dxa"/>
            <w:hideMark/>
          </w:tcPr>
          <w:p w14:paraId="03CB4239" w14:textId="3D45229F" w:rsidR="00F02542" w:rsidRPr="00F02542" w:rsidRDefault="00F02542">
            <w:pPr>
              <w:rPr>
                <w:b/>
                <w:bCs/>
              </w:rPr>
            </w:pPr>
            <w:r w:rsidRPr="00F02542">
              <w:rPr>
                <w:b/>
                <w:bCs/>
              </w:rPr>
              <w:t xml:space="preserve">SALIDA: </w:t>
            </w:r>
            <w:r w:rsidRPr="00F02542">
              <w:br/>
              <w:t xml:space="preserve">1. primer nombre </w:t>
            </w:r>
            <w:r w:rsidRPr="00F02542">
              <w:br/>
              <w:t>2. segundo nombre</w:t>
            </w:r>
            <w:r w:rsidRPr="00F02542">
              <w:br/>
              <w:t xml:space="preserve">3 primer apellido </w:t>
            </w:r>
            <w:r w:rsidRPr="00F02542">
              <w:br/>
              <w:t xml:space="preserve">4. segundo apellido </w:t>
            </w:r>
            <w:r w:rsidRPr="00F02542">
              <w:br/>
              <w:t>5. tipo documento</w:t>
            </w:r>
            <w:r w:rsidRPr="00F02542">
              <w:br/>
              <w:t xml:space="preserve">6. identificación </w:t>
            </w:r>
            <w:r w:rsidRPr="00F02542">
              <w:br/>
              <w:t>7.</w:t>
            </w:r>
            <w:r>
              <w:t xml:space="preserve"> </w:t>
            </w:r>
            <w:r w:rsidRPr="00F02542">
              <w:t xml:space="preserve">correo electrónico </w:t>
            </w:r>
            <w:r w:rsidRPr="00F02542">
              <w:br/>
              <w:t>8. celular</w:t>
            </w:r>
            <w:r w:rsidRPr="00F02542">
              <w:br/>
              <w:t>9. contraseña.</w:t>
            </w:r>
          </w:p>
        </w:tc>
      </w:tr>
      <w:tr w:rsidR="00F02542" w:rsidRPr="00F02542" w14:paraId="479C1BA5" w14:textId="77777777" w:rsidTr="00F02542">
        <w:trPr>
          <w:trHeight w:val="1110"/>
        </w:trPr>
        <w:tc>
          <w:tcPr>
            <w:tcW w:w="9016" w:type="dxa"/>
            <w:gridSpan w:val="3"/>
            <w:hideMark/>
          </w:tcPr>
          <w:p w14:paraId="5FC94655" w14:textId="77777777" w:rsidR="00F02542" w:rsidRPr="00F02542" w:rsidRDefault="00F02542">
            <w:pPr>
              <w:rPr>
                <w:b/>
                <w:bCs/>
              </w:rPr>
            </w:pPr>
            <w:r w:rsidRPr="00F02542">
              <w:rPr>
                <w:b/>
                <w:bCs/>
              </w:rPr>
              <w:t>DESCRIPCIÓN:</w:t>
            </w:r>
            <w:r w:rsidRPr="00F02542">
              <w:br/>
              <w:t>El sistema deberá permitir la consulta de datos personales de los usuarios siempre y cuando se haya iniciado sesión.</w:t>
            </w:r>
          </w:p>
        </w:tc>
      </w:tr>
      <w:tr w:rsidR="00F02542" w:rsidRPr="00F02542" w14:paraId="2C42ABE3" w14:textId="77777777" w:rsidTr="00F02542">
        <w:trPr>
          <w:trHeight w:val="2565"/>
        </w:trPr>
        <w:tc>
          <w:tcPr>
            <w:tcW w:w="9016" w:type="dxa"/>
            <w:gridSpan w:val="3"/>
            <w:hideMark/>
          </w:tcPr>
          <w:p w14:paraId="4ADD70F1" w14:textId="77777777" w:rsidR="00F02542" w:rsidRPr="00F02542" w:rsidRDefault="00F02542">
            <w:pPr>
              <w:rPr>
                <w:b/>
                <w:bCs/>
              </w:rPr>
            </w:pPr>
            <w:r w:rsidRPr="00F02542">
              <w:rPr>
                <w:b/>
                <w:bCs/>
              </w:rPr>
              <w:t xml:space="preserve">PRECONDICIÓN: </w:t>
            </w:r>
            <w:r w:rsidRPr="00F02542">
              <w:rPr>
                <w:b/>
                <w:bCs/>
              </w:rPr>
              <w:br/>
              <w:t xml:space="preserve">1. </w:t>
            </w:r>
            <w:r w:rsidRPr="00F02542">
              <w:t>El usuario debe haber iniciado sesión en el sistema.</w:t>
            </w:r>
            <w:r w:rsidRPr="00F02542">
              <w:br/>
            </w:r>
            <w:proofErr w:type="gramStart"/>
            <w:r w:rsidRPr="00F02542">
              <w:t>2.El</w:t>
            </w:r>
            <w:proofErr w:type="gramEnd"/>
            <w:r w:rsidRPr="00F02542">
              <w:t xml:space="preserve"> sistema debe contar con una interfaz de consulta de datos de usuarios accesible para los usuarios autorizados.</w:t>
            </w:r>
            <w:r w:rsidRPr="00F02542">
              <w:br/>
              <w:t>3.El usuario debe tener los permisos adecuados para acceder a la información de otros usuarios, si corresponde.</w:t>
            </w:r>
          </w:p>
        </w:tc>
      </w:tr>
      <w:tr w:rsidR="00F02542" w:rsidRPr="00F02542" w14:paraId="7BDB9FD3" w14:textId="77777777" w:rsidTr="00F02542">
        <w:trPr>
          <w:trHeight w:val="1935"/>
        </w:trPr>
        <w:tc>
          <w:tcPr>
            <w:tcW w:w="9016" w:type="dxa"/>
            <w:gridSpan w:val="3"/>
            <w:hideMark/>
          </w:tcPr>
          <w:p w14:paraId="14C8F13E" w14:textId="2C0AD165" w:rsidR="00F02542" w:rsidRPr="00F02542" w:rsidRDefault="00F02542">
            <w:pPr>
              <w:rPr>
                <w:b/>
                <w:bCs/>
              </w:rPr>
            </w:pPr>
            <w:r w:rsidRPr="00F02542">
              <w:rPr>
                <w:b/>
                <w:bCs/>
              </w:rPr>
              <w:t>POSCONDICIÓN:</w:t>
            </w:r>
            <w:r w:rsidRPr="00F02542">
              <w:rPr>
                <w:b/>
                <w:bCs/>
              </w:rPr>
              <w:br/>
              <w:t xml:space="preserve">1. </w:t>
            </w:r>
            <w:r w:rsidRPr="00F02542">
              <w:t>El usuario puede visualizar la información de otros usuarios según los permisos y restricciones establecidos por el sistema.</w:t>
            </w:r>
            <w:r w:rsidRPr="00F02542">
              <w:br/>
              <w:t>2. Se garantiza la confidencialidad y seguridad de los datos de los usuarios consultados, evitando la divulgación no autorizada de información sensible.</w:t>
            </w:r>
          </w:p>
        </w:tc>
      </w:tr>
      <w:tr w:rsidR="00F02542" w:rsidRPr="00F02542" w14:paraId="204AAD7B" w14:textId="77777777" w:rsidTr="00F02542">
        <w:trPr>
          <w:trHeight w:val="5295"/>
        </w:trPr>
        <w:tc>
          <w:tcPr>
            <w:tcW w:w="9016" w:type="dxa"/>
            <w:gridSpan w:val="3"/>
            <w:hideMark/>
          </w:tcPr>
          <w:p w14:paraId="338F6CB8" w14:textId="77777777" w:rsidR="00F02542" w:rsidRPr="00F02542" w:rsidRDefault="00F02542">
            <w:pPr>
              <w:rPr>
                <w:b/>
                <w:bCs/>
              </w:rPr>
            </w:pPr>
            <w:r w:rsidRPr="00F02542">
              <w:rPr>
                <w:b/>
                <w:bCs/>
              </w:rPr>
              <w:lastRenderedPageBreak/>
              <w:t xml:space="preserve">MANEJO DE SITUACIONES ANORMALES </w:t>
            </w:r>
            <w:r w:rsidRPr="00F02542">
              <w:rPr>
                <w:b/>
                <w:bCs/>
              </w:rPr>
              <w:br/>
            </w:r>
            <w:r w:rsidRPr="00F02542">
              <w:t>1. Usuario no autorizado intenta acceder a la función de consulta de datos de usuarios:</w:t>
            </w:r>
            <w:r w:rsidRPr="00F02542">
              <w:br/>
            </w:r>
            <w:r w:rsidRPr="00F02542">
              <w:br/>
              <w:t>Manejo: Mostrar un mensaje de error indicando que el usuario no tiene los permisos necesarios para acceder a esta función. Proporcionar instrucciones sobre cómo solicitar acceso adecuado si es necesario.</w:t>
            </w:r>
            <w:r w:rsidRPr="00F02542">
              <w:br/>
            </w:r>
            <w:r w:rsidRPr="00F02542">
              <w:br/>
              <w:t>2. Error de conexión a la base de datos o fallo en el servidor:</w:t>
            </w:r>
            <w:r w:rsidRPr="00F02542">
              <w:br/>
            </w:r>
            <w:r w:rsidRPr="00F02542">
              <w:br/>
              <w:t>Manejo: Mostrar un mensaje de error amigable informando al usuario que hubo un problema técnico y que debe intentarlo de nuevo más tarde. Proporcionar detalles de contacto o un enlace para reportar el problema al soporte técnico.</w:t>
            </w:r>
            <w:r w:rsidRPr="00F02542">
              <w:br/>
            </w:r>
            <w:r w:rsidRPr="00F02542">
              <w:br/>
              <w:t>3. Sesión de usuario expirada durante la consulta de datos:</w:t>
            </w:r>
            <w:r w:rsidRPr="00F02542">
              <w:br/>
            </w:r>
            <w:r w:rsidRPr="00F02542">
              <w:br/>
              <w:t>Manejo: Si la sesión de usuario expira mientras está en curso la consulta de datos, redirigir al usuario a la página de inicio de sesión y mostrar un mensaje indicando que debe iniciar sesión nuevamente para continuar.</w:t>
            </w:r>
          </w:p>
        </w:tc>
      </w:tr>
      <w:tr w:rsidR="00F02542" w:rsidRPr="00F02542" w14:paraId="2627AA48" w14:textId="77777777" w:rsidTr="00F02542">
        <w:trPr>
          <w:trHeight w:val="3855"/>
        </w:trPr>
        <w:tc>
          <w:tcPr>
            <w:tcW w:w="9016" w:type="dxa"/>
            <w:gridSpan w:val="3"/>
            <w:hideMark/>
          </w:tcPr>
          <w:p w14:paraId="6BEE0AF8" w14:textId="77777777" w:rsidR="00F02542" w:rsidRPr="00F02542" w:rsidRDefault="00F02542">
            <w:pPr>
              <w:rPr>
                <w:b/>
                <w:bCs/>
              </w:rPr>
            </w:pPr>
            <w:r w:rsidRPr="00F02542">
              <w:rPr>
                <w:b/>
                <w:bCs/>
              </w:rPr>
              <w:t xml:space="preserve">CRITERIOS DE ACEPTACIÓN: </w:t>
            </w:r>
            <w:r w:rsidRPr="00F02542">
              <w:rPr>
                <w:b/>
                <w:bCs/>
              </w:rPr>
              <w:br/>
            </w:r>
            <w:r w:rsidRPr="00F02542">
              <w:rPr>
                <w:b/>
                <w:bCs/>
              </w:rPr>
              <w:br/>
            </w:r>
            <w:r w:rsidRPr="00F02542">
              <w:t>1.El sistema debe proporcionar una interfaz intuitiva y fácil de usar para la consulta de datos de usuarios, con opciones de búsqueda y filtrado si es necesario.</w:t>
            </w:r>
            <w:r w:rsidRPr="00F02542">
              <w:br/>
            </w:r>
            <w:proofErr w:type="gramStart"/>
            <w:r w:rsidRPr="00F02542">
              <w:t>2.Solo</w:t>
            </w:r>
            <w:proofErr w:type="gramEnd"/>
            <w:r w:rsidRPr="00F02542">
              <w:t xml:space="preserve"> los usuarios autorizados deben poder acceder a la función de consulta de datos de usuarios. Se deben implementar mecanismos de control de acceso para garantizar la seguridad de la información.</w:t>
            </w:r>
            <w:r w:rsidRPr="00F02542">
              <w:br/>
              <w:t>3. La información mostrada al usuario debe ser precisa y estar actualizada en tiempo real, reflejando los datos más recientes almacenados en el sistema.</w:t>
            </w:r>
            <w:r w:rsidRPr="00F02542">
              <w:br/>
              <w:t>4. Se deben respetar las restricciones de acceso a la información establecidas por el sistema, mostrando únicamente los datos a los que el usuario tiene permiso de acceder.</w:t>
            </w:r>
            <w:r w:rsidRPr="00F02542">
              <w:br/>
              <w:t>5El sistema debe permitir al usuario consultar información detallada de otros usuarios, como nombre, correo electrónico, información de contacto, roles, permisos, etc., según sea necesario y pertinente.</w:t>
            </w:r>
          </w:p>
        </w:tc>
      </w:tr>
    </w:tbl>
    <w:p w14:paraId="110F0513" w14:textId="1B92F72D" w:rsidR="00F02542" w:rsidRDefault="00F02542" w:rsidP="005F43D2"/>
    <w:p w14:paraId="451D3CAD" w14:textId="77777777" w:rsidR="00F02542" w:rsidRDefault="00F02542" w:rsidP="005F43D2"/>
    <w:p w14:paraId="3296FB3F" w14:textId="1F6BA6DB" w:rsidR="00F02542" w:rsidRPr="00F02542" w:rsidRDefault="00F02542" w:rsidP="00F02542">
      <w:pPr>
        <w:pStyle w:val="Descripcin"/>
        <w:keepNext/>
        <w:spacing w:after="0" w:line="480" w:lineRule="auto"/>
        <w:rPr>
          <w:sz w:val="24"/>
          <w:szCs w:val="20"/>
        </w:rPr>
      </w:pPr>
      <w:r w:rsidRPr="00F02542">
        <w:rPr>
          <w:b/>
          <w:bCs/>
          <w:i w:val="0"/>
          <w:iCs w:val="0"/>
          <w:sz w:val="24"/>
          <w:szCs w:val="20"/>
        </w:rPr>
        <w:t xml:space="preserve">Tabla </w:t>
      </w:r>
      <w:r w:rsidRPr="00F02542">
        <w:rPr>
          <w:b/>
          <w:bCs/>
          <w:i w:val="0"/>
          <w:iCs w:val="0"/>
          <w:sz w:val="24"/>
          <w:szCs w:val="20"/>
        </w:rPr>
        <w:fldChar w:fldCharType="begin"/>
      </w:r>
      <w:r w:rsidRPr="00F02542">
        <w:rPr>
          <w:b/>
          <w:bCs/>
          <w:i w:val="0"/>
          <w:iCs w:val="0"/>
          <w:sz w:val="24"/>
          <w:szCs w:val="20"/>
        </w:rPr>
        <w:instrText xml:space="preserve"> SEQ Tabla \* ARABIC </w:instrText>
      </w:r>
      <w:r w:rsidRPr="00F02542">
        <w:rPr>
          <w:b/>
          <w:bCs/>
          <w:i w:val="0"/>
          <w:iCs w:val="0"/>
          <w:sz w:val="24"/>
          <w:szCs w:val="20"/>
        </w:rPr>
        <w:fldChar w:fldCharType="separate"/>
      </w:r>
      <w:r w:rsidR="00BA77A4">
        <w:rPr>
          <w:b/>
          <w:bCs/>
          <w:i w:val="0"/>
          <w:iCs w:val="0"/>
          <w:noProof/>
          <w:sz w:val="24"/>
          <w:szCs w:val="20"/>
        </w:rPr>
        <w:t>9</w:t>
      </w:r>
      <w:r w:rsidRPr="00F02542">
        <w:rPr>
          <w:b/>
          <w:bCs/>
          <w:i w:val="0"/>
          <w:iCs w:val="0"/>
          <w:sz w:val="24"/>
          <w:szCs w:val="20"/>
        </w:rPr>
        <w:fldChar w:fldCharType="end"/>
      </w:r>
      <w:r w:rsidRPr="00F02542">
        <w:rPr>
          <w:sz w:val="24"/>
          <w:szCs w:val="20"/>
        </w:rPr>
        <w:br/>
        <w:t>Requerimiento Funcional No.8</w:t>
      </w:r>
    </w:p>
    <w:tbl>
      <w:tblPr>
        <w:tblStyle w:val="Tablaconcuadrcula"/>
        <w:tblW w:w="0" w:type="auto"/>
        <w:tblLook w:val="04A0" w:firstRow="1" w:lastRow="0" w:firstColumn="1" w:lastColumn="0" w:noHBand="0" w:noVBand="1"/>
      </w:tblPr>
      <w:tblGrid>
        <w:gridCol w:w="3151"/>
        <w:gridCol w:w="1239"/>
        <w:gridCol w:w="4626"/>
      </w:tblGrid>
      <w:tr w:rsidR="00F02542" w:rsidRPr="00F02542" w14:paraId="51EC685B" w14:textId="77777777" w:rsidTr="00F02542">
        <w:trPr>
          <w:trHeight w:val="900"/>
        </w:trPr>
        <w:tc>
          <w:tcPr>
            <w:tcW w:w="3151" w:type="dxa"/>
            <w:tcBorders>
              <w:left w:val="nil"/>
            </w:tcBorders>
            <w:hideMark/>
          </w:tcPr>
          <w:p w14:paraId="2EB56692" w14:textId="77777777" w:rsidR="00F02542" w:rsidRPr="00F02542" w:rsidRDefault="00F02542">
            <w:pPr>
              <w:rPr>
                <w:b/>
                <w:bCs/>
              </w:rPr>
            </w:pPr>
            <w:r w:rsidRPr="00F02542">
              <w:rPr>
                <w:b/>
                <w:bCs/>
              </w:rPr>
              <w:t>IDENTIFICADOR:</w:t>
            </w:r>
            <w:r w:rsidRPr="00F02542">
              <w:rPr>
                <w:b/>
                <w:bCs/>
              </w:rPr>
              <w:br/>
              <w:t>R8</w:t>
            </w:r>
          </w:p>
        </w:tc>
        <w:tc>
          <w:tcPr>
            <w:tcW w:w="5865" w:type="dxa"/>
            <w:gridSpan w:val="2"/>
            <w:tcBorders>
              <w:right w:val="nil"/>
            </w:tcBorders>
            <w:hideMark/>
          </w:tcPr>
          <w:p w14:paraId="002CCE21" w14:textId="236F4259" w:rsidR="00F02542" w:rsidRPr="00F02542" w:rsidRDefault="00F02542" w:rsidP="00F02542">
            <w:pPr>
              <w:rPr>
                <w:b/>
                <w:bCs/>
              </w:rPr>
            </w:pPr>
            <w:r w:rsidRPr="00F02542">
              <w:rPr>
                <w:b/>
                <w:bCs/>
              </w:rPr>
              <w:t>NOMBRE:</w:t>
            </w:r>
            <w:r w:rsidRPr="00F02542">
              <w:rPr>
                <w:b/>
                <w:bCs/>
              </w:rPr>
              <w:br/>
              <w:t>Modificar Información Usuarios</w:t>
            </w:r>
          </w:p>
        </w:tc>
      </w:tr>
      <w:tr w:rsidR="00F02542" w:rsidRPr="00F02542" w14:paraId="4079A08A" w14:textId="77777777" w:rsidTr="00F02542">
        <w:trPr>
          <w:trHeight w:val="1260"/>
        </w:trPr>
        <w:tc>
          <w:tcPr>
            <w:tcW w:w="3151" w:type="dxa"/>
            <w:tcBorders>
              <w:left w:val="nil"/>
            </w:tcBorders>
            <w:hideMark/>
          </w:tcPr>
          <w:p w14:paraId="756C56E1" w14:textId="77777777" w:rsidR="00F02542" w:rsidRPr="00F02542" w:rsidRDefault="00F02542">
            <w:r w:rsidRPr="00F02542">
              <w:rPr>
                <w:b/>
                <w:bCs/>
              </w:rPr>
              <w:t>Tipo:</w:t>
            </w:r>
            <w:r w:rsidRPr="00F02542">
              <w:t xml:space="preserve"> </w:t>
            </w:r>
            <w:r w:rsidRPr="00F02542">
              <w:br/>
            </w:r>
            <w:r w:rsidRPr="00F02542">
              <w:rPr>
                <w:b/>
                <w:bCs/>
              </w:rPr>
              <w:t>(NECESARIO/DESEABLE)</w:t>
            </w:r>
            <w:r w:rsidRPr="00F02542">
              <w:t xml:space="preserve"> </w:t>
            </w:r>
            <w:r w:rsidRPr="00F02542">
              <w:br/>
              <w:t xml:space="preserve">Necesario </w:t>
            </w:r>
            <w:r w:rsidRPr="00F02542">
              <w:br/>
            </w:r>
            <w:r w:rsidRPr="00F02542">
              <w:rPr>
                <w:b/>
                <w:bCs/>
              </w:rPr>
              <w:t xml:space="preserve">  </w:t>
            </w:r>
          </w:p>
        </w:tc>
        <w:tc>
          <w:tcPr>
            <w:tcW w:w="5865" w:type="dxa"/>
            <w:gridSpan w:val="2"/>
            <w:tcBorders>
              <w:right w:val="nil"/>
            </w:tcBorders>
            <w:hideMark/>
          </w:tcPr>
          <w:p w14:paraId="584DEC93" w14:textId="7E511DA8" w:rsidR="00F02542" w:rsidRPr="00F02542" w:rsidRDefault="00F02542" w:rsidP="00F02542">
            <w:pPr>
              <w:rPr>
                <w:b/>
                <w:bCs/>
              </w:rPr>
            </w:pPr>
            <w:r w:rsidRPr="00F02542">
              <w:rPr>
                <w:b/>
                <w:bCs/>
              </w:rPr>
              <w:br/>
              <w:t xml:space="preserve">PRIORIDAD DE </w:t>
            </w:r>
            <w:r w:rsidRPr="00F02542">
              <w:rPr>
                <w:b/>
                <w:bCs/>
              </w:rPr>
              <w:br/>
              <w:t xml:space="preserve">DESARROLLO: </w:t>
            </w:r>
            <w:r w:rsidRPr="00F02542">
              <w:br/>
              <w:t xml:space="preserve">Alta </w:t>
            </w:r>
            <w:r w:rsidRPr="00F02542">
              <w:rPr>
                <w:b/>
                <w:bCs/>
              </w:rPr>
              <w:t xml:space="preserve"> </w:t>
            </w:r>
          </w:p>
        </w:tc>
      </w:tr>
      <w:tr w:rsidR="00F02542" w:rsidRPr="00F02542" w14:paraId="2E9D86BC" w14:textId="77777777" w:rsidTr="00F02542">
        <w:trPr>
          <w:trHeight w:val="2940"/>
        </w:trPr>
        <w:tc>
          <w:tcPr>
            <w:tcW w:w="4390" w:type="dxa"/>
            <w:gridSpan w:val="2"/>
            <w:tcBorders>
              <w:left w:val="nil"/>
            </w:tcBorders>
            <w:hideMark/>
          </w:tcPr>
          <w:p w14:paraId="15109F82" w14:textId="56088A20" w:rsidR="00F02542" w:rsidRPr="00F02542" w:rsidRDefault="00F02542">
            <w:pPr>
              <w:rPr>
                <w:b/>
                <w:bCs/>
              </w:rPr>
            </w:pPr>
            <w:r w:rsidRPr="00F02542">
              <w:rPr>
                <w:b/>
                <w:bCs/>
              </w:rPr>
              <w:lastRenderedPageBreak/>
              <w:t xml:space="preserve">ENTRADA: </w:t>
            </w:r>
            <w:r w:rsidRPr="00F02542">
              <w:br/>
              <w:t xml:space="preserve">1. primer nombre </w:t>
            </w:r>
            <w:r w:rsidRPr="00F02542">
              <w:br/>
              <w:t>2. segundo nombre</w:t>
            </w:r>
            <w:r w:rsidRPr="00F02542">
              <w:br/>
              <w:t xml:space="preserve">3 primer apellido </w:t>
            </w:r>
            <w:r w:rsidRPr="00F02542">
              <w:br/>
              <w:t xml:space="preserve">4. segundo apellido </w:t>
            </w:r>
            <w:r w:rsidRPr="00F02542">
              <w:br/>
              <w:t>5. tipo documento</w:t>
            </w:r>
            <w:r w:rsidRPr="00F02542">
              <w:br/>
              <w:t xml:space="preserve">6.correo electrónico </w:t>
            </w:r>
            <w:r w:rsidRPr="00F02542">
              <w:br/>
              <w:t>7. celular</w:t>
            </w:r>
            <w:r w:rsidRPr="00F02542">
              <w:br/>
              <w:t>8. contraseña.</w:t>
            </w:r>
          </w:p>
        </w:tc>
        <w:tc>
          <w:tcPr>
            <w:tcW w:w="4626" w:type="dxa"/>
            <w:tcBorders>
              <w:right w:val="nil"/>
            </w:tcBorders>
            <w:hideMark/>
          </w:tcPr>
          <w:p w14:paraId="39C3FBBE" w14:textId="77777777" w:rsidR="00F02542" w:rsidRPr="00F02542" w:rsidRDefault="00F02542">
            <w:pPr>
              <w:rPr>
                <w:b/>
                <w:bCs/>
              </w:rPr>
            </w:pPr>
            <w:r w:rsidRPr="00F02542">
              <w:rPr>
                <w:b/>
                <w:bCs/>
              </w:rPr>
              <w:t xml:space="preserve">SALIDA: </w:t>
            </w:r>
            <w:r w:rsidRPr="00F02542">
              <w:rPr>
                <w:b/>
                <w:bCs/>
              </w:rPr>
              <w:br/>
            </w:r>
            <w:r w:rsidRPr="00F02542">
              <w:t>Modificación Exitosa</w:t>
            </w:r>
          </w:p>
        </w:tc>
      </w:tr>
      <w:tr w:rsidR="00F02542" w:rsidRPr="00F02542" w14:paraId="6D238F49" w14:textId="77777777" w:rsidTr="00F02542">
        <w:trPr>
          <w:trHeight w:val="1710"/>
        </w:trPr>
        <w:tc>
          <w:tcPr>
            <w:tcW w:w="9016" w:type="dxa"/>
            <w:gridSpan w:val="3"/>
            <w:tcBorders>
              <w:left w:val="nil"/>
              <w:right w:val="nil"/>
            </w:tcBorders>
            <w:hideMark/>
          </w:tcPr>
          <w:p w14:paraId="6C46A48C" w14:textId="023A77C4" w:rsidR="00F02542" w:rsidRPr="00F02542" w:rsidRDefault="00F02542">
            <w:pPr>
              <w:rPr>
                <w:b/>
                <w:bCs/>
              </w:rPr>
            </w:pPr>
            <w:r w:rsidRPr="00F02542">
              <w:rPr>
                <w:b/>
                <w:bCs/>
              </w:rPr>
              <w:t>Descripción</w:t>
            </w:r>
            <w:r w:rsidRPr="00F02542">
              <w:rPr>
                <w:b/>
                <w:bCs/>
              </w:rPr>
              <w:br/>
            </w:r>
            <w:r w:rsidRPr="00F02542">
              <w:br/>
              <w:t>El Sistema deberá permitir que los usuarios del sistema realicen Actualizaciones/</w:t>
            </w:r>
            <w:proofErr w:type="gramStart"/>
            <w:r w:rsidRPr="00F02542">
              <w:t>Modificaciones  de</w:t>
            </w:r>
            <w:proofErr w:type="gramEnd"/>
            <w:r w:rsidRPr="00F02542">
              <w:t xml:space="preserve"> sus datos personales exceptuando su número de identificación</w:t>
            </w:r>
          </w:p>
        </w:tc>
      </w:tr>
      <w:tr w:rsidR="00F02542" w:rsidRPr="00F02542" w14:paraId="1F27ADED" w14:textId="77777777" w:rsidTr="00F02542">
        <w:trPr>
          <w:trHeight w:val="1500"/>
        </w:trPr>
        <w:tc>
          <w:tcPr>
            <w:tcW w:w="9016" w:type="dxa"/>
            <w:gridSpan w:val="3"/>
            <w:tcBorders>
              <w:left w:val="nil"/>
              <w:right w:val="nil"/>
            </w:tcBorders>
            <w:hideMark/>
          </w:tcPr>
          <w:p w14:paraId="083CCA40" w14:textId="5AA514E7" w:rsidR="00F02542" w:rsidRPr="00F02542" w:rsidRDefault="00F02542">
            <w:pPr>
              <w:rPr>
                <w:b/>
                <w:bCs/>
              </w:rPr>
            </w:pPr>
            <w:r w:rsidRPr="00F02542">
              <w:rPr>
                <w:b/>
                <w:bCs/>
              </w:rPr>
              <w:t xml:space="preserve">PRECONDICIÓN: </w:t>
            </w:r>
            <w:r w:rsidRPr="00F02542">
              <w:rPr>
                <w:b/>
                <w:bCs/>
              </w:rPr>
              <w:br/>
              <w:t>1.</w:t>
            </w:r>
            <w:r w:rsidRPr="00F02542">
              <w:t xml:space="preserve"> El usuario debe haber iniciado sesión en el sistema.</w:t>
            </w:r>
            <w:r w:rsidRPr="00F02542">
              <w:br/>
            </w:r>
            <w:proofErr w:type="gramStart"/>
            <w:r w:rsidRPr="00F02542">
              <w:t>2.El</w:t>
            </w:r>
            <w:proofErr w:type="gramEnd"/>
            <w:r w:rsidRPr="00F02542">
              <w:t xml:space="preserve"> usuario tiene los permisos adecuados para modificar los datos del usuario en cuestión.</w:t>
            </w:r>
            <w:r w:rsidRPr="00F02542">
              <w:br/>
              <w:t>3.El usuario debe tener acceso a la funcionalidad de modificación de datos de usuario en el sistema.</w:t>
            </w:r>
          </w:p>
        </w:tc>
      </w:tr>
      <w:tr w:rsidR="00F02542" w:rsidRPr="00F02542" w14:paraId="7BAD1B29" w14:textId="77777777" w:rsidTr="00F02542">
        <w:trPr>
          <w:trHeight w:val="1335"/>
        </w:trPr>
        <w:tc>
          <w:tcPr>
            <w:tcW w:w="9016" w:type="dxa"/>
            <w:gridSpan w:val="3"/>
            <w:tcBorders>
              <w:left w:val="nil"/>
              <w:right w:val="nil"/>
            </w:tcBorders>
            <w:hideMark/>
          </w:tcPr>
          <w:p w14:paraId="50482B2C" w14:textId="77777777" w:rsidR="00F02542" w:rsidRPr="00F02542" w:rsidRDefault="00F02542">
            <w:pPr>
              <w:rPr>
                <w:b/>
                <w:bCs/>
              </w:rPr>
            </w:pPr>
            <w:r w:rsidRPr="00F02542">
              <w:rPr>
                <w:b/>
                <w:bCs/>
              </w:rPr>
              <w:t>POSCONDICIÓN:</w:t>
            </w:r>
            <w:r w:rsidRPr="00F02542">
              <w:rPr>
                <w:b/>
                <w:bCs/>
              </w:rPr>
              <w:br/>
            </w:r>
            <w:r w:rsidRPr="00F02542">
              <w:t>1. Los datos del usuario se actualizan correctamente en la base de datos del sistema.</w:t>
            </w:r>
            <w:r w:rsidRPr="00F02542">
              <w:br/>
              <w:t>2 Se garantiza la integridad y seguridad de los datos del usuario después de la modificación.</w:t>
            </w:r>
            <w:r w:rsidRPr="00F02542">
              <w:br/>
              <w:t>3. Se notifica al usuario sobre la modificación exitosa de sus datos, si es relevante.</w:t>
            </w:r>
          </w:p>
        </w:tc>
      </w:tr>
      <w:tr w:rsidR="00F02542" w:rsidRPr="00F02542" w14:paraId="54849E74" w14:textId="77777777" w:rsidTr="00F02542">
        <w:trPr>
          <w:trHeight w:val="5460"/>
        </w:trPr>
        <w:tc>
          <w:tcPr>
            <w:tcW w:w="9016" w:type="dxa"/>
            <w:gridSpan w:val="3"/>
            <w:tcBorders>
              <w:left w:val="nil"/>
              <w:right w:val="nil"/>
            </w:tcBorders>
            <w:hideMark/>
          </w:tcPr>
          <w:p w14:paraId="3AF7EE7A" w14:textId="50BE6680" w:rsidR="00F02542" w:rsidRPr="00F02542" w:rsidRDefault="00F02542">
            <w:pPr>
              <w:rPr>
                <w:b/>
                <w:bCs/>
              </w:rPr>
            </w:pPr>
            <w:r w:rsidRPr="00F02542">
              <w:rPr>
                <w:b/>
                <w:bCs/>
              </w:rPr>
              <w:t xml:space="preserve">MANEJO DE SITUACIONES ANORMALES </w:t>
            </w:r>
            <w:r w:rsidRPr="00F02542">
              <w:rPr>
                <w:b/>
                <w:bCs/>
              </w:rPr>
              <w:br/>
            </w:r>
            <w:r w:rsidRPr="00F02542">
              <w:t>1. Error de conexión a la base de datos o fallo en el servidor:</w:t>
            </w:r>
            <w:r w:rsidRPr="00F02542">
              <w:br/>
            </w:r>
            <w:r w:rsidRPr="00F02542">
              <w:br/>
              <w:t>Manejo: Mostrar un mensaje de error amigable informando al usuario que hubo un problema técnico y que debe intentarlo de nuevo más tarde. Proporcionar detalles de contacto o un enlace para reportar el problema al soporte técnico.</w:t>
            </w:r>
            <w:r w:rsidRPr="00F02542">
              <w:br/>
            </w:r>
            <w:r w:rsidRPr="00F02542">
              <w:br/>
              <w:t>2.Datos inconsistentes o incompletos en la base de datos:</w:t>
            </w:r>
            <w:r w:rsidRPr="00F02542">
              <w:br/>
            </w:r>
            <w:r w:rsidRPr="00F02542">
              <w:br/>
              <w:t>Manejo: Si se encuentra información incompleta o inconsistente durante la modificación de datos de usuarios, mostrar un mensaje indicando que los datos pueden estar incompletos y proporcionar instrucciones sobre cómo solicitar la actualización de la información pertinente.</w:t>
            </w:r>
            <w:r w:rsidRPr="00F02542">
              <w:br/>
            </w:r>
            <w:r w:rsidRPr="00F02542">
              <w:br/>
              <w:t>3. Sesión de usuario expirada durante la modificación de datos:</w:t>
            </w:r>
            <w:r w:rsidRPr="00F02542">
              <w:br/>
            </w:r>
            <w:r w:rsidRPr="00F02542">
              <w:br/>
              <w:t>Manejo: Si la sesión de usuario expira mientras se están modificando datos, redirigir al usuario a la página de inicio de sesión y mostrar un mensaje indicando que debe iniciar sesión nuevamente para continuar.</w:t>
            </w:r>
          </w:p>
        </w:tc>
      </w:tr>
      <w:tr w:rsidR="00F02542" w:rsidRPr="00F02542" w14:paraId="18F808E2" w14:textId="77777777" w:rsidTr="00F02542">
        <w:trPr>
          <w:trHeight w:val="3675"/>
        </w:trPr>
        <w:tc>
          <w:tcPr>
            <w:tcW w:w="9016" w:type="dxa"/>
            <w:gridSpan w:val="3"/>
            <w:tcBorders>
              <w:left w:val="nil"/>
              <w:right w:val="nil"/>
            </w:tcBorders>
            <w:hideMark/>
          </w:tcPr>
          <w:p w14:paraId="7EBFA3B3" w14:textId="77777777" w:rsidR="00F02542" w:rsidRPr="00F02542" w:rsidRDefault="00F02542">
            <w:pPr>
              <w:rPr>
                <w:b/>
                <w:bCs/>
              </w:rPr>
            </w:pPr>
            <w:r w:rsidRPr="00F02542">
              <w:rPr>
                <w:b/>
                <w:bCs/>
              </w:rPr>
              <w:lastRenderedPageBreak/>
              <w:t xml:space="preserve">CRITERIOS DE ACEPTACIÓN: </w:t>
            </w:r>
            <w:r w:rsidRPr="00F02542">
              <w:rPr>
                <w:b/>
                <w:bCs/>
              </w:rPr>
              <w:br/>
            </w:r>
            <w:r w:rsidRPr="00F02542">
              <w:t>1.  El sistema debe proporcionar una interfaz clara y fácil de usar para que los usuarios modifiquen sus datos, con campos editables y opciones de guardado.</w:t>
            </w:r>
            <w:r w:rsidRPr="00F02542">
              <w:br/>
              <w:t>2. Si un usuario intenta modificar datos que no le corresponden o no tiene permiso para modificar, el sistema debe mostrar un mensaje de error indicando la falta de autorización.</w:t>
            </w:r>
            <w:r w:rsidRPr="00F02542">
              <w:br/>
              <w:t>3. Los datos modificados deben pasar por validaciones de integridad y formato antes de ser almacenados en la base de datos.</w:t>
            </w:r>
            <w:r w:rsidRPr="00F02542">
              <w:br/>
              <w:t>4. El sistema debe permitir al usuario revisar los cambios antes de confirmar la modificación, mostrando una vista previa de los datos actualizados.</w:t>
            </w:r>
            <w:r w:rsidRPr="00F02542">
              <w:br/>
              <w:t>5. Si se produce un error durante el proceso de modificación de datos (por ejemplo, un campo obligatorio está vacío o un formato incorrecto), el sistema debe mostrar un mensaje de error específico y guiar al usuario para corregir el problema.</w:t>
            </w:r>
          </w:p>
        </w:tc>
      </w:tr>
    </w:tbl>
    <w:p w14:paraId="56D5BC20" w14:textId="77777777" w:rsidR="00F02542" w:rsidRDefault="00F02542" w:rsidP="005F43D2"/>
    <w:p w14:paraId="47AD6542" w14:textId="77777777" w:rsidR="00F02542" w:rsidRDefault="00F02542" w:rsidP="005F43D2"/>
    <w:p w14:paraId="7965ABC2" w14:textId="77777777" w:rsidR="00F02542" w:rsidRDefault="00F02542" w:rsidP="005F43D2"/>
    <w:p w14:paraId="2A453361" w14:textId="77777777" w:rsidR="00F02542" w:rsidRDefault="00F02542" w:rsidP="005F43D2"/>
    <w:p w14:paraId="5799FF7B" w14:textId="77777777" w:rsidR="00F02542" w:rsidRDefault="00F02542" w:rsidP="005F43D2"/>
    <w:p w14:paraId="56B30A52" w14:textId="77777777" w:rsidR="00F02542" w:rsidRDefault="00F02542" w:rsidP="005F43D2"/>
    <w:p w14:paraId="6883FF98" w14:textId="77777777" w:rsidR="00F02542" w:rsidRDefault="00F02542" w:rsidP="005F43D2"/>
    <w:p w14:paraId="075F0782" w14:textId="77777777" w:rsidR="00F02542" w:rsidRDefault="00F02542" w:rsidP="005F43D2"/>
    <w:p w14:paraId="69B00653" w14:textId="77777777" w:rsidR="00F02542" w:rsidRDefault="00F02542" w:rsidP="005F43D2"/>
    <w:p w14:paraId="215ED478" w14:textId="77777777" w:rsidR="00F02542" w:rsidRDefault="00F02542" w:rsidP="005F43D2"/>
    <w:p w14:paraId="67411306" w14:textId="77777777" w:rsidR="00F02542" w:rsidRDefault="00F02542" w:rsidP="005F43D2"/>
    <w:p w14:paraId="48D860DE" w14:textId="77777777" w:rsidR="00F02542" w:rsidRDefault="00F02542" w:rsidP="005F43D2"/>
    <w:p w14:paraId="7E71BC80" w14:textId="77777777" w:rsidR="00F02542" w:rsidRDefault="00F02542" w:rsidP="005F43D2"/>
    <w:p w14:paraId="71F9E0B6" w14:textId="189D2062" w:rsidR="00F02542" w:rsidRPr="00F02542" w:rsidRDefault="00F02542" w:rsidP="00F02542">
      <w:pPr>
        <w:pStyle w:val="Descripcin"/>
        <w:keepNext/>
        <w:spacing w:after="0" w:line="480" w:lineRule="auto"/>
        <w:rPr>
          <w:b/>
          <w:bCs/>
          <w:i w:val="0"/>
          <w:iCs w:val="0"/>
        </w:rPr>
      </w:pPr>
      <w:r w:rsidRPr="00F02542">
        <w:rPr>
          <w:b/>
          <w:bCs/>
          <w:i w:val="0"/>
          <w:iCs w:val="0"/>
        </w:rPr>
        <w:lastRenderedPageBreak/>
        <w:t xml:space="preserve">Tabla </w:t>
      </w:r>
      <w:r w:rsidRPr="00F02542">
        <w:rPr>
          <w:b/>
          <w:bCs/>
          <w:i w:val="0"/>
          <w:iCs w:val="0"/>
        </w:rPr>
        <w:fldChar w:fldCharType="begin"/>
      </w:r>
      <w:r w:rsidRPr="00F02542">
        <w:rPr>
          <w:b/>
          <w:bCs/>
          <w:i w:val="0"/>
          <w:iCs w:val="0"/>
        </w:rPr>
        <w:instrText xml:space="preserve"> SEQ Tabla \* ARABIC </w:instrText>
      </w:r>
      <w:r w:rsidRPr="00F02542">
        <w:rPr>
          <w:b/>
          <w:bCs/>
          <w:i w:val="0"/>
          <w:iCs w:val="0"/>
        </w:rPr>
        <w:fldChar w:fldCharType="separate"/>
      </w:r>
      <w:r w:rsidR="00BA77A4">
        <w:rPr>
          <w:b/>
          <w:bCs/>
          <w:i w:val="0"/>
          <w:iCs w:val="0"/>
          <w:noProof/>
        </w:rPr>
        <w:t>10</w:t>
      </w:r>
      <w:r w:rsidRPr="00F02542">
        <w:rPr>
          <w:b/>
          <w:bCs/>
          <w:i w:val="0"/>
          <w:iCs w:val="0"/>
        </w:rPr>
        <w:fldChar w:fldCharType="end"/>
      </w:r>
    </w:p>
    <w:p w14:paraId="1CB3450D" w14:textId="5541DAED" w:rsidR="00F02542" w:rsidRDefault="00F02542" w:rsidP="00F02542">
      <w:pPr>
        <w:pStyle w:val="Descripcin"/>
        <w:keepNext/>
      </w:pPr>
      <w:r>
        <w:t>Requer</w:t>
      </w:r>
      <w:r w:rsidR="00E01665">
        <w:t>i</w:t>
      </w:r>
      <w:r>
        <w:t>miento funcional No.9</w:t>
      </w:r>
    </w:p>
    <w:tbl>
      <w:tblPr>
        <w:tblStyle w:val="Tablaconcuadrcula"/>
        <w:tblW w:w="0" w:type="auto"/>
        <w:tblLook w:val="04A0" w:firstRow="1" w:lastRow="0" w:firstColumn="1" w:lastColumn="0" w:noHBand="0" w:noVBand="1"/>
      </w:tblPr>
      <w:tblGrid>
        <w:gridCol w:w="3151"/>
        <w:gridCol w:w="1239"/>
        <w:gridCol w:w="4626"/>
      </w:tblGrid>
      <w:tr w:rsidR="00F02542" w:rsidRPr="00F02542" w14:paraId="1A457A14" w14:textId="77777777" w:rsidTr="00E01665">
        <w:trPr>
          <w:trHeight w:val="2070"/>
        </w:trPr>
        <w:tc>
          <w:tcPr>
            <w:tcW w:w="3151" w:type="dxa"/>
            <w:tcBorders>
              <w:left w:val="nil"/>
            </w:tcBorders>
            <w:hideMark/>
          </w:tcPr>
          <w:p w14:paraId="0146ABE0" w14:textId="77777777" w:rsidR="00F02542" w:rsidRPr="00F02542" w:rsidRDefault="00F02542">
            <w:pPr>
              <w:rPr>
                <w:b/>
                <w:bCs/>
              </w:rPr>
            </w:pPr>
            <w:r w:rsidRPr="00F02542">
              <w:rPr>
                <w:b/>
                <w:bCs/>
              </w:rPr>
              <w:t>IDENTIFICADOR:</w:t>
            </w:r>
            <w:r w:rsidRPr="00F02542">
              <w:rPr>
                <w:b/>
                <w:bCs/>
              </w:rPr>
              <w:br/>
              <w:t>R9</w:t>
            </w:r>
          </w:p>
        </w:tc>
        <w:tc>
          <w:tcPr>
            <w:tcW w:w="5865" w:type="dxa"/>
            <w:gridSpan w:val="2"/>
            <w:tcBorders>
              <w:right w:val="nil"/>
            </w:tcBorders>
            <w:hideMark/>
          </w:tcPr>
          <w:p w14:paraId="0F3C6042" w14:textId="77777777" w:rsidR="00F02542" w:rsidRPr="00F02542" w:rsidRDefault="00F02542" w:rsidP="00F02542">
            <w:pPr>
              <w:rPr>
                <w:b/>
                <w:bCs/>
              </w:rPr>
            </w:pPr>
            <w:r w:rsidRPr="00F02542">
              <w:rPr>
                <w:b/>
                <w:bCs/>
              </w:rPr>
              <w:t>NOMBRE:</w:t>
            </w:r>
            <w:r w:rsidRPr="00F02542">
              <w:rPr>
                <w:b/>
                <w:bCs/>
              </w:rPr>
              <w:br/>
              <w:t>Eliminar Cuenta (Inhabilitación Usuario)</w:t>
            </w:r>
          </w:p>
        </w:tc>
      </w:tr>
      <w:tr w:rsidR="00F02542" w:rsidRPr="00F02542" w14:paraId="161EA638" w14:textId="77777777" w:rsidTr="00E01665">
        <w:trPr>
          <w:trHeight w:val="1755"/>
        </w:trPr>
        <w:tc>
          <w:tcPr>
            <w:tcW w:w="3151" w:type="dxa"/>
            <w:tcBorders>
              <w:left w:val="nil"/>
            </w:tcBorders>
            <w:hideMark/>
          </w:tcPr>
          <w:p w14:paraId="766915C9" w14:textId="77777777" w:rsidR="00F02542" w:rsidRPr="00F02542" w:rsidRDefault="00F02542">
            <w:r w:rsidRPr="00F02542">
              <w:rPr>
                <w:b/>
                <w:bCs/>
              </w:rPr>
              <w:t>Tipo:</w:t>
            </w:r>
            <w:r w:rsidRPr="00F02542">
              <w:t xml:space="preserve"> </w:t>
            </w:r>
            <w:r w:rsidRPr="00F02542">
              <w:br/>
            </w:r>
            <w:r w:rsidRPr="00F02542">
              <w:rPr>
                <w:b/>
                <w:bCs/>
              </w:rPr>
              <w:t>(NECESARIO/DESEABLE)</w:t>
            </w:r>
            <w:r w:rsidRPr="00F02542">
              <w:t xml:space="preserve"> </w:t>
            </w:r>
            <w:r w:rsidRPr="00F02542">
              <w:br/>
              <w:t xml:space="preserve">Necesario </w:t>
            </w:r>
            <w:r w:rsidRPr="00F02542">
              <w:br/>
            </w:r>
            <w:r w:rsidRPr="00F02542">
              <w:rPr>
                <w:b/>
                <w:bCs/>
              </w:rPr>
              <w:t xml:space="preserve">  </w:t>
            </w:r>
          </w:p>
        </w:tc>
        <w:tc>
          <w:tcPr>
            <w:tcW w:w="5865" w:type="dxa"/>
            <w:gridSpan w:val="2"/>
            <w:tcBorders>
              <w:right w:val="nil"/>
            </w:tcBorders>
            <w:hideMark/>
          </w:tcPr>
          <w:p w14:paraId="3875B146" w14:textId="360EA30C" w:rsidR="00F02542" w:rsidRPr="00F02542" w:rsidRDefault="00F02542" w:rsidP="00F02542">
            <w:pPr>
              <w:rPr>
                <w:b/>
                <w:bCs/>
              </w:rPr>
            </w:pPr>
            <w:r w:rsidRPr="00F02542">
              <w:rPr>
                <w:b/>
                <w:bCs/>
              </w:rPr>
              <w:br/>
              <w:t xml:space="preserve">PRIORIDAD DE </w:t>
            </w:r>
            <w:r w:rsidRPr="00F02542">
              <w:rPr>
                <w:b/>
                <w:bCs/>
              </w:rPr>
              <w:br/>
              <w:t xml:space="preserve">DESARROLLO: </w:t>
            </w:r>
            <w:r w:rsidRPr="00F02542">
              <w:br/>
              <w:t xml:space="preserve">Alta </w:t>
            </w:r>
            <w:r w:rsidRPr="00F02542">
              <w:rPr>
                <w:b/>
                <w:bCs/>
              </w:rPr>
              <w:t xml:space="preserve"> </w:t>
            </w:r>
          </w:p>
        </w:tc>
      </w:tr>
      <w:tr w:rsidR="00F02542" w:rsidRPr="00F02542" w14:paraId="2BBB7E39" w14:textId="77777777" w:rsidTr="00E01665">
        <w:trPr>
          <w:trHeight w:val="1380"/>
        </w:trPr>
        <w:tc>
          <w:tcPr>
            <w:tcW w:w="4390" w:type="dxa"/>
            <w:gridSpan w:val="2"/>
            <w:tcBorders>
              <w:left w:val="nil"/>
            </w:tcBorders>
            <w:hideMark/>
          </w:tcPr>
          <w:p w14:paraId="30DB7961" w14:textId="77777777" w:rsidR="00F02542" w:rsidRPr="00F02542" w:rsidRDefault="00F02542">
            <w:pPr>
              <w:rPr>
                <w:b/>
                <w:bCs/>
              </w:rPr>
            </w:pPr>
            <w:r w:rsidRPr="00F02542">
              <w:rPr>
                <w:b/>
                <w:bCs/>
              </w:rPr>
              <w:t xml:space="preserve">ENTRADA: </w:t>
            </w:r>
            <w:r w:rsidRPr="00F02542">
              <w:br/>
              <w:t>2. Contraseña</w:t>
            </w:r>
          </w:p>
        </w:tc>
        <w:tc>
          <w:tcPr>
            <w:tcW w:w="4626" w:type="dxa"/>
            <w:tcBorders>
              <w:right w:val="nil"/>
            </w:tcBorders>
            <w:hideMark/>
          </w:tcPr>
          <w:p w14:paraId="6ECC3934" w14:textId="77777777" w:rsidR="00F02542" w:rsidRPr="00F02542" w:rsidRDefault="00F02542">
            <w:pPr>
              <w:rPr>
                <w:b/>
                <w:bCs/>
              </w:rPr>
            </w:pPr>
            <w:r w:rsidRPr="00F02542">
              <w:rPr>
                <w:b/>
                <w:bCs/>
              </w:rPr>
              <w:t xml:space="preserve">SALIDA: </w:t>
            </w:r>
            <w:r w:rsidRPr="00F02542">
              <w:br/>
              <w:t>1. Usuario Eliminado exitosamente</w:t>
            </w:r>
          </w:p>
        </w:tc>
      </w:tr>
      <w:tr w:rsidR="00F02542" w:rsidRPr="00F02542" w14:paraId="5EAB4031" w14:textId="77777777" w:rsidTr="00E01665">
        <w:trPr>
          <w:trHeight w:val="1245"/>
        </w:trPr>
        <w:tc>
          <w:tcPr>
            <w:tcW w:w="9016" w:type="dxa"/>
            <w:gridSpan w:val="3"/>
            <w:tcBorders>
              <w:left w:val="nil"/>
              <w:right w:val="nil"/>
            </w:tcBorders>
            <w:hideMark/>
          </w:tcPr>
          <w:p w14:paraId="52E60DC6" w14:textId="49E6CB36" w:rsidR="00F02542" w:rsidRPr="00F02542" w:rsidRDefault="00F02542">
            <w:pPr>
              <w:rPr>
                <w:b/>
                <w:bCs/>
              </w:rPr>
            </w:pPr>
            <w:r w:rsidRPr="00F02542">
              <w:rPr>
                <w:b/>
                <w:bCs/>
              </w:rPr>
              <w:t>DESCRIPCIÓN:</w:t>
            </w:r>
            <w:r w:rsidRPr="00F02542">
              <w:br/>
              <w:t>El sistema deberá permitir que los usuarios eliminen su cuenta personal</w:t>
            </w:r>
            <w:r w:rsidR="00E01665">
              <w:t xml:space="preserve"> </w:t>
            </w:r>
            <w:r w:rsidRPr="00F02542">
              <w:t>(para efecto, esto en la base de datos será una inhabilitación del registro más no una eliminación completa), se le solicitara que ingrese su contraseña para realizar esta acción.</w:t>
            </w:r>
          </w:p>
        </w:tc>
      </w:tr>
      <w:tr w:rsidR="00F02542" w:rsidRPr="00F02542" w14:paraId="74D52278" w14:textId="77777777" w:rsidTr="00E01665">
        <w:trPr>
          <w:trHeight w:val="1665"/>
        </w:trPr>
        <w:tc>
          <w:tcPr>
            <w:tcW w:w="9016" w:type="dxa"/>
            <w:gridSpan w:val="3"/>
            <w:tcBorders>
              <w:left w:val="nil"/>
              <w:right w:val="nil"/>
            </w:tcBorders>
            <w:hideMark/>
          </w:tcPr>
          <w:p w14:paraId="6ACA7AC7" w14:textId="77777777" w:rsidR="00F02542" w:rsidRPr="00F02542" w:rsidRDefault="00F02542">
            <w:pPr>
              <w:rPr>
                <w:b/>
                <w:bCs/>
              </w:rPr>
            </w:pPr>
            <w:r w:rsidRPr="00F02542">
              <w:rPr>
                <w:b/>
                <w:bCs/>
              </w:rPr>
              <w:t xml:space="preserve">PRECONDICIÓN: </w:t>
            </w:r>
            <w:r w:rsidRPr="00F02542">
              <w:rPr>
                <w:b/>
                <w:bCs/>
              </w:rPr>
              <w:br/>
              <w:t xml:space="preserve">1. </w:t>
            </w:r>
            <w:r w:rsidRPr="00F02542">
              <w:t>El usuario que realiza la acción debe tener los permisos necesarios para eliminar cuentas de usuario.</w:t>
            </w:r>
            <w:r w:rsidRPr="00F02542">
              <w:br/>
              <w:t>2. La cuenta de usuario a eliminar debe existir en el sistema.</w:t>
            </w:r>
            <w:r w:rsidRPr="00F02542">
              <w:br/>
              <w:t>3. La eliminación de la cuenta no debe causar pérdida de datos críticos para el sistema o para otros usuarios.</w:t>
            </w:r>
          </w:p>
        </w:tc>
      </w:tr>
      <w:tr w:rsidR="00F02542" w:rsidRPr="00F02542" w14:paraId="0173CC9F" w14:textId="77777777" w:rsidTr="00E01665">
        <w:trPr>
          <w:trHeight w:val="1080"/>
        </w:trPr>
        <w:tc>
          <w:tcPr>
            <w:tcW w:w="9016" w:type="dxa"/>
            <w:gridSpan w:val="3"/>
            <w:tcBorders>
              <w:left w:val="nil"/>
              <w:right w:val="nil"/>
            </w:tcBorders>
            <w:hideMark/>
          </w:tcPr>
          <w:p w14:paraId="2F98514D" w14:textId="77777777" w:rsidR="00F02542" w:rsidRPr="00F02542" w:rsidRDefault="00F02542">
            <w:pPr>
              <w:rPr>
                <w:b/>
                <w:bCs/>
              </w:rPr>
            </w:pPr>
            <w:r w:rsidRPr="00F02542">
              <w:rPr>
                <w:b/>
                <w:bCs/>
              </w:rPr>
              <w:t>POSCONDICIÓN:</w:t>
            </w:r>
            <w:r w:rsidRPr="00F02542">
              <w:rPr>
                <w:b/>
                <w:bCs/>
              </w:rPr>
              <w:br/>
            </w:r>
            <w:r w:rsidRPr="00F02542">
              <w:t>1. Se notifica al usuario sobre la eliminación de su cuenta, si es relevante.</w:t>
            </w:r>
            <w:r w:rsidRPr="00F02542">
              <w:br/>
              <w:t>2. Se realiza el respectivo cambio de estado sobre el registro en la base de datos (false)</w:t>
            </w:r>
          </w:p>
        </w:tc>
      </w:tr>
      <w:tr w:rsidR="00F02542" w:rsidRPr="00F02542" w14:paraId="36B5E650" w14:textId="77777777" w:rsidTr="00E01665">
        <w:trPr>
          <w:trHeight w:val="1335"/>
        </w:trPr>
        <w:tc>
          <w:tcPr>
            <w:tcW w:w="9016" w:type="dxa"/>
            <w:gridSpan w:val="3"/>
            <w:tcBorders>
              <w:left w:val="nil"/>
              <w:right w:val="nil"/>
            </w:tcBorders>
            <w:hideMark/>
          </w:tcPr>
          <w:p w14:paraId="527D947A" w14:textId="77777777" w:rsidR="00F02542" w:rsidRPr="00F02542" w:rsidRDefault="00F02542">
            <w:pPr>
              <w:rPr>
                <w:b/>
                <w:bCs/>
              </w:rPr>
            </w:pPr>
            <w:r w:rsidRPr="00F02542">
              <w:rPr>
                <w:b/>
                <w:bCs/>
              </w:rPr>
              <w:t xml:space="preserve">MANEJO DE SITUACIONES ANORMALES </w:t>
            </w:r>
            <w:r w:rsidRPr="00F02542">
              <w:rPr>
                <w:b/>
                <w:bCs/>
              </w:rPr>
              <w:br/>
            </w:r>
            <w:r w:rsidRPr="00F02542">
              <w:t>1. Si se produce un error durante el proceso de eliminación de la cuenta (por ejemplo, falta de conexión a la base de datos), el sistema debe mostrar un mensaje de error específico y proporcionar una opción para intentarlo nuevamente o para informar al administrador del sistema sobre el problema.</w:t>
            </w:r>
          </w:p>
        </w:tc>
      </w:tr>
      <w:tr w:rsidR="00F02542" w:rsidRPr="00F02542" w14:paraId="796E280E" w14:textId="77777777" w:rsidTr="00E01665">
        <w:trPr>
          <w:trHeight w:val="3390"/>
        </w:trPr>
        <w:tc>
          <w:tcPr>
            <w:tcW w:w="9016" w:type="dxa"/>
            <w:gridSpan w:val="3"/>
            <w:tcBorders>
              <w:left w:val="nil"/>
              <w:right w:val="nil"/>
            </w:tcBorders>
            <w:hideMark/>
          </w:tcPr>
          <w:p w14:paraId="7B514FC5" w14:textId="77777777" w:rsidR="00F02542" w:rsidRPr="00F02542" w:rsidRDefault="00F02542">
            <w:pPr>
              <w:rPr>
                <w:b/>
                <w:bCs/>
              </w:rPr>
            </w:pPr>
            <w:r w:rsidRPr="00F02542">
              <w:rPr>
                <w:b/>
                <w:bCs/>
              </w:rPr>
              <w:lastRenderedPageBreak/>
              <w:t xml:space="preserve">CRITERIOS DE ACEPTACIÓN: </w:t>
            </w:r>
            <w:r w:rsidRPr="00F02542">
              <w:rPr>
                <w:b/>
                <w:bCs/>
              </w:rPr>
              <w:br/>
              <w:t xml:space="preserve">1. </w:t>
            </w:r>
            <w:r w:rsidRPr="00F02542">
              <w:t>El sistema debe proporcionar una interfaz clara y segura para que los usuarios con los permisos adecuados eliminen cuentas de usuario.</w:t>
            </w:r>
            <w:r w:rsidRPr="00F02542">
              <w:br/>
              <w:t>2. Antes de proceder con la eliminación, el sistema debe solicitar una confirmación explícita por parte del usuario.</w:t>
            </w:r>
            <w:r w:rsidRPr="00F02542">
              <w:br/>
              <w:t>3. Si un usuario intenta eliminar una cuenta que no tiene permisos para eliminar, el sistema debe mostrar un mensaje de error indicando la falta de autorización.</w:t>
            </w:r>
            <w:r w:rsidRPr="00F02542">
              <w:br/>
              <w:t>4. Después de la eliminación exitosa, el sistema debe redirigir al usuario a una página de confirmación y mostrar un mensaje indicando que la acción se ha realizado con éxito.</w:t>
            </w:r>
            <w:r w:rsidRPr="00F02542">
              <w:br/>
              <w:t>5. Se debe notificar al usuario sobre la eliminación de su cuenta, proporcionando información sobre la acción realizada y cualquier detalle adicional relevante.</w:t>
            </w:r>
          </w:p>
        </w:tc>
      </w:tr>
    </w:tbl>
    <w:p w14:paraId="3E04B150" w14:textId="77777777" w:rsidR="00F02542" w:rsidRDefault="00F02542" w:rsidP="005F43D2"/>
    <w:p w14:paraId="74B26F4E" w14:textId="77777777" w:rsidR="00E01665" w:rsidRDefault="00E01665" w:rsidP="005F43D2"/>
    <w:p w14:paraId="49FADA3E" w14:textId="77777777" w:rsidR="00E01665" w:rsidRDefault="00E01665" w:rsidP="005F43D2"/>
    <w:p w14:paraId="2A3141C9" w14:textId="77777777" w:rsidR="00E01665" w:rsidRDefault="00E01665" w:rsidP="005F43D2"/>
    <w:p w14:paraId="56CFEFC4" w14:textId="77777777" w:rsidR="00E01665" w:rsidRDefault="00E01665" w:rsidP="005F43D2"/>
    <w:p w14:paraId="3D3480C9" w14:textId="77777777" w:rsidR="00E01665" w:rsidRDefault="00E01665" w:rsidP="005F43D2"/>
    <w:p w14:paraId="2D12E46C" w14:textId="77777777" w:rsidR="00E01665" w:rsidRDefault="00E01665" w:rsidP="005F43D2"/>
    <w:p w14:paraId="361253F7" w14:textId="77777777" w:rsidR="00E01665" w:rsidRDefault="00E01665" w:rsidP="005F43D2"/>
    <w:p w14:paraId="47C1745D" w14:textId="77777777" w:rsidR="00E01665" w:rsidRDefault="00E01665" w:rsidP="005F43D2"/>
    <w:p w14:paraId="22B9AABF" w14:textId="77777777" w:rsidR="00E01665" w:rsidRDefault="00E01665" w:rsidP="005F43D2"/>
    <w:p w14:paraId="1E3CA2A2" w14:textId="31EDE2EB" w:rsidR="00E01665" w:rsidRPr="00E01665" w:rsidRDefault="00E01665" w:rsidP="00E01665">
      <w:pPr>
        <w:pStyle w:val="Descripcin"/>
        <w:keepNext/>
        <w:rPr>
          <w:b/>
          <w:bCs/>
          <w:i w:val="0"/>
          <w:iCs w:val="0"/>
          <w:sz w:val="24"/>
          <w:szCs w:val="20"/>
        </w:rPr>
      </w:pPr>
      <w:r w:rsidRPr="00E01665">
        <w:rPr>
          <w:b/>
          <w:bCs/>
          <w:i w:val="0"/>
          <w:iCs w:val="0"/>
          <w:sz w:val="24"/>
          <w:szCs w:val="20"/>
        </w:rPr>
        <w:t xml:space="preserve">Tabla </w:t>
      </w:r>
      <w:r w:rsidRPr="00E01665">
        <w:rPr>
          <w:b/>
          <w:bCs/>
          <w:i w:val="0"/>
          <w:iCs w:val="0"/>
          <w:sz w:val="24"/>
          <w:szCs w:val="20"/>
        </w:rPr>
        <w:fldChar w:fldCharType="begin"/>
      </w:r>
      <w:r w:rsidRPr="00E01665">
        <w:rPr>
          <w:b/>
          <w:bCs/>
          <w:i w:val="0"/>
          <w:iCs w:val="0"/>
          <w:sz w:val="24"/>
          <w:szCs w:val="20"/>
        </w:rPr>
        <w:instrText xml:space="preserve"> SEQ Tabla \* ARABIC </w:instrText>
      </w:r>
      <w:r w:rsidRPr="00E01665">
        <w:rPr>
          <w:b/>
          <w:bCs/>
          <w:i w:val="0"/>
          <w:iCs w:val="0"/>
          <w:sz w:val="24"/>
          <w:szCs w:val="20"/>
        </w:rPr>
        <w:fldChar w:fldCharType="separate"/>
      </w:r>
      <w:r w:rsidR="00BA77A4">
        <w:rPr>
          <w:b/>
          <w:bCs/>
          <w:i w:val="0"/>
          <w:iCs w:val="0"/>
          <w:noProof/>
          <w:sz w:val="24"/>
          <w:szCs w:val="20"/>
        </w:rPr>
        <w:t>11</w:t>
      </w:r>
      <w:r w:rsidRPr="00E01665">
        <w:rPr>
          <w:b/>
          <w:bCs/>
          <w:i w:val="0"/>
          <w:iCs w:val="0"/>
          <w:sz w:val="24"/>
          <w:szCs w:val="20"/>
        </w:rPr>
        <w:fldChar w:fldCharType="end"/>
      </w:r>
    </w:p>
    <w:p w14:paraId="365F13AA" w14:textId="67AE2133" w:rsidR="00E01665" w:rsidRPr="00E01665" w:rsidRDefault="00E01665" w:rsidP="00E01665">
      <w:pPr>
        <w:pStyle w:val="Descripcin"/>
        <w:keepNext/>
        <w:rPr>
          <w:sz w:val="24"/>
          <w:szCs w:val="20"/>
        </w:rPr>
      </w:pPr>
      <w:r w:rsidRPr="00E01665">
        <w:rPr>
          <w:sz w:val="24"/>
          <w:szCs w:val="20"/>
        </w:rPr>
        <w:t>Requerimiento funcional No.10</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49"/>
        <w:gridCol w:w="842"/>
        <w:gridCol w:w="3925"/>
      </w:tblGrid>
      <w:tr w:rsidR="00E01665" w:rsidRPr="00E01665" w14:paraId="7E1800BB" w14:textId="77777777" w:rsidTr="00E01665">
        <w:trPr>
          <w:trHeight w:val="900"/>
        </w:trPr>
        <w:tc>
          <w:tcPr>
            <w:tcW w:w="4249" w:type="dxa"/>
            <w:hideMark/>
          </w:tcPr>
          <w:p w14:paraId="0CA47CA9" w14:textId="77777777" w:rsidR="00E01665" w:rsidRPr="00E01665" w:rsidRDefault="00E01665">
            <w:pPr>
              <w:rPr>
                <w:b/>
                <w:bCs/>
              </w:rPr>
            </w:pPr>
            <w:r w:rsidRPr="00E01665">
              <w:rPr>
                <w:b/>
                <w:bCs/>
              </w:rPr>
              <w:t>IDENTIFICADOR:</w:t>
            </w:r>
            <w:r w:rsidRPr="00E01665">
              <w:rPr>
                <w:b/>
                <w:bCs/>
              </w:rPr>
              <w:br/>
              <w:t>R10</w:t>
            </w:r>
          </w:p>
        </w:tc>
        <w:tc>
          <w:tcPr>
            <w:tcW w:w="4767" w:type="dxa"/>
            <w:gridSpan w:val="2"/>
            <w:hideMark/>
          </w:tcPr>
          <w:p w14:paraId="1D4F1652" w14:textId="53A88E63" w:rsidR="00E01665" w:rsidRPr="00E01665" w:rsidRDefault="00E01665" w:rsidP="00E01665">
            <w:pPr>
              <w:rPr>
                <w:b/>
                <w:bCs/>
              </w:rPr>
            </w:pPr>
            <w:r w:rsidRPr="00E01665">
              <w:rPr>
                <w:b/>
                <w:bCs/>
              </w:rPr>
              <w:t>NOMBRE:</w:t>
            </w:r>
            <w:r w:rsidRPr="00E01665">
              <w:rPr>
                <w:b/>
                <w:bCs/>
              </w:rPr>
              <w:br/>
              <w:t>Registro Cubículo</w:t>
            </w:r>
          </w:p>
        </w:tc>
      </w:tr>
      <w:tr w:rsidR="00E01665" w:rsidRPr="00E01665" w14:paraId="42C402AD" w14:textId="77777777" w:rsidTr="00E01665">
        <w:trPr>
          <w:trHeight w:val="1260"/>
        </w:trPr>
        <w:tc>
          <w:tcPr>
            <w:tcW w:w="4249" w:type="dxa"/>
            <w:hideMark/>
          </w:tcPr>
          <w:p w14:paraId="79E107EE" w14:textId="77777777" w:rsidR="00E01665" w:rsidRPr="00E01665" w:rsidRDefault="00E01665">
            <w:r w:rsidRPr="00E01665">
              <w:rPr>
                <w:b/>
                <w:bCs/>
              </w:rPr>
              <w:t>Tipo:</w:t>
            </w:r>
            <w:r w:rsidRPr="00E01665">
              <w:t xml:space="preserve"> </w:t>
            </w:r>
            <w:r w:rsidRPr="00E01665">
              <w:br/>
            </w:r>
            <w:r w:rsidRPr="00E01665">
              <w:rPr>
                <w:b/>
                <w:bCs/>
              </w:rPr>
              <w:t>(NECESARIO/DESEABLE)</w:t>
            </w:r>
            <w:r w:rsidRPr="00E01665">
              <w:t xml:space="preserve"> </w:t>
            </w:r>
            <w:r w:rsidRPr="00E01665">
              <w:br/>
              <w:t xml:space="preserve">Necesario </w:t>
            </w:r>
            <w:r w:rsidRPr="00E01665">
              <w:br/>
            </w:r>
            <w:r w:rsidRPr="00E01665">
              <w:rPr>
                <w:b/>
                <w:bCs/>
              </w:rPr>
              <w:t xml:space="preserve">  </w:t>
            </w:r>
          </w:p>
        </w:tc>
        <w:tc>
          <w:tcPr>
            <w:tcW w:w="4767" w:type="dxa"/>
            <w:gridSpan w:val="2"/>
            <w:hideMark/>
          </w:tcPr>
          <w:p w14:paraId="48FA3B5C" w14:textId="046B3EB1" w:rsidR="00E01665" w:rsidRPr="00E01665" w:rsidRDefault="00E01665" w:rsidP="00E01665">
            <w:pPr>
              <w:rPr>
                <w:b/>
                <w:bCs/>
              </w:rPr>
            </w:pPr>
            <w:r w:rsidRPr="00E01665">
              <w:rPr>
                <w:b/>
                <w:bCs/>
              </w:rPr>
              <w:br/>
              <w:t xml:space="preserve">PRIORIDAD DE </w:t>
            </w:r>
            <w:r w:rsidRPr="00E01665">
              <w:rPr>
                <w:b/>
                <w:bCs/>
              </w:rPr>
              <w:br/>
              <w:t xml:space="preserve">DESARROLLO: </w:t>
            </w:r>
            <w:r w:rsidRPr="00E01665">
              <w:br/>
              <w:t xml:space="preserve">Alta </w:t>
            </w:r>
            <w:r w:rsidRPr="00E01665">
              <w:rPr>
                <w:b/>
                <w:bCs/>
              </w:rPr>
              <w:t xml:space="preserve"> </w:t>
            </w:r>
          </w:p>
        </w:tc>
      </w:tr>
      <w:tr w:rsidR="00E01665" w:rsidRPr="00E01665" w14:paraId="557DC4CF" w14:textId="77777777" w:rsidTr="00E01665">
        <w:trPr>
          <w:trHeight w:val="1800"/>
        </w:trPr>
        <w:tc>
          <w:tcPr>
            <w:tcW w:w="5091" w:type="dxa"/>
            <w:gridSpan w:val="2"/>
            <w:hideMark/>
          </w:tcPr>
          <w:p w14:paraId="74A780E9" w14:textId="3246C55D" w:rsidR="00E01665" w:rsidRPr="00E01665" w:rsidRDefault="00E01665" w:rsidP="00E01665">
            <w:pPr>
              <w:rPr>
                <w:b/>
                <w:bCs/>
              </w:rPr>
            </w:pPr>
            <w:r w:rsidRPr="00E01665">
              <w:rPr>
                <w:b/>
                <w:bCs/>
              </w:rPr>
              <w:lastRenderedPageBreak/>
              <w:t xml:space="preserve">ENTRADA: </w:t>
            </w:r>
            <w:r w:rsidRPr="00E01665">
              <w:br/>
              <w:t>1. Tamaño</w:t>
            </w:r>
            <w:r w:rsidRPr="00E01665">
              <w:br/>
              <w:t>2.Precio Por Hora</w:t>
            </w:r>
            <w:r w:rsidRPr="00E01665">
              <w:br/>
              <w:t>3.Nomenclatura Ubicación</w:t>
            </w:r>
            <w:r w:rsidRPr="00E01665">
              <w:br/>
              <w:t>4. Tipo Vehículo Asociado</w:t>
            </w:r>
          </w:p>
        </w:tc>
        <w:tc>
          <w:tcPr>
            <w:tcW w:w="3925" w:type="dxa"/>
            <w:hideMark/>
          </w:tcPr>
          <w:p w14:paraId="59095138" w14:textId="77777777" w:rsidR="00E01665" w:rsidRPr="00E01665" w:rsidRDefault="00E01665">
            <w:pPr>
              <w:rPr>
                <w:b/>
                <w:bCs/>
              </w:rPr>
            </w:pPr>
            <w:r w:rsidRPr="00E01665">
              <w:rPr>
                <w:b/>
                <w:bCs/>
              </w:rPr>
              <w:t xml:space="preserve">SALIDA: </w:t>
            </w:r>
            <w:r w:rsidRPr="00E01665">
              <w:br/>
              <w:t>Registro exitoso</w:t>
            </w:r>
          </w:p>
        </w:tc>
      </w:tr>
      <w:tr w:rsidR="00E01665" w:rsidRPr="00E01665" w14:paraId="32041E62" w14:textId="77777777" w:rsidTr="00E01665">
        <w:trPr>
          <w:trHeight w:val="765"/>
        </w:trPr>
        <w:tc>
          <w:tcPr>
            <w:tcW w:w="9016" w:type="dxa"/>
            <w:gridSpan w:val="3"/>
            <w:hideMark/>
          </w:tcPr>
          <w:p w14:paraId="54F40F84" w14:textId="5B764D9C" w:rsidR="00E01665" w:rsidRPr="00E01665" w:rsidRDefault="00E01665">
            <w:pPr>
              <w:rPr>
                <w:b/>
                <w:bCs/>
              </w:rPr>
            </w:pPr>
            <w:r w:rsidRPr="00E01665">
              <w:rPr>
                <w:b/>
                <w:bCs/>
              </w:rPr>
              <w:t>DESCRIPCIÓN:</w:t>
            </w:r>
            <w:r w:rsidRPr="00E01665">
              <w:rPr>
                <w:b/>
                <w:bCs/>
              </w:rPr>
              <w:br/>
            </w:r>
            <w:proofErr w:type="gramStart"/>
            <w:r w:rsidRPr="00E01665">
              <w:t>El sistemas</w:t>
            </w:r>
            <w:proofErr w:type="gramEnd"/>
            <w:r w:rsidRPr="00E01665">
              <w:t xml:space="preserve"> permitirá al administrador registrar Cubículos de estacionamiento</w:t>
            </w:r>
          </w:p>
        </w:tc>
      </w:tr>
      <w:tr w:rsidR="00E01665" w:rsidRPr="00E01665" w14:paraId="3C0CB144" w14:textId="77777777" w:rsidTr="00E01665">
        <w:trPr>
          <w:trHeight w:val="1095"/>
        </w:trPr>
        <w:tc>
          <w:tcPr>
            <w:tcW w:w="9016" w:type="dxa"/>
            <w:gridSpan w:val="3"/>
            <w:hideMark/>
          </w:tcPr>
          <w:p w14:paraId="630E70DD" w14:textId="77777777" w:rsidR="00E01665" w:rsidRPr="00E01665" w:rsidRDefault="00E01665">
            <w:pPr>
              <w:rPr>
                <w:b/>
                <w:bCs/>
              </w:rPr>
            </w:pPr>
            <w:r w:rsidRPr="00E01665">
              <w:rPr>
                <w:b/>
                <w:bCs/>
              </w:rPr>
              <w:t xml:space="preserve">PRECONDICIÓN: </w:t>
            </w:r>
            <w:r w:rsidRPr="00E01665">
              <w:rPr>
                <w:b/>
                <w:bCs/>
              </w:rPr>
              <w:br/>
            </w:r>
            <w:r w:rsidRPr="00E01665">
              <w:t>El administrador tiene acceso al sistema de gestión del parqueadero.</w:t>
            </w:r>
            <w:r w:rsidRPr="00E01665">
              <w:br/>
              <w:t>El sistema está operativo y disponible para procesar el registro de nuevos cubículos.</w:t>
            </w:r>
          </w:p>
        </w:tc>
      </w:tr>
      <w:tr w:rsidR="00E01665" w:rsidRPr="00E01665" w14:paraId="7152A4A8" w14:textId="77777777" w:rsidTr="00E01665">
        <w:trPr>
          <w:trHeight w:val="1305"/>
        </w:trPr>
        <w:tc>
          <w:tcPr>
            <w:tcW w:w="9016" w:type="dxa"/>
            <w:gridSpan w:val="3"/>
            <w:hideMark/>
          </w:tcPr>
          <w:p w14:paraId="4DF95585" w14:textId="77777777" w:rsidR="00E01665" w:rsidRPr="00E01665" w:rsidRDefault="00E01665">
            <w:pPr>
              <w:rPr>
                <w:b/>
                <w:bCs/>
              </w:rPr>
            </w:pPr>
            <w:r w:rsidRPr="00E01665">
              <w:rPr>
                <w:b/>
                <w:bCs/>
              </w:rPr>
              <w:t>POSCONDICIÓN:</w:t>
            </w:r>
            <w:r w:rsidRPr="00E01665">
              <w:rPr>
                <w:b/>
                <w:bCs/>
              </w:rPr>
              <w:br/>
            </w:r>
            <w:r w:rsidRPr="00E01665">
              <w:t>El nuevo cubículo se registra correctamente en el sistema.</w:t>
            </w:r>
            <w:r w:rsidRPr="00E01665">
              <w:br/>
              <w:t>La disponibilidad del cubículo se actualiza en tiempo real en el sistema.</w:t>
            </w:r>
          </w:p>
        </w:tc>
      </w:tr>
      <w:tr w:rsidR="00E01665" w:rsidRPr="00E01665" w14:paraId="7AF513FD" w14:textId="77777777" w:rsidTr="00E01665">
        <w:trPr>
          <w:trHeight w:val="1680"/>
        </w:trPr>
        <w:tc>
          <w:tcPr>
            <w:tcW w:w="9016" w:type="dxa"/>
            <w:gridSpan w:val="3"/>
            <w:hideMark/>
          </w:tcPr>
          <w:p w14:paraId="0A83BCF7" w14:textId="77777777" w:rsidR="00E01665" w:rsidRPr="00E01665" w:rsidRDefault="00E01665" w:rsidP="00E01665">
            <w:pPr>
              <w:rPr>
                <w:b/>
                <w:bCs/>
              </w:rPr>
            </w:pPr>
            <w:r w:rsidRPr="00E01665">
              <w:rPr>
                <w:b/>
                <w:bCs/>
              </w:rPr>
              <w:t xml:space="preserve">MANEJO DE SITUACIONES ANORMALES </w:t>
            </w:r>
            <w:r w:rsidRPr="00E01665">
              <w:rPr>
                <w:b/>
                <w:bCs/>
              </w:rPr>
              <w:br/>
            </w:r>
            <w:r w:rsidRPr="00E01665">
              <w:t>Validación de Datos:</w:t>
            </w:r>
            <w:r w:rsidRPr="00E01665">
              <w:br/>
            </w:r>
            <w:r w:rsidRPr="00E01665">
              <w:br/>
              <w:t>Si el administrador proporciona datos incompletos o inválidos, el sistema debe mostrar un mensaje de error indicando los campos que necesitan ser corregidos.</w:t>
            </w:r>
            <w:r w:rsidRPr="00E01665">
              <w:br/>
            </w:r>
          </w:p>
        </w:tc>
      </w:tr>
      <w:tr w:rsidR="00E01665" w:rsidRPr="00E01665" w14:paraId="2EB9DA26" w14:textId="77777777" w:rsidTr="00E01665">
        <w:trPr>
          <w:trHeight w:val="5085"/>
        </w:trPr>
        <w:tc>
          <w:tcPr>
            <w:tcW w:w="9016" w:type="dxa"/>
            <w:gridSpan w:val="3"/>
            <w:hideMark/>
          </w:tcPr>
          <w:p w14:paraId="270CBCF5" w14:textId="77777777" w:rsidR="00E01665" w:rsidRPr="00E01665" w:rsidRDefault="00E01665">
            <w:pPr>
              <w:rPr>
                <w:b/>
                <w:bCs/>
              </w:rPr>
            </w:pPr>
            <w:r w:rsidRPr="00E01665">
              <w:rPr>
                <w:b/>
                <w:bCs/>
              </w:rPr>
              <w:t xml:space="preserve">CRITERIOS DE ACEPTACIÓN: </w:t>
            </w:r>
            <w:r w:rsidRPr="00E01665">
              <w:rPr>
                <w:b/>
                <w:bCs/>
              </w:rPr>
              <w:br/>
            </w:r>
            <w:r w:rsidRPr="00E01665">
              <w:t>Interfaz de Administrador:</w:t>
            </w:r>
            <w:r w:rsidRPr="00E01665">
              <w:br/>
            </w:r>
            <w:r w:rsidRPr="00E01665">
              <w:br/>
              <w:t>El sistema proporciona una interfaz específica para el administrador para el registro de nuevos cubículos.</w:t>
            </w:r>
            <w:r w:rsidRPr="00E01665">
              <w:br/>
              <w:t>Formulario de Registro:</w:t>
            </w:r>
            <w:r w:rsidRPr="00E01665">
              <w:br/>
            </w:r>
            <w:r w:rsidRPr="00E01665">
              <w:br/>
              <w:t>El administrador completa un formulario que incluye detalles del nuevo cubículo, como número, ubicación, tamaño, etc.</w:t>
            </w:r>
            <w:r w:rsidRPr="00E01665">
              <w:br/>
              <w:t>Validación de Datos:</w:t>
            </w:r>
            <w:r w:rsidRPr="00E01665">
              <w:br/>
            </w:r>
            <w:r w:rsidRPr="00E01665">
              <w:br/>
              <w:t>El sistema valida los datos proporcionados por el administrador para asegurar que sean completos y válidos.</w:t>
            </w:r>
            <w:r w:rsidRPr="00E01665">
              <w:br/>
              <w:t>Registro en la Base de Datos:</w:t>
            </w:r>
            <w:r w:rsidRPr="00E01665">
              <w:br/>
            </w:r>
            <w:r w:rsidRPr="00E01665">
              <w:br/>
              <w:t>Una vez validados, los datos del nuevo cubículo se registran en la base de datos del sistema de gestión del parqueadero.</w:t>
            </w:r>
            <w:r w:rsidRPr="00E01665">
              <w:br/>
              <w:t>Actualización de Disponibilidad:</w:t>
            </w:r>
            <w:r w:rsidRPr="00E01665">
              <w:br/>
            </w:r>
            <w:r w:rsidRPr="00E01665">
              <w:br/>
              <w:t>La disponibilidad del nuevo cubículo se actualiza en el sistema para reflejar su registro exitoso.</w:t>
            </w:r>
            <w:r w:rsidRPr="00E01665">
              <w:br/>
              <w:t>Confirmación y Comprobante:</w:t>
            </w:r>
            <w:r w:rsidRPr="00E01665">
              <w:br/>
            </w:r>
            <w:r w:rsidRPr="00E01665">
              <w:br/>
              <w:t>El sistema muestra un mensaje de confirmación al administrador una vez que el cubículo ha sido registrado con éxito.</w:t>
            </w:r>
          </w:p>
        </w:tc>
      </w:tr>
    </w:tbl>
    <w:p w14:paraId="4CFD7666" w14:textId="77777777" w:rsidR="00E01665" w:rsidRDefault="00E01665" w:rsidP="005F43D2"/>
    <w:p w14:paraId="71BAF019" w14:textId="77777777" w:rsidR="00E01665" w:rsidRDefault="00E01665" w:rsidP="005F43D2"/>
    <w:p w14:paraId="4A41637E" w14:textId="77777777" w:rsidR="00E01665" w:rsidRDefault="00E01665" w:rsidP="005F43D2"/>
    <w:p w14:paraId="408F9E9B" w14:textId="0BCD4EFA" w:rsidR="00E01665" w:rsidRPr="00E01665" w:rsidRDefault="00E01665" w:rsidP="00E01665">
      <w:pPr>
        <w:pStyle w:val="Descripcin"/>
        <w:keepNext/>
        <w:spacing w:after="0" w:line="480" w:lineRule="auto"/>
        <w:rPr>
          <w:sz w:val="24"/>
          <w:szCs w:val="20"/>
        </w:rPr>
      </w:pPr>
      <w:r w:rsidRPr="00E01665">
        <w:rPr>
          <w:b/>
          <w:bCs/>
          <w:i w:val="0"/>
          <w:iCs w:val="0"/>
          <w:sz w:val="24"/>
          <w:szCs w:val="20"/>
        </w:rPr>
        <w:t xml:space="preserve">Tabla </w:t>
      </w:r>
      <w:r w:rsidRPr="00E01665">
        <w:rPr>
          <w:b/>
          <w:bCs/>
          <w:i w:val="0"/>
          <w:iCs w:val="0"/>
          <w:sz w:val="24"/>
          <w:szCs w:val="20"/>
        </w:rPr>
        <w:fldChar w:fldCharType="begin"/>
      </w:r>
      <w:r w:rsidRPr="00E01665">
        <w:rPr>
          <w:b/>
          <w:bCs/>
          <w:i w:val="0"/>
          <w:iCs w:val="0"/>
          <w:sz w:val="24"/>
          <w:szCs w:val="20"/>
        </w:rPr>
        <w:instrText xml:space="preserve"> SEQ Tabla \* ARABIC </w:instrText>
      </w:r>
      <w:r w:rsidRPr="00E01665">
        <w:rPr>
          <w:b/>
          <w:bCs/>
          <w:i w:val="0"/>
          <w:iCs w:val="0"/>
          <w:sz w:val="24"/>
          <w:szCs w:val="20"/>
        </w:rPr>
        <w:fldChar w:fldCharType="separate"/>
      </w:r>
      <w:r w:rsidR="00BA77A4">
        <w:rPr>
          <w:b/>
          <w:bCs/>
          <w:i w:val="0"/>
          <w:iCs w:val="0"/>
          <w:noProof/>
          <w:sz w:val="24"/>
          <w:szCs w:val="20"/>
        </w:rPr>
        <w:t>12</w:t>
      </w:r>
      <w:r w:rsidRPr="00E01665">
        <w:rPr>
          <w:b/>
          <w:bCs/>
          <w:i w:val="0"/>
          <w:iCs w:val="0"/>
          <w:sz w:val="24"/>
          <w:szCs w:val="20"/>
        </w:rPr>
        <w:fldChar w:fldCharType="end"/>
      </w:r>
      <w:r w:rsidRPr="00E01665">
        <w:rPr>
          <w:sz w:val="24"/>
          <w:szCs w:val="20"/>
        </w:rPr>
        <w:br/>
        <w:t>Requerimiento funcional No.11</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49"/>
        <w:gridCol w:w="842"/>
        <w:gridCol w:w="3925"/>
      </w:tblGrid>
      <w:tr w:rsidR="00E01665" w:rsidRPr="00E01665" w14:paraId="5DC4D67E" w14:textId="77777777" w:rsidTr="00E01665">
        <w:trPr>
          <w:trHeight w:val="900"/>
        </w:trPr>
        <w:tc>
          <w:tcPr>
            <w:tcW w:w="4249" w:type="dxa"/>
            <w:hideMark/>
          </w:tcPr>
          <w:p w14:paraId="71FB6E51" w14:textId="77777777" w:rsidR="00E01665" w:rsidRPr="00E01665" w:rsidRDefault="00E01665">
            <w:pPr>
              <w:rPr>
                <w:b/>
                <w:bCs/>
              </w:rPr>
            </w:pPr>
            <w:r w:rsidRPr="00E01665">
              <w:rPr>
                <w:b/>
                <w:bCs/>
              </w:rPr>
              <w:t>IDENTIFICADOR:</w:t>
            </w:r>
            <w:r w:rsidRPr="00E01665">
              <w:rPr>
                <w:b/>
                <w:bCs/>
              </w:rPr>
              <w:br/>
              <w:t>R11</w:t>
            </w:r>
          </w:p>
        </w:tc>
        <w:tc>
          <w:tcPr>
            <w:tcW w:w="4767" w:type="dxa"/>
            <w:gridSpan w:val="2"/>
            <w:hideMark/>
          </w:tcPr>
          <w:p w14:paraId="55C410C9" w14:textId="54E441BB" w:rsidR="00E01665" w:rsidRPr="00E01665" w:rsidRDefault="00E01665" w:rsidP="00E01665">
            <w:pPr>
              <w:rPr>
                <w:b/>
                <w:bCs/>
              </w:rPr>
            </w:pPr>
            <w:r w:rsidRPr="00E01665">
              <w:rPr>
                <w:b/>
                <w:bCs/>
              </w:rPr>
              <w:t>NOMBRE:</w:t>
            </w:r>
            <w:r w:rsidRPr="00E01665">
              <w:rPr>
                <w:b/>
                <w:bCs/>
              </w:rPr>
              <w:br/>
              <w:t>Consultar Cubículo</w:t>
            </w:r>
          </w:p>
        </w:tc>
      </w:tr>
      <w:tr w:rsidR="00E01665" w:rsidRPr="00E01665" w14:paraId="1D860CCE" w14:textId="77777777" w:rsidTr="00E01665">
        <w:trPr>
          <w:trHeight w:val="900"/>
        </w:trPr>
        <w:tc>
          <w:tcPr>
            <w:tcW w:w="4249" w:type="dxa"/>
            <w:hideMark/>
          </w:tcPr>
          <w:p w14:paraId="63659A0E" w14:textId="77777777" w:rsidR="00E01665" w:rsidRPr="00E01665" w:rsidRDefault="00E01665">
            <w:r w:rsidRPr="00E01665">
              <w:rPr>
                <w:b/>
                <w:bCs/>
              </w:rPr>
              <w:t>Tipo:</w:t>
            </w:r>
            <w:r w:rsidRPr="00E01665">
              <w:t xml:space="preserve"> </w:t>
            </w:r>
            <w:r w:rsidRPr="00E01665">
              <w:br/>
            </w:r>
            <w:r w:rsidRPr="00E01665">
              <w:rPr>
                <w:b/>
                <w:bCs/>
              </w:rPr>
              <w:t>(NECESARIO/DESEABLE)</w:t>
            </w:r>
            <w:r w:rsidRPr="00E01665">
              <w:t xml:space="preserve"> </w:t>
            </w:r>
            <w:r w:rsidRPr="00E01665">
              <w:br/>
              <w:t xml:space="preserve">Necesario </w:t>
            </w:r>
            <w:r w:rsidRPr="00E01665">
              <w:br/>
            </w:r>
            <w:r w:rsidRPr="00E01665">
              <w:rPr>
                <w:b/>
                <w:bCs/>
              </w:rPr>
              <w:t xml:space="preserve">  </w:t>
            </w:r>
          </w:p>
        </w:tc>
        <w:tc>
          <w:tcPr>
            <w:tcW w:w="4767" w:type="dxa"/>
            <w:gridSpan w:val="2"/>
            <w:hideMark/>
          </w:tcPr>
          <w:p w14:paraId="4BD3F5B5" w14:textId="53BA853D" w:rsidR="00E01665" w:rsidRPr="00E01665" w:rsidRDefault="00E01665" w:rsidP="00E01665">
            <w:pPr>
              <w:rPr>
                <w:b/>
                <w:bCs/>
              </w:rPr>
            </w:pPr>
            <w:r w:rsidRPr="00E01665">
              <w:rPr>
                <w:b/>
                <w:bCs/>
              </w:rPr>
              <w:br/>
              <w:t xml:space="preserve">PRIORIDAD DE </w:t>
            </w:r>
            <w:r w:rsidRPr="00E01665">
              <w:rPr>
                <w:b/>
                <w:bCs/>
              </w:rPr>
              <w:br/>
              <w:t xml:space="preserve">DESARROLLO: </w:t>
            </w:r>
            <w:r w:rsidRPr="00E01665">
              <w:br/>
              <w:t xml:space="preserve">Alta </w:t>
            </w:r>
            <w:r w:rsidRPr="00E01665">
              <w:rPr>
                <w:b/>
                <w:bCs/>
              </w:rPr>
              <w:t xml:space="preserve"> </w:t>
            </w:r>
          </w:p>
        </w:tc>
      </w:tr>
      <w:tr w:rsidR="00E01665" w:rsidRPr="00E01665" w14:paraId="624A01D7" w14:textId="77777777" w:rsidTr="00E01665">
        <w:trPr>
          <w:trHeight w:val="1560"/>
        </w:trPr>
        <w:tc>
          <w:tcPr>
            <w:tcW w:w="5091" w:type="dxa"/>
            <w:gridSpan w:val="2"/>
            <w:hideMark/>
          </w:tcPr>
          <w:p w14:paraId="3AA5EB77" w14:textId="5E5A68BC" w:rsidR="00E01665" w:rsidRPr="00E01665" w:rsidRDefault="00E01665">
            <w:pPr>
              <w:rPr>
                <w:b/>
                <w:bCs/>
              </w:rPr>
            </w:pPr>
            <w:r w:rsidRPr="00E01665">
              <w:rPr>
                <w:b/>
                <w:bCs/>
              </w:rPr>
              <w:t xml:space="preserve">ENTRADA: </w:t>
            </w:r>
            <w:r w:rsidRPr="00E01665">
              <w:br/>
              <w:t>1. Correo Electrónico</w:t>
            </w:r>
            <w:r w:rsidRPr="00E01665">
              <w:br/>
              <w:t>2.Contraseña (Logueo del administrador)</w:t>
            </w:r>
          </w:p>
        </w:tc>
        <w:tc>
          <w:tcPr>
            <w:tcW w:w="3925" w:type="dxa"/>
            <w:hideMark/>
          </w:tcPr>
          <w:p w14:paraId="0A4709A7" w14:textId="77777777" w:rsidR="00E01665" w:rsidRPr="00E01665" w:rsidRDefault="00E01665">
            <w:pPr>
              <w:rPr>
                <w:b/>
                <w:bCs/>
              </w:rPr>
            </w:pPr>
            <w:r w:rsidRPr="00E01665">
              <w:rPr>
                <w:b/>
                <w:bCs/>
              </w:rPr>
              <w:t xml:space="preserve">SALIDA: </w:t>
            </w:r>
            <w:r w:rsidRPr="00E01665">
              <w:br/>
              <w:t>1. Tamaño</w:t>
            </w:r>
            <w:r w:rsidRPr="00E01665">
              <w:br/>
              <w:t>2.Precio Por Hora</w:t>
            </w:r>
            <w:r w:rsidRPr="00E01665">
              <w:br/>
              <w:t>3.Nomenclatura Ubicación</w:t>
            </w:r>
            <w:r w:rsidRPr="00E01665">
              <w:br/>
              <w:t>4. TipoVehiculo Asociado</w:t>
            </w:r>
            <w:r w:rsidRPr="00E01665">
              <w:br/>
              <w:t>5. Disponibilidad</w:t>
            </w:r>
            <w:r w:rsidRPr="00E01665">
              <w:br/>
              <w:t>6. Estado</w:t>
            </w:r>
          </w:p>
        </w:tc>
      </w:tr>
      <w:tr w:rsidR="00E01665" w:rsidRPr="00E01665" w14:paraId="3ACE15FD" w14:textId="77777777" w:rsidTr="00E01665">
        <w:trPr>
          <w:trHeight w:val="1200"/>
        </w:trPr>
        <w:tc>
          <w:tcPr>
            <w:tcW w:w="9016" w:type="dxa"/>
            <w:gridSpan w:val="3"/>
            <w:hideMark/>
          </w:tcPr>
          <w:p w14:paraId="4C357B75" w14:textId="77777777" w:rsidR="00E01665" w:rsidRPr="00E01665" w:rsidRDefault="00E01665">
            <w:pPr>
              <w:rPr>
                <w:b/>
                <w:bCs/>
              </w:rPr>
            </w:pPr>
            <w:r w:rsidRPr="00E01665">
              <w:rPr>
                <w:b/>
                <w:bCs/>
              </w:rPr>
              <w:t>DESCRIPCIÓN:</w:t>
            </w:r>
            <w:r w:rsidRPr="00E01665">
              <w:br/>
              <w:t>El sistema permitirá al administrador consultar las plazas de estacionamiento que existen en el parqueadero</w:t>
            </w:r>
          </w:p>
        </w:tc>
      </w:tr>
      <w:tr w:rsidR="00E01665" w:rsidRPr="00E01665" w14:paraId="0223C831" w14:textId="77777777" w:rsidTr="00E01665">
        <w:trPr>
          <w:trHeight w:val="975"/>
        </w:trPr>
        <w:tc>
          <w:tcPr>
            <w:tcW w:w="9016" w:type="dxa"/>
            <w:gridSpan w:val="3"/>
            <w:hideMark/>
          </w:tcPr>
          <w:p w14:paraId="0F2E66A0" w14:textId="77777777" w:rsidR="00E01665" w:rsidRPr="00E01665" w:rsidRDefault="00E01665">
            <w:pPr>
              <w:rPr>
                <w:b/>
                <w:bCs/>
              </w:rPr>
            </w:pPr>
            <w:r w:rsidRPr="00E01665">
              <w:rPr>
                <w:b/>
                <w:bCs/>
              </w:rPr>
              <w:t xml:space="preserve">PRECONDICIÓN: </w:t>
            </w:r>
            <w:r w:rsidRPr="00E01665">
              <w:rPr>
                <w:b/>
                <w:bCs/>
              </w:rPr>
              <w:br/>
            </w:r>
            <w:r w:rsidRPr="00E01665">
              <w:t>El administrador tiene acceso al sistema de gestión del parqueadero.</w:t>
            </w:r>
            <w:r w:rsidRPr="00E01665">
              <w:br/>
              <w:t>El sistema está operativo y tiene la funcionalidad de consulta de cubículos disponible.</w:t>
            </w:r>
          </w:p>
        </w:tc>
      </w:tr>
      <w:tr w:rsidR="00E01665" w:rsidRPr="00E01665" w14:paraId="3D7F086C" w14:textId="77777777" w:rsidTr="00E01665">
        <w:trPr>
          <w:trHeight w:val="960"/>
        </w:trPr>
        <w:tc>
          <w:tcPr>
            <w:tcW w:w="9016" w:type="dxa"/>
            <w:gridSpan w:val="3"/>
            <w:hideMark/>
          </w:tcPr>
          <w:p w14:paraId="31C3BEE4" w14:textId="77777777" w:rsidR="00E01665" w:rsidRPr="00E01665" w:rsidRDefault="00E01665">
            <w:pPr>
              <w:rPr>
                <w:b/>
                <w:bCs/>
              </w:rPr>
            </w:pPr>
            <w:r w:rsidRPr="00E01665">
              <w:rPr>
                <w:b/>
                <w:bCs/>
              </w:rPr>
              <w:t>POSCONDICIÓN:</w:t>
            </w:r>
            <w:r w:rsidRPr="00E01665">
              <w:rPr>
                <w:b/>
                <w:bCs/>
              </w:rPr>
              <w:br/>
            </w:r>
            <w:r w:rsidRPr="00E01665">
              <w:t>El administrador puede visualizar la información detallada de los cubículos en el sistema.</w:t>
            </w:r>
            <w:r w:rsidRPr="00E01665">
              <w:br/>
              <w:t>La información de los cubículos se muestra de manera precisa y actualizada.</w:t>
            </w:r>
          </w:p>
        </w:tc>
      </w:tr>
      <w:tr w:rsidR="00E01665" w:rsidRPr="00E01665" w14:paraId="4D3B3BB6" w14:textId="77777777" w:rsidTr="00E01665">
        <w:trPr>
          <w:trHeight w:val="2760"/>
        </w:trPr>
        <w:tc>
          <w:tcPr>
            <w:tcW w:w="9016" w:type="dxa"/>
            <w:gridSpan w:val="3"/>
            <w:hideMark/>
          </w:tcPr>
          <w:p w14:paraId="4D72EEAD" w14:textId="77777777" w:rsidR="00E01665" w:rsidRPr="00E01665" w:rsidRDefault="00E01665">
            <w:pPr>
              <w:rPr>
                <w:b/>
                <w:bCs/>
              </w:rPr>
            </w:pPr>
            <w:r w:rsidRPr="00E01665">
              <w:rPr>
                <w:b/>
                <w:bCs/>
              </w:rPr>
              <w:t xml:space="preserve">MANEJO DE SITUACIONES ANORMALES </w:t>
            </w:r>
            <w:r w:rsidRPr="00E01665">
              <w:rPr>
                <w:b/>
                <w:bCs/>
              </w:rPr>
              <w:br/>
            </w:r>
            <w:r w:rsidRPr="00E01665">
              <w:t>Búsqueda sin Resultados:</w:t>
            </w:r>
            <w:r w:rsidRPr="00E01665">
              <w:br/>
            </w:r>
            <w:r w:rsidRPr="00E01665">
              <w:br/>
              <w:t>Si la búsqueda de cubículos no arroja resultados, el sistema debe mostrar un mensaje indicando que no se encontraron cubículos que coincidan con los criterios de búsqueda.</w:t>
            </w:r>
            <w:r w:rsidRPr="00E01665">
              <w:br/>
              <w:t>Interrupciones del Servicio:</w:t>
            </w:r>
            <w:r w:rsidRPr="00E01665">
              <w:br/>
            </w:r>
            <w:r w:rsidRPr="00E01665">
              <w:br/>
              <w:t>En caso de interrupciones del servicio durante el proceso de consulta de cubículos, el sistema debe informar al administrador sobre el problema y proporcionar una estimación del tiempo de recuperación.</w:t>
            </w:r>
          </w:p>
        </w:tc>
      </w:tr>
      <w:tr w:rsidR="00E01665" w:rsidRPr="00E01665" w14:paraId="52E1C27B" w14:textId="77777777" w:rsidTr="00E01665">
        <w:trPr>
          <w:trHeight w:val="2715"/>
        </w:trPr>
        <w:tc>
          <w:tcPr>
            <w:tcW w:w="9016" w:type="dxa"/>
            <w:gridSpan w:val="3"/>
            <w:hideMark/>
          </w:tcPr>
          <w:p w14:paraId="746E9F4A" w14:textId="77777777" w:rsidR="00E01665" w:rsidRPr="00E01665" w:rsidRDefault="00E01665" w:rsidP="00E01665">
            <w:pPr>
              <w:rPr>
                <w:b/>
                <w:bCs/>
              </w:rPr>
            </w:pPr>
            <w:r w:rsidRPr="00E01665">
              <w:rPr>
                <w:b/>
                <w:bCs/>
              </w:rPr>
              <w:lastRenderedPageBreak/>
              <w:t xml:space="preserve">CRITERIOS DE ACEPTACIÓN: </w:t>
            </w:r>
            <w:r w:rsidRPr="00E01665">
              <w:rPr>
                <w:b/>
                <w:bCs/>
              </w:rPr>
              <w:br/>
            </w:r>
            <w:r w:rsidRPr="00E01665">
              <w:t>Interfaz de Consulta:</w:t>
            </w:r>
            <w:r w:rsidRPr="00E01665">
              <w:br/>
            </w:r>
            <w:r w:rsidRPr="00E01665">
              <w:br/>
              <w:t>El sistema proporciona una interfaz clara y fácil de usar para que el administrador realice consultas de cubículos.</w:t>
            </w:r>
            <w:r w:rsidRPr="00E01665">
              <w:br/>
            </w:r>
            <w:r w:rsidRPr="00E01665">
              <w:br/>
              <w:t>Visualización de Información:</w:t>
            </w:r>
            <w:r w:rsidRPr="00E01665">
              <w:br/>
            </w:r>
            <w:r w:rsidRPr="00E01665">
              <w:br/>
              <w:t>El sistema muestra información detallada sobre cada cubículo, incluyendo número, ubicación, tamaño, disponibilidad, etc.</w:t>
            </w:r>
            <w:r w:rsidRPr="00E01665">
              <w:br/>
              <w:t>Se muestra la disponibilidad actualizada de cada cubículo para que el administrador pueda tomar decisiones informadas.</w:t>
            </w:r>
          </w:p>
        </w:tc>
      </w:tr>
    </w:tbl>
    <w:p w14:paraId="1BC6E39D" w14:textId="77777777" w:rsidR="00E01665" w:rsidRDefault="00E01665" w:rsidP="005F43D2"/>
    <w:p w14:paraId="7FABB7D3" w14:textId="77777777" w:rsidR="00E01665" w:rsidRDefault="00E01665" w:rsidP="005F43D2"/>
    <w:p w14:paraId="2896635B" w14:textId="77777777" w:rsidR="00E01665" w:rsidRDefault="00E01665" w:rsidP="005F43D2"/>
    <w:p w14:paraId="230DDF7D" w14:textId="77777777" w:rsidR="00E01665" w:rsidRDefault="00E01665" w:rsidP="005F43D2"/>
    <w:p w14:paraId="4846372A" w14:textId="77777777" w:rsidR="00E01665" w:rsidRDefault="00E01665" w:rsidP="005F43D2"/>
    <w:p w14:paraId="69EB51F9" w14:textId="77777777" w:rsidR="00E01665" w:rsidRDefault="00E01665" w:rsidP="005F43D2"/>
    <w:p w14:paraId="4489F459" w14:textId="77777777" w:rsidR="00E01665" w:rsidRDefault="00E01665" w:rsidP="005F43D2"/>
    <w:p w14:paraId="5DD9DB79" w14:textId="77777777" w:rsidR="00E01665" w:rsidRDefault="00E01665" w:rsidP="005F43D2"/>
    <w:p w14:paraId="2F0DBF01" w14:textId="723D7CC0" w:rsidR="00E01665" w:rsidRPr="00E01665" w:rsidRDefault="00E01665" w:rsidP="00E01665">
      <w:pPr>
        <w:pStyle w:val="Descripcin"/>
        <w:keepNext/>
        <w:spacing w:after="0" w:line="480" w:lineRule="auto"/>
        <w:rPr>
          <w:b/>
          <w:bCs/>
          <w:i w:val="0"/>
          <w:iCs w:val="0"/>
          <w:sz w:val="24"/>
          <w:szCs w:val="20"/>
        </w:rPr>
      </w:pPr>
      <w:r w:rsidRPr="00E01665">
        <w:rPr>
          <w:b/>
          <w:bCs/>
          <w:i w:val="0"/>
          <w:iCs w:val="0"/>
          <w:sz w:val="24"/>
          <w:szCs w:val="20"/>
        </w:rPr>
        <w:t xml:space="preserve">Tabla </w:t>
      </w:r>
      <w:r w:rsidRPr="00E01665">
        <w:rPr>
          <w:b/>
          <w:bCs/>
          <w:i w:val="0"/>
          <w:iCs w:val="0"/>
          <w:sz w:val="24"/>
          <w:szCs w:val="20"/>
        </w:rPr>
        <w:fldChar w:fldCharType="begin"/>
      </w:r>
      <w:r w:rsidRPr="00E01665">
        <w:rPr>
          <w:b/>
          <w:bCs/>
          <w:i w:val="0"/>
          <w:iCs w:val="0"/>
          <w:sz w:val="24"/>
          <w:szCs w:val="20"/>
        </w:rPr>
        <w:instrText xml:space="preserve"> SEQ Tabla \* ARABIC </w:instrText>
      </w:r>
      <w:r w:rsidRPr="00E01665">
        <w:rPr>
          <w:b/>
          <w:bCs/>
          <w:i w:val="0"/>
          <w:iCs w:val="0"/>
          <w:sz w:val="24"/>
          <w:szCs w:val="20"/>
        </w:rPr>
        <w:fldChar w:fldCharType="separate"/>
      </w:r>
      <w:r w:rsidR="00BA77A4">
        <w:rPr>
          <w:b/>
          <w:bCs/>
          <w:i w:val="0"/>
          <w:iCs w:val="0"/>
          <w:noProof/>
          <w:sz w:val="24"/>
          <w:szCs w:val="20"/>
        </w:rPr>
        <w:t>13</w:t>
      </w:r>
      <w:r w:rsidRPr="00E01665">
        <w:rPr>
          <w:b/>
          <w:bCs/>
          <w:i w:val="0"/>
          <w:iCs w:val="0"/>
          <w:sz w:val="24"/>
          <w:szCs w:val="20"/>
        </w:rPr>
        <w:fldChar w:fldCharType="end"/>
      </w:r>
    </w:p>
    <w:p w14:paraId="17EFC313" w14:textId="3C01E07C" w:rsidR="00E01665" w:rsidRPr="00E01665" w:rsidRDefault="00E01665" w:rsidP="00E01665">
      <w:pPr>
        <w:pStyle w:val="Descripcin"/>
        <w:keepNext/>
        <w:rPr>
          <w:sz w:val="24"/>
          <w:szCs w:val="20"/>
        </w:rPr>
      </w:pPr>
      <w:r w:rsidRPr="00E01665">
        <w:rPr>
          <w:sz w:val="24"/>
          <w:szCs w:val="20"/>
        </w:rPr>
        <w:t>Requerimiento funcional No.12</w:t>
      </w:r>
    </w:p>
    <w:tbl>
      <w:tblPr>
        <w:tblStyle w:val="Tablaconcuadrcula"/>
        <w:tblW w:w="0" w:type="auto"/>
        <w:tblLook w:val="04A0" w:firstRow="1" w:lastRow="0" w:firstColumn="1" w:lastColumn="0" w:noHBand="0" w:noVBand="1"/>
      </w:tblPr>
      <w:tblGrid>
        <w:gridCol w:w="4249"/>
        <w:gridCol w:w="842"/>
        <w:gridCol w:w="3925"/>
      </w:tblGrid>
      <w:tr w:rsidR="00E01665" w:rsidRPr="00E01665" w14:paraId="29EF34E6" w14:textId="77777777" w:rsidTr="00E01665">
        <w:trPr>
          <w:trHeight w:val="900"/>
        </w:trPr>
        <w:tc>
          <w:tcPr>
            <w:tcW w:w="4249" w:type="dxa"/>
            <w:tcBorders>
              <w:left w:val="nil"/>
              <w:right w:val="nil"/>
            </w:tcBorders>
            <w:hideMark/>
          </w:tcPr>
          <w:p w14:paraId="4445DFA7" w14:textId="77777777" w:rsidR="00E01665" w:rsidRPr="00E01665" w:rsidRDefault="00E01665">
            <w:pPr>
              <w:rPr>
                <w:b/>
                <w:bCs/>
              </w:rPr>
            </w:pPr>
            <w:r w:rsidRPr="00E01665">
              <w:rPr>
                <w:b/>
                <w:bCs/>
              </w:rPr>
              <w:t>IDENTIFICADOR:</w:t>
            </w:r>
            <w:r w:rsidRPr="00E01665">
              <w:rPr>
                <w:b/>
                <w:bCs/>
              </w:rPr>
              <w:br/>
              <w:t>R12</w:t>
            </w:r>
          </w:p>
        </w:tc>
        <w:tc>
          <w:tcPr>
            <w:tcW w:w="4767" w:type="dxa"/>
            <w:gridSpan w:val="2"/>
            <w:tcBorders>
              <w:left w:val="nil"/>
            </w:tcBorders>
            <w:hideMark/>
          </w:tcPr>
          <w:p w14:paraId="47A1EC33" w14:textId="7E552201" w:rsidR="00E01665" w:rsidRPr="00E01665" w:rsidRDefault="00E01665" w:rsidP="00E01665">
            <w:pPr>
              <w:rPr>
                <w:b/>
                <w:bCs/>
              </w:rPr>
            </w:pPr>
            <w:r w:rsidRPr="00E01665">
              <w:rPr>
                <w:b/>
                <w:bCs/>
              </w:rPr>
              <w:t>NOMBRE:</w:t>
            </w:r>
            <w:r w:rsidRPr="00E01665">
              <w:rPr>
                <w:b/>
                <w:bCs/>
              </w:rPr>
              <w:br/>
              <w:t>Modificar Cubículo</w:t>
            </w:r>
          </w:p>
        </w:tc>
      </w:tr>
      <w:tr w:rsidR="00E01665" w:rsidRPr="00E01665" w14:paraId="2029F0A3" w14:textId="77777777" w:rsidTr="00E01665">
        <w:trPr>
          <w:trHeight w:val="1200"/>
        </w:trPr>
        <w:tc>
          <w:tcPr>
            <w:tcW w:w="4249" w:type="dxa"/>
            <w:tcBorders>
              <w:left w:val="nil"/>
              <w:right w:val="nil"/>
            </w:tcBorders>
            <w:hideMark/>
          </w:tcPr>
          <w:p w14:paraId="58CD2343" w14:textId="77777777" w:rsidR="00E01665" w:rsidRPr="00E01665" w:rsidRDefault="00E01665">
            <w:r w:rsidRPr="00E01665">
              <w:rPr>
                <w:b/>
                <w:bCs/>
              </w:rPr>
              <w:t>Tipo:</w:t>
            </w:r>
            <w:r w:rsidRPr="00E01665">
              <w:t xml:space="preserve"> </w:t>
            </w:r>
            <w:r w:rsidRPr="00E01665">
              <w:br/>
            </w:r>
            <w:r w:rsidRPr="00E01665">
              <w:rPr>
                <w:b/>
                <w:bCs/>
              </w:rPr>
              <w:t>(NECESARIO/DESEABLE)</w:t>
            </w:r>
            <w:r w:rsidRPr="00E01665">
              <w:t xml:space="preserve"> </w:t>
            </w:r>
            <w:r w:rsidRPr="00E01665">
              <w:br/>
              <w:t>Necesario</w:t>
            </w:r>
            <w:r w:rsidRPr="00E01665">
              <w:br/>
            </w:r>
            <w:r w:rsidRPr="00E01665">
              <w:rPr>
                <w:b/>
                <w:bCs/>
              </w:rPr>
              <w:t xml:space="preserve">  </w:t>
            </w:r>
          </w:p>
        </w:tc>
        <w:tc>
          <w:tcPr>
            <w:tcW w:w="4767" w:type="dxa"/>
            <w:gridSpan w:val="2"/>
            <w:tcBorders>
              <w:left w:val="nil"/>
            </w:tcBorders>
            <w:hideMark/>
          </w:tcPr>
          <w:p w14:paraId="50CE94A9" w14:textId="23068BA8" w:rsidR="00E01665" w:rsidRPr="00E01665" w:rsidRDefault="00E01665" w:rsidP="00E01665">
            <w:pPr>
              <w:rPr>
                <w:b/>
                <w:bCs/>
              </w:rPr>
            </w:pPr>
            <w:r w:rsidRPr="00E01665">
              <w:rPr>
                <w:b/>
                <w:bCs/>
              </w:rPr>
              <w:br/>
              <w:t xml:space="preserve">PRIORIDAD DE </w:t>
            </w:r>
            <w:r w:rsidRPr="00E01665">
              <w:rPr>
                <w:b/>
                <w:bCs/>
              </w:rPr>
              <w:br/>
              <w:t xml:space="preserve">DESARROLLO: </w:t>
            </w:r>
            <w:r w:rsidRPr="00E01665">
              <w:br/>
              <w:t xml:space="preserve">Alta </w:t>
            </w:r>
            <w:r w:rsidRPr="00E01665">
              <w:rPr>
                <w:b/>
                <w:bCs/>
              </w:rPr>
              <w:t xml:space="preserve"> </w:t>
            </w:r>
          </w:p>
        </w:tc>
      </w:tr>
      <w:tr w:rsidR="00E01665" w:rsidRPr="00E01665" w14:paraId="45875026" w14:textId="77777777" w:rsidTr="00E01665">
        <w:trPr>
          <w:trHeight w:val="1200"/>
        </w:trPr>
        <w:tc>
          <w:tcPr>
            <w:tcW w:w="5091" w:type="dxa"/>
            <w:gridSpan w:val="2"/>
            <w:tcBorders>
              <w:left w:val="nil"/>
              <w:right w:val="nil"/>
            </w:tcBorders>
            <w:hideMark/>
          </w:tcPr>
          <w:p w14:paraId="04015D82" w14:textId="77777777" w:rsidR="00E01665" w:rsidRPr="00E01665" w:rsidRDefault="00E01665">
            <w:pPr>
              <w:rPr>
                <w:b/>
                <w:bCs/>
              </w:rPr>
            </w:pPr>
            <w:r w:rsidRPr="00E01665">
              <w:rPr>
                <w:b/>
                <w:bCs/>
              </w:rPr>
              <w:t xml:space="preserve">ENTRADA: </w:t>
            </w:r>
            <w:r w:rsidRPr="00E01665">
              <w:br/>
              <w:t>1. Tamaño</w:t>
            </w:r>
            <w:r w:rsidRPr="00E01665">
              <w:br/>
              <w:t>2.Precio Por Hora</w:t>
            </w:r>
            <w:r w:rsidRPr="00E01665">
              <w:br/>
              <w:t>3.Nomenclatura Ubicación</w:t>
            </w:r>
          </w:p>
        </w:tc>
        <w:tc>
          <w:tcPr>
            <w:tcW w:w="3925" w:type="dxa"/>
            <w:tcBorders>
              <w:left w:val="nil"/>
            </w:tcBorders>
            <w:hideMark/>
          </w:tcPr>
          <w:p w14:paraId="436CF1DC" w14:textId="77777777" w:rsidR="00E01665" w:rsidRPr="00E01665" w:rsidRDefault="00E01665">
            <w:pPr>
              <w:rPr>
                <w:b/>
                <w:bCs/>
              </w:rPr>
            </w:pPr>
            <w:r w:rsidRPr="00E01665">
              <w:rPr>
                <w:b/>
                <w:bCs/>
              </w:rPr>
              <w:t xml:space="preserve">SALIDA: </w:t>
            </w:r>
            <w:r w:rsidRPr="00E01665">
              <w:br/>
              <w:t>Modificación Exitosa</w:t>
            </w:r>
          </w:p>
        </w:tc>
      </w:tr>
      <w:tr w:rsidR="00E01665" w:rsidRPr="00E01665" w14:paraId="60EE424C" w14:textId="77777777" w:rsidTr="00E01665">
        <w:trPr>
          <w:trHeight w:val="930"/>
        </w:trPr>
        <w:tc>
          <w:tcPr>
            <w:tcW w:w="9016" w:type="dxa"/>
            <w:gridSpan w:val="3"/>
            <w:tcBorders>
              <w:left w:val="nil"/>
              <w:right w:val="nil"/>
            </w:tcBorders>
            <w:hideMark/>
          </w:tcPr>
          <w:p w14:paraId="731AA9BA" w14:textId="24C1A36A" w:rsidR="00E01665" w:rsidRPr="00E01665" w:rsidRDefault="00E01665">
            <w:pPr>
              <w:rPr>
                <w:b/>
                <w:bCs/>
              </w:rPr>
            </w:pPr>
            <w:r w:rsidRPr="00E01665">
              <w:rPr>
                <w:b/>
                <w:bCs/>
              </w:rPr>
              <w:t>DESCRIPCIÓN:</w:t>
            </w:r>
            <w:r w:rsidRPr="00E01665">
              <w:br/>
              <w:t>El sistema permitirá al administrador modificar Cubículos</w:t>
            </w:r>
          </w:p>
        </w:tc>
      </w:tr>
      <w:tr w:rsidR="00E01665" w:rsidRPr="00E01665" w14:paraId="505AD3AF" w14:textId="77777777" w:rsidTr="00E01665">
        <w:trPr>
          <w:trHeight w:val="1440"/>
        </w:trPr>
        <w:tc>
          <w:tcPr>
            <w:tcW w:w="9016" w:type="dxa"/>
            <w:gridSpan w:val="3"/>
            <w:tcBorders>
              <w:left w:val="nil"/>
              <w:right w:val="nil"/>
            </w:tcBorders>
            <w:hideMark/>
          </w:tcPr>
          <w:p w14:paraId="2F725605" w14:textId="77777777" w:rsidR="00E01665" w:rsidRPr="00E01665" w:rsidRDefault="00E01665">
            <w:pPr>
              <w:rPr>
                <w:b/>
                <w:bCs/>
              </w:rPr>
            </w:pPr>
            <w:r w:rsidRPr="00E01665">
              <w:rPr>
                <w:b/>
                <w:bCs/>
              </w:rPr>
              <w:lastRenderedPageBreak/>
              <w:t xml:space="preserve">PRECONDICIÓN: </w:t>
            </w:r>
            <w:r w:rsidRPr="00E01665">
              <w:rPr>
                <w:b/>
                <w:bCs/>
              </w:rPr>
              <w:br/>
            </w:r>
            <w:r w:rsidRPr="00E01665">
              <w:t>El administrador tiene acceso al sistema de gestión del parqueadero.</w:t>
            </w:r>
            <w:r w:rsidRPr="00E01665">
              <w:br/>
              <w:t>El sistema está operativo y tiene la funcionalidad de modificación de cubículos disponible.</w:t>
            </w:r>
            <w:r w:rsidRPr="00E01665">
              <w:br/>
              <w:t>Se identifica el cubículo que se desea modificar.</w:t>
            </w:r>
          </w:p>
        </w:tc>
      </w:tr>
      <w:tr w:rsidR="00E01665" w:rsidRPr="00E01665" w14:paraId="5822FB93" w14:textId="77777777" w:rsidTr="00E01665">
        <w:trPr>
          <w:trHeight w:val="975"/>
        </w:trPr>
        <w:tc>
          <w:tcPr>
            <w:tcW w:w="9016" w:type="dxa"/>
            <w:gridSpan w:val="3"/>
            <w:tcBorders>
              <w:left w:val="nil"/>
              <w:right w:val="nil"/>
            </w:tcBorders>
            <w:hideMark/>
          </w:tcPr>
          <w:p w14:paraId="4777C08F" w14:textId="77777777" w:rsidR="00E01665" w:rsidRPr="00E01665" w:rsidRDefault="00E01665">
            <w:pPr>
              <w:rPr>
                <w:b/>
                <w:bCs/>
              </w:rPr>
            </w:pPr>
            <w:r w:rsidRPr="00E01665">
              <w:rPr>
                <w:b/>
                <w:bCs/>
              </w:rPr>
              <w:t>POSCONDICIÓN:</w:t>
            </w:r>
            <w:r w:rsidRPr="00E01665">
              <w:rPr>
                <w:b/>
                <w:bCs/>
              </w:rPr>
              <w:br/>
            </w:r>
            <w:r w:rsidRPr="00E01665">
              <w:t>Los cambios realizados en el cubículo se actualizan correctamente en el sistema.</w:t>
            </w:r>
            <w:r w:rsidRPr="00E01665">
              <w:br/>
              <w:t>La información del cubículo modificado se muestra de manera precisa y actualizada.</w:t>
            </w:r>
          </w:p>
        </w:tc>
      </w:tr>
      <w:tr w:rsidR="00E01665" w:rsidRPr="00E01665" w14:paraId="70F6604B" w14:textId="77777777" w:rsidTr="00E01665">
        <w:trPr>
          <w:trHeight w:val="3780"/>
        </w:trPr>
        <w:tc>
          <w:tcPr>
            <w:tcW w:w="9016" w:type="dxa"/>
            <w:gridSpan w:val="3"/>
            <w:tcBorders>
              <w:left w:val="nil"/>
              <w:right w:val="nil"/>
            </w:tcBorders>
            <w:hideMark/>
          </w:tcPr>
          <w:p w14:paraId="511A1722" w14:textId="77777777" w:rsidR="00E01665" w:rsidRPr="00E01665" w:rsidRDefault="00E01665">
            <w:pPr>
              <w:rPr>
                <w:b/>
                <w:bCs/>
              </w:rPr>
            </w:pPr>
            <w:r w:rsidRPr="00E01665">
              <w:rPr>
                <w:b/>
                <w:bCs/>
              </w:rPr>
              <w:t xml:space="preserve">MANEJO DE SITUACIONES ANORMALES </w:t>
            </w:r>
            <w:r w:rsidRPr="00E01665">
              <w:rPr>
                <w:b/>
                <w:bCs/>
              </w:rPr>
              <w:br/>
            </w:r>
            <w:r w:rsidRPr="00E01665">
              <w:t>Datos Inconsistentes:</w:t>
            </w:r>
            <w:r w:rsidRPr="00E01665">
              <w:br/>
            </w:r>
            <w:r w:rsidRPr="00E01665">
              <w:br/>
              <w:t>Si se detectan datos inconsistentes o incorrectos durante la modificación del cubículo, el sistema debe mostrar un mensaje indicando la situación y proporcionar instrucciones sobre cómo corregir los datos.</w:t>
            </w:r>
            <w:r w:rsidRPr="00E01665">
              <w:br/>
              <w:t>Interrupciones del Servicio:</w:t>
            </w:r>
            <w:r w:rsidRPr="00E01665">
              <w:br/>
            </w:r>
            <w:r w:rsidRPr="00E01665">
              <w:br/>
              <w:t>En caso de interrupciones del servicio durante el proceso de modificación de cubículos, el sistema debe informar al administrador sobre el problema y proporcionar una estimación del tiempo de recuperación.</w:t>
            </w:r>
            <w:r w:rsidRPr="00E01665">
              <w:br/>
              <w:t>Confirmación de Cambios:</w:t>
            </w:r>
            <w:r w:rsidRPr="00E01665">
              <w:br/>
            </w:r>
            <w:r w:rsidRPr="00E01665">
              <w:br/>
              <w:t>Si el administrador intenta salir de la página de modificación sin confirmar los cambios, el sistema debe mostrar una advertencia para evitar la pérdida accidental de los cambios realizados.</w:t>
            </w:r>
          </w:p>
        </w:tc>
      </w:tr>
      <w:tr w:rsidR="00E01665" w:rsidRPr="00E01665" w14:paraId="42E6CF8A" w14:textId="77777777" w:rsidTr="00E01665">
        <w:trPr>
          <w:trHeight w:val="6300"/>
        </w:trPr>
        <w:tc>
          <w:tcPr>
            <w:tcW w:w="9016" w:type="dxa"/>
            <w:gridSpan w:val="3"/>
            <w:tcBorders>
              <w:left w:val="nil"/>
              <w:right w:val="nil"/>
            </w:tcBorders>
            <w:hideMark/>
          </w:tcPr>
          <w:p w14:paraId="36D9217F" w14:textId="77777777" w:rsidR="00E01665" w:rsidRPr="00E01665" w:rsidRDefault="00E01665">
            <w:pPr>
              <w:rPr>
                <w:b/>
                <w:bCs/>
              </w:rPr>
            </w:pPr>
            <w:r w:rsidRPr="00E01665">
              <w:rPr>
                <w:b/>
                <w:bCs/>
              </w:rPr>
              <w:t xml:space="preserve">CRITERIOS DE ACEPTACIÓN: </w:t>
            </w:r>
            <w:r w:rsidRPr="00E01665">
              <w:rPr>
                <w:b/>
                <w:bCs/>
              </w:rPr>
              <w:br/>
            </w:r>
            <w:r w:rsidRPr="00E01665">
              <w:t>Interfaz de Modificación:</w:t>
            </w:r>
            <w:r w:rsidRPr="00E01665">
              <w:br/>
            </w:r>
            <w:r w:rsidRPr="00E01665">
              <w:br/>
              <w:t>El sistema proporciona una interfaz clara y fácil de usar para que el administrador realice modificaciones en los cubículos.</w:t>
            </w:r>
            <w:r w:rsidRPr="00E01665">
              <w:br/>
              <w:t>Selección del Cubículo a Modificar:</w:t>
            </w:r>
            <w:r w:rsidRPr="00E01665">
              <w:br/>
            </w:r>
            <w:r w:rsidRPr="00E01665">
              <w:br/>
              <w:t>El administrador puede seleccionar el cubículo específico que desea modificar dentro de la interfaz del sistema.</w:t>
            </w:r>
            <w:r w:rsidRPr="00E01665">
              <w:br/>
            </w:r>
            <w:r w:rsidRPr="00E01665">
              <w:br/>
              <w:t>Edición de Información:</w:t>
            </w:r>
            <w:r w:rsidRPr="00E01665">
              <w:br/>
            </w:r>
            <w:r w:rsidRPr="00E01665">
              <w:br/>
              <w:t>Se permite al administrador editar los campos relevantes del cubículo.</w:t>
            </w:r>
            <w:r w:rsidRPr="00E01665">
              <w:br/>
            </w:r>
            <w:r w:rsidRPr="00E01665">
              <w:br/>
              <w:t>Validación de Datos:</w:t>
            </w:r>
            <w:r w:rsidRPr="00E01665">
              <w:br/>
            </w:r>
            <w:r w:rsidRPr="00E01665">
              <w:br/>
              <w:t>El sistema valida los datos proporcionados por el administrador para asegurar que sean completos y válidos antes de realizar la modificación.</w:t>
            </w:r>
            <w:r w:rsidRPr="00E01665">
              <w:br/>
            </w:r>
            <w:r w:rsidRPr="00E01665">
              <w:br/>
              <w:t>Confirmación de Cambios:</w:t>
            </w:r>
            <w:r w:rsidRPr="00E01665">
              <w:br/>
            </w:r>
            <w:r w:rsidRPr="00E01665">
              <w:br/>
              <w:t>Después de realizar las modificaciones, el sistema solicita una confirmación explícita por parte del administrador antes de aplicar los cambios.</w:t>
            </w:r>
            <w:r w:rsidRPr="00E01665">
              <w:br/>
              <w:t>Actualización de la Base de Datos:</w:t>
            </w:r>
            <w:r w:rsidRPr="00E01665">
              <w:br/>
            </w:r>
            <w:r w:rsidRPr="00E01665">
              <w:br/>
            </w:r>
            <w:r w:rsidRPr="00E01665">
              <w:lastRenderedPageBreak/>
              <w:t>Una vez confirmados, los cambios en el cubículo se actualizan en la base de datos del sistema de gestión del parqueadero.</w:t>
            </w:r>
          </w:p>
        </w:tc>
      </w:tr>
    </w:tbl>
    <w:p w14:paraId="7C2AF19A" w14:textId="77777777" w:rsidR="00E01665" w:rsidRDefault="00E01665" w:rsidP="005F43D2"/>
    <w:p w14:paraId="3DA1EC23" w14:textId="77777777" w:rsidR="00E01665" w:rsidRDefault="00E01665" w:rsidP="005F43D2"/>
    <w:p w14:paraId="23D3FB10" w14:textId="77777777" w:rsidR="00E01665" w:rsidRDefault="00E01665" w:rsidP="005F43D2"/>
    <w:p w14:paraId="14F7A5D3" w14:textId="77777777" w:rsidR="00E01665" w:rsidRDefault="00E01665" w:rsidP="005F43D2"/>
    <w:p w14:paraId="750375DF" w14:textId="77777777" w:rsidR="00E01665" w:rsidRDefault="00E01665" w:rsidP="005F43D2"/>
    <w:p w14:paraId="1702CAB2" w14:textId="77777777" w:rsidR="00E01665" w:rsidRDefault="00E01665" w:rsidP="005F43D2"/>
    <w:p w14:paraId="28BBBC30" w14:textId="77777777" w:rsidR="00E01665" w:rsidRDefault="00E01665" w:rsidP="005F43D2"/>
    <w:p w14:paraId="43ACF68B" w14:textId="77777777" w:rsidR="00E01665" w:rsidRDefault="00E01665" w:rsidP="005F43D2"/>
    <w:p w14:paraId="54CBAE75" w14:textId="77777777" w:rsidR="00E01665" w:rsidRDefault="00E01665" w:rsidP="005F43D2"/>
    <w:p w14:paraId="3CC39D22" w14:textId="77777777" w:rsidR="00E01665" w:rsidRDefault="00E01665" w:rsidP="005F43D2"/>
    <w:p w14:paraId="5D607FD8" w14:textId="77777777" w:rsidR="00E01665" w:rsidRDefault="00E01665" w:rsidP="005F43D2"/>
    <w:p w14:paraId="1872D83D" w14:textId="731778F1" w:rsidR="00E01665" w:rsidRDefault="00E01665" w:rsidP="00E01665">
      <w:pPr>
        <w:pStyle w:val="Descripcin"/>
        <w:keepNext/>
      </w:pPr>
      <w:r>
        <w:lastRenderedPageBreak/>
        <w:t xml:space="preserve">Tabla </w:t>
      </w:r>
      <w:r>
        <w:fldChar w:fldCharType="begin"/>
      </w:r>
      <w:r>
        <w:instrText xml:space="preserve"> SEQ Tabla \* ARABIC </w:instrText>
      </w:r>
      <w:r>
        <w:fldChar w:fldCharType="separate"/>
      </w:r>
      <w:r w:rsidR="00BA77A4">
        <w:rPr>
          <w:noProof/>
        </w:rPr>
        <w:t>14</w:t>
      </w:r>
      <w:r>
        <w:fldChar w:fldCharType="end"/>
      </w:r>
    </w:p>
    <w:p w14:paraId="2BE5B613" w14:textId="6489E068" w:rsidR="00E01665" w:rsidRDefault="00E01665" w:rsidP="00E01665">
      <w:pPr>
        <w:pStyle w:val="Descripcin"/>
        <w:keepNext/>
      </w:pPr>
      <w:r>
        <w:t>Requerimiento funcional No.13</w:t>
      </w:r>
    </w:p>
    <w:tbl>
      <w:tblPr>
        <w:tblStyle w:val="Tablaconcuadrcula"/>
        <w:tblW w:w="0" w:type="auto"/>
        <w:tblLook w:val="04A0" w:firstRow="1" w:lastRow="0" w:firstColumn="1" w:lastColumn="0" w:noHBand="0" w:noVBand="1"/>
      </w:tblPr>
      <w:tblGrid>
        <w:gridCol w:w="4249"/>
        <w:gridCol w:w="842"/>
        <w:gridCol w:w="3925"/>
      </w:tblGrid>
      <w:tr w:rsidR="00E01665" w:rsidRPr="00E01665" w14:paraId="62C4E2D3" w14:textId="77777777" w:rsidTr="00E01665">
        <w:trPr>
          <w:trHeight w:val="900"/>
        </w:trPr>
        <w:tc>
          <w:tcPr>
            <w:tcW w:w="4249" w:type="dxa"/>
            <w:tcBorders>
              <w:left w:val="nil"/>
            </w:tcBorders>
            <w:hideMark/>
          </w:tcPr>
          <w:p w14:paraId="0BBAADF3" w14:textId="77777777" w:rsidR="00E01665" w:rsidRPr="00E01665" w:rsidRDefault="00E01665">
            <w:pPr>
              <w:rPr>
                <w:b/>
                <w:bCs/>
              </w:rPr>
            </w:pPr>
            <w:r w:rsidRPr="00E01665">
              <w:rPr>
                <w:b/>
                <w:bCs/>
              </w:rPr>
              <w:t>IDENTIFICADOR:</w:t>
            </w:r>
            <w:r w:rsidRPr="00E01665">
              <w:rPr>
                <w:b/>
                <w:bCs/>
              </w:rPr>
              <w:br/>
              <w:t>R13</w:t>
            </w:r>
          </w:p>
        </w:tc>
        <w:tc>
          <w:tcPr>
            <w:tcW w:w="4767" w:type="dxa"/>
            <w:gridSpan w:val="2"/>
            <w:tcBorders>
              <w:right w:val="nil"/>
            </w:tcBorders>
            <w:hideMark/>
          </w:tcPr>
          <w:p w14:paraId="13B00538" w14:textId="01009001" w:rsidR="00E01665" w:rsidRPr="00E01665" w:rsidRDefault="00E01665" w:rsidP="00E01665">
            <w:pPr>
              <w:rPr>
                <w:b/>
                <w:bCs/>
              </w:rPr>
            </w:pPr>
            <w:r w:rsidRPr="00E01665">
              <w:rPr>
                <w:b/>
                <w:bCs/>
              </w:rPr>
              <w:t>NOMBRE:</w:t>
            </w:r>
            <w:r w:rsidRPr="00E01665">
              <w:rPr>
                <w:b/>
                <w:bCs/>
              </w:rPr>
              <w:br/>
              <w:t>Inhabilitar cubículo</w:t>
            </w:r>
          </w:p>
        </w:tc>
      </w:tr>
      <w:tr w:rsidR="00E01665" w:rsidRPr="00E01665" w14:paraId="4F26C77B" w14:textId="77777777" w:rsidTr="00E01665">
        <w:trPr>
          <w:trHeight w:val="1200"/>
        </w:trPr>
        <w:tc>
          <w:tcPr>
            <w:tcW w:w="4249" w:type="dxa"/>
            <w:tcBorders>
              <w:left w:val="nil"/>
            </w:tcBorders>
            <w:hideMark/>
          </w:tcPr>
          <w:p w14:paraId="363E9C4F" w14:textId="77777777" w:rsidR="00E01665" w:rsidRPr="00E01665" w:rsidRDefault="00E01665">
            <w:r w:rsidRPr="00E01665">
              <w:rPr>
                <w:b/>
                <w:bCs/>
              </w:rPr>
              <w:t>Tipo:</w:t>
            </w:r>
            <w:r w:rsidRPr="00E01665">
              <w:t xml:space="preserve"> </w:t>
            </w:r>
            <w:r w:rsidRPr="00E01665">
              <w:br/>
            </w:r>
            <w:r w:rsidRPr="00E01665">
              <w:rPr>
                <w:b/>
                <w:bCs/>
              </w:rPr>
              <w:t>(NECESARIO/DESEABLE)</w:t>
            </w:r>
            <w:r w:rsidRPr="00E01665">
              <w:t xml:space="preserve"> </w:t>
            </w:r>
            <w:r w:rsidRPr="00E01665">
              <w:br/>
              <w:t>Necesario</w:t>
            </w:r>
            <w:r w:rsidRPr="00E01665">
              <w:br/>
            </w:r>
            <w:r w:rsidRPr="00E01665">
              <w:rPr>
                <w:b/>
                <w:bCs/>
              </w:rPr>
              <w:t xml:space="preserve">  </w:t>
            </w:r>
          </w:p>
        </w:tc>
        <w:tc>
          <w:tcPr>
            <w:tcW w:w="4767" w:type="dxa"/>
            <w:gridSpan w:val="2"/>
            <w:tcBorders>
              <w:right w:val="nil"/>
            </w:tcBorders>
            <w:hideMark/>
          </w:tcPr>
          <w:p w14:paraId="1AFF4C82" w14:textId="0DA124AC" w:rsidR="00E01665" w:rsidRPr="00E01665" w:rsidRDefault="00E01665" w:rsidP="00E01665">
            <w:pPr>
              <w:rPr>
                <w:b/>
                <w:bCs/>
              </w:rPr>
            </w:pPr>
            <w:r w:rsidRPr="00E01665">
              <w:rPr>
                <w:b/>
                <w:bCs/>
              </w:rPr>
              <w:br/>
              <w:t xml:space="preserve">PRIORIDAD DE </w:t>
            </w:r>
            <w:r w:rsidRPr="00E01665">
              <w:rPr>
                <w:b/>
                <w:bCs/>
              </w:rPr>
              <w:br/>
              <w:t xml:space="preserve">DESARROLLO: </w:t>
            </w:r>
            <w:r w:rsidRPr="00E01665">
              <w:br/>
              <w:t xml:space="preserve">Alta </w:t>
            </w:r>
            <w:r w:rsidRPr="00E01665">
              <w:rPr>
                <w:b/>
                <w:bCs/>
              </w:rPr>
              <w:t xml:space="preserve"> </w:t>
            </w:r>
          </w:p>
        </w:tc>
      </w:tr>
      <w:tr w:rsidR="00E01665" w:rsidRPr="00E01665" w14:paraId="24D65866" w14:textId="77777777" w:rsidTr="00E01665">
        <w:trPr>
          <w:trHeight w:val="1035"/>
        </w:trPr>
        <w:tc>
          <w:tcPr>
            <w:tcW w:w="5091" w:type="dxa"/>
            <w:gridSpan w:val="2"/>
            <w:tcBorders>
              <w:left w:val="nil"/>
            </w:tcBorders>
            <w:hideMark/>
          </w:tcPr>
          <w:p w14:paraId="1DBF92A0" w14:textId="3CFCD9EB" w:rsidR="00E01665" w:rsidRPr="00E01665" w:rsidRDefault="00E01665">
            <w:pPr>
              <w:rPr>
                <w:b/>
                <w:bCs/>
              </w:rPr>
            </w:pPr>
            <w:r w:rsidRPr="00E01665">
              <w:rPr>
                <w:b/>
                <w:bCs/>
              </w:rPr>
              <w:t xml:space="preserve">ENTRADA: </w:t>
            </w:r>
            <w:r w:rsidRPr="00E01665">
              <w:br/>
            </w:r>
            <w:proofErr w:type="gramStart"/>
            <w:r w:rsidRPr="00E01665">
              <w:t>1.Correo</w:t>
            </w:r>
            <w:proofErr w:type="gramEnd"/>
            <w:r w:rsidRPr="00E01665">
              <w:t xml:space="preserve"> Electrónico</w:t>
            </w:r>
            <w:r w:rsidRPr="00E01665">
              <w:br/>
              <w:t>2.Contraseña (Logueo del administrador)</w:t>
            </w:r>
          </w:p>
        </w:tc>
        <w:tc>
          <w:tcPr>
            <w:tcW w:w="3925" w:type="dxa"/>
            <w:tcBorders>
              <w:right w:val="nil"/>
            </w:tcBorders>
            <w:hideMark/>
          </w:tcPr>
          <w:p w14:paraId="5968CEE7" w14:textId="77777777" w:rsidR="00E01665" w:rsidRPr="00E01665" w:rsidRDefault="00E01665">
            <w:pPr>
              <w:rPr>
                <w:b/>
                <w:bCs/>
              </w:rPr>
            </w:pPr>
            <w:r w:rsidRPr="00E01665">
              <w:rPr>
                <w:b/>
                <w:bCs/>
              </w:rPr>
              <w:t xml:space="preserve">SALIDA: </w:t>
            </w:r>
            <w:r w:rsidRPr="00E01665">
              <w:br/>
              <w:t>Inhabilitación exitosa</w:t>
            </w:r>
          </w:p>
        </w:tc>
      </w:tr>
      <w:tr w:rsidR="00E01665" w:rsidRPr="00E01665" w14:paraId="724C90AA" w14:textId="77777777" w:rsidTr="00E01665">
        <w:trPr>
          <w:trHeight w:val="1200"/>
        </w:trPr>
        <w:tc>
          <w:tcPr>
            <w:tcW w:w="9016" w:type="dxa"/>
            <w:gridSpan w:val="3"/>
            <w:tcBorders>
              <w:left w:val="nil"/>
              <w:right w:val="nil"/>
            </w:tcBorders>
            <w:hideMark/>
          </w:tcPr>
          <w:p w14:paraId="4E0A0AC9" w14:textId="36B0A2BB" w:rsidR="00E01665" w:rsidRPr="00E01665" w:rsidRDefault="00E01665">
            <w:pPr>
              <w:rPr>
                <w:b/>
                <w:bCs/>
              </w:rPr>
            </w:pPr>
            <w:r w:rsidRPr="00E01665">
              <w:rPr>
                <w:b/>
                <w:bCs/>
              </w:rPr>
              <w:t>DESCRIPCIÓN:</w:t>
            </w:r>
            <w:r w:rsidRPr="00E01665">
              <w:br/>
              <w:t>El sistema permitirá al administrador Inhabilitar/Habilitar Cubículos de estacionamiento</w:t>
            </w:r>
          </w:p>
        </w:tc>
      </w:tr>
      <w:tr w:rsidR="00E01665" w:rsidRPr="00E01665" w14:paraId="630A4EA0" w14:textId="77777777" w:rsidTr="00E01665">
        <w:trPr>
          <w:trHeight w:val="1830"/>
        </w:trPr>
        <w:tc>
          <w:tcPr>
            <w:tcW w:w="9016" w:type="dxa"/>
            <w:gridSpan w:val="3"/>
            <w:tcBorders>
              <w:left w:val="nil"/>
              <w:right w:val="nil"/>
            </w:tcBorders>
            <w:hideMark/>
          </w:tcPr>
          <w:p w14:paraId="7E56CD2E" w14:textId="3FF9E32C" w:rsidR="00E01665" w:rsidRPr="00E01665" w:rsidRDefault="00E01665">
            <w:pPr>
              <w:rPr>
                <w:b/>
                <w:bCs/>
              </w:rPr>
            </w:pPr>
            <w:r w:rsidRPr="00E01665">
              <w:rPr>
                <w:b/>
                <w:bCs/>
              </w:rPr>
              <w:t>PRECONDICIÓN:</w:t>
            </w:r>
            <w:r w:rsidRPr="00E01665">
              <w:rPr>
                <w:b/>
                <w:bCs/>
              </w:rPr>
              <w:br/>
            </w:r>
            <w:r w:rsidRPr="00E01665">
              <w:t>El administrador tiene acceso al sistema de gestión del parqueadero.</w:t>
            </w:r>
            <w:r w:rsidRPr="00E01665">
              <w:br/>
              <w:t>El sistema está operativo y tiene la funcionalidad de inhabilitación de cubículos disponible.</w:t>
            </w:r>
            <w:r w:rsidRPr="00E01665">
              <w:br/>
              <w:t>Se identifica el cubículo que se desea inhabilitar.</w:t>
            </w:r>
            <w:r w:rsidRPr="00E01665">
              <w:br/>
              <w:t>El campo disponibilidad del cubículo en la base de datos debe estar verdadero para poder hacer el cambio del campo estado</w:t>
            </w:r>
            <w:r>
              <w:t xml:space="preserve"> </w:t>
            </w:r>
            <w:r w:rsidRPr="00E01665">
              <w:t>(a false)</w:t>
            </w:r>
          </w:p>
        </w:tc>
      </w:tr>
      <w:tr w:rsidR="00E01665" w:rsidRPr="00E01665" w14:paraId="03CA89C8" w14:textId="77777777" w:rsidTr="00E01665">
        <w:trPr>
          <w:trHeight w:val="1020"/>
        </w:trPr>
        <w:tc>
          <w:tcPr>
            <w:tcW w:w="9016" w:type="dxa"/>
            <w:gridSpan w:val="3"/>
            <w:tcBorders>
              <w:left w:val="nil"/>
              <w:right w:val="nil"/>
            </w:tcBorders>
            <w:hideMark/>
          </w:tcPr>
          <w:p w14:paraId="1D774624" w14:textId="77777777" w:rsidR="00E01665" w:rsidRPr="00E01665" w:rsidRDefault="00E01665">
            <w:pPr>
              <w:rPr>
                <w:b/>
                <w:bCs/>
              </w:rPr>
            </w:pPr>
            <w:r w:rsidRPr="00E01665">
              <w:rPr>
                <w:b/>
                <w:bCs/>
              </w:rPr>
              <w:t>POSCONDICIÓN:</w:t>
            </w:r>
            <w:r w:rsidRPr="00E01665">
              <w:rPr>
                <w:b/>
                <w:bCs/>
              </w:rPr>
              <w:br/>
            </w:r>
            <w:r w:rsidRPr="00E01665">
              <w:t>El cubículo se inhabilita correctamente en el sistema.</w:t>
            </w:r>
            <w:r w:rsidRPr="00E01665">
              <w:br/>
              <w:t>El estado del cubículo se actualiza para reflejar su estado inhabilitado.</w:t>
            </w:r>
          </w:p>
        </w:tc>
      </w:tr>
      <w:tr w:rsidR="00E01665" w:rsidRPr="00E01665" w14:paraId="04F4D1AB" w14:textId="77777777" w:rsidTr="00E01665">
        <w:trPr>
          <w:trHeight w:val="945"/>
        </w:trPr>
        <w:tc>
          <w:tcPr>
            <w:tcW w:w="9016" w:type="dxa"/>
            <w:gridSpan w:val="3"/>
            <w:tcBorders>
              <w:left w:val="nil"/>
              <w:right w:val="nil"/>
            </w:tcBorders>
            <w:hideMark/>
          </w:tcPr>
          <w:p w14:paraId="0C1461B3" w14:textId="77777777" w:rsidR="00E01665" w:rsidRPr="00E01665" w:rsidRDefault="00E01665">
            <w:pPr>
              <w:rPr>
                <w:b/>
                <w:bCs/>
              </w:rPr>
            </w:pPr>
            <w:r w:rsidRPr="00E01665">
              <w:rPr>
                <w:b/>
                <w:bCs/>
              </w:rPr>
              <w:t xml:space="preserve">MANEJO DE SITUACIONES ANORMALES </w:t>
            </w:r>
            <w:r w:rsidRPr="00E01665">
              <w:rPr>
                <w:b/>
                <w:bCs/>
              </w:rPr>
              <w:br/>
            </w:r>
            <w:r w:rsidRPr="00E01665">
              <w:t>Confirmación de Inhabilitación:</w:t>
            </w:r>
            <w:r w:rsidRPr="00E01665">
              <w:br/>
            </w:r>
            <w:r w:rsidRPr="00E01665">
              <w:br/>
              <w:t>Si el administrador intenta salir de la página de inhabilitación sin confirmar la acción, el sistema debe mostrar una advertencia para evitar la pérdida accidental de la acción.</w:t>
            </w:r>
            <w:r w:rsidRPr="00E01665">
              <w:br/>
              <w:t>Interrupciones del Servicio:</w:t>
            </w:r>
            <w:r w:rsidRPr="00E01665">
              <w:br/>
            </w:r>
            <w:r w:rsidRPr="00E01665">
              <w:br/>
              <w:t>En caso de interrupciones del servicio durante el proceso de inhabilitación de cubículos, el sistema debe informar al administrador sobre el problema y proporcionar una estimación del tiempo de recuperación.</w:t>
            </w:r>
          </w:p>
        </w:tc>
      </w:tr>
      <w:tr w:rsidR="00E01665" w:rsidRPr="00E01665" w14:paraId="3A93777F" w14:textId="77777777" w:rsidTr="00E01665">
        <w:trPr>
          <w:trHeight w:val="5340"/>
        </w:trPr>
        <w:tc>
          <w:tcPr>
            <w:tcW w:w="9016" w:type="dxa"/>
            <w:gridSpan w:val="3"/>
            <w:tcBorders>
              <w:left w:val="nil"/>
              <w:right w:val="nil"/>
            </w:tcBorders>
            <w:hideMark/>
          </w:tcPr>
          <w:p w14:paraId="3F1C4518" w14:textId="2ADAB6ED" w:rsidR="00E01665" w:rsidRPr="00E01665" w:rsidRDefault="00E01665">
            <w:pPr>
              <w:rPr>
                <w:b/>
                <w:bCs/>
              </w:rPr>
            </w:pPr>
            <w:r w:rsidRPr="00E01665">
              <w:rPr>
                <w:b/>
                <w:bCs/>
              </w:rPr>
              <w:lastRenderedPageBreak/>
              <w:t xml:space="preserve">CRITERIOS DE ACEPTACIÓN: </w:t>
            </w:r>
            <w:r w:rsidRPr="00E01665">
              <w:rPr>
                <w:b/>
                <w:bCs/>
              </w:rPr>
              <w:br/>
            </w:r>
            <w:r w:rsidRPr="00E01665">
              <w:t>Interfaz de Inhabilitación:</w:t>
            </w:r>
            <w:r w:rsidRPr="00E01665">
              <w:br/>
            </w:r>
            <w:r w:rsidRPr="00E01665">
              <w:br/>
              <w:t>El sistema proporciona una interfaz clara y fácil de usar para que el administrador inhabilite cubículos.</w:t>
            </w:r>
            <w:r w:rsidRPr="00E01665">
              <w:br/>
            </w:r>
            <w:r w:rsidRPr="00E01665">
              <w:br/>
              <w:t>Selección del Cubículo a Inhabilitar:</w:t>
            </w:r>
            <w:r w:rsidRPr="00E01665">
              <w:br/>
            </w:r>
            <w:r w:rsidRPr="00E01665">
              <w:br/>
              <w:t>El administrador puede seleccionar el cubículo específico que desea inhabilitar dentro de la interfaz del sistema.</w:t>
            </w:r>
            <w:r w:rsidRPr="00E01665">
              <w:br/>
              <w:t>Confirmación de Inhabilitación:</w:t>
            </w:r>
            <w:r w:rsidRPr="00E01665">
              <w:br/>
            </w:r>
            <w:r w:rsidRPr="00E01665">
              <w:br/>
              <w:t>Después de seleccionar el cubículo a inhabilitar, el sistema solicita una confirmación explícita por parte del administrador antes de aplicar la inhabilitación.</w:t>
            </w:r>
            <w:r w:rsidRPr="00E01665">
              <w:br/>
            </w:r>
            <w:r w:rsidRPr="00E01665">
              <w:br/>
              <w:t>Actualización de la Base de Datos:</w:t>
            </w:r>
            <w:r w:rsidRPr="00E01665">
              <w:br/>
            </w:r>
            <w:r w:rsidRPr="00E01665">
              <w:br/>
              <w:t>Una vez confirmada, la inhabilitación del cubículo se actualiza en la base de datos del sistema de gestión del parqueadero.</w:t>
            </w:r>
            <w:r w:rsidRPr="00E01665">
              <w:br/>
            </w:r>
            <w:r w:rsidRPr="00E01665">
              <w:br/>
              <w:t>Actualización del Estado:</w:t>
            </w:r>
            <w:r w:rsidRPr="00E01665">
              <w:br/>
            </w:r>
            <w:r w:rsidRPr="00E01665">
              <w:br/>
              <w:t xml:space="preserve">El estado del </w:t>
            </w:r>
            <w:r w:rsidR="00BB2DA9" w:rsidRPr="00E01665">
              <w:t>cubículo</w:t>
            </w:r>
            <w:r w:rsidRPr="00E01665">
              <w:t xml:space="preserve"> del cubículo inhabilitado se actualiza en el sistema para reflejar su estado.</w:t>
            </w:r>
          </w:p>
        </w:tc>
      </w:tr>
    </w:tbl>
    <w:p w14:paraId="27A5C02C" w14:textId="77777777" w:rsidR="00E01665" w:rsidRDefault="00E01665" w:rsidP="005F43D2"/>
    <w:p w14:paraId="1145BC42" w14:textId="77777777" w:rsidR="00BB2DA9" w:rsidRDefault="00BB2DA9" w:rsidP="005F43D2"/>
    <w:p w14:paraId="1FF88065" w14:textId="77777777" w:rsidR="00BB2DA9" w:rsidRDefault="00BB2DA9" w:rsidP="005F43D2"/>
    <w:p w14:paraId="2AE60F60" w14:textId="34EC70B5" w:rsidR="00BB2DA9" w:rsidRDefault="00BB2DA9" w:rsidP="005F43D2"/>
    <w:p w14:paraId="151830B4" w14:textId="77777777" w:rsidR="00BB2DA9" w:rsidRDefault="00BB2DA9" w:rsidP="005F43D2"/>
    <w:p w14:paraId="17BB4041" w14:textId="77777777" w:rsidR="00BB2DA9" w:rsidRDefault="00BB2DA9" w:rsidP="005F43D2"/>
    <w:p w14:paraId="68CF3F2E" w14:textId="77777777" w:rsidR="00BB2DA9" w:rsidRDefault="00BB2DA9" w:rsidP="005F43D2"/>
    <w:p w14:paraId="2DAEE508" w14:textId="77777777" w:rsidR="00BB2DA9" w:rsidRDefault="00BB2DA9" w:rsidP="005F43D2"/>
    <w:p w14:paraId="5D409C20" w14:textId="77777777" w:rsidR="00BB2DA9" w:rsidRDefault="00BB2DA9" w:rsidP="005F43D2"/>
    <w:p w14:paraId="61FCA516" w14:textId="77777777" w:rsidR="00BB2DA9" w:rsidRDefault="00BB2DA9" w:rsidP="005F43D2"/>
    <w:p w14:paraId="664C3453" w14:textId="77777777" w:rsidR="00BB2DA9" w:rsidRDefault="00BB2DA9" w:rsidP="005F43D2"/>
    <w:p w14:paraId="16C1604F" w14:textId="77777777" w:rsidR="00BB2DA9" w:rsidRDefault="00BB2DA9" w:rsidP="005F43D2"/>
    <w:p w14:paraId="585F1B54" w14:textId="77777777" w:rsidR="00BB2DA9" w:rsidRDefault="00BB2DA9" w:rsidP="005F43D2"/>
    <w:p w14:paraId="7CBAE7E0" w14:textId="77777777" w:rsidR="00BB2DA9" w:rsidRDefault="00BB2DA9" w:rsidP="005F43D2"/>
    <w:p w14:paraId="2A427B7A" w14:textId="77777777" w:rsidR="00BB2DA9" w:rsidRDefault="00BB2DA9" w:rsidP="005F43D2"/>
    <w:p w14:paraId="1B928D87" w14:textId="77777777" w:rsidR="00BB2DA9" w:rsidRDefault="00BB2DA9" w:rsidP="005F43D2"/>
    <w:p w14:paraId="1629E4EF" w14:textId="786B3FE6" w:rsidR="00BB2DA9" w:rsidRPr="00BB2DA9" w:rsidRDefault="00BB2DA9" w:rsidP="00BB2DA9">
      <w:pPr>
        <w:pStyle w:val="Descripcin"/>
        <w:keepNext/>
        <w:rPr>
          <w:b/>
          <w:bCs/>
          <w:i w:val="0"/>
          <w:iCs w:val="0"/>
          <w:sz w:val="24"/>
          <w:szCs w:val="20"/>
        </w:rPr>
      </w:pPr>
      <w:r w:rsidRPr="00BB2DA9">
        <w:rPr>
          <w:b/>
          <w:bCs/>
          <w:i w:val="0"/>
          <w:iCs w:val="0"/>
          <w:sz w:val="24"/>
          <w:szCs w:val="20"/>
        </w:rPr>
        <w:t xml:space="preserve">Tabla </w:t>
      </w:r>
      <w:r w:rsidRPr="00BB2DA9">
        <w:rPr>
          <w:b/>
          <w:bCs/>
          <w:i w:val="0"/>
          <w:iCs w:val="0"/>
          <w:sz w:val="24"/>
          <w:szCs w:val="20"/>
        </w:rPr>
        <w:fldChar w:fldCharType="begin"/>
      </w:r>
      <w:r w:rsidRPr="00BB2DA9">
        <w:rPr>
          <w:b/>
          <w:bCs/>
          <w:i w:val="0"/>
          <w:iCs w:val="0"/>
          <w:sz w:val="24"/>
          <w:szCs w:val="20"/>
        </w:rPr>
        <w:instrText xml:space="preserve"> SEQ Tabla \* ARABIC </w:instrText>
      </w:r>
      <w:r w:rsidRPr="00BB2DA9">
        <w:rPr>
          <w:b/>
          <w:bCs/>
          <w:i w:val="0"/>
          <w:iCs w:val="0"/>
          <w:sz w:val="24"/>
          <w:szCs w:val="20"/>
        </w:rPr>
        <w:fldChar w:fldCharType="separate"/>
      </w:r>
      <w:r w:rsidR="00BA77A4">
        <w:rPr>
          <w:b/>
          <w:bCs/>
          <w:i w:val="0"/>
          <w:iCs w:val="0"/>
          <w:noProof/>
          <w:sz w:val="24"/>
          <w:szCs w:val="20"/>
        </w:rPr>
        <w:t>15</w:t>
      </w:r>
      <w:r w:rsidRPr="00BB2DA9">
        <w:rPr>
          <w:b/>
          <w:bCs/>
          <w:i w:val="0"/>
          <w:iCs w:val="0"/>
          <w:sz w:val="24"/>
          <w:szCs w:val="20"/>
        </w:rPr>
        <w:fldChar w:fldCharType="end"/>
      </w:r>
    </w:p>
    <w:p w14:paraId="167A42C5" w14:textId="16C81DBF" w:rsidR="00BB2DA9" w:rsidRPr="00BB2DA9" w:rsidRDefault="00BB2DA9" w:rsidP="00BB2DA9">
      <w:pPr>
        <w:pStyle w:val="Descripcin"/>
        <w:keepNext/>
        <w:rPr>
          <w:sz w:val="24"/>
          <w:szCs w:val="20"/>
        </w:rPr>
      </w:pPr>
      <w:r w:rsidRPr="00BB2DA9">
        <w:rPr>
          <w:sz w:val="24"/>
          <w:szCs w:val="20"/>
        </w:rPr>
        <w:t>Requerimiento funcional No.14</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52"/>
        <w:gridCol w:w="844"/>
        <w:gridCol w:w="3930"/>
      </w:tblGrid>
      <w:tr w:rsidR="00BB2DA9" w:rsidRPr="00BB2DA9" w14:paraId="37745DBB" w14:textId="77777777" w:rsidTr="00BB2DA9">
        <w:trPr>
          <w:trHeight w:val="900"/>
        </w:trPr>
        <w:tc>
          <w:tcPr>
            <w:tcW w:w="4252" w:type="dxa"/>
            <w:hideMark/>
          </w:tcPr>
          <w:p w14:paraId="39E07599" w14:textId="77777777" w:rsidR="00BB2DA9" w:rsidRPr="00BB2DA9" w:rsidRDefault="00BB2DA9">
            <w:pPr>
              <w:rPr>
                <w:b/>
                <w:bCs/>
              </w:rPr>
            </w:pPr>
            <w:r w:rsidRPr="00BB2DA9">
              <w:rPr>
                <w:b/>
                <w:bCs/>
              </w:rPr>
              <w:t>IDENTIFICADOR:</w:t>
            </w:r>
            <w:r w:rsidRPr="00BB2DA9">
              <w:rPr>
                <w:b/>
                <w:bCs/>
              </w:rPr>
              <w:br/>
              <w:t>R14</w:t>
            </w:r>
          </w:p>
        </w:tc>
        <w:tc>
          <w:tcPr>
            <w:tcW w:w="4774" w:type="dxa"/>
            <w:gridSpan w:val="2"/>
            <w:hideMark/>
          </w:tcPr>
          <w:p w14:paraId="730C3C5B" w14:textId="77777777" w:rsidR="00BB2DA9" w:rsidRPr="00BB2DA9" w:rsidRDefault="00BB2DA9" w:rsidP="00BB2DA9">
            <w:pPr>
              <w:rPr>
                <w:b/>
                <w:bCs/>
              </w:rPr>
            </w:pPr>
            <w:r w:rsidRPr="00BB2DA9">
              <w:rPr>
                <w:b/>
                <w:bCs/>
              </w:rPr>
              <w:t>NOMBRE:</w:t>
            </w:r>
            <w:r w:rsidRPr="00BB2DA9">
              <w:rPr>
                <w:b/>
                <w:bCs/>
              </w:rPr>
              <w:br/>
              <w:t>Registro TipoVehiculo</w:t>
            </w:r>
          </w:p>
        </w:tc>
      </w:tr>
      <w:tr w:rsidR="00BB2DA9" w:rsidRPr="00BB2DA9" w14:paraId="251DDA5B" w14:textId="77777777" w:rsidTr="00BB2DA9">
        <w:trPr>
          <w:trHeight w:val="1200"/>
        </w:trPr>
        <w:tc>
          <w:tcPr>
            <w:tcW w:w="4252" w:type="dxa"/>
            <w:hideMark/>
          </w:tcPr>
          <w:p w14:paraId="063C8D5A" w14:textId="77777777" w:rsidR="00BB2DA9" w:rsidRPr="00BB2DA9" w:rsidRDefault="00BB2DA9">
            <w:r w:rsidRPr="00BB2DA9">
              <w:rPr>
                <w:b/>
                <w:bCs/>
              </w:rPr>
              <w:t>Tipo:</w:t>
            </w:r>
            <w:r w:rsidRPr="00BB2DA9">
              <w:t xml:space="preserve"> </w:t>
            </w:r>
            <w:r w:rsidRPr="00BB2DA9">
              <w:br/>
            </w:r>
            <w:r w:rsidRPr="00BB2DA9">
              <w:rPr>
                <w:b/>
                <w:bCs/>
              </w:rPr>
              <w:t>(NECESARIO/DESEABLE)</w:t>
            </w:r>
            <w:r w:rsidRPr="00BB2DA9">
              <w:t xml:space="preserve"> </w:t>
            </w:r>
            <w:r w:rsidRPr="00BB2DA9">
              <w:br/>
              <w:t>Necesario</w:t>
            </w:r>
            <w:r w:rsidRPr="00BB2DA9">
              <w:br/>
            </w:r>
            <w:r w:rsidRPr="00BB2DA9">
              <w:rPr>
                <w:b/>
                <w:bCs/>
              </w:rPr>
              <w:t xml:space="preserve">  </w:t>
            </w:r>
          </w:p>
        </w:tc>
        <w:tc>
          <w:tcPr>
            <w:tcW w:w="4774" w:type="dxa"/>
            <w:gridSpan w:val="2"/>
            <w:hideMark/>
          </w:tcPr>
          <w:p w14:paraId="5C0774EF" w14:textId="60404F4F" w:rsidR="00BB2DA9" w:rsidRPr="00BB2DA9" w:rsidRDefault="00BB2DA9" w:rsidP="00BB2DA9">
            <w:pPr>
              <w:rPr>
                <w:b/>
                <w:bCs/>
              </w:rPr>
            </w:pPr>
            <w:r w:rsidRPr="00BB2DA9">
              <w:rPr>
                <w:b/>
                <w:bCs/>
              </w:rPr>
              <w:br/>
              <w:t xml:space="preserve">PRIORIDAD DE </w:t>
            </w:r>
            <w:r w:rsidRPr="00BB2DA9">
              <w:rPr>
                <w:b/>
                <w:bCs/>
              </w:rPr>
              <w:br/>
              <w:t xml:space="preserve">DESARROLLO: </w:t>
            </w:r>
            <w:r w:rsidRPr="00BB2DA9">
              <w:br/>
              <w:t xml:space="preserve">Alta </w:t>
            </w:r>
            <w:r w:rsidRPr="00BB2DA9">
              <w:rPr>
                <w:b/>
                <w:bCs/>
              </w:rPr>
              <w:t xml:space="preserve"> </w:t>
            </w:r>
          </w:p>
        </w:tc>
      </w:tr>
      <w:tr w:rsidR="00BB2DA9" w:rsidRPr="00BB2DA9" w14:paraId="29D5F48E" w14:textId="77777777" w:rsidTr="00BB2DA9">
        <w:trPr>
          <w:trHeight w:val="1335"/>
        </w:trPr>
        <w:tc>
          <w:tcPr>
            <w:tcW w:w="5096" w:type="dxa"/>
            <w:gridSpan w:val="2"/>
            <w:hideMark/>
          </w:tcPr>
          <w:p w14:paraId="054E8D42" w14:textId="77777777" w:rsidR="00BB2DA9" w:rsidRPr="00BB2DA9" w:rsidRDefault="00BB2DA9">
            <w:pPr>
              <w:rPr>
                <w:b/>
                <w:bCs/>
              </w:rPr>
            </w:pPr>
            <w:r w:rsidRPr="00BB2DA9">
              <w:rPr>
                <w:b/>
                <w:bCs/>
              </w:rPr>
              <w:t xml:space="preserve">ENTRADA: </w:t>
            </w:r>
            <w:r w:rsidRPr="00BB2DA9">
              <w:br/>
              <w:t>1.Nombre</w:t>
            </w:r>
            <w:r w:rsidRPr="00BB2DA9">
              <w:br/>
              <w:t>2.Descripción</w:t>
            </w:r>
          </w:p>
        </w:tc>
        <w:tc>
          <w:tcPr>
            <w:tcW w:w="3930" w:type="dxa"/>
            <w:hideMark/>
          </w:tcPr>
          <w:p w14:paraId="318DD94C" w14:textId="77777777" w:rsidR="00BB2DA9" w:rsidRPr="00BB2DA9" w:rsidRDefault="00BB2DA9">
            <w:pPr>
              <w:rPr>
                <w:b/>
                <w:bCs/>
              </w:rPr>
            </w:pPr>
            <w:r w:rsidRPr="00BB2DA9">
              <w:rPr>
                <w:b/>
                <w:bCs/>
              </w:rPr>
              <w:t xml:space="preserve">SALIDA: </w:t>
            </w:r>
            <w:r w:rsidRPr="00BB2DA9">
              <w:br/>
              <w:t>Registro Exitoso</w:t>
            </w:r>
          </w:p>
        </w:tc>
      </w:tr>
      <w:tr w:rsidR="00BB2DA9" w:rsidRPr="00BB2DA9" w14:paraId="5D95E5CA" w14:textId="77777777" w:rsidTr="00BB2DA9">
        <w:trPr>
          <w:trHeight w:val="705"/>
        </w:trPr>
        <w:tc>
          <w:tcPr>
            <w:tcW w:w="9026" w:type="dxa"/>
            <w:gridSpan w:val="3"/>
            <w:hideMark/>
          </w:tcPr>
          <w:p w14:paraId="1013AB0E" w14:textId="669E1FF3" w:rsidR="00BB2DA9" w:rsidRPr="00BB2DA9" w:rsidRDefault="00BB2DA9">
            <w:pPr>
              <w:rPr>
                <w:b/>
                <w:bCs/>
              </w:rPr>
            </w:pPr>
            <w:r w:rsidRPr="00BB2DA9">
              <w:rPr>
                <w:b/>
                <w:bCs/>
              </w:rPr>
              <w:t>DESCRIPCIÓN:</w:t>
            </w:r>
            <w:r w:rsidRPr="00BB2DA9">
              <w:rPr>
                <w:b/>
                <w:bCs/>
              </w:rPr>
              <w:br/>
            </w:r>
            <w:r w:rsidRPr="00BB2DA9">
              <w:t>El sistema permitirá al administrador registrar Tipo</w:t>
            </w:r>
            <w:r>
              <w:t xml:space="preserve"> de v</w:t>
            </w:r>
            <w:r w:rsidRPr="00BB2DA9">
              <w:t>ehículo</w:t>
            </w:r>
          </w:p>
        </w:tc>
      </w:tr>
      <w:tr w:rsidR="00BB2DA9" w:rsidRPr="00BB2DA9" w14:paraId="64B5F75A" w14:textId="77777777" w:rsidTr="00BB2DA9">
        <w:trPr>
          <w:trHeight w:val="915"/>
        </w:trPr>
        <w:tc>
          <w:tcPr>
            <w:tcW w:w="9026" w:type="dxa"/>
            <w:gridSpan w:val="3"/>
            <w:hideMark/>
          </w:tcPr>
          <w:p w14:paraId="5A9D6EF1" w14:textId="77777777" w:rsidR="00BB2DA9" w:rsidRPr="00BB2DA9" w:rsidRDefault="00BB2DA9">
            <w:pPr>
              <w:rPr>
                <w:b/>
                <w:bCs/>
              </w:rPr>
            </w:pPr>
            <w:r w:rsidRPr="00BB2DA9">
              <w:rPr>
                <w:b/>
                <w:bCs/>
              </w:rPr>
              <w:t xml:space="preserve">PRECONDICIÓN: </w:t>
            </w:r>
            <w:r w:rsidRPr="00BB2DA9">
              <w:rPr>
                <w:b/>
                <w:bCs/>
              </w:rPr>
              <w:br/>
            </w:r>
            <w:r w:rsidRPr="00BB2DA9">
              <w:t>El administrador tiene acceso al sistema de gestión del parqueadero.</w:t>
            </w:r>
            <w:r w:rsidRPr="00BB2DA9">
              <w:br/>
              <w:t>El sistema está operativo y tiene la funcionalidad de registro de tipos de vehículos disponible.</w:t>
            </w:r>
          </w:p>
        </w:tc>
      </w:tr>
      <w:tr w:rsidR="00BB2DA9" w:rsidRPr="00BB2DA9" w14:paraId="151FC7DA" w14:textId="77777777" w:rsidTr="00BB2DA9">
        <w:trPr>
          <w:trHeight w:val="1050"/>
        </w:trPr>
        <w:tc>
          <w:tcPr>
            <w:tcW w:w="9026" w:type="dxa"/>
            <w:gridSpan w:val="3"/>
            <w:hideMark/>
          </w:tcPr>
          <w:p w14:paraId="33DF35CD" w14:textId="77777777" w:rsidR="00BB2DA9" w:rsidRPr="00BB2DA9" w:rsidRDefault="00BB2DA9">
            <w:pPr>
              <w:rPr>
                <w:b/>
                <w:bCs/>
              </w:rPr>
            </w:pPr>
            <w:r w:rsidRPr="00BB2DA9">
              <w:rPr>
                <w:b/>
                <w:bCs/>
              </w:rPr>
              <w:t>POSCONDICIÓN:</w:t>
            </w:r>
            <w:r w:rsidRPr="00BB2DA9">
              <w:rPr>
                <w:b/>
                <w:bCs/>
              </w:rPr>
              <w:br/>
            </w:r>
            <w:r w:rsidRPr="00BB2DA9">
              <w:t>El nuevo tipo de vehículo se registra correctamente en el sistema.</w:t>
            </w:r>
            <w:r w:rsidRPr="00BB2DA9">
              <w:br/>
              <w:t>La información del tipo de vehículo se muestra de manera precisa y actualizada en el sistema.</w:t>
            </w:r>
          </w:p>
        </w:tc>
      </w:tr>
      <w:tr w:rsidR="00BB2DA9" w:rsidRPr="00BB2DA9" w14:paraId="3B6E3D6A" w14:textId="77777777" w:rsidTr="00BB2DA9">
        <w:trPr>
          <w:trHeight w:val="2910"/>
        </w:trPr>
        <w:tc>
          <w:tcPr>
            <w:tcW w:w="9026" w:type="dxa"/>
            <w:gridSpan w:val="3"/>
            <w:hideMark/>
          </w:tcPr>
          <w:p w14:paraId="7F42A985" w14:textId="77777777" w:rsidR="00BB2DA9" w:rsidRPr="00BB2DA9" w:rsidRDefault="00BB2DA9">
            <w:pPr>
              <w:rPr>
                <w:b/>
                <w:bCs/>
              </w:rPr>
            </w:pPr>
            <w:r w:rsidRPr="00BB2DA9">
              <w:rPr>
                <w:b/>
                <w:bCs/>
              </w:rPr>
              <w:t xml:space="preserve">MANEJO DE SITUACIONES ANORMALES </w:t>
            </w:r>
            <w:r w:rsidRPr="00BB2DA9">
              <w:rPr>
                <w:b/>
                <w:bCs/>
              </w:rPr>
              <w:br/>
            </w:r>
            <w:r w:rsidRPr="00BB2DA9">
              <w:t>Datos Inconsistentes:</w:t>
            </w:r>
            <w:r w:rsidRPr="00BB2DA9">
              <w:br/>
            </w:r>
            <w:r w:rsidRPr="00BB2DA9">
              <w:br/>
              <w:t>Si se detectan datos inconsistentes o incorrectos durante el registro del tipo de vehículo, el sistema debe mostrar un mensaje indicando la situación y proporcionar instrucciones sobre cómo corregir los datos.</w:t>
            </w:r>
            <w:r w:rsidRPr="00BB2DA9">
              <w:br/>
            </w:r>
            <w:r w:rsidRPr="00BB2DA9">
              <w:br/>
              <w:t>Interrupciones del Servicio:</w:t>
            </w:r>
            <w:r w:rsidRPr="00BB2DA9">
              <w:br/>
            </w:r>
            <w:r w:rsidRPr="00BB2DA9">
              <w:br/>
              <w:t>En caso de interrupciones del servicio durante el proceso de registro del tipo de vehículo, el sistema debe informar al administrador sobre el problema y proporcionar una estimación del tiempo de recuperación.</w:t>
            </w:r>
          </w:p>
        </w:tc>
      </w:tr>
      <w:tr w:rsidR="00BB2DA9" w:rsidRPr="00BB2DA9" w14:paraId="49344B8E" w14:textId="77777777" w:rsidTr="00BB2DA9">
        <w:trPr>
          <w:trHeight w:val="3795"/>
        </w:trPr>
        <w:tc>
          <w:tcPr>
            <w:tcW w:w="9026" w:type="dxa"/>
            <w:gridSpan w:val="3"/>
            <w:hideMark/>
          </w:tcPr>
          <w:p w14:paraId="0F36ED25" w14:textId="77777777" w:rsidR="00BB2DA9" w:rsidRPr="00BB2DA9" w:rsidRDefault="00BB2DA9">
            <w:pPr>
              <w:rPr>
                <w:b/>
                <w:bCs/>
              </w:rPr>
            </w:pPr>
            <w:r w:rsidRPr="00BB2DA9">
              <w:rPr>
                <w:b/>
                <w:bCs/>
              </w:rPr>
              <w:lastRenderedPageBreak/>
              <w:t xml:space="preserve">CRITERIOS DE ACEPTACIÓN: </w:t>
            </w:r>
            <w:r w:rsidRPr="00BB2DA9">
              <w:rPr>
                <w:b/>
                <w:bCs/>
              </w:rPr>
              <w:br/>
            </w:r>
            <w:r w:rsidRPr="00BB2DA9">
              <w:t>Interfaz de Administrador:</w:t>
            </w:r>
            <w:r w:rsidRPr="00BB2DA9">
              <w:br/>
            </w:r>
            <w:r w:rsidRPr="00BB2DA9">
              <w:br/>
              <w:t>El sistema proporciona una interfaz clara y fácil de usar para que el administrador registre nuevos tipos de vehículos.</w:t>
            </w:r>
            <w:r w:rsidRPr="00BB2DA9">
              <w:br/>
              <w:t>Formulario de Registro:</w:t>
            </w:r>
            <w:r w:rsidRPr="00BB2DA9">
              <w:br/>
            </w:r>
            <w:r w:rsidRPr="00BB2DA9">
              <w:br/>
              <w:t>El administrador completa un formulario que incluye detalles del nuevo tipo de vehículo, como nombre, descripción, tarifas, etc.</w:t>
            </w:r>
            <w:r w:rsidRPr="00BB2DA9">
              <w:br/>
              <w:t>Validación de Datos:</w:t>
            </w:r>
            <w:r w:rsidRPr="00BB2DA9">
              <w:br/>
            </w:r>
            <w:r w:rsidRPr="00BB2DA9">
              <w:br/>
              <w:t>El sistema valida los datos proporcionados por el administrador para asegurar que sean completos y válidos.</w:t>
            </w:r>
            <w:r w:rsidRPr="00BB2DA9">
              <w:br/>
              <w:t>Registro en la Base de Datos:</w:t>
            </w:r>
            <w:r w:rsidRPr="00BB2DA9">
              <w:br/>
            </w:r>
            <w:r w:rsidRPr="00BB2DA9">
              <w:br/>
              <w:t>Una vez validados, los datos del nuevo tipo de vehículo se registran en la base de datos del sistema de gestión del parqueadero.</w:t>
            </w:r>
            <w:r w:rsidRPr="00BB2DA9">
              <w:br/>
              <w:t>Actualización de la Lista de Tipos de Vehículos:</w:t>
            </w:r>
            <w:r w:rsidRPr="00BB2DA9">
              <w:br/>
            </w:r>
            <w:r w:rsidRPr="00BB2DA9">
              <w:br/>
              <w:t>La lista de tipos de vehículos en el sistema se actualiza para incluir el nuevo tipo registrado.</w:t>
            </w:r>
          </w:p>
        </w:tc>
      </w:tr>
    </w:tbl>
    <w:p w14:paraId="661339C9" w14:textId="77777777" w:rsidR="00BB2DA9" w:rsidRDefault="00BB2DA9" w:rsidP="005F43D2"/>
    <w:p w14:paraId="3CFE513A" w14:textId="77777777" w:rsidR="00BB2DA9" w:rsidRDefault="00BB2DA9" w:rsidP="005F43D2"/>
    <w:p w14:paraId="253F9075" w14:textId="77777777" w:rsidR="00BB2DA9" w:rsidRDefault="00BB2DA9" w:rsidP="00BB2DA9">
      <w:pPr>
        <w:pStyle w:val="Descripcin"/>
        <w:keepNext/>
        <w:rPr>
          <w:b/>
          <w:bCs/>
          <w:i w:val="0"/>
          <w:iCs w:val="0"/>
          <w:sz w:val="24"/>
          <w:szCs w:val="20"/>
        </w:rPr>
      </w:pPr>
    </w:p>
    <w:p w14:paraId="0EC8E69E" w14:textId="77777777" w:rsidR="00BB2DA9" w:rsidRDefault="00BB2DA9" w:rsidP="00BB2DA9">
      <w:pPr>
        <w:pStyle w:val="Descripcin"/>
        <w:keepNext/>
        <w:rPr>
          <w:b/>
          <w:bCs/>
          <w:i w:val="0"/>
          <w:iCs w:val="0"/>
          <w:sz w:val="24"/>
          <w:szCs w:val="20"/>
        </w:rPr>
      </w:pPr>
    </w:p>
    <w:p w14:paraId="3B72C896" w14:textId="2754692C" w:rsidR="00BB2DA9" w:rsidRPr="00BB2DA9" w:rsidRDefault="00BB2DA9" w:rsidP="00BB2DA9">
      <w:pPr>
        <w:pStyle w:val="Descripcin"/>
        <w:keepNext/>
        <w:rPr>
          <w:b/>
          <w:bCs/>
          <w:i w:val="0"/>
          <w:iCs w:val="0"/>
          <w:sz w:val="24"/>
          <w:szCs w:val="20"/>
        </w:rPr>
      </w:pPr>
      <w:r w:rsidRPr="00BB2DA9">
        <w:rPr>
          <w:b/>
          <w:bCs/>
          <w:i w:val="0"/>
          <w:iCs w:val="0"/>
          <w:sz w:val="24"/>
          <w:szCs w:val="20"/>
        </w:rPr>
        <w:t xml:space="preserve">Tabla </w:t>
      </w:r>
      <w:r w:rsidRPr="00BB2DA9">
        <w:rPr>
          <w:b/>
          <w:bCs/>
          <w:i w:val="0"/>
          <w:iCs w:val="0"/>
          <w:sz w:val="24"/>
          <w:szCs w:val="20"/>
        </w:rPr>
        <w:fldChar w:fldCharType="begin"/>
      </w:r>
      <w:r w:rsidRPr="00BB2DA9">
        <w:rPr>
          <w:b/>
          <w:bCs/>
          <w:i w:val="0"/>
          <w:iCs w:val="0"/>
          <w:sz w:val="24"/>
          <w:szCs w:val="20"/>
        </w:rPr>
        <w:instrText xml:space="preserve"> SEQ Tabla \* ARABIC </w:instrText>
      </w:r>
      <w:r w:rsidRPr="00BB2DA9">
        <w:rPr>
          <w:b/>
          <w:bCs/>
          <w:i w:val="0"/>
          <w:iCs w:val="0"/>
          <w:sz w:val="24"/>
          <w:szCs w:val="20"/>
        </w:rPr>
        <w:fldChar w:fldCharType="separate"/>
      </w:r>
      <w:r w:rsidR="00BA77A4">
        <w:rPr>
          <w:b/>
          <w:bCs/>
          <w:i w:val="0"/>
          <w:iCs w:val="0"/>
          <w:noProof/>
          <w:sz w:val="24"/>
          <w:szCs w:val="20"/>
        </w:rPr>
        <w:t>16</w:t>
      </w:r>
      <w:r w:rsidRPr="00BB2DA9">
        <w:rPr>
          <w:b/>
          <w:bCs/>
          <w:i w:val="0"/>
          <w:iCs w:val="0"/>
          <w:sz w:val="24"/>
          <w:szCs w:val="20"/>
        </w:rPr>
        <w:fldChar w:fldCharType="end"/>
      </w:r>
    </w:p>
    <w:p w14:paraId="7487DC7A" w14:textId="47810392" w:rsidR="00BB2DA9" w:rsidRPr="00BB2DA9" w:rsidRDefault="00BB2DA9" w:rsidP="00BB2DA9">
      <w:pPr>
        <w:pStyle w:val="Descripcin"/>
        <w:keepNext/>
        <w:rPr>
          <w:sz w:val="24"/>
          <w:szCs w:val="20"/>
        </w:rPr>
      </w:pPr>
      <w:r w:rsidRPr="00BB2DA9">
        <w:rPr>
          <w:sz w:val="24"/>
          <w:szCs w:val="20"/>
        </w:rPr>
        <w:t>Requerimiento funcional No.15</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52"/>
        <w:gridCol w:w="844"/>
        <w:gridCol w:w="3930"/>
      </w:tblGrid>
      <w:tr w:rsidR="00BB2DA9" w:rsidRPr="00BB2DA9" w14:paraId="64057919" w14:textId="77777777" w:rsidTr="00BB2DA9">
        <w:trPr>
          <w:trHeight w:val="900"/>
        </w:trPr>
        <w:tc>
          <w:tcPr>
            <w:tcW w:w="4252" w:type="dxa"/>
            <w:hideMark/>
          </w:tcPr>
          <w:p w14:paraId="10E68F28" w14:textId="77777777" w:rsidR="00BB2DA9" w:rsidRPr="00BB2DA9" w:rsidRDefault="00BB2DA9">
            <w:pPr>
              <w:rPr>
                <w:b/>
                <w:bCs/>
              </w:rPr>
            </w:pPr>
            <w:r w:rsidRPr="00BB2DA9">
              <w:rPr>
                <w:b/>
                <w:bCs/>
              </w:rPr>
              <w:t>IDENTIFICADOR:</w:t>
            </w:r>
            <w:r w:rsidRPr="00BB2DA9">
              <w:rPr>
                <w:b/>
                <w:bCs/>
              </w:rPr>
              <w:br/>
              <w:t>R15</w:t>
            </w:r>
          </w:p>
        </w:tc>
        <w:tc>
          <w:tcPr>
            <w:tcW w:w="4774" w:type="dxa"/>
            <w:gridSpan w:val="2"/>
            <w:hideMark/>
          </w:tcPr>
          <w:p w14:paraId="780E9F62" w14:textId="59B22917" w:rsidR="00BB2DA9" w:rsidRPr="00BB2DA9" w:rsidRDefault="00BB2DA9" w:rsidP="00BB2DA9">
            <w:pPr>
              <w:rPr>
                <w:b/>
                <w:bCs/>
              </w:rPr>
            </w:pPr>
            <w:r w:rsidRPr="00BB2DA9">
              <w:rPr>
                <w:b/>
                <w:bCs/>
              </w:rPr>
              <w:t>NOMBRE:</w:t>
            </w:r>
            <w:r w:rsidRPr="00BB2DA9">
              <w:rPr>
                <w:b/>
                <w:bCs/>
              </w:rPr>
              <w:br/>
              <w:t>Consultar Tipo Vehículo</w:t>
            </w:r>
          </w:p>
        </w:tc>
      </w:tr>
      <w:tr w:rsidR="00BB2DA9" w:rsidRPr="00BB2DA9" w14:paraId="5714248C" w14:textId="77777777" w:rsidTr="00BB2DA9">
        <w:trPr>
          <w:trHeight w:val="1200"/>
        </w:trPr>
        <w:tc>
          <w:tcPr>
            <w:tcW w:w="4252" w:type="dxa"/>
            <w:hideMark/>
          </w:tcPr>
          <w:p w14:paraId="41038FB8" w14:textId="77777777" w:rsidR="00BB2DA9" w:rsidRPr="00BB2DA9" w:rsidRDefault="00BB2DA9">
            <w:r w:rsidRPr="00BB2DA9">
              <w:rPr>
                <w:b/>
                <w:bCs/>
              </w:rPr>
              <w:t>Tipo:</w:t>
            </w:r>
            <w:r w:rsidRPr="00BB2DA9">
              <w:t xml:space="preserve"> </w:t>
            </w:r>
            <w:r w:rsidRPr="00BB2DA9">
              <w:br/>
            </w:r>
            <w:r w:rsidRPr="00BB2DA9">
              <w:rPr>
                <w:b/>
                <w:bCs/>
              </w:rPr>
              <w:t>(NECESARIO/DESEABLE)</w:t>
            </w:r>
            <w:r w:rsidRPr="00BB2DA9">
              <w:t xml:space="preserve"> </w:t>
            </w:r>
            <w:r w:rsidRPr="00BB2DA9">
              <w:br/>
              <w:t>Necesario</w:t>
            </w:r>
            <w:r w:rsidRPr="00BB2DA9">
              <w:br/>
            </w:r>
            <w:r w:rsidRPr="00BB2DA9">
              <w:rPr>
                <w:b/>
                <w:bCs/>
              </w:rPr>
              <w:t xml:space="preserve">  </w:t>
            </w:r>
          </w:p>
        </w:tc>
        <w:tc>
          <w:tcPr>
            <w:tcW w:w="4774" w:type="dxa"/>
            <w:gridSpan w:val="2"/>
            <w:hideMark/>
          </w:tcPr>
          <w:p w14:paraId="40AD654D" w14:textId="6FCCB047" w:rsidR="00BB2DA9" w:rsidRPr="00BB2DA9" w:rsidRDefault="00BB2DA9" w:rsidP="00BB2DA9">
            <w:pPr>
              <w:rPr>
                <w:b/>
                <w:bCs/>
              </w:rPr>
            </w:pPr>
            <w:r w:rsidRPr="00BB2DA9">
              <w:rPr>
                <w:b/>
                <w:bCs/>
              </w:rPr>
              <w:br/>
              <w:t xml:space="preserve">PRIORIDAD DE </w:t>
            </w:r>
            <w:r w:rsidRPr="00BB2DA9">
              <w:rPr>
                <w:b/>
                <w:bCs/>
              </w:rPr>
              <w:br/>
              <w:t xml:space="preserve">DESARROLLO: </w:t>
            </w:r>
            <w:r w:rsidRPr="00BB2DA9">
              <w:br/>
              <w:t xml:space="preserve">Alta </w:t>
            </w:r>
            <w:r w:rsidRPr="00BB2DA9">
              <w:rPr>
                <w:b/>
                <w:bCs/>
              </w:rPr>
              <w:t xml:space="preserve"> </w:t>
            </w:r>
          </w:p>
        </w:tc>
      </w:tr>
      <w:tr w:rsidR="00BB2DA9" w:rsidRPr="00BB2DA9" w14:paraId="55DDEE3E" w14:textId="77777777" w:rsidTr="00BB2DA9">
        <w:trPr>
          <w:trHeight w:val="1230"/>
        </w:trPr>
        <w:tc>
          <w:tcPr>
            <w:tcW w:w="5096" w:type="dxa"/>
            <w:gridSpan w:val="2"/>
            <w:hideMark/>
          </w:tcPr>
          <w:p w14:paraId="3ACAE614" w14:textId="281AAC8F" w:rsidR="00BB2DA9" w:rsidRPr="00BB2DA9" w:rsidRDefault="00BB2DA9">
            <w:pPr>
              <w:rPr>
                <w:b/>
                <w:bCs/>
              </w:rPr>
            </w:pPr>
            <w:r w:rsidRPr="00BB2DA9">
              <w:rPr>
                <w:b/>
                <w:bCs/>
              </w:rPr>
              <w:t xml:space="preserve">ENTRADA: </w:t>
            </w:r>
            <w:r w:rsidRPr="00BB2DA9">
              <w:br/>
            </w:r>
            <w:proofErr w:type="gramStart"/>
            <w:r w:rsidRPr="00BB2DA9">
              <w:t>1.Correo</w:t>
            </w:r>
            <w:proofErr w:type="gramEnd"/>
            <w:r w:rsidRPr="00BB2DA9">
              <w:t xml:space="preserve"> Electrónico</w:t>
            </w:r>
            <w:r w:rsidRPr="00BB2DA9">
              <w:br/>
              <w:t>2.Contraseña (Logueo del administrador)</w:t>
            </w:r>
          </w:p>
        </w:tc>
        <w:tc>
          <w:tcPr>
            <w:tcW w:w="3930" w:type="dxa"/>
            <w:hideMark/>
          </w:tcPr>
          <w:p w14:paraId="14E9513B" w14:textId="77777777" w:rsidR="00BB2DA9" w:rsidRPr="00BB2DA9" w:rsidRDefault="00BB2DA9">
            <w:pPr>
              <w:rPr>
                <w:b/>
                <w:bCs/>
              </w:rPr>
            </w:pPr>
            <w:r w:rsidRPr="00BB2DA9">
              <w:rPr>
                <w:b/>
                <w:bCs/>
              </w:rPr>
              <w:t xml:space="preserve">SALIDA: </w:t>
            </w:r>
            <w:r w:rsidRPr="00BB2DA9">
              <w:br/>
              <w:t>1.Nombre</w:t>
            </w:r>
            <w:r w:rsidRPr="00BB2DA9">
              <w:br/>
              <w:t>2.Descripción</w:t>
            </w:r>
            <w:r w:rsidRPr="00BB2DA9">
              <w:br/>
              <w:t>3. Estado</w:t>
            </w:r>
          </w:p>
        </w:tc>
      </w:tr>
      <w:tr w:rsidR="00BB2DA9" w:rsidRPr="00BB2DA9" w14:paraId="137EDBEC" w14:textId="77777777" w:rsidTr="00BB2DA9">
        <w:trPr>
          <w:trHeight w:val="855"/>
        </w:trPr>
        <w:tc>
          <w:tcPr>
            <w:tcW w:w="9026" w:type="dxa"/>
            <w:gridSpan w:val="3"/>
            <w:hideMark/>
          </w:tcPr>
          <w:p w14:paraId="3E09A800" w14:textId="65079ADB" w:rsidR="00BB2DA9" w:rsidRPr="00BB2DA9" w:rsidRDefault="00BB2DA9">
            <w:pPr>
              <w:rPr>
                <w:b/>
                <w:bCs/>
              </w:rPr>
            </w:pPr>
            <w:r w:rsidRPr="00BB2DA9">
              <w:rPr>
                <w:b/>
                <w:bCs/>
              </w:rPr>
              <w:t>DESCRIPCIÓN:</w:t>
            </w:r>
            <w:r w:rsidRPr="00BB2DA9">
              <w:br/>
              <w:t xml:space="preserve">El sistema permitirá al administrador consultar los tipos de Vehículos listándolos </w:t>
            </w:r>
          </w:p>
        </w:tc>
      </w:tr>
      <w:tr w:rsidR="00BB2DA9" w:rsidRPr="00BB2DA9" w14:paraId="7BDDEC51" w14:textId="77777777" w:rsidTr="00BB2DA9">
        <w:trPr>
          <w:trHeight w:val="1035"/>
        </w:trPr>
        <w:tc>
          <w:tcPr>
            <w:tcW w:w="9026" w:type="dxa"/>
            <w:gridSpan w:val="3"/>
            <w:hideMark/>
          </w:tcPr>
          <w:p w14:paraId="04C7B0FF" w14:textId="77777777" w:rsidR="00BB2DA9" w:rsidRPr="00BB2DA9" w:rsidRDefault="00BB2DA9">
            <w:pPr>
              <w:rPr>
                <w:b/>
                <w:bCs/>
              </w:rPr>
            </w:pPr>
            <w:r w:rsidRPr="00BB2DA9">
              <w:rPr>
                <w:b/>
                <w:bCs/>
              </w:rPr>
              <w:lastRenderedPageBreak/>
              <w:t xml:space="preserve">PRECONDICIÓN: </w:t>
            </w:r>
            <w:r w:rsidRPr="00BB2DA9">
              <w:rPr>
                <w:b/>
                <w:bCs/>
              </w:rPr>
              <w:br/>
            </w:r>
            <w:r w:rsidRPr="00BB2DA9">
              <w:t>El administrador tiene acceso al sistema de gestión del parqueadero.</w:t>
            </w:r>
            <w:r w:rsidRPr="00BB2DA9">
              <w:br/>
              <w:t>El sistema está operativo y tiene la funcionalidad de consulta de tipos de vehículos disponible.</w:t>
            </w:r>
          </w:p>
        </w:tc>
      </w:tr>
      <w:tr w:rsidR="00BB2DA9" w:rsidRPr="00BB2DA9" w14:paraId="5A85BA26" w14:textId="77777777" w:rsidTr="00BB2DA9">
        <w:trPr>
          <w:trHeight w:val="945"/>
        </w:trPr>
        <w:tc>
          <w:tcPr>
            <w:tcW w:w="9026" w:type="dxa"/>
            <w:gridSpan w:val="3"/>
            <w:hideMark/>
          </w:tcPr>
          <w:p w14:paraId="0BBFDCC9" w14:textId="77777777" w:rsidR="00BB2DA9" w:rsidRPr="00BB2DA9" w:rsidRDefault="00BB2DA9">
            <w:pPr>
              <w:rPr>
                <w:b/>
                <w:bCs/>
              </w:rPr>
            </w:pPr>
            <w:r w:rsidRPr="00BB2DA9">
              <w:rPr>
                <w:b/>
                <w:bCs/>
              </w:rPr>
              <w:t>POSCONDICIÓN:</w:t>
            </w:r>
            <w:r w:rsidRPr="00BB2DA9">
              <w:rPr>
                <w:b/>
                <w:bCs/>
              </w:rPr>
              <w:br/>
            </w:r>
            <w:r w:rsidRPr="00BB2DA9">
              <w:t>El administrador puede visualizar la información detallada de los tipos de vehículos en el sistema.</w:t>
            </w:r>
            <w:r w:rsidRPr="00BB2DA9">
              <w:br/>
              <w:t>La información de los tipos de vehículos se muestra de manera precisa y actualizada.</w:t>
            </w:r>
          </w:p>
        </w:tc>
      </w:tr>
      <w:tr w:rsidR="00BB2DA9" w:rsidRPr="00BB2DA9" w14:paraId="4647E3EE" w14:textId="77777777" w:rsidTr="00BB2DA9">
        <w:trPr>
          <w:trHeight w:val="2850"/>
        </w:trPr>
        <w:tc>
          <w:tcPr>
            <w:tcW w:w="9026" w:type="dxa"/>
            <w:gridSpan w:val="3"/>
            <w:hideMark/>
          </w:tcPr>
          <w:p w14:paraId="5743274F" w14:textId="77777777" w:rsidR="00BB2DA9" w:rsidRPr="00BB2DA9" w:rsidRDefault="00BB2DA9">
            <w:pPr>
              <w:rPr>
                <w:b/>
                <w:bCs/>
              </w:rPr>
            </w:pPr>
            <w:r w:rsidRPr="00BB2DA9">
              <w:rPr>
                <w:b/>
                <w:bCs/>
              </w:rPr>
              <w:t xml:space="preserve">MANEJO DE SITUACIONES ANORMALES </w:t>
            </w:r>
            <w:r w:rsidRPr="00BB2DA9">
              <w:rPr>
                <w:b/>
                <w:bCs/>
              </w:rPr>
              <w:br/>
            </w:r>
            <w:r w:rsidRPr="00BB2DA9">
              <w:t>Búsqueda sin Resultados:</w:t>
            </w:r>
            <w:r w:rsidRPr="00BB2DA9">
              <w:br/>
            </w:r>
            <w:r w:rsidRPr="00BB2DA9">
              <w:br/>
              <w:t>Si la búsqueda de tipos de vehículos no arroja resultados, el sistema debe mostrar un mensaje indicando que no se encontraron tipos de vehículos que coincidan con los criterios de búsqueda.</w:t>
            </w:r>
            <w:r w:rsidRPr="00BB2DA9">
              <w:br/>
              <w:t>Interrupciones del Servicio:</w:t>
            </w:r>
            <w:r w:rsidRPr="00BB2DA9">
              <w:br/>
            </w:r>
            <w:r w:rsidRPr="00BB2DA9">
              <w:br/>
              <w:t>En caso de interrupciones del servicio durante el proceso de consulta de tipos de vehículos, el sistema debe informar al administrador sobre el problema y proporcionar una estimación del tiempo de recuperación.</w:t>
            </w:r>
          </w:p>
        </w:tc>
      </w:tr>
      <w:tr w:rsidR="00BB2DA9" w:rsidRPr="00BB2DA9" w14:paraId="4E1921FB" w14:textId="77777777" w:rsidTr="00BB2DA9">
        <w:trPr>
          <w:trHeight w:val="2235"/>
        </w:trPr>
        <w:tc>
          <w:tcPr>
            <w:tcW w:w="9026" w:type="dxa"/>
            <w:gridSpan w:val="3"/>
            <w:hideMark/>
          </w:tcPr>
          <w:p w14:paraId="4F000052" w14:textId="77777777" w:rsidR="00BB2DA9" w:rsidRPr="00BB2DA9" w:rsidRDefault="00BB2DA9">
            <w:pPr>
              <w:rPr>
                <w:b/>
                <w:bCs/>
              </w:rPr>
            </w:pPr>
            <w:r w:rsidRPr="00BB2DA9">
              <w:rPr>
                <w:b/>
                <w:bCs/>
              </w:rPr>
              <w:t xml:space="preserve">CRITERIOS DE ACEPTACIÓN: </w:t>
            </w:r>
            <w:r w:rsidRPr="00BB2DA9">
              <w:rPr>
                <w:b/>
                <w:bCs/>
              </w:rPr>
              <w:br/>
            </w:r>
            <w:r w:rsidRPr="00BB2DA9">
              <w:t>Interfaz de Consulta:</w:t>
            </w:r>
            <w:r w:rsidRPr="00BB2DA9">
              <w:br/>
            </w:r>
            <w:r w:rsidRPr="00BB2DA9">
              <w:br/>
              <w:t>El sistema proporciona una interfaz clara y fácil de usar para que el administrador realice consultas de tipos de vehículos.</w:t>
            </w:r>
            <w:r w:rsidRPr="00BB2DA9">
              <w:br/>
            </w:r>
            <w:r w:rsidRPr="00BB2DA9">
              <w:br/>
              <w:t>Visualización de Información:</w:t>
            </w:r>
            <w:r w:rsidRPr="00BB2DA9">
              <w:br/>
            </w:r>
            <w:r w:rsidRPr="00BB2DA9">
              <w:br/>
              <w:t>El sistema muestra información detallada sobre cada tipo de vehículo, incluyendo nombre, descripción.</w:t>
            </w:r>
          </w:p>
        </w:tc>
      </w:tr>
    </w:tbl>
    <w:p w14:paraId="357E5F69" w14:textId="77777777" w:rsidR="00BB2DA9" w:rsidRDefault="00BB2DA9" w:rsidP="005F43D2"/>
    <w:p w14:paraId="0C55ADBE" w14:textId="77777777" w:rsidR="00BB2DA9" w:rsidRDefault="00BB2DA9" w:rsidP="005F43D2"/>
    <w:p w14:paraId="7397E5F3" w14:textId="2690B985" w:rsidR="00BB2DA9" w:rsidRPr="00BB2DA9" w:rsidRDefault="00BB2DA9" w:rsidP="00BB2DA9">
      <w:pPr>
        <w:pStyle w:val="Descripcin"/>
        <w:keepNext/>
        <w:rPr>
          <w:b/>
          <w:bCs/>
          <w:i w:val="0"/>
          <w:iCs w:val="0"/>
          <w:sz w:val="24"/>
          <w:szCs w:val="20"/>
        </w:rPr>
      </w:pPr>
      <w:r w:rsidRPr="00BB2DA9">
        <w:rPr>
          <w:b/>
          <w:bCs/>
          <w:i w:val="0"/>
          <w:iCs w:val="0"/>
          <w:sz w:val="24"/>
          <w:szCs w:val="20"/>
        </w:rPr>
        <w:t xml:space="preserve">Tabla </w:t>
      </w:r>
      <w:r w:rsidRPr="00BB2DA9">
        <w:rPr>
          <w:b/>
          <w:bCs/>
          <w:i w:val="0"/>
          <w:iCs w:val="0"/>
          <w:sz w:val="24"/>
          <w:szCs w:val="20"/>
        </w:rPr>
        <w:fldChar w:fldCharType="begin"/>
      </w:r>
      <w:r w:rsidRPr="00BB2DA9">
        <w:rPr>
          <w:b/>
          <w:bCs/>
          <w:i w:val="0"/>
          <w:iCs w:val="0"/>
          <w:sz w:val="24"/>
          <w:szCs w:val="20"/>
        </w:rPr>
        <w:instrText xml:space="preserve"> SEQ Tabla \* ARABIC </w:instrText>
      </w:r>
      <w:r w:rsidRPr="00BB2DA9">
        <w:rPr>
          <w:b/>
          <w:bCs/>
          <w:i w:val="0"/>
          <w:iCs w:val="0"/>
          <w:sz w:val="24"/>
          <w:szCs w:val="20"/>
        </w:rPr>
        <w:fldChar w:fldCharType="separate"/>
      </w:r>
      <w:r w:rsidR="00BA77A4">
        <w:rPr>
          <w:b/>
          <w:bCs/>
          <w:i w:val="0"/>
          <w:iCs w:val="0"/>
          <w:noProof/>
          <w:sz w:val="24"/>
          <w:szCs w:val="20"/>
        </w:rPr>
        <w:t>17</w:t>
      </w:r>
      <w:r w:rsidRPr="00BB2DA9">
        <w:rPr>
          <w:b/>
          <w:bCs/>
          <w:i w:val="0"/>
          <w:iCs w:val="0"/>
          <w:sz w:val="24"/>
          <w:szCs w:val="20"/>
        </w:rPr>
        <w:fldChar w:fldCharType="end"/>
      </w:r>
    </w:p>
    <w:p w14:paraId="442FADB4" w14:textId="468B931F" w:rsidR="00BB2DA9" w:rsidRPr="00BB2DA9" w:rsidRDefault="00BB2DA9" w:rsidP="00BB2DA9">
      <w:pPr>
        <w:pStyle w:val="Descripcin"/>
        <w:keepNext/>
        <w:rPr>
          <w:sz w:val="24"/>
          <w:szCs w:val="20"/>
        </w:rPr>
      </w:pPr>
      <w:r w:rsidRPr="00BB2DA9">
        <w:rPr>
          <w:sz w:val="24"/>
          <w:szCs w:val="20"/>
        </w:rPr>
        <w:t>Requerimiento funcional No.16</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52"/>
        <w:gridCol w:w="844"/>
        <w:gridCol w:w="3930"/>
      </w:tblGrid>
      <w:tr w:rsidR="00BB2DA9" w:rsidRPr="00BB2DA9" w14:paraId="26C5B24A" w14:textId="77777777" w:rsidTr="00BB2DA9">
        <w:trPr>
          <w:trHeight w:val="900"/>
        </w:trPr>
        <w:tc>
          <w:tcPr>
            <w:tcW w:w="4252" w:type="dxa"/>
            <w:hideMark/>
          </w:tcPr>
          <w:p w14:paraId="313C4BBB" w14:textId="77777777" w:rsidR="00BB2DA9" w:rsidRPr="00BB2DA9" w:rsidRDefault="00BB2DA9">
            <w:pPr>
              <w:rPr>
                <w:b/>
                <w:bCs/>
              </w:rPr>
            </w:pPr>
            <w:r w:rsidRPr="00BB2DA9">
              <w:rPr>
                <w:b/>
                <w:bCs/>
              </w:rPr>
              <w:t>IDENTIFICADOR:</w:t>
            </w:r>
            <w:r w:rsidRPr="00BB2DA9">
              <w:rPr>
                <w:b/>
                <w:bCs/>
              </w:rPr>
              <w:br/>
              <w:t>R16</w:t>
            </w:r>
          </w:p>
        </w:tc>
        <w:tc>
          <w:tcPr>
            <w:tcW w:w="4774" w:type="dxa"/>
            <w:gridSpan w:val="2"/>
            <w:hideMark/>
          </w:tcPr>
          <w:p w14:paraId="713203B9" w14:textId="0FD29583" w:rsidR="00BB2DA9" w:rsidRPr="00BB2DA9" w:rsidRDefault="00BB2DA9" w:rsidP="00BB2DA9">
            <w:pPr>
              <w:rPr>
                <w:b/>
                <w:bCs/>
              </w:rPr>
            </w:pPr>
            <w:r w:rsidRPr="00BB2DA9">
              <w:rPr>
                <w:b/>
                <w:bCs/>
              </w:rPr>
              <w:t>NOMBRE:</w:t>
            </w:r>
            <w:r w:rsidRPr="00BB2DA9">
              <w:rPr>
                <w:b/>
                <w:bCs/>
              </w:rPr>
              <w:br/>
              <w:t>Modificar Tipo Vehículo</w:t>
            </w:r>
          </w:p>
        </w:tc>
      </w:tr>
      <w:tr w:rsidR="00BB2DA9" w:rsidRPr="00BB2DA9" w14:paraId="15D7CE08" w14:textId="77777777" w:rsidTr="00BB2DA9">
        <w:trPr>
          <w:trHeight w:val="1200"/>
        </w:trPr>
        <w:tc>
          <w:tcPr>
            <w:tcW w:w="4252" w:type="dxa"/>
            <w:hideMark/>
          </w:tcPr>
          <w:p w14:paraId="095591E2" w14:textId="77777777" w:rsidR="00BB2DA9" w:rsidRPr="00BB2DA9" w:rsidRDefault="00BB2DA9">
            <w:r w:rsidRPr="00BB2DA9">
              <w:rPr>
                <w:b/>
                <w:bCs/>
              </w:rPr>
              <w:t>Tipo:</w:t>
            </w:r>
            <w:r w:rsidRPr="00BB2DA9">
              <w:t xml:space="preserve"> </w:t>
            </w:r>
            <w:r w:rsidRPr="00BB2DA9">
              <w:br/>
            </w:r>
            <w:r w:rsidRPr="00BB2DA9">
              <w:rPr>
                <w:b/>
                <w:bCs/>
              </w:rPr>
              <w:t>(NECESARIO/DESEABLE)</w:t>
            </w:r>
            <w:r w:rsidRPr="00BB2DA9">
              <w:t xml:space="preserve"> </w:t>
            </w:r>
            <w:r w:rsidRPr="00BB2DA9">
              <w:br/>
              <w:t>Necesario</w:t>
            </w:r>
            <w:r w:rsidRPr="00BB2DA9">
              <w:br/>
            </w:r>
            <w:r w:rsidRPr="00BB2DA9">
              <w:rPr>
                <w:b/>
                <w:bCs/>
              </w:rPr>
              <w:t xml:space="preserve">  </w:t>
            </w:r>
          </w:p>
        </w:tc>
        <w:tc>
          <w:tcPr>
            <w:tcW w:w="4774" w:type="dxa"/>
            <w:gridSpan w:val="2"/>
            <w:hideMark/>
          </w:tcPr>
          <w:p w14:paraId="32CA4C24" w14:textId="77777777" w:rsidR="00BB2DA9" w:rsidRPr="00BB2DA9" w:rsidRDefault="00BB2DA9" w:rsidP="00BB2DA9">
            <w:pPr>
              <w:rPr>
                <w:b/>
                <w:bCs/>
              </w:rPr>
            </w:pPr>
            <w:r w:rsidRPr="00BB2DA9">
              <w:rPr>
                <w:b/>
                <w:bCs/>
              </w:rPr>
              <w:br/>
            </w:r>
            <w:proofErr w:type="gramStart"/>
            <w:r w:rsidRPr="00BB2DA9">
              <w:rPr>
                <w:b/>
                <w:bCs/>
              </w:rPr>
              <w:t>PRIORIDAD  DE</w:t>
            </w:r>
            <w:proofErr w:type="gramEnd"/>
            <w:r w:rsidRPr="00BB2DA9">
              <w:rPr>
                <w:b/>
                <w:bCs/>
              </w:rPr>
              <w:t xml:space="preserve"> </w:t>
            </w:r>
            <w:r w:rsidRPr="00BB2DA9">
              <w:rPr>
                <w:b/>
                <w:bCs/>
              </w:rPr>
              <w:br/>
              <w:t xml:space="preserve">DESARROLLO: </w:t>
            </w:r>
            <w:r w:rsidRPr="00BB2DA9">
              <w:br/>
              <w:t xml:space="preserve">Alta </w:t>
            </w:r>
            <w:r w:rsidRPr="00BB2DA9">
              <w:rPr>
                <w:b/>
                <w:bCs/>
              </w:rPr>
              <w:t xml:space="preserve"> </w:t>
            </w:r>
          </w:p>
        </w:tc>
      </w:tr>
      <w:tr w:rsidR="00BB2DA9" w:rsidRPr="00BB2DA9" w14:paraId="22D73751" w14:textId="77777777" w:rsidTr="00BB2DA9">
        <w:trPr>
          <w:trHeight w:val="975"/>
        </w:trPr>
        <w:tc>
          <w:tcPr>
            <w:tcW w:w="5096" w:type="dxa"/>
            <w:gridSpan w:val="2"/>
            <w:hideMark/>
          </w:tcPr>
          <w:p w14:paraId="1307D14A" w14:textId="77777777" w:rsidR="00BB2DA9" w:rsidRPr="00BB2DA9" w:rsidRDefault="00BB2DA9">
            <w:pPr>
              <w:rPr>
                <w:b/>
                <w:bCs/>
              </w:rPr>
            </w:pPr>
            <w:r w:rsidRPr="00BB2DA9">
              <w:rPr>
                <w:b/>
                <w:bCs/>
              </w:rPr>
              <w:t xml:space="preserve">ENTRADA: </w:t>
            </w:r>
            <w:r w:rsidRPr="00BB2DA9">
              <w:br/>
              <w:t>1.Nombre</w:t>
            </w:r>
            <w:r w:rsidRPr="00BB2DA9">
              <w:br/>
              <w:t>2.Descripción</w:t>
            </w:r>
          </w:p>
        </w:tc>
        <w:tc>
          <w:tcPr>
            <w:tcW w:w="3930" w:type="dxa"/>
            <w:hideMark/>
          </w:tcPr>
          <w:p w14:paraId="2DF4C931" w14:textId="77777777" w:rsidR="00BB2DA9" w:rsidRPr="00BB2DA9" w:rsidRDefault="00BB2DA9">
            <w:pPr>
              <w:rPr>
                <w:b/>
                <w:bCs/>
              </w:rPr>
            </w:pPr>
            <w:r w:rsidRPr="00BB2DA9">
              <w:rPr>
                <w:b/>
                <w:bCs/>
              </w:rPr>
              <w:t xml:space="preserve">SALIDA: </w:t>
            </w:r>
            <w:r w:rsidRPr="00BB2DA9">
              <w:br/>
              <w:t>Modificación exitosa</w:t>
            </w:r>
          </w:p>
        </w:tc>
      </w:tr>
      <w:tr w:rsidR="00BB2DA9" w:rsidRPr="00BB2DA9" w14:paraId="6CFB40A7" w14:textId="77777777" w:rsidTr="00BB2DA9">
        <w:trPr>
          <w:trHeight w:val="600"/>
        </w:trPr>
        <w:tc>
          <w:tcPr>
            <w:tcW w:w="9026" w:type="dxa"/>
            <w:gridSpan w:val="3"/>
            <w:hideMark/>
          </w:tcPr>
          <w:p w14:paraId="3571E216" w14:textId="4FE9F130" w:rsidR="00BB2DA9" w:rsidRPr="00BB2DA9" w:rsidRDefault="00BB2DA9">
            <w:pPr>
              <w:rPr>
                <w:b/>
                <w:bCs/>
              </w:rPr>
            </w:pPr>
            <w:r w:rsidRPr="00BB2DA9">
              <w:rPr>
                <w:b/>
                <w:bCs/>
              </w:rPr>
              <w:t>DESCRIPCIÓN:</w:t>
            </w:r>
            <w:r w:rsidRPr="00BB2DA9">
              <w:br/>
              <w:t>El sistema permi</w:t>
            </w:r>
            <w:r>
              <w:t>ti</w:t>
            </w:r>
            <w:r w:rsidRPr="00BB2DA9">
              <w:t>rá al administrador modificar los tipos de vehículos.</w:t>
            </w:r>
          </w:p>
        </w:tc>
      </w:tr>
      <w:tr w:rsidR="00BB2DA9" w:rsidRPr="00BB2DA9" w14:paraId="6B2B78FB" w14:textId="77777777" w:rsidTr="00BB2DA9">
        <w:trPr>
          <w:trHeight w:val="1200"/>
        </w:trPr>
        <w:tc>
          <w:tcPr>
            <w:tcW w:w="9026" w:type="dxa"/>
            <w:gridSpan w:val="3"/>
            <w:hideMark/>
          </w:tcPr>
          <w:p w14:paraId="7DEC3EA0" w14:textId="77777777" w:rsidR="00BB2DA9" w:rsidRPr="00BB2DA9" w:rsidRDefault="00BB2DA9">
            <w:pPr>
              <w:rPr>
                <w:b/>
                <w:bCs/>
              </w:rPr>
            </w:pPr>
            <w:r w:rsidRPr="00BB2DA9">
              <w:rPr>
                <w:b/>
                <w:bCs/>
              </w:rPr>
              <w:lastRenderedPageBreak/>
              <w:t xml:space="preserve">PRECONDICIÓN: </w:t>
            </w:r>
            <w:r w:rsidRPr="00BB2DA9">
              <w:rPr>
                <w:b/>
                <w:bCs/>
              </w:rPr>
              <w:br/>
            </w:r>
            <w:r w:rsidRPr="00BB2DA9">
              <w:t>El administrador tiene acceso al sistema de gestión del parqueadero.</w:t>
            </w:r>
            <w:r w:rsidRPr="00BB2DA9">
              <w:br/>
              <w:t>El sistema está operativo y tiene la funcionalidad de modificación de tipos de vehículos disponible.</w:t>
            </w:r>
            <w:r w:rsidRPr="00BB2DA9">
              <w:br/>
              <w:t>Se identifica el tipo de vehículo que se desea modificar.</w:t>
            </w:r>
          </w:p>
        </w:tc>
      </w:tr>
      <w:tr w:rsidR="00BB2DA9" w:rsidRPr="00BB2DA9" w14:paraId="4474A97D" w14:textId="77777777" w:rsidTr="00BB2DA9">
        <w:trPr>
          <w:trHeight w:val="1350"/>
        </w:trPr>
        <w:tc>
          <w:tcPr>
            <w:tcW w:w="9026" w:type="dxa"/>
            <w:gridSpan w:val="3"/>
            <w:hideMark/>
          </w:tcPr>
          <w:p w14:paraId="7DCD34EF" w14:textId="77777777" w:rsidR="00BB2DA9" w:rsidRPr="00BB2DA9" w:rsidRDefault="00BB2DA9">
            <w:pPr>
              <w:rPr>
                <w:b/>
                <w:bCs/>
              </w:rPr>
            </w:pPr>
            <w:r w:rsidRPr="00BB2DA9">
              <w:rPr>
                <w:b/>
                <w:bCs/>
              </w:rPr>
              <w:t>POSCONDICIÓN:</w:t>
            </w:r>
            <w:r w:rsidRPr="00BB2DA9">
              <w:rPr>
                <w:b/>
                <w:bCs/>
              </w:rPr>
              <w:br/>
            </w:r>
            <w:r w:rsidRPr="00BB2DA9">
              <w:t>Los cambios realizados en el tipo de vehículo se actualizan correctamente en el sistema.</w:t>
            </w:r>
            <w:r w:rsidRPr="00BB2DA9">
              <w:br/>
              <w:t>La información del tipo de vehículo modificado se muestra de manera precisa y actualizada en el sistema.</w:t>
            </w:r>
          </w:p>
        </w:tc>
      </w:tr>
      <w:tr w:rsidR="00BB2DA9" w:rsidRPr="00BB2DA9" w14:paraId="1BFD0715" w14:textId="77777777" w:rsidTr="00BB2DA9">
        <w:trPr>
          <w:trHeight w:val="3900"/>
        </w:trPr>
        <w:tc>
          <w:tcPr>
            <w:tcW w:w="9026" w:type="dxa"/>
            <w:gridSpan w:val="3"/>
            <w:hideMark/>
          </w:tcPr>
          <w:p w14:paraId="4A96F335" w14:textId="77777777" w:rsidR="00BB2DA9" w:rsidRPr="00BB2DA9" w:rsidRDefault="00BB2DA9">
            <w:pPr>
              <w:rPr>
                <w:b/>
                <w:bCs/>
              </w:rPr>
            </w:pPr>
            <w:r w:rsidRPr="00BB2DA9">
              <w:rPr>
                <w:b/>
                <w:bCs/>
              </w:rPr>
              <w:t xml:space="preserve">MANEJO DE SITUACIONES ANORMALES </w:t>
            </w:r>
            <w:r w:rsidRPr="00BB2DA9">
              <w:rPr>
                <w:b/>
                <w:bCs/>
              </w:rPr>
              <w:br/>
            </w:r>
            <w:r w:rsidRPr="00BB2DA9">
              <w:t>Datos Inconsistentes:</w:t>
            </w:r>
            <w:r w:rsidRPr="00BB2DA9">
              <w:br/>
            </w:r>
            <w:r w:rsidRPr="00BB2DA9">
              <w:br/>
              <w:t>Si se detectan datos inconsistentes o incorrectos durante la modificación del tipo de vehículo, el sistema debe mostrar un mensaje indicando la situación y proporcionar instrucciones sobre cómo corregir los datos.</w:t>
            </w:r>
            <w:r w:rsidRPr="00BB2DA9">
              <w:br/>
              <w:t>Interrupciones del Servicio:</w:t>
            </w:r>
            <w:r w:rsidRPr="00BB2DA9">
              <w:br/>
            </w:r>
            <w:r w:rsidRPr="00BB2DA9">
              <w:br/>
              <w:t>En caso de interrupciones del servicio durante el proceso de modificación de tipos de vehículos, el sistema debe informar al administrador sobre el problema y proporcionar una estimación del tiempo de recuperación.</w:t>
            </w:r>
            <w:r w:rsidRPr="00BB2DA9">
              <w:br/>
              <w:t>Confirmación de Cambios:</w:t>
            </w:r>
            <w:r w:rsidRPr="00BB2DA9">
              <w:br/>
            </w:r>
            <w:r w:rsidRPr="00BB2DA9">
              <w:br/>
              <w:t>Si el administrador intenta salir de la página de modificación sin confirmar los cambios, el sistema debe mostrar una advertencia para evitar la pérdida accidental de los cambios realizados.</w:t>
            </w:r>
          </w:p>
        </w:tc>
      </w:tr>
      <w:tr w:rsidR="00BB2DA9" w:rsidRPr="00BB2DA9" w14:paraId="4B5CABCA" w14:textId="77777777" w:rsidTr="00BB2DA9">
        <w:trPr>
          <w:trHeight w:val="5505"/>
        </w:trPr>
        <w:tc>
          <w:tcPr>
            <w:tcW w:w="9026" w:type="dxa"/>
            <w:gridSpan w:val="3"/>
            <w:hideMark/>
          </w:tcPr>
          <w:p w14:paraId="55056767" w14:textId="77777777" w:rsidR="00BB2DA9" w:rsidRPr="00BB2DA9" w:rsidRDefault="00BB2DA9">
            <w:pPr>
              <w:rPr>
                <w:b/>
                <w:bCs/>
              </w:rPr>
            </w:pPr>
            <w:r w:rsidRPr="00BB2DA9">
              <w:rPr>
                <w:b/>
                <w:bCs/>
              </w:rPr>
              <w:t xml:space="preserve">CRITERIOS DE ACEPTACIÓN: </w:t>
            </w:r>
            <w:r w:rsidRPr="00BB2DA9">
              <w:rPr>
                <w:b/>
                <w:bCs/>
              </w:rPr>
              <w:br/>
            </w:r>
            <w:r w:rsidRPr="00BB2DA9">
              <w:t>Interfaz de Modificación:</w:t>
            </w:r>
            <w:r w:rsidRPr="00BB2DA9">
              <w:br/>
            </w:r>
            <w:r w:rsidRPr="00BB2DA9">
              <w:br/>
              <w:t>El sistema proporciona una interfaz clara y fácil de usar para que el administrador modifique tipos de vehículos.</w:t>
            </w:r>
            <w:r w:rsidRPr="00BB2DA9">
              <w:br/>
              <w:t>Selección del Tipo de Vehículo a Modificar:</w:t>
            </w:r>
            <w:r w:rsidRPr="00BB2DA9">
              <w:br/>
            </w:r>
            <w:r w:rsidRPr="00BB2DA9">
              <w:br/>
              <w:t>El administrador puede seleccionar el tipo de vehículo específico que desea modificar dentro de la interfaz del sistema.</w:t>
            </w:r>
            <w:r w:rsidRPr="00BB2DA9">
              <w:br/>
              <w:t>Edición de Información:</w:t>
            </w:r>
            <w:r w:rsidRPr="00BB2DA9">
              <w:br/>
            </w:r>
            <w:r w:rsidRPr="00BB2DA9">
              <w:br/>
              <w:t>Se permite al administrador editar los campos relevantes del tipo de vehículo, como nombre, descripción, tarifas, etc.</w:t>
            </w:r>
            <w:r w:rsidRPr="00BB2DA9">
              <w:br/>
              <w:t>Validación de Datos:</w:t>
            </w:r>
            <w:r w:rsidRPr="00BB2DA9">
              <w:br/>
            </w:r>
            <w:r w:rsidRPr="00BB2DA9">
              <w:br/>
              <w:t>El sistema valida los datos proporcionados por el administrador para asegurar que sean completos y válidos antes de realizar la modificación.</w:t>
            </w:r>
            <w:r w:rsidRPr="00BB2DA9">
              <w:br/>
              <w:t>Confirmación de Cambios:</w:t>
            </w:r>
            <w:r w:rsidRPr="00BB2DA9">
              <w:br/>
            </w:r>
            <w:r w:rsidRPr="00BB2DA9">
              <w:br/>
              <w:t>Después de realizar las modificaciones, el sistema solicita una confirmación explícita por parte del administrador antes de aplicar los cambios.</w:t>
            </w:r>
            <w:r w:rsidRPr="00BB2DA9">
              <w:br/>
              <w:t>Actualización de la Base de Datos:</w:t>
            </w:r>
            <w:r w:rsidRPr="00BB2DA9">
              <w:br/>
            </w:r>
            <w:r w:rsidRPr="00BB2DA9">
              <w:br/>
            </w:r>
            <w:r w:rsidRPr="00BB2DA9">
              <w:lastRenderedPageBreak/>
              <w:t>Una vez confirmados, los cambios en el tipo de vehículo se actualizan en la base de datos del sistema de gestión del parqueadero.</w:t>
            </w:r>
          </w:p>
        </w:tc>
      </w:tr>
    </w:tbl>
    <w:p w14:paraId="1A5E1CDF" w14:textId="77777777" w:rsidR="00BB2DA9" w:rsidRDefault="00BB2DA9" w:rsidP="005F43D2"/>
    <w:p w14:paraId="2A00B3A5" w14:textId="517D688D" w:rsidR="00BB2DA9" w:rsidRPr="00BB2DA9" w:rsidRDefault="00BB2DA9" w:rsidP="00BB2DA9">
      <w:pPr>
        <w:pStyle w:val="Descripcin"/>
        <w:keepNext/>
        <w:rPr>
          <w:b/>
          <w:bCs/>
          <w:i w:val="0"/>
          <w:iCs w:val="0"/>
          <w:sz w:val="24"/>
          <w:szCs w:val="20"/>
        </w:rPr>
      </w:pPr>
      <w:r w:rsidRPr="00BB2DA9">
        <w:rPr>
          <w:b/>
          <w:bCs/>
          <w:i w:val="0"/>
          <w:iCs w:val="0"/>
          <w:sz w:val="24"/>
          <w:szCs w:val="20"/>
        </w:rPr>
        <w:t xml:space="preserve">Tabla </w:t>
      </w:r>
      <w:r w:rsidRPr="00BB2DA9">
        <w:rPr>
          <w:b/>
          <w:bCs/>
          <w:i w:val="0"/>
          <w:iCs w:val="0"/>
          <w:sz w:val="24"/>
          <w:szCs w:val="20"/>
        </w:rPr>
        <w:fldChar w:fldCharType="begin"/>
      </w:r>
      <w:r w:rsidRPr="00BB2DA9">
        <w:rPr>
          <w:b/>
          <w:bCs/>
          <w:i w:val="0"/>
          <w:iCs w:val="0"/>
          <w:sz w:val="24"/>
          <w:szCs w:val="20"/>
        </w:rPr>
        <w:instrText xml:space="preserve"> SEQ Tabla \* ARABIC </w:instrText>
      </w:r>
      <w:r w:rsidRPr="00BB2DA9">
        <w:rPr>
          <w:b/>
          <w:bCs/>
          <w:i w:val="0"/>
          <w:iCs w:val="0"/>
          <w:sz w:val="24"/>
          <w:szCs w:val="20"/>
        </w:rPr>
        <w:fldChar w:fldCharType="separate"/>
      </w:r>
      <w:r w:rsidR="00BA77A4">
        <w:rPr>
          <w:b/>
          <w:bCs/>
          <w:i w:val="0"/>
          <w:iCs w:val="0"/>
          <w:noProof/>
          <w:sz w:val="24"/>
          <w:szCs w:val="20"/>
        </w:rPr>
        <w:t>18</w:t>
      </w:r>
      <w:r w:rsidRPr="00BB2DA9">
        <w:rPr>
          <w:b/>
          <w:bCs/>
          <w:i w:val="0"/>
          <w:iCs w:val="0"/>
          <w:sz w:val="24"/>
          <w:szCs w:val="20"/>
        </w:rPr>
        <w:fldChar w:fldCharType="end"/>
      </w:r>
    </w:p>
    <w:p w14:paraId="12A8A2B1" w14:textId="79EA3BAF" w:rsidR="00BB2DA9" w:rsidRPr="00BB2DA9" w:rsidRDefault="00BB2DA9" w:rsidP="00BB2DA9">
      <w:pPr>
        <w:pStyle w:val="Descripcin"/>
        <w:keepNext/>
        <w:rPr>
          <w:sz w:val="24"/>
          <w:szCs w:val="20"/>
        </w:rPr>
      </w:pPr>
      <w:r w:rsidRPr="00BB2DA9">
        <w:rPr>
          <w:sz w:val="24"/>
          <w:szCs w:val="20"/>
        </w:rPr>
        <w:t>Requerimiento funcional No.17</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49"/>
        <w:gridCol w:w="842"/>
        <w:gridCol w:w="3925"/>
      </w:tblGrid>
      <w:tr w:rsidR="00BB2DA9" w:rsidRPr="00BB2DA9" w14:paraId="47C6B67E" w14:textId="77777777" w:rsidTr="00BB2DA9">
        <w:trPr>
          <w:trHeight w:val="900"/>
        </w:trPr>
        <w:tc>
          <w:tcPr>
            <w:tcW w:w="4249" w:type="dxa"/>
            <w:hideMark/>
          </w:tcPr>
          <w:p w14:paraId="43D14DBC" w14:textId="77777777" w:rsidR="00BB2DA9" w:rsidRPr="00BB2DA9" w:rsidRDefault="00BB2DA9">
            <w:pPr>
              <w:rPr>
                <w:b/>
                <w:bCs/>
              </w:rPr>
            </w:pPr>
            <w:r w:rsidRPr="00BB2DA9">
              <w:rPr>
                <w:b/>
                <w:bCs/>
              </w:rPr>
              <w:t>IDENTIFICADOR:</w:t>
            </w:r>
            <w:r w:rsidRPr="00BB2DA9">
              <w:rPr>
                <w:b/>
                <w:bCs/>
              </w:rPr>
              <w:br/>
              <w:t>R17</w:t>
            </w:r>
          </w:p>
        </w:tc>
        <w:tc>
          <w:tcPr>
            <w:tcW w:w="4767" w:type="dxa"/>
            <w:gridSpan w:val="2"/>
            <w:hideMark/>
          </w:tcPr>
          <w:p w14:paraId="4F9FFD56" w14:textId="62DF2ECB" w:rsidR="00BB2DA9" w:rsidRPr="00BB2DA9" w:rsidRDefault="00BB2DA9" w:rsidP="00BB2DA9">
            <w:pPr>
              <w:rPr>
                <w:b/>
                <w:bCs/>
              </w:rPr>
            </w:pPr>
            <w:r w:rsidRPr="00BB2DA9">
              <w:rPr>
                <w:b/>
                <w:bCs/>
              </w:rPr>
              <w:t>NOMBRE:</w:t>
            </w:r>
            <w:r w:rsidRPr="00BB2DA9">
              <w:rPr>
                <w:b/>
                <w:bCs/>
              </w:rPr>
              <w:br/>
              <w:t>Inhabilitar Tipo Vehículo</w:t>
            </w:r>
          </w:p>
        </w:tc>
      </w:tr>
      <w:tr w:rsidR="00BB2DA9" w:rsidRPr="00BB2DA9" w14:paraId="20667E6B" w14:textId="77777777" w:rsidTr="00BB2DA9">
        <w:trPr>
          <w:trHeight w:val="1200"/>
        </w:trPr>
        <w:tc>
          <w:tcPr>
            <w:tcW w:w="4249" w:type="dxa"/>
            <w:hideMark/>
          </w:tcPr>
          <w:p w14:paraId="2D53C8FB" w14:textId="77777777" w:rsidR="00BB2DA9" w:rsidRPr="00BB2DA9" w:rsidRDefault="00BB2DA9">
            <w:r w:rsidRPr="00BB2DA9">
              <w:rPr>
                <w:b/>
                <w:bCs/>
              </w:rPr>
              <w:t>Tipo:</w:t>
            </w:r>
            <w:r w:rsidRPr="00BB2DA9">
              <w:t xml:space="preserve"> </w:t>
            </w:r>
            <w:r w:rsidRPr="00BB2DA9">
              <w:br/>
            </w:r>
            <w:r w:rsidRPr="00BB2DA9">
              <w:rPr>
                <w:b/>
                <w:bCs/>
              </w:rPr>
              <w:t>(NECESARIO/DESEABLE)</w:t>
            </w:r>
            <w:r w:rsidRPr="00BB2DA9">
              <w:t xml:space="preserve"> </w:t>
            </w:r>
            <w:r w:rsidRPr="00BB2DA9">
              <w:br/>
              <w:t>Necesario</w:t>
            </w:r>
            <w:r w:rsidRPr="00BB2DA9">
              <w:br/>
            </w:r>
            <w:r w:rsidRPr="00BB2DA9">
              <w:rPr>
                <w:b/>
                <w:bCs/>
              </w:rPr>
              <w:t xml:space="preserve">  </w:t>
            </w:r>
          </w:p>
        </w:tc>
        <w:tc>
          <w:tcPr>
            <w:tcW w:w="4767" w:type="dxa"/>
            <w:gridSpan w:val="2"/>
            <w:hideMark/>
          </w:tcPr>
          <w:p w14:paraId="02520A6C" w14:textId="27130B2C" w:rsidR="00BB2DA9" w:rsidRPr="00BB2DA9" w:rsidRDefault="00BB2DA9" w:rsidP="00BB2DA9">
            <w:pPr>
              <w:rPr>
                <w:b/>
                <w:bCs/>
              </w:rPr>
            </w:pPr>
            <w:r w:rsidRPr="00BB2DA9">
              <w:rPr>
                <w:b/>
                <w:bCs/>
              </w:rPr>
              <w:br/>
              <w:t xml:space="preserve">PRIORIDAD DE </w:t>
            </w:r>
            <w:r w:rsidRPr="00BB2DA9">
              <w:rPr>
                <w:b/>
                <w:bCs/>
              </w:rPr>
              <w:br/>
              <w:t xml:space="preserve">DESARROLLO: </w:t>
            </w:r>
            <w:r w:rsidRPr="00BB2DA9">
              <w:br/>
              <w:t xml:space="preserve">Alta </w:t>
            </w:r>
            <w:r w:rsidRPr="00BB2DA9">
              <w:rPr>
                <w:b/>
                <w:bCs/>
              </w:rPr>
              <w:t xml:space="preserve"> </w:t>
            </w:r>
          </w:p>
        </w:tc>
      </w:tr>
      <w:tr w:rsidR="00BB2DA9" w:rsidRPr="00BB2DA9" w14:paraId="68462A6B" w14:textId="77777777" w:rsidTr="00BB2DA9">
        <w:trPr>
          <w:trHeight w:val="1005"/>
        </w:trPr>
        <w:tc>
          <w:tcPr>
            <w:tcW w:w="5091" w:type="dxa"/>
            <w:gridSpan w:val="2"/>
            <w:hideMark/>
          </w:tcPr>
          <w:p w14:paraId="170C96A8" w14:textId="4399DCE8" w:rsidR="00BB2DA9" w:rsidRPr="00BB2DA9" w:rsidRDefault="00BB2DA9">
            <w:pPr>
              <w:rPr>
                <w:b/>
                <w:bCs/>
              </w:rPr>
            </w:pPr>
            <w:r w:rsidRPr="00BB2DA9">
              <w:rPr>
                <w:b/>
                <w:bCs/>
              </w:rPr>
              <w:t xml:space="preserve">ENTRADA: </w:t>
            </w:r>
            <w:r w:rsidRPr="00BB2DA9">
              <w:br/>
              <w:t>1. Correo Electrónico</w:t>
            </w:r>
            <w:r w:rsidRPr="00BB2DA9">
              <w:br/>
              <w:t>2. Contraseña (Logueo del administrador)</w:t>
            </w:r>
          </w:p>
        </w:tc>
        <w:tc>
          <w:tcPr>
            <w:tcW w:w="3925" w:type="dxa"/>
            <w:hideMark/>
          </w:tcPr>
          <w:p w14:paraId="58FC75F5" w14:textId="77777777" w:rsidR="00BB2DA9" w:rsidRPr="00BB2DA9" w:rsidRDefault="00BB2DA9">
            <w:pPr>
              <w:rPr>
                <w:b/>
                <w:bCs/>
              </w:rPr>
            </w:pPr>
            <w:r w:rsidRPr="00BB2DA9">
              <w:rPr>
                <w:b/>
                <w:bCs/>
              </w:rPr>
              <w:t xml:space="preserve">SALIDA: </w:t>
            </w:r>
            <w:r w:rsidRPr="00BB2DA9">
              <w:br/>
              <w:t>Inhabilitación exitosa</w:t>
            </w:r>
          </w:p>
        </w:tc>
      </w:tr>
      <w:tr w:rsidR="00BB2DA9" w:rsidRPr="00BB2DA9" w14:paraId="4264B39B" w14:textId="77777777" w:rsidTr="00BB2DA9">
        <w:trPr>
          <w:trHeight w:val="690"/>
        </w:trPr>
        <w:tc>
          <w:tcPr>
            <w:tcW w:w="9016" w:type="dxa"/>
            <w:gridSpan w:val="3"/>
            <w:hideMark/>
          </w:tcPr>
          <w:p w14:paraId="66D632B8" w14:textId="5A7C0AE9" w:rsidR="00BB2DA9" w:rsidRPr="00BB2DA9" w:rsidRDefault="00BB2DA9">
            <w:pPr>
              <w:rPr>
                <w:b/>
                <w:bCs/>
              </w:rPr>
            </w:pPr>
            <w:r w:rsidRPr="00BB2DA9">
              <w:rPr>
                <w:b/>
                <w:bCs/>
              </w:rPr>
              <w:t>DESCRIPCIÓN:</w:t>
            </w:r>
            <w:r w:rsidRPr="00BB2DA9">
              <w:br/>
              <w:t>El sistema permitirá al administrador Inhabilitar/Habilitar los tipos de Vehículo.</w:t>
            </w:r>
          </w:p>
        </w:tc>
      </w:tr>
      <w:tr w:rsidR="00BB2DA9" w:rsidRPr="00BB2DA9" w14:paraId="57CAB912" w14:textId="77777777" w:rsidTr="00BB2DA9">
        <w:trPr>
          <w:trHeight w:val="1245"/>
        </w:trPr>
        <w:tc>
          <w:tcPr>
            <w:tcW w:w="9016" w:type="dxa"/>
            <w:gridSpan w:val="3"/>
            <w:hideMark/>
          </w:tcPr>
          <w:p w14:paraId="2C4B1754" w14:textId="77777777" w:rsidR="00BB2DA9" w:rsidRPr="00BB2DA9" w:rsidRDefault="00BB2DA9">
            <w:pPr>
              <w:rPr>
                <w:b/>
                <w:bCs/>
              </w:rPr>
            </w:pPr>
            <w:r w:rsidRPr="00BB2DA9">
              <w:rPr>
                <w:b/>
                <w:bCs/>
              </w:rPr>
              <w:t xml:space="preserve">PRECONDICIÓN: </w:t>
            </w:r>
            <w:r w:rsidRPr="00BB2DA9">
              <w:rPr>
                <w:b/>
                <w:bCs/>
              </w:rPr>
              <w:br/>
            </w:r>
            <w:r w:rsidRPr="00BB2DA9">
              <w:t>El administrador tiene acceso al sistema de gestión del parqueadero.</w:t>
            </w:r>
            <w:r w:rsidRPr="00BB2DA9">
              <w:br/>
              <w:t>El sistema está operativo y tiene la funcionalidad de inhabilitación de tipos de vehículos disponible.</w:t>
            </w:r>
            <w:r w:rsidRPr="00BB2DA9">
              <w:br/>
              <w:t>Se identifica el tipo de vehículo que se desea inhabilitar.</w:t>
            </w:r>
          </w:p>
        </w:tc>
      </w:tr>
      <w:tr w:rsidR="00BB2DA9" w:rsidRPr="00BB2DA9" w14:paraId="60F87900" w14:textId="77777777" w:rsidTr="00BB2DA9">
        <w:trPr>
          <w:trHeight w:val="990"/>
        </w:trPr>
        <w:tc>
          <w:tcPr>
            <w:tcW w:w="9016" w:type="dxa"/>
            <w:gridSpan w:val="3"/>
            <w:hideMark/>
          </w:tcPr>
          <w:p w14:paraId="172AD34A" w14:textId="77777777" w:rsidR="00BB2DA9" w:rsidRPr="00BB2DA9" w:rsidRDefault="00BB2DA9">
            <w:pPr>
              <w:rPr>
                <w:b/>
                <w:bCs/>
              </w:rPr>
            </w:pPr>
            <w:r w:rsidRPr="00BB2DA9">
              <w:rPr>
                <w:b/>
                <w:bCs/>
              </w:rPr>
              <w:t>POSCONDICIÓN:</w:t>
            </w:r>
            <w:r w:rsidRPr="00BB2DA9">
              <w:rPr>
                <w:b/>
                <w:bCs/>
              </w:rPr>
              <w:br/>
            </w:r>
            <w:r w:rsidRPr="00BB2DA9">
              <w:t>El tipo de vehículo se inhabilita correctamente en el sistema.</w:t>
            </w:r>
            <w:r w:rsidRPr="00BB2DA9">
              <w:br/>
              <w:t>El Estado del tipo de vehículo se actualiza para reflejar su estado inhabilitado.</w:t>
            </w:r>
          </w:p>
        </w:tc>
      </w:tr>
      <w:tr w:rsidR="00BB2DA9" w:rsidRPr="00BB2DA9" w14:paraId="3448AAF5" w14:textId="77777777" w:rsidTr="00BB2DA9">
        <w:trPr>
          <w:trHeight w:val="2775"/>
        </w:trPr>
        <w:tc>
          <w:tcPr>
            <w:tcW w:w="9016" w:type="dxa"/>
            <w:gridSpan w:val="3"/>
            <w:hideMark/>
          </w:tcPr>
          <w:p w14:paraId="3746DAE7" w14:textId="77777777" w:rsidR="00BB2DA9" w:rsidRPr="00BB2DA9" w:rsidRDefault="00BB2DA9">
            <w:pPr>
              <w:rPr>
                <w:b/>
                <w:bCs/>
              </w:rPr>
            </w:pPr>
            <w:r w:rsidRPr="00BB2DA9">
              <w:rPr>
                <w:b/>
                <w:bCs/>
              </w:rPr>
              <w:lastRenderedPageBreak/>
              <w:t xml:space="preserve">MANEJO DE SITUACIONES ANORMALES </w:t>
            </w:r>
            <w:r w:rsidRPr="00BB2DA9">
              <w:rPr>
                <w:b/>
                <w:bCs/>
              </w:rPr>
              <w:br/>
            </w:r>
            <w:r w:rsidRPr="00BB2DA9">
              <w:t>Interrupciones del Servicio:</w:t>
            </w:r>
            <w:r w:rsidRPr="00BB2DA9">
              <w:br/>
            </w:r>
            <w:r w:rsidRPr="00BB2DA9">
              <w:br/>
              <w:t>En caso de interrupciones del servicio durante el proceso de inhabilitación de tipos de vehículos, el sistema debe informar al administrador sobre el problema y proporcionar una estimación del tiempo de recuperación.</w:t>
            </w:r>
            <w:r w:rsidRPr="00BB2DA9">
              <w:br/>
              <w:t>Confirmación de Inhabilitación:</w:t>
            </w:r>
            <w:r w:rsidRPr="00BB2DA9">
              <w:br/>
            </w:r>
            <w:r w:rsidRPr="00BB2DA9">
              <w:br/>
              <w:t>Si el administrador intenta salir de la página de inhabilitación sin confirmar la acción, el sistema debe mostrar una advertencia para evitar la pérdida accidental de la acción.</w:t>
            </w:r>
          </w:p>
        </w:tc>
      </w:tr>
      <w:tr w:rsidR="00BB2DA9" w:rsidRPr="00BB2DA9" w14:paraId="5E5AAE71" w14:textId="77777777" w:rsidTr="00BB2DA9">
        <w:trPr>
          <w:trHeight w:val="3735"/>
        </w:trPr>
        <w:tc>
          <w:tcPr>
            <w:tcW w:w="9016" w:type="dxa"/>
            <w:gridSpan w:val="3"/>
            <w:hideMark/>
          </w:tcPr>
          <w:p w14:paraId="62D34714" w14:textId="77777777" w:rsidR="00BB2DA9" w:rsidRPr="00BB2DA9" w:rsidRDefault="00BB2DA9">
            <w:pPr>
              <w:rPr>
                <w:b/>
                <w:bCs/>
              </w:rPr>
            </w:pPr>
            <w:r w:rsidRPr="00BB2DA9">
              <w:rPr>
                <w:b/>
                <w:bCs/>
              </w:rPr>
              <w:t xml:space="preserve">CRITERIOS DE ACEPTACIÓN: </w:t>
            </w:r>
            <w:r w:rsidRPr="00BB2DA9">
              <w:rPr>
                <w:b/>
                <w:bCs/>
              </w:rPr>
              <w:br/>
            </w:r>
            <w:r w:rsidRPr="00BB2DA9">
              <w:t>Interfaz de Inhabilitación:</w:t>
            </w:r>
            <w:r w:rsidRPr="00BB2DA9">
              <w:br/>
            </w:r>
            <w:r w:rsidRPr="00BB2DA9">
              <w:br/>
              <w:t>El sistema proporciona una interfaz clara y fácil de usar para que el administrador inhabilite tipos de vehículos.</w:t>
            </w:r>
            <w:r w:rsidRPr="00BB2DA9">
              <w:br/>
              <w:t>Selección del Tipo de Vehículo a Inhabilitar:</w:t>
            </w:r>
            <w:r w:rsidRPr="00BB2DA9">
              <w:br/>
            </w:r>
            <w:r w:rsidRPr="00BB2DA9">
              <w:br/>
              <w:t>El administrador puede seleccionar el tipo de vehículo específico que desea inhabilitar dentro de la interfaz del sistema.</w:t>
            </w:r>
            <w:r w:rsidRPr="00BB2DA9">
              <w:br/>
              <w:t>Confirmación de Inhabilitación:</w:t>
            </w:r>
            <w:r w:rsidRPr="00BB2DA9">
              <w:br/>
            </w:r>
            <w:r w:rsidRPr="00BB2DA9">
              <w:br/>
              <w:t>Después de seleccionar el tipo de vehículo a inhabilitar, el sistema solicita una confirmación explícita por parte del administrador antes de aplicar la inhabilitación.</w:t>
            </w:r>
            <w:r w:rsidRPr="00BB2DA9">
              <w:br/>
              <w:t>Actualización de la Base de Datos:</w:t>
            </w:r>
            <w:r w:rsidRPr="00BB2DA9">
              <w:br/>
            </w:r>
            <w:r w:rsidRPr="00BB2DA9">
              <w:br/>
              <w:t>Una vez confirmada, la inhabilitación del tipo de vehículo se actualiza en la base de datos del sistema de gestión del parqueadero.</w:t>
            </w:r>
          </w:p>
        </w:tc>
      </w:tr>
    </w:tbl>
    <w:p w14:paraId="48336DF8" w14:textId="77777777" w:rsidR="00BB2DA9" w:rsidRDefault="00BB2DA9" w:rsidP="005F43D2"/>
    <w:p w14:paraId="62FAD641" w14:textId="77777777" w:rsidR="00BB2DA9" w:rsidRDefault="00BB2DA9" w:rsidP="005F43D2"/>
    <w:p w14:paraId="5D294AAB" w14:textId="04FD310E" w:rsidR="00BB2DA9" w:rsidRPr="00BB2DA9" w:rsidRDefault="00BB2DA9" w:rsidP="00BB2DA9">
      <w:pPr>
        <w:pStyle w:val="Descripcin"/>
        <w:keepNext/>
        <w:rPr>
          <w:b/>
          <w:bCs/>
          <w:i w:val="0"/>
          <w:iCs w:val="0"/>
          <w:sz w:val="24"/>
          <w:szCs w:val="20"/>
        </w:rPr>
      </w:pPr>
      <w:r w:rsidRPr="00BB2DA9">
        <w:rPr>
          <w:b/>
          <w:bCs/>
          <w:i w:val="0"/>
          <w:iCs w:val="0"/>
          <w:sz w:val="24"/>
          <w:szCs w:val="20"/>
        </w:rPr>
        <w:t xml:space="preserve">Tabla </w:t>
      </w:r>
      <w:r w:rsidRPr="00BB2DA9">
        <w:rPr>
          <w:b/>
          <w:bCs/>
          <w:i w:val="0"/>
          <w:iCs w:val="0"/>
          <w:sz w:val="24"/>
          <w:szCs w:val="20"/>
        </w:rPr>
        <w:fldChar w:fldCharType="begin"/>
      </w:r>
      <w:r w:rsidRPr="00BB2DA9">
        <w:rPr>
          <w:b/>
          <w:bCs/>
          <w:i w:val="0"/>
          <w:iCs w:val="0"/>
          <w:sz w:val="24"/>
          <w:szCs w:val="20"/>
        </w:rPr>
        <w:instrText xml:space="preserve"> SEQ Tabla \* ARABIC </w:instrText>
      </w:r>
      <w:r w:rsidRPr="00BB2DA9">
        <w:rPr>
          <w:b/>
          <w:bCs/>
          <w:i w:val="0"/>
          <w:iCs w:val="0"/>
          <w:sz w:val="24"/>
          <w:szCs w:val="20"/>
        </w:rPr>
        <w:fldChar w:fldCharType="separate"/>
      </w:r>
      <w:r w:rsidR="00BA77A4">
        <w:rPr>
          <w:b/>
          <w:bCs/>
          <w:i w:val="0"/>
          <w:iCs w:val="0"/>
          <w:noProof/>
          <w:sz w:val="24"/>
          <w:szCs w:val="20"/>
        </w:rPr>
        <w:t>19</w:t>
      </w:r>
      <w:r w:rsidRPr="00BB2DA9">
        <w:rPr>
          <w:b/>
          <w:bCs/>
          <w:i w:val="0"/>
          <w:iCs w:val="0"/>
          <w:sz w:val="24"/>
          <w:szCs w:val="20"/>
        </w:rPr>
        <w:fldChar w:fldCharType="end"/>
      </w:r>
    </w:p>
    <w:p w14:paraId="0E649A38" w14:textId="6CD5B262" w:rsidR="00BB2DA9" w:rsidRPr="00BB2DA9" w:rsidRDefault="00BB2DA9" w:rsidP="00BB2DA9">
      <w:pPr>
        <w:pStyle w:val="Descripcin"/>
        <w:keepNext/>
        <w:rPr>
          <w:sz w:val="24"/>
          <w:szCs w:val="20"/>
        </w:rPr>
      </w:pPr>
      <w:r w:rsidRPr="00BB2DA9">
        <w:rPr>
          <w:sz w:val="24"/>
          <w:szCs w:val="20"/>
        </w:rPr>
        <w:t>Requerimiento funcinal No.18</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52"/>
        <w:gridCol w:w="844"/>
        <w:gridCol w:w="3930"/>
      </w:tblGrid>
      <w:tr w:rsidR="00BB2DA9" w:rsidRPr="00BB2DA9" w14:paraId="5CFAE459" w14:textId="77777777" w:rsidTr="00BB2DA9">
        <w:trPr>
          <w:trHeight w:val="900"/>
        </w:trPr>
        <w:tc>
          <w:tcPr>
            <w:tcW w:w="4252" w:type="dxa"/>
            <w:hideMark/>
          </w:tcPr>
          <w:p w14:paraId="04FCF189" w14:textId="77777777" w:rsidR="00BB2DA9" w:rsidRPr="00BB2DA9" w:rsidRDefault="00BB2DA9">
            <w:pPr>
              <w:rPr>
                <w:b/>
                <w:bCs/>
              </w:rPr>
            </w:pPr>
            <w:r w:rsidRPr="00BB2DA9">
              <w:rPr>
                <w:b/>
                <w:bCs/>
              </w:rPr>
              <w:t>IDENTIFICADOR:</w:t>
            </w:r>
            <w:r w:rsidRPr="00BB2DA9">
              <w:rPr>
                <w:b/>
                <w:bCs/>
              </w:rPr>
              <w:br/>
              <w:t>R18</w:t>
            </w:r>
          </w:p>
        </w:tc>
        <w:tc>
          <w:tcPr>
            <w:tcW w:w="4774" w:type="dxa"/>
            <w:gridSpan w:val="2"/>
            <w:hideMark/>
          </w:tcPr>
          <w:p w14:paraId="76CACBD7" w14:textId="05BE7794" w:rsidR="00BB2DA9" w:rsidRPr="00BB2DA9" w:rsidRDefault="00BB2DA9" w:rsidP="00BB2DA9">
            <w:pPr>
              <w:rPr>
                <w:b/>
                <w:bCs/>
              </w:rPr>
            </w:pPr>
            <w:r w:rsidRPr="00BB2DA9">
              <w:rPr>
                <w:b/>
                <w:bCs/>
              </w:rPr>
              <w:t>NOMBRE:</w:t>
            </w:r>
            <w:r w:rsidRPr="00BB2DA9">
              <w:rPr>
                <w:b/>
                <w:bCs/>
              </w:rPr>
              <w:br/>
              <w:t>Registrar Vehículo</w:t>
            </w:r>
          </w:p>
        </w:tc>
      </w:tr>
      <w:tr w:rsidR="00BB2DA9" w:rsidRPr="00BB2DA9" w14:paraId="5C8858A0" w14:textId="77777777" w:rsidTr="00BB2DA9">
        <w:trPr>
          <w:trHeight w:val="1200"/>
        </w:trPr>
        <w:tc>
          <w:tcPr>
            <w:tcW w:w="4252" w:type="dxa"/>
            <w:hideMark/>
          </w:tcPr>
          <w:p w14:paraId="2017243E" w14:textId="77777777" w:rsidR="00BB2DA9" w:rsidRPr="00BB2DA9" w:rsidRDefault="00BB2DA9">
            <w:r w:rsidRPr="00BB2DA9">
              <w:rPr>
                <w:b/>
                <w:bCs/>
              </w:rPr>
              <w:t>Tipo:</w:t>
            </w:r>
            <w:r w:rsidRPr="00BB2DA9">
              <w:t xml:space="preserve"> </w:t>
            </w:r>
            <w:r w:rsidRPr="00BB2DA9">
              <w:br/>
            </w:r>
            <w:r w:rsidRPr="00BB2DA9">
              <w:rPr>
                <w:b/>
                <w:bCs/>
              </w:rPr>
              <w:t>(NECESARIO/DESEABLE)</w:t>
            </w:r>
            <w:r w:rsidRPr="00BB2DA9">
              <w:t xml:space="preserve"> </w:t>
            </w:r>
            <w:r w:rsidRPr="00BB2DA9">
              <w:br/>
              <w:t>Necesario</w:t>
            </w:r>
            <w:r w:rsidRPr="00BB2DA9">
              <w:br/>
            </w:r>
            <w:r w:rsidRPr="00BB2DA9">
              <w:rPr>
                <w:b/>
                <w:bCs/>
              </w:rPr>
              <w:t xml:space="preserve">  </w:t>
            </w:r>
          </w:p>
        </w:tc>
        <w:tc>
          <w:tcPr>
            <w:tcW w:w="4774" w:type="dxa"/>
            <w:gridSpan w:val="2"/>
            <w:hideMark/>
          </w:tcPr>
          <w:p w14:paraId="32D6264E" w14:textId="76FE0D8D" w:rsidR="00BB2DA9" w:rsidRPr="00BB2DA9" w:rsidRDefault="00BB2DA9" w:rsidP="00BB2DA9">
            <w:pPr>
              <w:rPr>
                <w:b/>
                <w:bCs/>
              </w:rPr>
            </w:pPr>
            <w:r w:rsidRPr="00BB2DA9">
              <w:rPr>
                <w:b/>
                <w:bCs/>
              </w:rPr>
              <w:br/>
              <w:t xml:space="preserve">PRIORIDAD DE </w:t>
            </w:r>
            <w:r w:rsidRPr="00BB2DA9">
              <w:rPr>
                <w:b/>
                <w:bCs/>
              </w:rPr>
              <w:br/>
              <w:t xml:space="preserve">DESARROLLO: </w:t>
            </w:r>
            <w:r w:rsidRPr="00BB2DA9">
              <w:br/>
              <w:t xml:space="preserve">Alta </w:t>
            </w:r>
            <w:r w:rsidRPr="00BB2DA9">
              <w:rPr>
                <w:b/>
                <w:bCs/>
              </w:rPr>
              <w:t xml:space="preserve"> </w:t>
            </w:r>
          </w:p>
        </w:tc>
      </w:tr>
      <w:tr w:rsidR="00BB2DA9" w:rsidRPr="00BB2DA9" w14:paraId="069AFDC6" w14:textId="77777777" w:rsidTr="00BB2DA9">
        <w:trPr>
          <w:trHeight w:val="2175"/>
        </w:trPr>
        <w:tc>
          <w:tcPr>
            <w:tcW w:w="5096" w:type="dxa"/>
            <w:gridSpan w:val="2"/>
            <w:hideMark/>
          </w:tcPr>
          <w:p w14:paraId="75BCC73E" w14:textId="388B6D22" w:rsidR="00BB2DA9" w:rsidRPr="00BB2DA9" w:rsidRDefault="00BB2DA9">
            <w:pPr>
              <w:rPr>
                <w:b/>
                <w:bCs/>
              </w:rPr>
            </w:pPr>
            <w:r w:rsidRPr="00BB2DA9">
              <w:rPr>
                <w:b/>
                <w:bCs/>
              </w:rPr>
              <w:lastRenderedPageBreak/>
              <w:t xml:space="preserve">ENTRADA: </w:t>
            </w:r>
            <w:r w:rsidRPr="00BB2DA9">
              <w:br/>
              <w:t>1. Placa</w:t>
            </w:r>
            <w:r w:rsidRPr="00BB2DA9">
              <w:br/>
              <w:t>2.Marca</w:t>
            </w:r>
            <w:r w:rsidRPr="00BB2DA9">
              <w:br/>
              <w:t>3. Modelo</w:t>
            </w:r>
            <w:r w:rsidRPr="00BB2DA9">
              <w:br/>
              <w:t>4. Descripción</w:t>
            </w:r>
            <w:r w:rsidRPr="00BB2DA9">
              <w:br/>
              <w:t>5.Tipo Vehículo</w:t>
            </w:r>
            <w:r w:rsidRPr="00BB2DA9">
              <w:br/>
              <w:t>6. Aseguradora</w:t>
            </w:r>
          </w:p>
        </w:tc>
        <w:tc>
          <w:tcPr>
            <w:tcW w:w="3930" w:type="dxa"/>
            <w:hideMark/>
          </w:tcPr>
          <w:p w14:paraId="66347C8C" w14:textId="77777777" w:rsidR="00BB2DA9" w:rsidRPr="00BB2DA9" w:rsidRDefault="00BB2DA9">
            <w:pPr>
              <w:rPr>
                <w:b/>
                <w:bCs/>
              </w:rPr>
            </w:pPr>
            <w:r w:rsidRPr="00BB2DA9">
              <w:rPr>
                <w:b/>
                <w:bCs/>
              </w:rPr>
              <w:t xml:space="preserve">SALIDA: </w:t>
            </w:r>
            <w:r w:rsidRPr="00BB2DA9">
              <w:br/>
              <w:t>Registro exitoso</w:t>
            </w:r>
          </w:p>
        </w:tc>
      </w:tr>
      <w:tr w:rsidR="00BB2DA9" w:rsidRPr="00BB2DA9" w14:paraId="24989DFF" w14:textId="77777777" w:rsidTr="00BB2DA9">
        <w:trPr>
          <w:trHeight w:val="735"/>
        </w:trPr>
        <w:tc>
          <w:tcPr>
            <w:tcW w:w="9026" w:type="dxa"/>
            <w:gridSpan w:val="3"/>
            <w:hideMark/>
          </w:tcPr>
          <w:p w14:paraId="03065286" w14:textId="77777777" w:rsidR="00BB2DA9" w:rsidRPr="00BB2DA9" w:rsidRDefault="00BB2DA9">
            <w:pPr>
              <w:rPr>
                <w:b/>
                <w:bCs/>
              </w:rPr>
            </w:pPr>
            <w:r w:rsidRPr="00BB2DA9">
              <w:rPr>
                <w:b/>
                <w:bCs/>
              </w:rPr>
              <w:t>DESCRIPCIÓN:</w:t>
            </w:r>
            <w:r w:rsidRPr="00BB2DA9">
              <w:br/>
              <w:t xml:space="preserve">El sistema deberá permitir que el usuario cliente pueda registrar vehículos en su cuenta personal </w:t>
            </w:r>
          </w:p>
        </w:tc>
      </w:tr>
      <w:tr w:rsidR="00BB2DA9" w:rsidRPr="00BB2DA9" w14:paraId="18D44803" w14:textId="77777777" w:rsidTr="00BB2DA9">
        <w:trPr>
          <w:trHeight w:val="1635"/>
        </w:trPr>
        <w:tc>
          <w:tcPr>
            <w:tcW w:w="9026" w:type="dxa"/>
            <w:gridSpan w:val="3"/>
            <w:hideMark/>
          </w:tcPr>
          <w:p w14:paraId="0DF205C6" w14:textId="77777777" w:rsidR="00BB2DA9" w:rsidRPr="00BB2DA9" w:rsidRDefault="00BB2DA9">
            <w:pPr>
              <w:rPr>
                <w:b/>
                <w:bCs/>
              </w:rPr>
            </w:pPr>
            <w:r w:rsidRPr="00BB2DA9">
              <w:rPr>
                <w:b/>
                <w:bCs/>
              </w:rPr>
              <w:t xml:space="preserve">PRECONDICIÓN: </w:t>
            </w:r>
            <w:r w:rsidRPr="00BB2DA9">
              <w:rPr>
                <w:b/>
                <w:bCs/>
              </w:rPr>
              <w:br/>
            </w:r>
            <w:r w:rsidRPr="00BB2DA9">
              <w:t>El cliente tiene acceso al sistema de registro de vehículos del parqueadero.</w:t>
            </w:r>
            <w:r w:rsidRPr="00BB2DA9">
              <w:br/>
              <w:t>El sistema está operativo y tiene la funcionalidad de registro de vehículos disponible.</w:t>
            </w:r>
            <w:r w:rsidRPr="00BB2DA9">
              <w:br/>
              <w:t xml:space="preserve">El cliente tiene los datos necesarios del vehículo que desea registrar </w:t>
            </w:r>
            <w:r w:rsidRPr="00BB2DA9">
              <w:br/>
              <w:t>El cliente está registrado en el sistema y ha iniciado sesión con sus credenciales.</w:t>
            </w:r>
          </w:p>
        </w:tc>
      </w:tr>
      <w:tr w:rsidR="00BB2DA9" w:rsidRPr="00BB2DA9" w14:paraId="5267A217" w14:textId="77777777" w:rsidTr="00BB2DA9">
        <w:trPr>
          <w:trHeight w:val="1035"/>
        </w:trPr>
        <w:tc>
          <w:tcPr>
            <w:tcW w:w="9026" w:type="dxa"/>
            <w:gridSpan w:val="3"/>
            <w:hideMark/>
          </w:tcPr>
          <w:p w14:paraId="22DB4EB8" w14:textId="77777777" w:rsidR="00BB2DA9" w:rsidRPr="00BB2DA9" w:rsidRDefault="00BB2DA9">
            <w:pPr>
              <w:rPr>
                <w:b/>
                <w:bCs/>
              </w:rPr>
            </w:pPr>
            <w:r w:rsidRPr="00BB2DA9">
              <w:rPr>
                <w:b/>
                <w:bCs/>
              </w:rPr>
              <w:t>POSCONDICIÓN:</w:t>
            </w:r>
            <w:r w:rsidRPr="00BB2DA9">
              <w:rPr>
                <w:b/>
                <w:bCs/>
              </w:rPr>
              <w:br/>
            </w:r>
            <w:r w:rsidRPr="00BB2DA9">
              <w:t>El vehículo se registra correctamente en el sistema.</w:t>
            </w:r>
            <w:r w:rsidRPr="00BB2DA9">
              <w:br/>
              <w:t>El cliente recibe un mensaje de registro exitoso</w:t>
            </w:r>
          </w:p>
        </w:tc>
      </w:tr>
      <w:tr w:rsidR="00BB2DA9" w:rsidRPr="00BB2DA9" w14:paraId="6DF2ACD6" w14:textId="77777777" w:rsidTr="00BB2DA9">
        <w:trPr>
          <w:trHeight w:val="3075"/>
        </w:trPr>
        <w:tc>
          <w:tcPr>
            <w:tcW w:w="9026" w:type="dxa"/>
            <w:gridSpan w:val="3"/>
            <w:hideMark/>
          </w:tcPr>
          <w:p w14:paraId="6CC21D80" w14:textId="77777777" w:rsidR="00BB2DA9" w:rsidRPr="00BB2DA9" w:rsidRDefault="00BB2DA9">
            <w:pPr>
              <w:rPr>
                <w:b/>
                <w:bCs/>
              </w:rPr>
            </w:pPr>
            <w:r w:rsidRPr="00BB2DA9">
              <w:rPr>
                <w:b/>
                <w:bCs/>
              </w:rPr>
              <w:t xml:space="preserve">MANEJO DE SITUACIONES ANORMALES </w:t>
            </w:r>
            <w:r w:rsidRPr="00BB2DA9">
              <w:rPr>
                <w:b/>
                <w:bCs/>
              </w:rPr>
              <w:br/>
            </w:r>
            <w:r w:rsidRPr="00BB2DA9">
              <w:t>Datos Inconsistentes:</w:t>
            </w:r>
            <w:r w:rsidRPr="00BB2DA9">
              <w:br/>
            </w:r>
            <w:r w:rsidRPr="00BB2DA9">
              <w:br/>
              <w:t>Si se detectan datos inconsistentes o incorrectos durante el registro del vehículo, el sistema debe mostrar un mensaje indicando la situación y proporcionar instrucciones sobre cómo corregir los datos.</w:t>
            </w:r>
            <w:r w:rsidRPr="00BB2DA9">
              <w:br/>
            </w:r>
            <w:r w:rsidRPr="00BB2DA9">
              <w:br/>
              <w:t>Interrupciones del Servicio:</w:t>
            </w:r>
            <w:r w:rsidRPr="00BB2DA9">
              <w:br/>
            </w:r>
            <w:r w:rsidRPr="00BB2DA9">
              <w:br/>
              <w:t>En caso de interrupciones del servicio durante el proceso de registro de vehículos, el sistema debe informar al cliente sobre el problema y proporcionar una estimación del tiempo de recuperación.</w:t>
            </w:r>
          </w:p>
        </w:tc>
      </w:tr>
      <w:tr w:rsidR="00BB2DA9" w:rsidRPr="00BB2DA9" w14:paraId="787672DE" w14:textId="77777777" w:rsidTr="00BB2DA9">
        <w:trPr>
          <w:trHeight w:val="4545"/>
        </w:trPr>
        <w:tc>
          <w:tcPr>
            <w:tcW w:w="9026" w:type="dxa"/>
            <w:gridSpan w:val="3"/>
            <w:hideMark/>
          </w:tcPr>
          <w:p w14:paraId="11DD78F8" w14:textId="77777777" w:rsidR="00BB2DA9" w:rsidRPr="00BB2DA9" w:rsidRDefault="00BB2DA9">
            <w:pPr>
              <w:rPr>
                <w:b/>
                <w:bCs/>
              </w:rPr>
            </w:pPr>
            <w:r w:rsidRPr="00BB2DA9">
              <w:rPr>
                <w:b/>
                <w:bCs/>
              </w:rPr>
              <w:t xml:space="preserve">CRITERIOS DE ACEPTACIÓN: </w:t>
            </w:r>
            <w:r w:rsidRPr="00BB2DA9">
              <w:rPr>
                <w:b/>
                <w:bCs/>
              </w:rPr>
              <w:br/>
            </w:r>
            <w:r w:rsidRPr="00BB2DA9">
              <w:t>Interfaz de Registro de Vehículos:</w:t>
            </w:r>
            <w:r w:rsidRPr="00BB2DA9">
              <w:br/>
            </w:r>
            <w:r w:rsidRPr="00BB2DA9">
              <w:br/>
              <w:t>El sistema proporciona una interfaz clara y fácil de usar para que los clientes registren sus vehículos.</w:t>
            </w:r>
            <w:r w:rsidRPr="00BB2DA9">
              <w:br/>
              <w:t>Formulario de Registro:</w:t>
            </w:r>
            <w:r w:rsidRPr="00BB2DA9">
              <w:br/>
            </w:r>
            <w:r w:rsidRPr="00BB2DA9">
              <w:br/>
              <w:t>El cliente completa un formulario que incluye detalles del vehículo, como marca, modelo, año, placa, etc.</w:t>
            </w:r>
            <w:r w:rsidRPr="00BB2DA9">
              <w:br/>
              <w:t>Validación de Datos:</w:t>
            </w:r>
            <w:r w:rsidRPr="00BB2DA9">
              <w:br/>
            </w:r>
            <w:r w:rsidRPr="00BB2DA9">
              <w:br/>
              <w:t>El sistema valida los datos proporcionados por el cliente para asegurar que sean completos y válidos.</w:t>
            </w:r>
            <w:r w:rsidRPr="00BB2DA9">
              <w:br/>
              <w:t>Confirmación de Registro:</w:t>
            </w:r>
            <w:r w:rsidRPr="00BB2DA9">
              <w:br/>
            </w:r>
            <w:r w:rsidRPr="00BB2DA9">
              <w:br/>
              <w:t>Después de completar el registro, el sistema muestra un mensaje de confirmación al cliente y proporciona un comprobante de registro para su referencia.</w:t>
            </w:r>
            <w:r w:rsidRPr="00BB2DA9">
              <w:br/>
            </w:r>
            <w:r w:rsidRPr="00BB2DA9">
              <w:lastRenderedPageBreak/>
              <w:t>Actualización de la Base de Datos:</w:t>
            </w:r>
            <w:r w:rsidRPr="00BB2DA9">
              <w:br/>
            </w:r>
            <w:r w:rsidRPr="00BB2DA9">
              <w:br/>
              <w:t>Los datos del vehículo registrado se actualizan en la base de datos del sistema de gestión del parqueadero.</w:t>
            </w:r>
          </w:p>
        </w:tc>
      </w:tr>
    </w:tbl>
    <w:p w14:paraId="26E1A57D" w14:textId="77777777" w:rsidR="00BB2DA9" w:rsidRDefault="00BB2DA9" w:rsidP="005F43D2"/>
    <w:p w14:paraId="434E3EC6" w14:textId="77777777" w:rsidR="00BB2DA9" w:rsidRDefault="00BB2DA9" w:rsidP="005F43D2"/>
    <w:p w14:paraId="272ABAC4" w14:textId="77777777" w:rsidR="00BB2DA9" w:rsidRDefault="00BB2DA9" w:rsidP="005F43D2"/>
    <w:p w14:paraId="4E46675A" w14:textId="77777777" w:rsidR="00BB2DA9" w:rsidRDefault="00BB2DA9" w:rsidP="005F43D2"/>
    <w:p w14:paraId="360D5C19" w14:textId="292B8691" w:rsidR="00BB2DA9" w:rsidRPr="00BB2DA9" w:rsidRDefault="00BB2DA9" w:rsidP="00BB2DA9">
      <w:pPr>
        <w:pStyle w:val="Descripcin"/>
        <w:keepNext/>
        <w:rPr>
          <w:b/>
          <w:bCs/>
          <w:i w:val="0"/>
          <w:iCs w:val="0"/>
          <w:sz w:val="24"/>
          <w:szCs w:val="20"/>
        </w:rPr>
      </w:pPr>
      <w:r w:rsidRPr="00BB2DA9">
        <w:rPr>
          <w:b/>
          <w:bCs/>
          <w:i w:val="0"/>
          <w:iCs w:val="0"/>
          <w:sz w:val="24"/>
          <w:szCs w:val="20"/>
        </w:rPr>
        <w:t xml:space="preserve">Tabla </w:t>
      </w:r>
      <w:r w:rsidRPr="00BB2DA9">
        <w:rPr>
          <w:b/>
          <w:bCs/>
          <w:i w:val="0"/>
          <w:iCs w:val="0"/>
          <w:sz w:val="24"/>
          <w:szCs w:val="20"/>
        </w:rPr>
        <w:fldChar w:fldCharType="begin"/>
      </w:r>
      <w:r w:rsidRPr="00BB2DA9">
        <w:rPr>
          <w:b/>
          <w:bCs/>
          <w:i w:val="0"/>
          <w:iCs w:val="0"/>
          <w:sz w:val="24"/>
          <w:szCs w:val="20"/>
        </w:rPr>
        <w:instrText xml:space="preserve"> SEQ Tabla \* ARABIC </w:instrText>
      </w:r>
      <w:r w:rsidRPr="00BB2DA9">
        <w:rPr>
          <w:b/>
          <w:bCs/>
          <w:i w:val="0"/>
          <w:iCs w:val="0"/>
          <w:sz w:val="24"/>
          <w:szCs w:val="20"/>
        </w:rPr>
        <w:fldChar w:fldCharType="separate"/>
      </w:r>
      <w:r w:rsidR="00BA77A4">
        <w:rPr>
          <w:b/>
          <w:bCs/>
          <w:i w:val="0"/>
          <w:iCs w:val="0"/>
          <w:noProof/>
          <w:sz w:val="24"/>
          <w:szCs w:val="20"/>
        </w:rPr>
        <w:t>20</w:t>
      </w:r>
      <w:r w:rsidRPr="00BB2DA9">
        <w:rPr>
          <w:b/>
          <w:bCs/>
          <w:i w:val="0"/>
          <w:iCs w:val="0"/>
          <w:sz w:val="24"/>
          <w:szCs w:val="20"/>
        </w:rPr>
        <w:fldChar w:fldCharType="end"/>
      </w:r>
    </w:p>
    <w:p w14:paraId="20383B28" w14:textId="059B68BA" w:rsidR="00BB2DA9" w:rsidRPr="00BB2DA9" w:rsidRDefault="00BB2DA9" w:rsidP="00BB2DA9">
      <w:pPr>
        <w:pStyle w:val="Descripcin"/>
        <w:keepNext/>
        <w:rPr>
          <w:sz w:val="24"/>
          <w:szCs w:val="20"/>
        </w:rPr>
      </w:pPr>
      <w:r w:rsidRPr="00BB2DA9">
        <w:rPr>
          <w:sz w:val="24"/>
          <w:szCs w:val="20"/>
        </w:rPr>
        <w:t>Requerimiento funcional No. 19</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52"/>
        <w:gridCol w:w="844"/>
        <w:gridCol w:w="3930"/>
      </w:tblGrid>
      <w:tr w:rsidR="00BB2DA9" w:rsidRPr="00BB2DA9" w14:paraId="1F1681A5" w14:textId="77777777" w:rsidTr="00BB2DA9">
        <w:trPr>
          <w:trHeight w:val="900"/>
        </w:trPr>
        <w:tc>
          <w:tcPr>
            <w:tcW w:w="4252" w:type="dxa"/>
            <w:hideMark/>
          </w:tcPr>
          <w:p w14:paraId="0FD4E3AB" w14:textId="77777777" w:rsidR="00BB2DA9" w:rsidRPr="00BB2DA9" w:rsidRDefault="00BB2DA9">
            <w:pPr>
              <w:rPr>
                <w:b/>
                <w:bCs/>
              </w:rPr>
            </w:pPr>
            <w:r w:rsidRPr="00BB2DA9">
              <w:rPr>
                <w:b/>
                <w:bCs/>
              </w:rPr>
              <w:t>IDENTIFICADOR:</w:t>
            </w:r>
            <w:r w:rsidRPr="00BB2DA9">
              <w:rPr>
                <w:b/>
                <w:bCs/>
              </w:rPr>
              <w:br/>
              <w:t>R19</w:t>
            </w:r>
          </w:p>
        </w:tc>
        <w:tc>
          <w:tcPr>
            <w:tcW w:w="4774" w:type="dxa"/>
            <w:gridSpan w:val="2"/>
            <w:hideMark/>
          </w:tcPr>
          <w:p w14:paraId="752ECA5E" w14:textId="5456AFC4" w:rsidR="00BB2DA9" w:rsidRPr="00BB2DA9" w:rsidRDefault="00BB2DA9" w:rsidP="00BB2DA9">
            <w:pPr>
              <w:rPr>
                <w:b/>
                <w:bCs/>
              </w:rPr>
            </w:pPr>
            <w:r w:rsidRPr="00BB2DA9">
              <w:rPr>
                <w:b/>
                <w:bCs/>
              </w:rPr>
              <w:t>NOMBRE:</w:t>
            </w:r>
            <w:r w:rsidRPr="00BB2DA9">
              <w:rPr>
                <w:b/>
                <w:bCs/>
              </w:rPr>
              <w:br/>
              <w:t>Consultar Vehículo</w:t>
            </w:r>
          </w:p>
        </w:tc>
      </w:tr>
      <w:tr w:rsidR="00BB2DA9" w:rsidRPr="00BB2DA9" w14:paraId="710F2864" w14:textId="77777777" w:rsidTr="00BB2DA9">
        <w:trPr>
          <w:trHeight w:val="1200"/>
        </w:trPr>
        <w:tc>
          <w:tcPr>
            <w:tcW w:w="4252" w:type="dxa"/>
            <w:hideMark/>
          </w:tcPr>
          <w:p w14:paraId="3D785668" w14:textId="77777777" w:rsidR="00BB2DA9" w:rsidRPr="00BB2DA9" w:rsidRDefault="00BB2DA9">
            <w:r w:rsidRPr="00BB2DA9">
              <w:rPr>
                <w:b/>
                <w:bCs/>
              </w:rPr>
              <w:t>Tipo:</w:t>
            </w:r>
            <w:r w:rsidRPr="00BB2DA9">
              <w:t xml:space="preserve"> </w:t>
            </w:r>
            <w:r w:rsidRPr="00BB2DA9">
              <w:br/>
            </w:r>
            <w:r w:rsidRPr="00BB2DA9">
              <w:rPr>
                <w:b/>
                <w:bCs/>
              </w:rPr>
              <w:t>(NECESARIO/DESEABLE)</w:t>
            </w:r>
            <w:r w:rsidRPr="00BB2DA9">
              <w:t xml:space="preserve"> </w:t>
            </w:r>
            <w:r w:rsidRPr="00BB2DA9">
              <w:br/>
              <w:t>Necesario</w:t>
            </w:r>
            <w:r w:rsidRPr="00BB2DA9">
              <w:br/>
            </w:r>
            <w:r w:rsidRPr="00BB2DA9">
              <w:rPr>
                <w:b/>
                <w:bCs/>
              </w:rPr>
              <w:t xml:space="preserve">  </w:t>
            </w:r>
          </w:p>
        </w:tc>
        <w:tc>
          <w:tcPr>
            <w:tcW w:w="4774" w:type="dxa"/>
            <w:gridSpan w:val="2"/>
            <w:hideMark/>
          </w:tcPr>
          <w:p w14:paraId="4C97A7DA" w14:textId="1CA1C5AD" w:rsidR="00BB2DA9" w:rsidRPr="00BB2DA9" w:rsidRDefault="00BB2DA9" w:rsidP="00BB2DA9">
            <w:pPr>
              <w:rPr>
                <w:b/>
                <w:bCs/>
              </w:rPr>
            </w:pPr>
            <w:r w:rsidRPr="00BB2DA9">
              <w:rPr>
                <w:b/>
                <w:bCs/>
              </w:rPr>
              <w:br/>
              <w:t xml:space="preserve">PRIORIDAD DE </w:t>
            </w:r>
            <w:r w:rsidRPr="00BB2DA9">
              <w:rPr>
                <w:b/>
                <w:bCs/>
              </w:rPr>
              <w:br/>
              <w:t xml:space="preserve">DESARROLLO: </w:t>
            </w:r>
            <w:r w:rsidRPr="00BB2DA9">
              <w:br/>
              <w:t xml:space="preserve">Alta </w:t>
            </w:r>
            <w:r w:rsidRPr="00BB2DA9">
              <w:rPr>
                <w:b/>
                <w:bCs/>
              </w:rPr>
              <w:t xml:space="preserve"> </w:t>
            </w:r>
          </w:p>
        </w:tc>
      </w:tr>
      <w:tr w:rsidR="00BB2DA9" w:rsidRPr="00BB2DA9" w14:paraId="1C033F2C" w14:textId="77777777" w:rsidTr="00BB2DA9">
        <w:trPr>
          <w:trHeight w:val="2445"/>
        </w:trPr>
        <w:tc>
          <w:tcPr>
            <w:tcW w:w="5096" w:type="dxa"/>
            <w:gridSpan w:val="2"/>
            <w:hideMark/>
          </w:tcPr>
          <w:p w14:paraId="6D8D6821" w14:textId="1A55B7CF" w:rsidR="00BB2DA9" w:rsidRPr="00BB2DA9" w:rsidRDefault="00BB2DA9">
            <w:pPr>
              <w:rPr>
                <w:b/>
                <w:bCs/>
              </w:rPr>
            </w:pPr>
            <w:r w:rsidRPr="00BB2DA9">
              <w:rPr>
                <w:b/>
                <w:bCs/>
              </w:rPr>
              <w:t xml:space="preserve">ENTRADA: </w:t>
            </w:r>
            <w:r w:rsidRPr="00BB2DA9">
              <w:br/>
            </w:r>
            <w:proofErr w:type="gramStart"/>
            <w:r w:rsidRPr="00BB2DA9">
              <w:t>1.Correo</w:t>
            </w:r>
            <w:proofErr w:type="gramEnd"/>
            <w:r w:rsidRPr="00BB2DA9">
              <w:t xml:space="preserve"> Electrónico</w:t>
            </w:r>
            <w:r w:rsidRPr="00BB2DA9">
              <w:br/>
              <w:t>2. Contraseña (Logueo Cliente)</w:t>
            </w:r>
          </w:p>
        </w:tc>
        <w:tc>
          <w:tcPr>
            <w:tcW w:w="3930" w:type="dxa"/>
            <w:hideMark/>
          </w:tcPr>
          <w:p w14:paraId="64E0B817" w14:textId="74FCCE50" w:rsidR="00BB2DA9" w:rsidRPr="00BB2DA9" w:rsidRDefault="00BB2DA9">
            <w:pPr>
              <w:rPr>
                <w:b/>
                <w:bCs/>
              </w:rPr>
            </w:pPr>
            <w:r w:rsidRPr="00BB2DA9">
              <w:rPr>
                <w:b/>
                <w:bCs/>
              </w:rPr>
              <w:t xml:space="preserve">SALIDA: </w:t>
            </w:r>
            <w:r w:rsidRPr="00BB2DA9">
              <w:br/>
              <w:t>1. Placa</w:t>
            </w:r>
            <w:r w:rsidRPr="00BB2DA9">
              <w:br/>
              <w:t>2.Marca</w:t>
            </w:r>
            <w:r w:rsidRPr="00BB2DA9">
              <w:br/>
              <w:t>3. Modelo</w:t>
            </w:r>
            <w:r w:rsidRPr="00BB2DA9">
              <w:br/>
              <w:t>4. Descripción</w:t>
            </w:r>
            <w:r w:rsidRPr="00BB2DA9">
              <w:br/>
              <w:t>5.Tipo Vehículo</w:t>
            </w:r>
            <w:r w:rsidRPr="00BB2DA9">
              <w:br/>
              <w:t>6. Aseguradora</w:t>
            </w:r>
          </w:p>
        </w:tc>
      </w:tr>
      <w:tr w:rsidR="00BB2DA9" w:rsidRPr="00BB2DA9" w14:paraId="3457CAC5" w14:textId="77777777" w:rsidTr="00BB2DA9">
        <w:trPr>
          <w:trHeight w:val="945"/>
        </w:trPr>
        <w:tc>
          <w:tcPr>
            <w:tcW w:w="9026" w:type="dxa"/>
            <w:gridSpan w:val="3"/>
            <w:hideMark/>
          </w:tcPr>
          <w:p w14:paraId="439B3547" w14:textId="77777777" w:rsidR="00BB2DA9" w:rsidRPr="00BB2DA9" w:rsidRDefault="00BB2DA9">
            <w:pPr>
              <w:rPr>
                <w:b/>
                <w:bCs/>
              </w:rPr>
            </w:pPr>
            <w:r w:rsidRPr="00BB2DA9">
              <w:rPr>
                <w:b/>
                <w:bCs/>
              </w:rPr>
              <w:t>DESCRIPCIÓN:</w:t>
            </w:r>
            <w:r w:rsidRPr="00BB2DA9">
              <w:br/>
              <w:t>El sistema deberá permitir que el usuario cliente pueda consultar el o los vehículos que haya registrado en su cuenta, se desplegará una lista</w:t>
            </w:r>
          </w:p>
        </w:tc>
      </w:tr>
      <w:tr w:rsidR="00BB2DA9" w:rsidRPr="00BB2DA9" w14:paraId="63E3D65B" w14:textId="77777777" w:rsidTr="00BB2DA9">
        <w:trPr>
          <w:trHeight w:val="1260"/>
        </w:trPr>
        <w:tc>
          <w:tcPr>
            <w:tcW w:w="9026" w:type="dxa"/>
            <w:gridSpan w:val="3"/>
            <w:hideMark/>
          </w:tcPr>
          <w:p w14:paraId="270AC993" w14:textId="77777777" w:rsidR="00BB2DA9" w:rsidRPr="00BB2DA9" w:rsidRDefault="00BB2DA9">
            <w:pPr>
              <w:rPr>
                <w:b/>
                <w:bCs/>
              </w:rPr>
            </w:pPr>
            <w:r w:rsidRPr="00BB2DA9">
              <w:rPr>
                <w:b/>
                <w:bCs/>
              </w:rPr>
              <w:lastRenderedPageBreak/>
              <w:t xml:space="preserve">PRECONDICIÓN: </w:t>
            </w:r>
            <w:r w:rsidRPr="00BB2DA9">
              <w:rPr>
                <w:b/>
                <w:bCs/>
              </w:rPr>
              <w:br/>
            </w:r>
            <w:r w:rsidRPr="00BB2DA9">
              <w:t>El cliente tiene acceso al sistema de Consulta de vehículos del parqueadero.</w:t>
            </w:r>
            <w:r w:rsidRPr="00BB2DA9">
              <w:br/>
              <w:t>El sistema está operativo y tiene la funcionalidad de Consulta de vehículos disponible.</w:t>
            </w:r>
            <w:r w:rsidRPr="00BB2DA9">
              <w:br/>
              <w:t>El cliente está registrado en el sistema y ha iniciado sesión con sus credenciales.</w:t>
            </w:r>
          </w:p>
        </w:tc>
      </w:tr>
      <w:tr w:rsidR="00BB2DA9" w:rsidRPr="00BB2DA9" w14:paraId="30B268BC" w14:textId="77777777" w:rsidTr="00BB2DA9">
        <w:trPr>
          <w:trHeight w:val="675"/>
        </w:trPr>
        <w:tc>
          <w:tcPr>
            <w:tcW w:w="9026" w:type="dxa"/>
            <w:gridSpan w:val="3"/>
            <w:hideMark/>
          </w:tcPr>
          <w:p w14:paraId="36A3459D" w14:textId="77777777" w:rsidR="00BB2DA9" w:rsidRPr="00BB2DA9" w:rsidRDefault="00BB2DA9">
            <w:pPr>
              <w:rPr>
                <w:b/>
                <w:bCs/>
              </w:rPr>
            </w:pPr>
            <w:r w:rsidRPr="00BB2DA9">
              <w:rPr>
                <w:b/>
                <w:bCs/>
              </w:rPr>
              <w:t>POSCONDICIÓN:</w:t>
            </w:r>
            <w:r w:rsidRPr="00BB2DA9">
              <w:rPr>
                <w:b/>
                <w:bCs/>
              </w:rPr>
              <w:br/>
            </w:r>
            <w:r w:rsidRPr="00BB2DA9">
              <w:t>El cliente puede visualizar la información detallada de sus vehículos registrados en el sistema.</w:t>
            </w:r>
          </w:p>
        </w:tc>
      </w:tr>
      <w:tr w:rsidR="00BB2DA9" w:rsidRPr="00BB2DA9" w14:paraId="1893DF17" w14:textId="77777777" w:rsidTr="00BB2DA9">
        <w:trPr>
          <w:trHeight w:val="3000"/>
        </w:trPr>
        <w:tc>
          <w:tcPr>
            <w:tcW w:w="9026" w:type="dxa"/>
            <w:gridSpan w:val="3"/>
            <w:hideMark/>
          </w:tcPr>
          <w:p w14:paraId="4768BFD3" w14:textId="77777777" w:rsidR="00BB2DA9" w:rsidRPr="00BB2DA9" w:rsidRDefault="00BB2DA9">
            <w:pPr>
              <w:rPr>
                <w:b/>
                <w:bCs/>
              </w:rPr>
            </w:pPr>
            <w:r w:rsidRPr="00BB2DA9">
              <w:rPr>
                <w:b/>
                <w:bCs/>
              </w:rPr>
              <w:t xml:space="preserve">MANEJO DE SITUACIONES ANORMALES </w:t>
            </w:r>
            <w:r w:rsidRPr="00BB2DA9">
              <w:rPr>
                <w:b/>
                <w:bCs/>
              </w:rPr>
              <w:br/>
            </w:r>
            <w:r w:rsidRPr="00BB2DA9">
              <w:t>Búsqueda sin Resultados:</w:t>
            </w:r>
            <w:r w:rsidRPr="00BB2DA9">
              <w:br/>
            </w:r>
            <w:r w:rsidRPr="00BB2DA9">
              <w:br/>
              <w:t>Si la búsqueda de vehículos no arroja resultados, el sistema debe mostrar un mensaje indicando que no se encontraron vehículos que coincidan con los criterios de búsqueda.</w:t>
            </w:r>
            <w:r w:rsidRPr="00BB2DA9">
              <w:br/>
            </w:r>
            <w:r w:rsidRPr="00BB2DA9">
              <w:br/>
              <w:t>Interrupciones del Servicio:</w:t>
            </w:r>
            <w:r w:rsidRPr="00BB2DA9">
              <w:br/>
            </w:r>
            <w:r w:rsidRPr="00BB2DA9">
              <w:br/>
              <w:t>En caso de interrupciones del servicio durante el proceso de consulta de vehículos, el sistema debe informar al cliente sobre el problema y proporcionar una estimación del tiempo de recuperación.</w:t>
            </w:r>
          </w:p>
        </w:tc>
      </w:tr>
      <w:tr w:rsidR="00BB2DA9" w:rsidRPr="00BB2DA9" w14:paraId="312DC38E" w14:textId="77777777" w:rsidTr="00BB2DA9">
        <w:trPr>
          <w:trHeight w:val="1935"/>
        </w:trPr>
        <w:tc>
          <w:tcPr>
            <w:tcW w:w="9026" w:type="dxa"/>
            <w:gridSpan w:val="3"/>
            <w:hideMark/>
          </w:tcPr>
          <w:p w14:paraId="7BE23C3C" w14:textId="77777777" w:rsidR="00BB2DA9" w:rsidRPr="00BB2DA9" w:rsidRDefault="00BB2DA9">
            <w:pPr>
              <w:rPr>
                <w:b/>
                <w:bCs/>
              </w:rPr>
            </w:pPr>
            <w:r w:rsidRPr="00BB2DA9">
              <w:rPr>
                <w:b/>
                <w:bCs/>
              </w:rPr>
              <w:t xml:space="preserve">CRITERIOS DE ACEPTACIÓN: </w:t>
            </w:r>
            <w:r w:rsidRPr="00BB2DA9">
              <w:rPr>
                <w:b/>
                <w:bCs/>
              </w:rPr>
              <w:br/>
            </w:r>
            <w:r w:rsidRPr="00BB2DA9">
              <w:t>Interfaz de Consulta de Vehículos:</w:t>
            </w:r>
            <w:r w:rsidRPr="00BB2DA9">
              <w:br/>
            </w:r>
            <w:r w:rsidRPr="00BB2DA9">
              <w:br/>
              <w:t>El sistema proporciona una interfaz clara y fácil de usar para que los clientes consulten sus vehículos registrados.</w:t>
            </w:r>
            <w:r w:rsidRPr="00BB2DA9">
              <w:br/>
              <w:t>Acceso a la Información del Vehículo:</w:t>
            </w:r>
            <w:r w:rsidRPr="00BB2DA9">
              <w:br/>
            </w:r>
            <w:r w:rsidRPr="00BB2DA9">
              <w:br/>
              <w:t>El cliente puede ver detalles importantes de sus vehículos</w:t>
            </w:r>
          </w:p>
        </w:tc>
      </w:tr>
    </w:tbl>
    <w:p w14:paraId="23E560A9" w14:textId="77777777" w:rsidR="00BB2DA9" w:rsidRDefault="00BB2DA9" w:rsidP="005F43D2"/>
    <w:p w14:paraId="553C1844" w14:textId="77777777" w:rsidR="00BB2DA9" w:rsidRDefault="00BB2DA9" w:rsidP="005F43D2"/>
    <w:p w14:paraId="10367C6C" w14:textId="77777777" w:rsidR="00BB2DA9" w:rsidRDefault="00BB2DA9" w:rsidP="005F43D2"/>
    <w:p w14:paraId="35CD9611" w14:textId="77777777" w:rsidR="00BB2DA9" w:rsidRDefault="00BB2DA9" w:rsidP="005F43D2"/>
    <w:p w14:paraId="2829082E" w14:textId="77777777" w:rsidR="00BB2DA9" w:rsidRDefault="00BB2DA9" w:rsidP="005F43D2"/>
    <w:p w14:paraId="27CCE17D" w14:textId="77777777" w:rsidR="00BB2DA9" w:rsidRDefault="00BB2DA9" w:rsidP="005F43D2"/>
    <w:p w14:paraId="4FBDFA2C" w14:textId="68479239" w:rsidR="009F410A" w:rsidRPr="009F410A" w:rsidRDefault="009F410A" w:rsidP="009F410A">
      <w:pPr>
        <w:pStyle w:val="Descripcin"/>
        <w:keepNext/>
        <w:rPr>
          <w:b/>
          <w:bCs/>
          <w:i w:val="0"/>
          <w:iCs w:val="0"/>
          <w:sz w:val="24"/>
          <w:szCs w:val="20"/>
        </w:rPr>
      </w:pPr>
      <w:r w:rsidRPr="009F410A">
        <w:rPr>
          <w:b/>
          <w:bCs/>
          <w:i w:val="0"/>
          <w:iCs w:val="0"/>
          <w:sz w:val="24"/>
          <w:szCs w:val="20"/>
        </w:rPr>
        <w:t xml:space="preserve">Tabla </w:t>
      </w:r>
      <w:r w:rsidRPr="009F410A">
        <w:rPr>
          <w:b/>
          <w:bCs/>
          <w:i w:val="0"/>
          <w:iCs w:val="0"/>
          <w:sz w:val="24"/>
          <w:szCs w:val="20"/>
        </w:rPr>
        <w:fldChar w:fldCharType="begin"/>
      </w:r>
      <w:r w:rsidRPr="009F410A">
        <w:rPr>
          <w:b/>
          <w:bCs/>
          <w:i w:val="0"/>
          <w:iCs w:val="0"/>
          <w:sz w:val="24"/>
          <w:szCs w:val="20"/>
        </w:rPr>
        <w:instrText xml:space="preserve"> SEQ Tabla \* ARABIC </w:instrText>
      </w:r>
      <w:r w:rsidRPr="009F410A">
        <w:rPr>
          <w:b/>
          <w:bCs/>
          <w:i w:val="0"/>
          <w:iCs w:val="0"/>
          <w:sz w:val="24"/>
          <w:szCs w:val="20"/>
        </w:rPr>
        <w:fldChar w:fldCharType="separate"/>
      </w:r>
      <w:r w:rsidR="00BA77A4">
        <w:rPr>
          <w:b/>
          <w:bCs/>
          <w:i w:val="0"/>
          <w:iCs w:val="0"/>
          <w:noProof/>
          <w:sz w:val="24"/>
          <w:szCs w:val="20"/>
        </w:rPr>
        <w:t>21</w:t>
      </w:r>
      <w:r w:rsidRPr="009F410A">
        <w:rPr>
          <w:b/>
          <w:bCs/>
          <w:i w:val="0"/>
          <w:iCs w:val="0"/>
          <w:sz w:val="24"/>
          <w:szCs w:val="20"/>
        </w:rPr>
        <w:fldChar w:fldCharType="end"/>
      </w:r>
    </w:p>
    <w:p w14:paraId="06731F01" w14:textId="317E277F" w:rsidR="009F410A" w:rsidRPr="009F410A" w:rsidRDefault="009F410A" w:rsidP="009F410A">
      <w:pPr>
        <w:pStyle w:val="Descripcin"/>
        <w:keepNext/>
        <w:rPr>
          <w:sz w:val="24"/>
          <w:szCs w:val="20"/>
        </w:rPr>
      </w:pPr>
      <w:r w:rsidRPr="009F410A">
        <w:rPr>
          <w:sz w:val="24"/>
          <w:szCs w:val="20"/>
        </w:rPr>
        <w:t>Requerimiento funcional No.20</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52"/>
        <w:gridCol w:w="844"/>
        <w:gridCol w:w="3930"/>
      </w:tblGrid>
      <w:tr w:rsidR="009F410A" w:rsidRPr="009F410A" w14:paraId="5E6E87A5" w14:textId="77777777" w:rsidTr="009F410A">
        <w:trPr>
          <w:trHeight w:val="900"/>
        </w:trPr>
        <w:tc>
          <w:tcPr>
            <w:tcW w:w="4252" w:type="dxa"/>
            <w:hideMark/>
          </w:tcPr>
          <w:p w14:paraId="7ECC12C2" w14:textId="77777777" w:rsidR="009F410A" w:rsidRPr="009F410A" w:rsidRDefault="009F410A">
            <w:pPr>
              <w:rPr>
                <w:b/>
                <w:bCs/>
              </w:rPr>
            </w:pPr>
            <w:r w:rsidRPr="009F410A">
              <w:rPr>
                <w:b/>
                <w:bCs/>
              </w:rPr>
              <w:t>IDENTIFICADOR:</w:t>
            </w:r>
            <w:r w:rsidRPr="009F410A">
              <w:rPr>
                <w:b/>
                <w:bCs/>
              </w:rPr>
              <w:br/>
              <w:t>R20</w:t>
            </w:r>
          </w:p>
        </w:tc>
        <w:tc>
          <w:tcPr>
            <w:tcW w:w="4774" w:type="dxa"/>
            <w:gridSpan w:val="2"/>
            <w:hideMark/>
          </w:tcPr>
          <w:p w14:paraId="75F8A212" w14:textId="368FF4E8" w:rsidR="009F410A" w:rsidRPr="009F410A" w:rsidRDefault="009F410A" w:rsidP="009F410A">
            <w:pPr>
              <w:rPr>
                <w:b/>
                <w:bCs/>
              </w:rPr>
            </w:pPr>
            <w:r w:rsidRPr="009F410A">
              <w:rPr>
                <w:b/>
                <w:bCs/>
              </w:rPr>
              <w:t>NOMBRE:</w:t>
            </w:r>
            <w:r w:rsidRPr="009F410A">
              <w:rPr>
                <w:b/>
                <w:bCs/>
              </w:rPr>
              <w:br/>
              <w:t>Modificar Vehículo</w:t>
            </w:r>
          </w:p>
        </w:tc>
      </w:tr>
      <w:tr w:rsidR="009F410A" w:rsidRPr="009F410A" w14:paraId="02E5876B" w14:textId="77777777" w:rsidTr="009F410A">
        <w:trPr>
          <w:trHeight w:val="1200"/>
        </w:trPr>
        <w:tc>
          <w:tcPr>
            <w:tcW w:w="4252" w:type="dxa"/>
            <w:hideMark/>
          </w:tcPr>
          <w:p w14:paraId="5156AF90" w14:textId="77777777" w:rsidR="009F410A" w:rsidRPr="009F410A" w:rsidRDefault="009F410A">
            <w:r w:rsidRPr="009F410A">
              <w:rPr>
                <w:b/>
                <w:bCs/>
              </w:rPr>
              <w:t>Tipo:</w:t>
            </w:r>
            <w:r w:rsidRPr="009F410A">
              <w:t xml:space="preserve"> </w:t>
            </w:r>
            <w:r w:rsidRPr="009F410A">
              <w:br/>
            </w:r>
            <w:r w:rsidRPr="009F410A">
              <w:rPr>
                <w:b/>
                <w:bCs/>
              </w:rPr>
              <w:t>(NECESARIO/DESEABLE)</w:t>
            </w:r>
            <w:r w:rsidRPr="009F410A">
              <w:t xml:space="preserve"> </w:t>
            </w:r>
            <w:r w:rsidRPr="009F410A">
              <w:br/>
              <w:t>Necesario</w:t>
            </w:r>
            <w:r w:rsidRPr="009F410A">
              <w:br/>
            </w:r>
            <w:r w:rsidRPr="009F410A">
              <w:rPr>
                <w:b/>
                <w:bCs/>
              </w:rPr>
              <w:t xml:space="preserve">  </w:t>
            </w:r>
          </w:p>
        </w:tc>
        <w:tc>
          <w:tcPr>
            <w:tcW w:w="4774" w:type="dxa"/>
            <w:gridSpan w:val="2"/>
            <w:hideMark/>
          </w:tcPr>
          <w:p w14:paraId="059A135D" w14:textId="4BB32606" w:rsidR="009F410A" w:rsidRPr="009F410A" w:rsidRDefault="009F410A" w:rsidP="009F410A">
            <w:pPr>
              <w:rPr>
                <w:b/>
                <w:bCs/>
              </w:rPr>
            </w:pPr>
            <w:r w:rsidRPr="009F410A">
              <w:rPr>
                <w:b/>
                <w:bCs/>
              </w:rPr>
              <w:br/>
              <w:t xml:space="preserve">PRIORIDAD DE </w:t>
            </w:r>
            <w:r w:rsidRPr="009F410A">
              <w:rPr>
                <w:b/>
                <w:bCs/>
              </w:rPr>
              <w:br/>
              <w:t xml:space="preserve">DESARROLLO: </w:t>
            </w:r>
            <w:r w:rsidRPr="009F410A">
              <w:br/>
              <w:t xml:space="preserve">Alta </w:t>
            </w:r>
            <w:r w:rsidRPr="009F410A">
              <w:rPr>
                <w:b/>
                <w:bCs/>
              </w:rPr>
              <w:t xml:space="preserve"> </w:t>
            </w:r>
          </w:p>
        </w:tc>
      </w:tr>
      <w:tr w:rsidR="009F410A" w:rsidRPr="009F410A" w14:paraId="54927635" w14:textId="77777777" w:rsidTr="009F410A">
        <w:trPr>
          <w:trHeight w:val="2190"/>
        </w:trPr>
        <w:tc>
          <w:tcPr>
            <w:tcW w:w="5096" w:type="dxa"/>
            <w:gridSpan w:val="2"/>
            <w:hideMark/>
          </w:tcPr>
          <w:p w14:paraId="3A88C2ED" w14:textId="5924EDCA" w:rsidR="009F410A" w:rsidRPr="009F410A" w:rsidRDefault="009F410A">
            <w:pPr>
              <w:rPr>
                <w:b/>
                <w:bCs/>
              </w:rPr>
            </w:pPr>
            <w:r w:rsidRPr="009F410A">
              <w:rPr>
                <w:b/>
                <w:bCs/>
              </w:rPr>
              <w:lastRenderedPageBreak/>
              <w:t xml:space="preserve">ENTRADA: </w:t>
            </w:r>
            <w:r w:rsidRPr="009F410A">
              <w:br/>
              <w:t>1. Marca</w:t>
            </w:r>
            <w:r w:rsidRPr="009F410A">
              <w:br/>
              <w:t>2. Modelo</w:t>
            </w:r>
            <w:r w:rsidRPr="009F410A">
              <w:br/>
              <w:t>3. Descripción</w:t>
            </w:r>
            <w:r w:rsidRPr="009F410A">
              <w:br/>
              <w:t>4.Tipo Vehículo</w:t>
            </w:r>
            <w:r w:rsidRPr="009F410A">
              <w:br/>
              <w:t>5.Aseguradora</w:t>
            </w:r>
          </w:p>
        </w:tc>
        <w:tc>
          <w:tcPr>
            <w:tcW w:w="3930" w:type="dxa"/>
            <w:hideMark/>
          </w:tcPr>
          <w:p w14:paraId="2BAADAA3" w14:textId="77777777" w:rsidR="009F410A" w:rsidRPr="009F410A" w:rsidRDefault="009F410A">
            <w:pPr>
              <w:rPr>
                <w:b/>
                <w:bCs/>
              </w:rPr>
            </w:pPr>
            <w:r w:rsidRPr="009F410A">
              <w:rPr>
                <w:b/>
                <w:bCs/>
              </w:rPr>
              <w:t xml:space="preserve">SALIDA: </w:t>
            </w:r>
            <w:r w:rsidRPr="009F410A">
              <w:br/>
              <w:t>Modificación Exitosa</w:t>
            </w:r>
          </w:p>
        </w:tc>
      </w:tr>
      <w:tr w:rsidR="009F410A" w:rsidRPr="009F410A" w14:paraId="19333706" w14:textId="77777777" w:rsidTr="009F410A">
        <w:trPr>
          <w:trHeight w:val="945"/>
        </w:trPr>
        <w:tc>
          <w:tcPr>
            <w:tcW w:w="9026" w:type="dxa"/>
            <w:gridSpan w:val="3"/>
            <w:hideMark/>
          </w:tcPr>
          <w:p w14:paraId="11CDA4AD" w14:textId="62875F7A" w:rsidR="009F410A" w:rsidRPr="009F410A" w:rsidRDefault="009F410A">
            <w:pPr>
              <w:rPr>
                <w:b/>
                <w:bCs/>
              </w:rPr>
            </w:pPr>
            <w:r w:rsidRPr="009F410A">
              <w:rPr>
                <w:b/>
                <w:bCs/>
              </w:rPr>
              <w:t>DESCRIPCIÓN:</w:t>
            </w:r>
            <w:r w:rsidRPr="009F410A">
              <w:br/>
              <w:t xml:space="preserve">El sistema permitirá al usuario cliente realizar modificaciones a </w:t>
            </w:r>
            <w:proofErr w:type="spellStart"/>
            <w:r w:rsidRPr="009F410A">
              <w:t>el</w:t>
            </w:r>
            <w:proofErr w:type="spellEnd"/>
            <w:r w:rsidRPr="009F410A">
              <w:t xml:space="preserve"> o los vehículos registrados en su cuenta personal exceptuando la placa del vehículo</w:t>
            </w:r>
          </w:p>
        </w:tc>
      </w:tr>
      <w:tr w:rsidR="009F410A" w:rsidRPr="009F410A" w14:paraId="177DCD1C" w14:textId="77777777" w:rsidTr="009F410A">
        <w:trPr>
          <w:trHeight w:val="1275"/>
        </w:trPr>
        <w:tc>
          <w:tcPr>
            <w:tcW w:w="9026" w:type="dxa"/>
            <w:gridSpan w:val="3"/>
            <w:hideMark/>
          </w:tcPr>
          <w:p w14:paraId="5CD2A12B" w14:textId="77777777" w:rsidR="009F410A" w:rsidRPr="009F410A" w:rsidRDefault="009F410A">
            <w:pPr>
              <w:rPr>
                <w:b/>
                <w:bCs/>
              </w:rPr>
            </w:pPr>
            <w:r w:rsidRPr="009F410A">
              <w:rPr>
                <w:b/>
                <w:bCs/>
              </w:rPr>
              <w:t xml:space="preserve">PRECONDICIÓN: </w:t>
            </w:r>
            <w:r w:rsidRPr="009F410A">
              <w:rPr>
                <w:b/>
                <w:bCs/>
              </w:rPr>
              <w:br/>
            </w:r>
            <w:r w:rsidRPr="009F410A">
              <w:t>El cliente tiene acceso al sistema de gestión del parqueadero.</w:t>
            </w:r>
            <w:r w:rsidRPr="009F410A">
              <w:br/>
              <w:t>El sistema está operativo y tiene la funcionalidad de modificación de vehículos disponible.</w:t>
            </w:r>
            <w:r w:rsidRPr="009F410A">
              <w:br/>
              <w:t>El cliente tiene al menos un vehículo registrado en el sistema.</w:t>
            </w:r>
          </w:p>
        </w:tc>
      </w:tr>
      <w:tr w:rsidR="009F410A" w:rsidRPr="009F410A" w14:paraId="37ADB4BF" w14:textId="77777777" w:rsidTr="009F410A">
        <w:trPr>
          <w:trHeight w:val="675"/>
        </w:trPr>
        <w:tc>
          <w:tcPr>
            <w:tcW w:w="9026" w:type="dxa"/>
            <w:gridSpan w:val="3"/>
            <w:hideMark/>
          </w:tcPr>
          <w:p w14:paraId="50326085" w14:textId="77777777" w:rsidR="009F410A" w:rsidRPr="009F410A" w:rsidRDefault="009F410A">
            <w:pPr>
              <w:rPr>
                <w:b/>
                <w:bCs/>
              </w:rPr>
            </w:pPr>
            <w:r w:rsidRPr="009F410A">
              <w:rPr>
                <w:b/>
                <w:bCs/>
              </w:rPr>
              <w:t>POSCONDICIÓN:</w:t>
            </w:r>
            <w:r w:rsidRPr="009F410A">
              <w:rPr>
                <w:b/>
                <w:bCs/>
              </w:rPr>
              <w:br/>
            </w:r>
            <w:r w:rsidRPr="009F410A">
              <w:t>Los cambios realizados en el vehículo se actualizan correctamente en el sistema.</w:t>
            </w:r>
          </w:p>
        </w:tc>
      </w:tr>
      <w:tr w:rsidR="009F410A" w:rsidRPr="009F410A" w14:paraId="5E6099E9" w14:textId="77777777" w:rsidTr="009F410A">
        <w:trPr>
          <w:trHeight w:val="3810"/>
        </w:trPr>
        <w:tc>
          <w:tcPr>
            <w:tcW w:w="9026" w:type="dxa"/>
            <w:gridSpan w:val="3"/>
            <w:hideMark/>
          </w:tcPr>
          <w:p w14:paraId="1DFBC27B" w14:textId="77777777" w:rsidR="009F410A" w:rsidRPr="009F410A" w:rsidRDefault="009F410A">
            <w:pPr>
              <w:rPr>
                <w:b/>
                <w:bCs/>
              </w:rPr>
            </w:pPr>
            <w:r w:rsidRPr="009F410A">
              <w:rPr>
                <w:b/>
                <w:bCs/>
              </w:rPr>
              <w:t xml:space="preserve">MANEJO DE SITUACIONES ANORMALES </w:t>
            </w:r>
            <w:r w:rsidRPr="009F410A">
              <w:rPr>
                <w:b/>
                <w:bCs/>
              </w:rPr>
              <w:br/>
            </w:r>
            <w:r w:rsidRPr="009F410A">
              <w:t>Datos Inconsistentes:</w:t>
            </w:r>
            <w:r w:rsidRPr="009F410A">
              <w:br/>
            </w:r>
            <w:r w:rsidRPr="009F410A">
              <w:br/>
              <w:t>Si se detectan datos inconsistentes o incorrectos durante la modificación del vehículo, el sistema debe mostrar un mensaje indicando la situación y proporcionar instrucciones sobre cómo corregir los datos.</w:t>
            </w:r>
            <w:r w:rsidRPr="009F410A">
              <w:br/>
              <w:t>Interrupciones del Servicio:</w:t>
            </w:r>
            <w:r w:rsidRPr="009F410A">
              <w:br/>
            </w:r>
            <w:r w:rsidRPr="009F410A">
              <w:br/>
              <w:t>En caso de interrupciones del servicio durante el proceso de modificación de vehículos, el sistema debe informar al cliente sobre el problema y proporcionar una estimación del tiempo de recuperación.</w:t>
            </w:r>
            <w:r w:rsidRPr="009F410A">
              <w:br/>
              <w:t>Confirmación de Cambios:</w:t>
            </w:r>
            <w:r w:rsidRPr="009F410A">
              <w:br/>
            </w:r>
            <w:r w:rsidRPr="009F410A">
              <w:br/>
              <w:t>Si el cliente intenta salir de la página de modificación sin confirmar los cambios, el sistema debe mostrar una advertencia para evitar la pérdida accidental de los cambios realizados.</w:t>
            </w:r>
          </w:p>
        </w:tc>
      </w:tr>
      <w:tr w:rsidR="009F410A" w:rsidRPr="009F410A" w14:paraId="26500559" w14:textId="77777777" w:rsidTr="009F410A">
        <w:trPr>
          <w:trHeight w:val="4905"/>
        </w:trPr>
        <w:tc>
          <w:tcPr>
            <w:tcW w:w="9026" w:type="dxa"/>
            <w:gridSpan w:val="3"/>
            <w:hideMark/>
          </w:tcPr>
          <w:p w14:paraId="3AFD6672" w14:textId="77777777" w:rsidR="009F410A" w:rsidRPr="009F410A" w:rsidRDefault="009F410A">
            <w:pPr>
              <w:rPr>
                <w:b/>
                <w:bCs/>
              </w:rPr>
            </w:pPr>
            <w:r w:rsidRPr="009F410A">
              <w:rPr>
                <w:b/>
                <w:bCs/>
              </w:rPr>
              <w:lastRenderedPageBreak/>
              <w:t xml:space="preserve">CRITERIOS DE ACEPTACIÓN: </w:t>
            </w:r>
            <w:r w:rsidRPr="009F410A">
              <w:rPr>
                <w:b/>
                <w:bCs/>
              </w:rPr>
              <w:br/>
            </w:r>
            <w:r w:rsidRPr="009F410A">
              <w:t>Interfaz de Modificación de Vehículos:</w:t>
            </w:r>
            <w:r w:rsidRPr="009F410A">
              <w:br/>
            </w:r>
            <w:r w:rsidRPr="009F410A">
              <w:br/>
              <w:t>El sistema proporciona una interfaz clara y fácil de usar para que los clientes modifiquen sus vehículos registrados.</w:t>
            </w:r>
            <w:r w:rsidRPr="009F410A">
              <w:br/>
              <w:t>Selección del Vehículo a Modificar:</w:t>
            </w:r>
            <w:r w:rsidRPr="009F410A">
              <w:br/>
            </w:r>
            <w:r w:rsidRPr="009F410A">
              <w:br/>
              <w:t>El cliente puede seleccionar el vehículo específico que desea modificar dentro de la interfaz del sistema.</w:t>
            </w:r>
            <w:r w:rsidRPr="009F410A">
              <w:br/>
              <w:t>Edición de Información:</w:t>
            </w:r>
            <w:r w:rsidRPr="009F410A">
              <w:br/>
            </w:r>
            <w:r w:rsidRPr="009F410A">
              <w:br/>
              <w:t>Se permite al cliente editar los campos relevantes del vehículo, exceptuando la placa</w:t>
            </w:r>
            <w:r w:rsidRPr="009F410A">
              <w:br/>
              <w:t>Validación de Datos:</w:t>
            </w:r>
            <w:r w:rsidRPr="009F410A">
              <w:br/>
            </w:r>
            <w:r w:rsidRPr="009F410A">
              <w:br/>
              <w:t>El sistema valida los datos proporcionados por el cliente para asegurar que sean completos y válidos antes de realizar la modificación.</w:t>
            </w:r>
            <w:r w:rsidRPr="009F410A">
              <w:br/>
              <w:t>Confirmación de Cambios:</w:t>
            </w:r>
            <w:r w:rsidRPr="009F410A">
              <w:br/>
            </w:r>
            <w:r w:rsidRPr="009F410A">
              <w:br/>
              <w:t>Después de realizar las modificaciones, el sistema solicita una confirmación explícita por parte del cliente antes de aplicar los cambios.</w:t>
            </w:r>
            <w:r w:rsidRPr="009F410A">
              <w:br/>
              <w:t>Actualización de la Base de Datos:</w:t>
            </w:r>
            <w:r w:rsidRPr="009F410A">
              <w:br/>
            </w:r>
            <w:r w:rsidRPr="009F410A">
              <w:br/>
              <w:t>Una vez confirmados, los cambios en el vehículo se actualizan en la base de datos del sistema de gestión del parqueadero.</w:t>
            </w:r>
          </w:p>
        </w:tc>
      </w:tr>
    </w:tbl>
    <w:p w14:paraId="013DB143" w14:textId="77777777" w:rsidR="00BB2DA9" w:rsidRDefault="00BB2DA9" w:rsidP="005F43D2"/>
    <w:p w14:paraId="46BA9AF3" w14:textId="77777777" w:rsidR="009F410A" w:rsidRDefault="009F410A" w:rsidP="005F43D2"/>
    <w:p w14:paraId="7DDC7339" w14:textId="77777777" w:rsidR="009F410A" w:rsidRDefault="009F410A" w:rsidP="005F43D2"/>
    <w:p w14:paraId="03AD32B5" w14:textId="77777777" w:rsidR="009F410A" w:rsidRDefault="009F410A" w:rsidP="005F43D2"/>
    <w:p w14:paraId="7038B871" w14:textId="77777777" w:rsidR="009F410A" w:rsidRDefault="009F410A" w:rsidP="005F43D2"/>
    <w:p w14:paraId="2683EBD2" w14:textId="77777777" w:rsidR="009F410A" w:rsidRDefault="009F410A" w:rsidP="005F43D2"/>
    <w:p w14:paraId="006AEA37" w14:textId="77777777" w:rsidR="009F410A" w:rsidRDefault="009F410A" w:rsidP="005F43D2"/>
    <w:p w14:paraId="65000F03" w14:textId="77777777" w:rsidR="009F410A" w:rsidRDefault="009F410A" w:rsidP="005F43D2"/>
    <w:p w14:paraId="75EB1B4C" w14:textId="77777777" w:rsidR="009F410A" w:rsidRDefault="009F410A" w:rsidP="005F43D2"/>
    <w:p w14:paraId="5E892F96" w14:textId="77777777" w:rsidR="009F410A" w:rsidRDefault="009F410A" w:rsidP="005F43D2"/>
    <w:p w14:paraId="48121693" w14:textId="77777777" w:rsidR="009F410A" w:rsidRDefault="009F410A" w:rsidP="005F43D2"/>
    <w:p w14:paraId="74F77BDC" w14:textId="30EA53C4" w:rsidR="009F410A" w:rsidRPr="009F410A" w:rsidRDefault="009F410A" w:rsidP="009F410A">
      <w:pPr>
        <w:pStyle w:val="Descripcin"/>
        <w:keepNext/>
        <w:rPr>
          <w:b/>
          <w:bCs/>
          <w:i w:val="0"/>
          <w:iCs w:val="0"/>
          <w:sz w:val="24"/>
          <w:szCs w:val="20"/>
        </w:rPr>
      </w:pPr>
      <w:r w:rsidRPr="009F410A">
        <w:rPr>
          <w:b/>
          <w:bCs/>
          <w:i w:val="0"/>
          <w:iCs w:val="0"/>
          <w:sz w:val="24"/>
          <w:szCs w:val="20"/>
        </w:rPr>
        <w:lastRenderedPageBreak/>
        <w:t xml:space="preserve">Tabla </w:t>
      </w:r>
      <w:r w:rsidRPr="009F410A">
        <w:rPr>
          <w:b/>
          <w:bCs/>
          <w:i w:val="0"/>
          <w:iCs w:val="0"/>
          <w:sz w:val="24"/>
          <w:szCs w:val="20"/>
        </w:rPr>
        <w:fldChar w:fldCharType="begin"/>
      </w:r>
      <w:r w:rsidRPr="009F410A">
        <w:rPr>
          <w:b/>
          <w:bCs/>
          <w:i w:val="0"/>
          <w:iCs w:val="0"/>
          <w:sz w:val="24"/>
          <w:szCs w:val="20"/>
        </w:rPr>
        <w:instrText xml:space="preserve"> SEQ Tabla \* ARABIC </w:instrText>
      </w:r>
      <w:r w:rsidRPr="009F410A">
        <w:rPr>
          <w:b/>
          <w:bCs/>
          <w:i w:val="0"/>
          <w:iCs w:val="0"/>
          <w:sz w:val="24"/>
          <w:szCs w:val="20"/>
        </w:rPr>
        <w:fldChar w:fldCharType="separate"/>
      </w:r>
      <w:r w:rsidR="00BA77A4">
        <w:rPr>
          <w:b/>
          <w:bCs/>
          <w:i w:val="0"/>
          <w:iCs w:val="0"/>
          <w:noProof/>
          <w:sz w:val="24"/>
          <w:szCs w:val="20"/>
        </w:rPr>
        <w:t>22</w:t>
      </w:r>
      <w:r w:rsidRPr="009F410A">
        <w:rPr>
          <w:b/>
          <w:bCs/>
          <w:i w:val="0"/>
          <w:iCs w:val="0"/>
          <w:sz w:val="24"/>
          <w:szCs w:val="20"/>
        </w:rPr>
        <w:fldChar w:fldCharType="end"/>
      </w:r>
    </w:p>
    <w:p w14:paraId="63BC363E" w14:textId="7C4B6F3D" w:rsidR="009F410A" w:rsidRPr="009F410A" w:rsidRDefault="009F410A" w:rsidP="009F410A">
      <w:pPr>
        <w:pStyle w:val="Descripcin"/>
        <w:keepNext/>
        <w:rPr>
          <w:sz w:val="24"/>
          <w:szCs w:val="20"/>
        </w:rPr>
      </w:pPr>
      <w:r w:rsidRPr="009F410A">
        <w:rPr>
          <w:sz w:val="24"/>
          <w:szCs w:val="20"/>
        </w:rPr>
        <w:t>Requerimiento funcional No.21</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252"/>
        <w:gridCol w:w="844"/>
        <w:gridCol w:w="3930"/>
      </w:tblGrid>
      <w:tr w:rsidR="009F410A" w:rsidRPr="009F410A" w14:paraId="7D0C7A72" w14:textId="77777777" w:rsidTr="009F410A">
        <w:trPr>
          <w:trHeight w:val="900"/>
        </w:trPr>
        <w:tc>
          <w:tcPr>
            <w:tcW w:w="4252" w:type="dxa"/>
            <w:hideMark/>
          </w:tcPr>
          <w:p w14:paraId="0A7D47DD" w14:textId="77777777" w:rsidR="009F410A" w:rsidRPr="009F410A" w:rsidRDefault="009F410A">
            <w:pPr>
              <w:rPr>
                <w:b/>
                <w:bCs/>
              </w:rPr>
            </w:pPr>
            <w:r w:rsidRPr="009F410A">
              <w:rPr>
                <w:b/>
                <w:bCs/>
              </w:rPr>
              <w:t>IDENTIFICADOR:</w:t>
            </w:r>
            <w:r w:rsidRPr="009F410A">
              <w:rPr>
                <w:b/>
                <w:bCs/>
              </w:rPr>
              <w:br/>
              <w:t>R21</w:t>
            </w:r>
          </w:p>
        </w:tc>
        <w:tc>
          <w:tcPr>
            <w:tcW w:w="4774" w:type="dxa"/>
            <w:gridSpan w:val="2"/>
            <w:hideMark/>
          </w:tcPr>
          <w:p w14:paraId="033AAD06" w14:textId="1A9737B5" w:rsidR="009F410A" w:rsidRPr="009F410A" w:rsidRDefault="009F410A" w:rsidP="009F410A">
            <w:pPr>
              <w:rPr>
                <w:b/>
                <w:bCs/>
              </w:rPr>
            </w:pPr>
            <w:r w:rsidRPr="009F410A">
              <w:rPr>
                <w:b/>
                <w:bCs/>
              </w:rPr>
              <w:t>NOMBRE:</w:t>
            </w:r>
            <w:r w:rsidRPr="009F410A">
              <w:rPr>
                <w:b/>
                <w:bCs/>
              </w:rPr>
              <w:br/>
              <w:t>Inhabilitar vehículo</w:t>
            </w:r>
          </w:p>
        </w:tc>
      </w:tr>
      <w:tr w:rsidR="009F410A" w:rsidRPr="009F410A" w14:paraId="3BECA623" w14:textId="77777777" w:rsidTr="009F410A">
        <w:trPr>
          <w:trHeight w:val="1200"/>
        </w:trPr>
        <w:tc>
          <w:tcPr>
            <w:tcW w:w="4252" w:type="dxa"/>
            <w:hideMark/>
          </w:tcPr>
          <w:p w14:paraId="62C25B41" w14:textId="77777777" w:rsidR="009F410A" w:rsidRPr="009F410A" w:rsidRDefault="009F410A">
            <w:r w:rsidRPr="009F410A">
              <w:rPr>
                <w:b/>
                <w:bCs/>
              </w:rPr>
              <w:t>Tipo:</w:t>
            </w:r>
            <w:r w:rsidRPr="009F410A">
              <w:t xml:space="preserve"> </w:t>
            </w:r>
            <w:r w:rsidRPr="009F410A">
              <w:br/>
            </w:r>
            <w:r w:rsidRPr="009F410A">
              <w:rPr>
                <w:b/>
                <w:bCs/>
              </w:rPr>
              <w:t>(NECESARIO/DESEABLE)</w:t>
            </w:r>
            <w:r w:rsidRPr="009F410A">
              <w:t xml:space="preserve"> </w:t>
            </w:r>
            <w:r w:rsidRPr="009F410A">
              <w:br/>
              <w:t>Necesario</w:t>
            </w:r>
            <w:r w:rsidRPr="009F410A">
              <w:br/>
            </w:r>
            <w:r w:rsidRPr="009F410A">
              <w:rPr>
                <w:b/>
                <w:bCs/>
              </w:rPr>
              <w:t xml:space="preserve">  </w:t>
            </w:r>
          </w:p>
        </w:tc>
        <w:tc>
          <w:tcPr>
            <w:tcW w:w="4774" w:type="dxa"/>
            <w:gridSpan w:val="2"/>
            <w:hideMark/>
          </w:tcPr>
          <w:p w14:paraId="5533B67C" w14:textId="3640E0E3" w:rsidR="009F410A" w:rsidRPr="009F410A" w:rsidRDefault="009F410A" w:rsidP="009F410A">
            <w:pPr>
              <w:rPr>
                <w:b/>
                <w:bCs/>
              </w:rPr>
            </w:pPr>
            <w:r w:rsidRPr="009F410A">
              <w:rPr>
                <w:b/>
                <w:bCs/>
              </w:rPr>
              <w:br/>
              <w:t xml:space="preserve">PRIORIDAD DE </w:t>
            </w:r>
            <w:r w:rsidRPr="009F410A">
              <w:rPr>
                <w:b/>
                <w:bCs/>
              </w:rPr>
              <w:br/>
              <w:t xml:space="preserve">DESARROLLO: </w:t>
            </w:r>
            <w:r w:rsidRPr="009F410A">
              <w:br/>
              <w:t xml:space="preserve">Alta </w:t>
            </w:r>
            <w:r w:rsidRPr="009F410A">
              <w:rPr>
                <w:b/>
                <w:bCs/>
              </w:rPr>
              <w:t xml:space="preserve"> </w:t>
            </w:r>
          </w:p>
        </w:tc>
      </w:tr>
      <w:tr w:rsidR="009F410A" w:rsidRPr="009F410A" w14:paraId="6A6BE85D" w14:textId="77777777" w:rsidTr="009F410A">
        <w:trPr>
          <w:trHeight w:val="990"/>
        </w:trPr>
        <w:tc>
          <w:tcPr>
            <w:tcW w:w="5096" w:type="dxa"/>
            <w:gridSpan w:val="2"/>
            <w:hideMark/>
          </w:tcPr>
          <w:p w14:paraId="00AE668F" w14:textId="1DEC1D43" w:rsidR="009F410A" w:rsidRPr="009F410A" w:rsidRDefault="009F410A">
            <w:pPr>
              <w:rPr>
                <w:b/>
                <w:bCs/>
              </w:rPr>
            </w:pPr>
            <w:r w:rsidRPr="009F410A">
              <w:rPr>
                <w:b/>
                <w:bCs/>
              </w:rPr>
              <w:t xml:space="preserve">ENTRADA: </w:t>
            </w:r>
            <w:r w:rsidRPr="009F410A">
              <w:br/>
              <w:t>1. Correo Electrónico</w:t>
            </w:r>
            <w:r w:rsidRPr="009F410A">
              <w:br/>
              <w:t>2. Contraseña (Logueo del cliente)</w:t>
            </w:r>
          </w:p>
        </w:tc>
        <w:tc>
          <w:tcPr>
            <w:tcW w:w="3930" w:type="dxa"/>
            <w:hideMark/>
          </w:tcPr>
          <w:p w14:paraId="3DA12742" w14:textId="77777777" w:rsidR="009F410A" w:rsidRPr="009F410A" w:rsidRDefault="009F410A">
            <w:pPr>
              <w:rPr>
                <w:b/>
                <w:bCs/>
              </w:rPr>
            </w:pPr>
            <w:r w:rsidRPr="009F410A">
              <w:rPr>
                <w:b/>
                <w:bCs/>
              </w:rPr>
              <w:t xml:space="preserve">SALIDA: </w:t>
            </w:r>
            <w:r w:rsidRPr="009F410A">
              <w:br/>
              <w:t>Inhabilitación Exitosa</w:t>
            </w:r>
          </w:p>
        </w:tc>
      </w:tr>
      <w:tr w:rsidR="009F410A" w:rsidRPr="009F410A" w14:paraId="4470F6D7" w14:textId="77777777" w:rsidTr="009F410A">
        <w:trPr>
          <w:trHeight w:val="1365"/>
        </w:trPr>
        <w:tc>
          <w:tcPr>
            <w:tcW w:w="9026" w:type="dxa"/>
            <w:gridSpan w:val="3"/>
            <w:hideMark/>
          </w:tcPr>
          <w:p w14:paraId="48BE37D6" w14:textId="4973019E" w:rsidR="009F410A" w:rsidRPr="009F410A" w:rsidRDefault="009F410A">
            <w:pPr>
              <w:rPr>
                <w:b/>
                <w:bCs/>
              </w:rPr>
            </w:pPr>
            <w:r w:rsidRPr="009F410A">
              <w:rPr>
                <w:b/>
                <w:bCs/>
              </w:rPr>
              <w:t>DESCRIPCIÓN:</w:t>
            </w:r>
            <w:r w:rsidRPr="009F410A">
              <w:br/>
              <w:t>El sistema permitirá al usuario cliente Inhabilitar un vehículo que haya registrado en su cuenta</w:t>
            </w:r>
          </w:p>
        </w:tc>
      </w:tr>
      <w:tr w:rsidR="009F410A" w:rsidRPr="009F410A" w14:paraId="58905B23" w14:textId="77777777" w:rsidTr="009F410A">
        <w:trPr>
          <w:trHeight w:val="1245"/>
        </w:trPr>
        <w:tc>
          <w:tcPr>
            <w:tcW w:w="9026" w:type="dxa"/>
            <w:gridSpan w:val="3"/>
            <w:hideMark/>
          </w:tcPr>
          <w:p w14:paraId="3CBA77BD" w14:textId="77777777" w:rsidR="009F410A" w:rsidRPr="009F410A" w:rsidRDefault="009F410A">
            <w:pPr>
              <w:rPr>
                <w:b/>
                <w:bCs/>
              </w:rPr>
            </w:pPr>
            <w:r w:rsidRPr="009F410A">
              <w:rPr>
                <w:b/>
                <w:bCs/>
              </w:rPr>
              <w:t xml:space="preserve">PRECONDICIÓN: </w:t>
            </w:r>
            <w:r w:rsidRPr="009F410A">
              <w:rPr>
                <w:b/>
                <w:bCs/>
              </w:rPr>
              <w:br/>
            </w:r>
            <w:r w:rsidRPr="009F410A">
              <w:t>El cliente tiene acceso al sistema de gestión del parqueadero.</w:t>
            </w:r>
            <w:r w:rsidRPr="009F410A">
              <w:br/>
              <w:t>El sistema está operativo y tiene la funcionalidad de inhabilitación de vehículos disponible.</w:t>
            </w:r>
            <w:r w:rsidRPr="009F410A">
              <w:br/>
              <w:t>El cliente tiene al menos un vehículo registrado en el sistema.</w:t>
            </w:r>
          </w:p>
        </w:tc>
      </w:tr>
      <w:tr w:rsidR="009F410A" w:rsidRPr="009F410A" w14:paraId="20BD106B" w14:textId="77777777" w:rsidTr="009F410A">
        <w:trPr>
          <w:trHeight w:val="645"/>
        </w:trPr>
        <w:tc>
          <w:tcPr>
            <w:tcW w:w="9026" w:type="dxa"/>
            <w:gridSpan w:val="3"/>
            <w:hideMark/>
          </w:tcPr>
          <w:p w14:paraId="35052083" w14:textId="77777777" w:rsidR="009F410A" w:rsidRPr="009F410A" w:rsidRDefault="009F410A">
            <w:pPr>
              <w:rPr>
                <w:b/>
                <w:bCs/>
              </w:rPr>
            </w:pPr>
            <w:r w:rsidRPr="009F410A">
              <w:rPr>
                <w:b/>
                <w:bCs/>
              </w:rPr>
              <w:t>POSCONDICIÓN:</w:t>
            </w:r>
            <w:r w:rsidRPr="009F410A">
              <w:rPr>
                <w:b/>
                <w:bCs/>
              </w:rPr>
              <w:br/>
            </w:r>
            <w:r w:rsidRPr="009F410A">
              <w:t>El vehículo se inhabilita correctamente en el sistema.</w:t>
            </w:r>
          </w:p>
        </w:tc>
      </w:tr>
      <w:tr w:rsidR="009F410A" w:rsidRPr="009F410A" w14:paraId="72327E50" w14:textId="77777777" w:rsidTr="009F410A">
        <w:trPr>
          <w:trHeight w:val="3780"/>
        </w:trPr>
        <w:tc>
          <w:tcPr>
            <w:tcW w:w="9026" w:type="dxa"/>
            <w:gridSpan w:val="3"/>
            <w:hideMark/>
          </w:tcPr>
          <w:p w14:paraId="102B8FA6" w14:textId="77777777" w:rsidR="009F410A" w:rsidRPr="009F410A" w:rsidRDefault="009F410A">
            <w:pPr>
              <w:rPr>
                <w:b/>
                <w:bCs/>
              </w:rPr>
            </w:pPr>
            <w:r w:rsidRPr="009F410A">
              <w:rPr>
                <w:b/>
                <w:bCs/>
              </w:rPr>
              <w:t xml:space="preserve">MANEJO DE SITUACIONES ANORMALES </w:t>
            </w:r>
            <w:r w:rsidRPr="009F410A">
              <w:rPr>
                <w:b/>
                <w:bCs/>
              </w:rPr>
              <w:br/>
            </w:r>
            <w:r w:rsidRPr="009F410A">
              <w:t>Interrupciones del Servicio:</w:t>
            </w:r>
            <w:r w:rsidRPr="009F410A">
              <w:br/>
            </w:r>
            <w:r w:rsidRPr="009F410A">
              <w:br/>
              <w:t>En caso de interrupciones del servicio durante el proceso de inhabilitación de vehículos, el sistema debe informar al cliente sobre el problema y proporcionar una estimación del tiempo de recuperación.</w:t>
            </w:r>
            <w:r w:rsidRPr="009F410A">
              <w:br/>
              <w:t>Confirmación de Inhabilitación:</w:t>
            </w:r>
            <w:r w:rsidRPr="009F410A">
              <w:br/>
            </w:r>
            <w:r w:rsidRPr="009F410A">
              <w:br/>
              <w:t>Si el cliente intenta salir de la página de inhabilitación sin confirmar la acción, el sistema debe mostrar una advertencia para evitar la pérdida accidental de la acción.</w:t>
            </w:r>
            <w:r w:rsidRPr="009F410A">
              <w:br/>
              <w:t>Errores de Procesamiento:</w:t>
            </w:r>
            <w:r w:rsidRPr="009F410A">
              <w:br/>
            </w:r>
            <w:r w:rsidRPr="009F410A">
              <w:br/>
              <w:t>Si se producen errores durante el proceso de inhabilitación del vehículo, el sistema debe mostrar un mensaje claro al cliente indicando el problema y proporcionar instrucciones sobre cómo proceder.</w:t>
            </w:r>
          </w:p>
        </w:tc>
      </w:tr>
      <w:tr w:rsidR="009F410A" w:rsidRPr="009F410A" w14:paraId="17254A56" w14:textId="77777777" w:rsidTr="009F410A">
        <w:trPr>
          <w:trHeight w:val="3705"/>
        </w:trPr>
        <w:tc>
          <w:tcPr>
            <w:tcW w:w="9026" w:type="dxa"/>
            <w:gridSpan w:val="3"/>
            <w:hideMark/>
          </w:tcPr>
          <w:p w14:paraId="1624A6F2" w14:textId="77777777" w:rsidR="009F410A" w:rsidRPr="009F410A" w:rsidRDefault="009F410A">
            <w:pPr>
              <w:rPr>
                <w:b/>
                <w:bCs/>
              </w:rPr>
            </w:pPr>
            <w:r w:rsidRPr="009F410A">
              <w:rPr>
                <w:b/>
                <w:bCs/>
              </w:rPr>
              <w:lastRenderedPageBreak/>
              <w:t xml:space="preserve">CRITERIOS DE ACEPTACIÓN: </w:t>
            </w:r>
            <w:r w:rsidRPr="009F410A">
              <w:rPr>
                <w:b/>
                <w:bCs/>
              </w:rPr>
              <w:br/>
            </w:r>
            <w:r w:rsidRPr="009F410A">
              <w:t>Interfaz de Inhabilitación de Vehículos:</w:t>
            </w:r>
            <w:r w:rsidRPr="009F410A">
              <w:br/>
            </w:r>
            <w:r w:rsidRPr="009F410A">
              <w:br/>
              <w:t>El sistema proporciona una interfaz clara y fácil de usar para que los clientes inhabiliten sus vehículos registrados.</w:t>
            </w:r>
            <w:r w:rsidRPr="009F410A">
              <w:br/>
              <w:t>Selección del Vehículo a Inhabilitar:</w:t>
            </w:r>
            <w:r w:rsidRPr="009F410A">
              <w:br/>
            </w:r>
            <w:r w:rsidRPr="009F410A">
              <w:br/>
              <w:t>El cliente puede seleccionar el vehículo específico que desea inhabilitar dentro de la interfaz del sistema.</w:t>
            </w:r>
            <w:r w:rsidRPr="009F410A">
              <w:br/>
              <w:t>Confirmación de Inhabilitación:</w:t>
            </w:r>
            <w:r w:rsidRPr="009F410A">
              <w:br/>
            </w:r>
            <w:r w:rsidRPr="009F410A">
              <w:br/>
              <w:t>Después de seleccionar el vehículo a inhabilitar, el sistema solicita una confirmación explícita por parte del cliente antes de aplicar la inhabilitación.</w:t>
            </w:r>
            <w:r w:rsidRPr="009F410A">
              <w:br/>
              <w:t>Actualización de la Base de Datos:</w:t>
            </w:r>
            <w:r w:rsidRPr="009F410A">
              <w:br/>
            </w:r>
            <w:r w:rsidRPr="009F410A">
              <w:br/>
              <w:t>Una vez confirmada, la inhabilitación del vehículo se actualiza en la base de datos del sistema de gestión del parqueadero.</w:t>
            </w:r>
          </w:p>
        </w:tc>
      </w:tr>
    </w:tbl>
    <w:p w14:paraId="0192DCEE" w14:textId="77777777" w:rsidR="009F410A" w:rsidRDefault="009F410A" w:rsidP="005F43D2"/>
    <w:p w14:paraId="363420E9" w14:textId="77777777" w:rsidR="009F410A" w:rsidRPr="009F410A" w:rsidRDefault="009F410A" w:rsidP="005F43D2">
      <w:pPr>
        <w:rPr>
          <w:b/>
          <w:bCs/>
        </w:rPr>
      </w:pPr>
    </w:p>
    <w:p w14:paraId="2BF9DA42" w14:textId="0B6925FA" w:rsidR="009F410A" w:rsidRPr="009F410A" w:rsidRDefault="009F410A" w:rsidP="009F410A">
      <w:pPr>
        <w:pStyle w:val="Descripcin"/>
        <w:keepNext/>
        <w:rPr>
          <w:b/>
          <w:bCs/>
          <w:i w:val="0"/>
          <w:iCs w:val="0"/>
          <w:sz w:val="24"/>
          <w:szCs w:val="20"/>
        </w:rPr>
      </w:pPr>
      <w:r w:rsidRPr="009F410A">
        <w:rPr>
          <w:b/>
          <w:bCs/>
          <w:i w:val="0"/>
          <w:iCs w:val="0"/>
          <w:sz w:val="24"/>
          <w:szCs w:val="20"/>
        </w:rPr>
        <w:t xml:space="preserve">Tabla </w:t>
      </w:r>
      <w:r w:rsidRPr="009F410A">
        <w:rPr>
          <w:b/>
          <w:bCs/>
          <w:i w:val="0"/>
          <w:iCs w:val="0"/>
          <w:sz w:val="24"/>
          <w:szCs w:val="20"/>
        </w:rPr>
        <w:fldChar w:fldCharType="begin"/>
      </w:r>
      <w:r w:rsidRPr="009F410A">
        <w:rPr>
          <w:b/>
          <w:bCs/>
          <w:i w:val="0"/>
          <w:iCs w:val="0"/>
          <w:sz w:val="24"/>
          <w:szCs w:val="20"/>
        </w:rPr>
        <w:instrText xml:space="preserve"> SEQ Tabla \* ARABIC </w:instrText>
      </w:r>
      <w:r w:rsidRPr="009F410A">
        <w:rPr>
          <w:b/>
          <w:bCs/>
          <w:i w:val="0"/>
          <w:iCs w:val="0"/>
          <w:sz w:val="24"/>
          <w:szCs w:val="20"/>
        </w:rPr>
        <w:fldChar w:fldCharType="separate"/>
      </w:r>
      <w:r w:rsidR="00BA77A4">
        <w:rPr>
          <w:b/>
          <w:bCs/>
          <w:i w:val="0"/>
          <w:iCs w:val="0"/>
          <w:noProof/>
          <w:sz w:val="24"/>
          <w:szCs w:val="20"/>
        </w:rPr>
        <w:t>23</w:t>
      </w:r>
      <w:r w:rsidRPr="009F410A">
        <w:rPr>
          <w:b/>
          <w:bCs/>
          <w:i w:val="0"/>
          <w:iCs w:val="0"/>
          <w:sz w:val="24"/>
          <w:szCs w:val="20"/>
        </w:rPr>
        <w:fldChar w:fldCharType="end"/>
      </w:r>
    </w:p>
    <w:p w14:paraId="23DC7663" w14:textId="5E061FAB" w:rsidR="009F410A" w:rsidRPr="009F410A" w:rsidRDefault="009F410A" w:rsidP="009F410A">
      <w:pPr>
        <w:pStyle w:val="Descripcin"/>
        <w:keepNext/>
        <w:rPr>
          <w:sz w:val="24"/>
          <w:szCs w:val="20"/>
        </w:rPr>
      </w:pPr>
      <w:r w:rsidRPr="009F410A">
        <w:rPr>
          <w:sz w:val="24"/>
          <w:szCs w:val="20"/>
        </w:rPr>
        <w:t>Requerimiento funcional No.22</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9F410A" w:rsidRPr="009F410A" w14:paraId="04DE6CFD" w14:textId="77777777" w:rsidTr="009F410A">
        <w:trPr>
          <w:trHeight w:val="900"/>
        </w:trPr>
        <w:tc>
          <w:tcPr>
            <w:tcW w:w="4038" w:type="dxa"/>
            <w:hideMark/>
          </w:tcPr>
          <w:p w14:paraId="14C71A59" w14:textId="77777777" w:rsidR="009F410A" w:rsidRPr="009F410A" w:rsidRDefault="009F410A">
            <w:pPr>
              <w:rPr>
                <w:b/>
                <w:bCs/>
              </w:rPr>
            </w:pPr>
            <w:r w:rsidRPr="009F410A">
              <w:rPr>
                <w:b/>
                <w:bCs/>
              </w:rPr>
              <w:t>IDENTIFICADOR:</w:t>
            </w:r>
            <w:r w:rsidRPr="009F410A">
              <w:rPr>
                <w:b/>
                <w:bCs/>
              </w:rPr>
              <w:br/>
              <w:t>R22</w:t>
            </w:r>
          </w:p>
        </w:tc>
        <w:tc>
          <w:tcPr>
            <w:tcW w:w="4988" w:type="dxa"/>
            <w:gridSpan w:val="2"/>
            <w:hideMark/>
          </w:tcPr>
          <w:p w14:paraId="354A77B0" w14:textId="77777777" w:rsidR="009F410A" w:rsidRPr="009F410A" w:rsidRDefault="009F410A" w:rsidP="009F410A">
            <w:pPr>
              <w:rPr>
                <w:b/>
                <w:bCs/>
              </w:rPr>
            </w:pPr>
            <w:r w:rsidRPr="009F410A">
              <w:rPr>
                <w:b/>
                <w:bCs/>
              </w:rPr>
              <w:t>NOMBRE:</w:t>
            </w:r>
            <w:r w:rsidRPr="009F410A">
              <w:rPr>
                <w:b/>
                <w:bCs/>
              </w:rPr>
              <w:br/>
              <w:t>Registrar Reserva</w:t>
            </w:r>
          </w:p>
        </w:tc>
      </w:tr>
      <w:tr w:rsidR="009F410A" w:rsidRPr="009F410A" w14:paraId="76C56665" w14:textId="77777777" w:rsidTr="009F410A">
        <w:trPr>
          <w:trHeight w:val="1200"/>
        </w:trPr>
        <w:tc>
          <w:tcPr>
            <w:tcW w:w="4038" w:type="dxa"/>
            <w:hideMark/>
          </w:tcPr>
          <w:p w14:paraId="6407D56A" w14:textId="77777777" w:rsidR="009F410A" w:rsidRPr="009F410A" w:rsidRDefault="009F410A">
            <w:r w:rsidRPr="009F410A">
              <w:rPr>
                <w:b/>
                <w:bCs/>
              </w:rPr>
              <w:t>Tipo:</w:t>
            </w:r>
            <w:r w:rsidRPr="009F410A">
              <w:t xml:space="preserve"> </w:t>
            </w:r>
            <w:r w:rsidRPr="009F410A">
              <w:br/>
            </w:r>
            <w:r w:rsidRPr="009F410A">
              <w:rPr>
                <w:b/>
                <w:bCs/>
              </w:rPr>
              <w:t>(NECESARIO/DESEABLE)</w:t>
            </w:r>
            <w:r w:rsidRPr="009F410A">
              <w:t xml:space="preserve"> </w:t>
            </w:r>
            <w:r w:rsidRPr="009F410A">
              <w:br/>
              <w:t>Necesario</w:t>
            </w:r>
            <w:r w:rsidRPr="009F410A">
              <w:br/>
            </w:r>
            <w:r w:rsidRPr="009F410A">
              <w:rPr>
                <w:b/>
                <w:bCs/>
              </w:rPr>
              <w:t xml:space="preserve">  </w:t>
            </w:r>
          </w:p>
        </w:tc>
        <w:tc>
          <w:tcPr>
            <w:tcW w:w="4988" w:type="dxa"/>
            <w:gridSpan w:val="2"/>
            <w:hideMark/>
          </w:tcPr>
          <w:p w14:paraId="1B93237E" w14:textId="77777777" w:rsidR="009F410A" w:rsidRPr="009F410A" w:rsidRDefault="009F410A" w:rsidP="009F410A">
            <w:pPr>
              <w:rPr>
                <w:b/>
                <w:bCs/>
              </w:rPr>
            </w:pPr>
            <w:r w:rsidRPr="009F410A">
              <w:rPr>
                <w:b/>
                <w:bCs/>
              </w:rPr>
              <w:br/>
            </w:r>
            <w:proofErr w:type="gramStart"/>
            <w:r w:rsidRPr="009F410A">
              <w:rPr>
                <w:b/>
                <w:bCs/>
              </w:rPr>
              <w:t>PRIORIDAD  DE</w:t>
            </w:r>
            <w:proofErr w:type="gramEnd"/>
            <w:r w:rsidRPr="009F410A">
              <w:rPr>
                <w:b/>
                <w:bCs/>
              </w:rPr>
              <w:t xml:space="preserve"> </w:t>
            </w:r>
            <w:r w:rsidRPr="009F410A">
              <w:rPr>
                <w:b/>
                <w:bCs/>
              </w:rPr>
              <w:br/>
              <w:t xml:space="preserve">DESARROLLO: </w:t>
            </w:r>
            <w:r w:rsidRPr="009F410A">
              <w:br/>
              <w:t xml:space="preserve">Alta </w:t>
            </w:r>
            <w:r w:rsidRPr="009F410A">
              <w:rPr>
                <w:b/>
                <w:bCs/>
              </w:rPr>
              <w:t xml:space="preserve"> </w:t>
            </w:r>
          </w:p>
        </w:tc>
      </w:tr>
      <w:tr w:rsidR="009F410A" w:rsidRPr="009F410A" w14:paraId="2365EF7D" w14:textId="77777777" w:rsidTr="009F410A">
        <w:trPr>
          <w:trHeight w:val="1830"/>
        </w:trPr>
        <w:tc>
          <w:tcPr>
            <w:tcW w:w="4723" w:type="dxa"/>
            <w:gridSpan w:val="2"/>
            <w:hideMark/>
          </w:tcPr>
          <w:p w14:paraId="0DF637CA" w14:textId="77777777" w:rsidR="009F410A" w:rsidRPr="009F410A" w:rsidRDefault="009F410A">
            <w:pPr>
              <w:rPr>
                <w:b/>
                <w:bCs/>
              </w:rPr>
            </w:pPr>
            <w:r w:rsidRPr="009F410A">
              <w:rPr>
                <w:b/>
                <w:bCs/>
              </w:rPr>
              <w:t xml:space="preserve">ENTRADA: </w:t>
            </w:r>
            <w:r w:rsidRPr="009F410A">
              <w:br/>
              <w:t>1. Fecha A Reservar</w:t>
            </w:r>
            <w:r w:rsidRPr="009F410A">
              <w:br/>
              <w:t>2.Hora A Reservar</w:t>
            </w:r>
            <w:r w:rsidRPr="009F410A">
              <w:br/>
              <w:t xml:space="preserve">3. </w:t>
            </w:r>
            <w:proofErr w:type="spellStart"/>
            <w:r w:rsidRPr="009F410A">
              <w:t>Vehiculo</w:t>
            </w:r>
            <w:proofErr w:type="spellEnd"/>
            <w:r w:rsidRPr="009F410A">
              <w:br/>
              <w:t>4.Cubiculo</w:t>
            </w:r>
          </w:p>
        </w:tc>
        <w:tc>
          <w:tcPr>
            <w:tcW w:w="4303" w:type="dxa"/>
            <w:hideMark/>
          </w:tcPr>
          <w:p w14:paraId="39C7070A" w14:textId="77777777" w:rsidR="009F410A" w:rsidRPr="009F410A" w:rsidRDefault="009F410A">
            <w:pPr>
              <w:rPr>
                <w:b/>
                <w:bCs/>
              </w:rPr>
            </w:pPr>
            <w:r w:rsidRPr="009F410A">
              <w:rPr>
                <w:b/>
                <w:bCs/>
              </w:rPr>
              <w:t xml:space="preserve">SALIDA: </w:t>
            </w:r>
            <w:r w:rsidRPr="009F410A">
              <w:br/>
              <w:t>Registro Exitosa</w:t>
            </w:r>
          </w:p>
        </w:tc>
      </w:tr>
      <w:tr w:rsidR="009F410A" w:rsidRPr="009F410A" w14:paraId="003812CF" w14:textId="77777777" w:rsidTr="009F410A">
        <w:trPr>
          <w:trHeight w:val="1050"/>
        </w:trPr>
        <w:tc>
          <w:tcPr>
            <w:tcW w:w="9026" w:type="dxa"/>
            <w:gridSpan w:val="3"/>
            <w:hideMark/>
          </w:tcPr>
          <w:p w14:paraId="18A1549F" w14:textId="77777777" w:rsidR="009F410A" w:rsidRPr="009F410A" w:rsidRDefault="009F410A">
            <w:pPr>
              <w:rPr>
                <w:b/>
                <w:bCs/>
              </w:rPr>
            </w:pPr>
            <w:r w:rsidRPr="009F410A">
              <w:rPr>
                <w:b/>
                <w:bCs/>
              </w:rPr>
              <w:t>DESCRIPCIÓN:</w:t>
            </w:r>
            <w:r w:rsidRPr="009F410A">
              <w:br/>
              <w:t xml:space="preserve">El sistema deberá permitir al usuario cliente registrar una reserva (siempre y cuando haya disponibilidad en el parqueadero) de servicio de parking en </w:t>
            </w:r>
            <w:proofErr w:type="spellStart"/>
            <w:r w:rsidRPr="009F410A">
              <w:t>linea</w:t>
            </w:r>
            <w:proofErr w:type="spellEnd"/>
            <w:r w:rsidRPr="009F410A">
              <w:t xml:space="preserve"> </w:t>
            </w:r>
          </w:p>
        </w:tc>
      </w:tr>
      <w:tr w:rsidR="009F410A" w:rsidRPr="009F410A" w14:paraId="776C2FB9" w14:textId="77777777" w:rsidTr="009F410A">
        <w:trPr>
          <w:trHeight w:val="1785"/>
        </w:trPr>
        <w:tc>
          <w:tcPr>
            <w:tcW w:w="9026" w:type="dxa"/>
            <w:gridSpan w:val="3"/>
            <w:hideMark/>
          </w:tcPr>
          <w:p w14:paraId="023647C6" w14:textId="77777777" w:rsidR="009F410A" w:rsidRPr="009F410A" w:rsidRDefault="009F410A">
            <w:pPr>
              <w:rPr>
                <w:b/>
                <w:bCs/>
              </w:rPr>
            </w:pPr>
            <w:r w:rsidRPr="009F410A">
              <w:rPr>
                <w:b/>
                <w:bCs/>
              </w:rPr>
              <w:t xml:space="preserve">PRECONDICIÓN: </w:t>
            </w:r>
            <w:r w:rsidRPr="009F410A">
              <w:rPr>
                <w:b/>
                <w:bCs/>
              </w:rPr>
              <w:br/>
            </w:r>
            <w:r w:rsidRPr="009F410A">
              <w:t>El cliente tiene acceso al sistema de gestión del parqueadero.</w:t>
            </w:r>
            <w:r w:rsidRPr="009F410A">
              <w:br/>
              <w:t>El sistema está operativo y tiene la funcionalidad de registro de reservas disponible.</w:t>
            </w:r>
            <w:r w:rsidRPr="009F410A">
              <w:br/>
              <w:t>El cliente está registrado en el sistema y ha iniciado sesión con sus credenciales.</w:t>
            </w:r>
            <w:r w:rsidRPr="009F410A">
              <w:br/>
              <w:t>El cliente ha seleccionado el vehículo que utilizará para la reserva.</w:t>
            </w:r>
            <w:r w:rsidRPr="009F410A">
              <w:br/>
              <w:t>El cliente ha seleccionado el horario que necesita</w:t>
            </w:r>
          </w:p>
        </w:tc>
      </w:tr>
      <w:tr w:rsidR="009F410A" w:rsidRPr="009F410A" w14:paraId="38577313" w14:textId="77777777" w:rsidTr="009F410A">
        <w:trPr>
          <w:trHeight w:val="1035"/>
        </w:trPr>
        <w:tc>
          <w:tcPr>
            <w:tcW w:w="9026" w:type="dxa"/>
            <w:gridSpan w:val="3"/>
            <w:hideMark/>
          </w:tcPr>
          <w:p w14:paraId="0C6FCEA6" w14:textId="77777777" w:rsidR="009F410A" w:rsidRPr="009F410A" w:rsidRDefault="009F410A">
            <w:pPr>
              <w:rPr>
                <w:b/>
                <w:bCs/>
              </w:rPr>
            </w:pPr>
            <w:r w:rsidRPr="009F410A">
              <w:rPr>
                <w:b/>
                <w:bCs/>
              </w:rPr>
              <w:lastRenderedPageBreak/>
              <w:t>POSCONDICIÓN:</w:t>
            </w:r>
            <w:r w:rsidRPr="009F410A">
              <w:rPr>
                <w:b/>
                <w:bCs/>
              </w:rPr>
              <w:br/>
            </w:r>
            <w:r w:rsidRPr="009F410A">
              <w:t>La reserva se registra correctamente en el sistema.</w:t>
            </w:r>
            <w:r w:rsidRPr="009F410A">
              <w:br/>
              <w:t>Se emite una confirmación de reserva al cliente.</w:t>
            </w:r>
          </w:p>
        </w:tc>
      </w:tr>
      <w:tr w:rsidR="009F410A" w:rsidRPr="009F410A" w14:paraId="59E28D59" w14:textId="77777777" w:rsidTr="009F410A">
        <w:trPr>
          <w:trHeight w:val="3855"/>
        </w:trPr>
        <w:tc>
          <w:tcPr>
            <w:tcW w:w="9026" w:type="dxa"/>
            <w:gridSpan w:val="3"/>
            <w:hideMark/>
          </w:tcPr>
          <w:p w14:paraId="0DE65F4C" w14:textId="77777777" w:rsidR="009F410A" w:rsidRPr="009F410A" w:rsidRDefault="009F410A">
            <w:pPr>
              <w:rPr>
                <w:b/>
                <w:bCs/>
              </w:rPr>
            </w:pPr>
            <w:r w:rsidRPr="009F410A">
              <w:rPr>
                <w:b/>
                <w:bCs/>
              </w:rPr>
              <w:t xml:space="preserve">MANEJO DE SITUACIONES ANORMALES </w:t>
            </w:r>
            <w:r w:rsidRPr="009F410A">
              <w:rPr>
                <w:b/>
                <w:bCs/>
              </w:rPr>
              <w:br/>
            </w:r>
            <w:r w:rsidRPr="009F410A">
              <w:t>Disponibilidad Insuficiente:</w:t>
            </w:r>
            <w:r w:rsidRPr="009F410A">
              <w:br/>
            </w:r>
            <w:r w:rsidRPr="009F410A">
              <w:br/>
              <w:t>Si no hay disponibilidad para el cubículo en las fechas y horas seleccionadas, el sistema debe informar al cliente sobre la falta de disponibilidad y proporcionar opciones alternativas si están disponibles.</w:t>
            </w:r>
            <w:r w:rsidRPr="009F410A">
              <w:br/>
              <w:t>Interrupciones del Servicio:</w:t>
            </w:r>
            <w:r w:rsidRPr="009F410A">
              <w:br/>
            </w:r>
            <w:r w:rsidRPr="009F410A">
              <w:br/>
              <w:t>En caso de interrupciones del servicio durante el proceso de registro de la reserva, el sistema debe informar al cliente sobre el problema y proporcionar una estimación del tiempo de recuperación.</w:t>
            </w:r>
            <w:r w:rsidRPr="009F410A">
              <w:br/>
              <w:t>Errores de Validación:</w:t>
            </w:r>
            <w:r w:rsidRPr="009F410A">
              <w:br/>
            </w:r>
            <w:r w:rsidRPr="009F410A">
              <w:br/>
              <w:t>Si se producen errores durante la validación de los datos de la reserva, el sistema debe mostrar un mensaje claro al cliente indicando el problema y proporcionar instrucciones sobre cómo proceder.</w:t>
            </w:r>
          </w:p>
        </w:tc>
      </w:tr>
      <w:tr w:rsidR="009F410A" w:rsidRPr="009F410A" w14:paraId="5E2974BC" w14:textId="77777777" w:rsidTr="009F410A">
        <w:trPr>
          <w:trHeight w:val="6255"/>
        </w:trPr>
        <w:tc>
          <w:tcPr>
            <w:tcW w:w="9026" w:type="dxa"/>
            <w:gridSpan w:val="3"/>
            <w:hideMark/>
          </w:tcPr>
          <w:p w14:paraId="635565A6" w14:textId="07B8835A" w:rsidR="009F410A" w:rsidRPr="009F410A" w:rsidRDefault="009F410A">
            <w:pPr>
              <w:rPr>
                <w:b/>
                <w:bCs/>
              </w:rPr>
            </w:pPr>
            <w:r w:rsidRPr="009F410A">
              <w:rPr>
                <w:b/>
                <w:bCs/>
              </w:rPr>
              <w:t xml:space="preserve">CRITERIOS DE ACEPTACIÓN: </w:t>
            </w:r>
            <w:r w:rsidRPr="009F410A">
              <w:rPr>
                <w:b/>
                <w:bCs/>
              </w:rPr>
              <w:br/>
            </w:r>
            <w:r w:rsidRPr="009F410A">
              <w:t>Interfaz de Registro de Reservas:</w:t>
            </w:r>
            <w:r w:rsidRPr="009F410A">
              <w:br/>
            </w:r>
            <w:r w:rsidRPr="009F410A">
              <w:br/>
              <w:t>El sistema proporciona una interfaz clara y fácil de usar para que los clientes registren sus reservas.</w:t>
            </w:r>
            <w:r w:rsidRPr="009F410A">
              <w:br/>
              <w:t>Selección de Fecha y Hora:</w:t>
            </w:r>
            <w:r w:rsidRPr="009F410A">
              <w:br/>
            </w:r>
            <w:r w:rsidRPr="009F410A">
              <w:br/>
              <w:t>El cliente selecciona la fecha y la hora de inicio del servicio</w:t>
            </w:r>
            <w:r w:rsidRPr="009F410A">
              <w:br/>
            </w:r>
            <w:r w:rsidRPr="009F410A">
              <w:br/>
            </w:r>
            <w:r w:rsidRPr="009F410A">
              <w:br/>
              <w:t>Selección de Vehículo:</w:t>
            </w:r>
            <w:r w:rsidRPr="009F410A">
              <w:br/>
            </w:r>
            <w:r w:rsidRPr="009F410A">
              <w:br/>
              <w:t>El cliente selecciona el vehículo que utilizará para la reserva.</w:t>
            </w:r>
            <w:r w:rsidRPr="009F410A">
              <w:br/>
            </w:r>
            <w:r w:rsidRPr="009F410A">
              <w:br/>
              <w:t>Selección del cubículo:</w:t>
            </w:r>
            <w:r w:rsidRPr="009F410A">
              <w:br/>
              <w:t>El cliente selecciona el cubículo a utilizar</w:t>
            </w:r>
            <w:r w:rsidRPr="009F410A">
              <w:br/>
            </w:r>
            <w:r w:rsidRPr="009F410A">
              <w:br/>
              <w:t>Validación de Disponibilidad:</w:t>
            </w:r>
            <w:r w:rsidRPr="009F410A">
              <w:br/>
            </w:r>
            <w:r w:rsidRPr="009F410A">
              <w:br/>
              <w:t>El sistema valida la disponibilidad del cubículo para las fechas y horas seleccionadas y muestra al cliente la disponibilidad en tiempo real.</w:t>
            </w:r>
            <w:r w:rsidRPr="009F410A">
              <w:br/>
              <w:t>Confirmación de Reserva:</w:t>
            </w:r>
            <w:r w:rsidRPr="009F410A">
              <w:br/>
            </w:r>
            <w:r w:rsidRPr="009F410A">
              <w:br/>
              <w:t>Después de confirmar los detalles de la reserva, el sistema solicita una confirmación explícita por parte del cliente antes de finalizar la reserva.</w:t>
            </w:r>
          </w:p>
        </w:tc>
      </w:tr>
    </w:tbl>
    <w:p w14:paraId="7AAEF6C7" w14:textId="77777777" w:rsidR="009F410A" w:rsidRDefault="009F410A" w:rsidP="005F43D2">
      <w:pPr>
        <w:rPr>
          <w:lang w:val="es-CO"/>
        </w:rPr>
      </w:pPr>
    </w:p>
    <w:p w14:paraId="4AF68D0B" w14:textId="4B3A6DC3" w:rsidR="009F410A" w:rsidRPr="009F410A" w:rsidRDefault="009F410A" w:rsidP="009F410A">
      <w:pPr>
        <w:pStyle w:val="Descripcin"/>
        <w:keepNext/>
        <w:rPr>
          <w:b/>
          <w:bCs/>
          <w:i w:val="0"/>
          <w:iCs w:val="0"/>
          <w:sz w:val="24"/>
          <w:szCs w:val="20"/>
        </w:rPr>
      </w:pPr>
      <w:r w:rsidRPr="009F410A">
        <w:rPr>
          <w:b/>
          <w:bCs/>
          <w:i w:val="0"/>
          <w:iCs w:val="0"/>
          <w:sz w:val="24"/>
          <w:szCs w:val="20"/>
        </w:rPr>
        <w:lastRenderedPageBreak/>
        <w:t xml:space="preserve">Tabla </w:t>
      </w:r>
      <w:r w:rsidRPr="009F410A">
        <w:rPr>
          <w:b/>
          <w:bCs/>
          <w:i w:val="0"/>
          <w:iCs w:val="0"/>
          <w:sz w:val="24"/>
          <w:szCs w:val="20"/>
        </w:rPr>
        <w:fldChar w:fldCharType="begin"/>
      </w:r>
      <w:r w:rsidRPr="009F410A">
        <w:rPr>
          <w:b/>
          <w:bCs/>
          <w:i w:val="0"/>
          <w:iCs w:val="0"/>
          <w:sz w:val="24"/>
          <w:szCs w:val="20"/>
        </w:rPr>
        <w:instrText xml:space="preserve"> SEQ Tabla \* ARABIC </w:instrText>
      </w:r>
      <w:r w:rsidRPr="009F410A">
        <w:rPr>
          <w:b/>
          <w:bCs/>
          <w:i w:val="0"/>
          <w:iCs w:val="0"/>
          <w:sz w:val="24"/>
          <w:szCs w:val="20"/>
        </w:rPr>
        <w:fldChar w:fldCharType="separate"/>
      </w:r>
      <w:r w:rsidR="00BA77A4">
        <w:rPr>
          <w:b/>
          <w:bCs/>
          <w:i w:val="0"/>
          <w:iCs w:val="0"/>
          <w:noProof/>
          <w:sz w:val="24"/>
          <w:szCs w:val="20"/>
        </w:rPr>
        <w:t>24</w:t>
      </w:r>
      <w:r w:rsidRPr="009F410A">
        <w:rPr>
          <w:b/>
          <w:bCs/>
          <w:i w:val="0"/>
          <w:iCs w:val="0"/>
          <w:sz w:val="24"/>
          <w:szCs w:val="20"/>
        </w:rPr>
        <w:fldChar w:fldCharType="end"/>
      </w:r>
    </w:p>
    <w:p w14:paraId="4CF35BF0" w14:textId="176CFB6F" w:rsidR="009F410A" w:rsidRPr="009F410A" w:rsidRDefault="009F410A" w:rsidP="009F410A">
      <w:pPr>
        <w:pStyle w:val="Descripcin"/>
        <w:keepNext/>
        <w:rPr>
          <w:sz w:val="24"/>
          <w:szCs w:val="20"/>
        </w:rPr>
      </w:pPr>
      <w:r w:rsidRPr="009F410A">
        <w:rPr>
          <w:sz w:val="24"/>
          <w:szCs w:val="20"/>
        </w:rPr>
        <w:t>Requerimiento funcional No.23</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9F410A" w:rsidRPr="009F410A" w14:paraId="464621D7" w14:textId="77777777" w:rsidTr="009F410A">
        <w:trPr>
          <w:trHeight w:val="900"/>
        </w:trPr>
        <w:tc>
          <w:tcPr>
            <w:tcW w:w="4038" w:type="dxa"/>
            <w:hideMark/>
          </w:tcPr>
          <w:p w14:paraId="088B2B56" w14:textId="77777777" w:rsidR="009F410A" w:rsidRPr="009F410A" w:rsidRDefault="009F410A">
            <w:pPr>
              <w:rPr>
                <w:b/>
                <w:bCs/>
              </w:rPr>
            </w:pPr>
            <w:r w:rsidRPr="009F410A">
              <w:rPr>
                <w:b/>
                <w:bCs/>
              </w:rPr>
              <w:t>IDENTIFICADOR:</w:t>
            </w:r>
            <w:r w:rsidRPr="009F410A">
              <w:rPr>
                <w:b/>
                <w:bCs/>
              </w:rPr>
              <w:br/>
              <w:t>R23</w:t>
            </w:r>
          </w:p>
        </w:tc>
        <w:tc>
          <w:tcPr>
            <w:tcW w:w="4988" w:type="dxa"/>
            <w:gridSpan w:val="2"/>
            <w:hideMark/>
          </w:tcPr>
          <w:p w14:paraId="5E0A254F" w14:textId="77777777" w:rsidR="009F410A" w:rsidRPr="009F410A" w:rsidRDefault="009F410A" w:rsidP="009F410A">
            <w:pPr>
              <w:rPr>
                <w:b/>
                <w:bCs/>
              </w:rPr>
            </w:pPr>
            <w:r w:rsidRPr="009F410A">
              <w:rPr>
                <w:b/>
                <w:bCs/>
              </w:rPr>
              <w:t>NOMBRE:</w:t>
            </w:r>
            <w:r w:rsidRPr="009F410A">
              <w:rPr>
                <w:b/>
                <w:bCs/>
              </w:rPr>
              <w:br/>
              <w:t>Consultar Reserva</w:t>
            </w:r>
          </w:p>
        </w:tc>
      </w:tr>
      <w:tr w:rsidR="009F410A" w:rsidRPr="009F410A" w14:paraId="29AEF41C" w14:textId="77777777" w:rsidTr="009F410A">
        <w:trPr>
          <w:trHeight w:val="1200"/>
        </w:trPr>
        <w:tc>
          <w:tcPr>
            <w:tcW w:w="4038" w:type="dxa"/>
            <w:hideMark/>
          </w:tcPr>
          <w:p w14:paraId="0B8CFC4A" w14:textId="77777777" w:rsidR="009F410A" w:rsidRPr="009F410A" w:rsidRDefault="009F410A">
            <w:r w:rsidRPr="009F410A">
              <w:rPr>
                <w:b/>
                <w:bCs/>
              </w:rPr>
              <w:t>Tipo:</w:t>
            </w:r>
            <w:r w:rsidRPr="009F410A">
              <w:t xml:space="preserve"> </w:t>
            </w:r>
            <w:r w:rsidRPr="009F410A">
              <w:br/>
            </w:r>
            <w:r w:rsidRPr="009F410A">
              <w:rPr>
                <w:b/>
                <w:bCs/>
              </w:rPr>
              <w:t>(NECESARIO/DESEABLE)</w:t>
            </w:r>
            <w:r w:rsidRPr="009F410A">
              <w:t xml:space="preserve"> </w:t>
            </w:r>
            <w:r w:rsidRPr="009F410A">
              <w:br/>
              <w:t>Necesario</w:t>
            </w:r>
            <w:r w:rsidRPr="009F410A">
              <w:br/>
            </w:r>
            <w:r w:rsidRPr="009F410A">
              <w:rPr>
                <w:b/>
                <w:bCs/>
              </w:rPr>
              <w:t xml:space="preserve">  </w:t>
            </w:r>
          </w:p>
        </w:tc>
        <w:tc>
          <w:tcPr>
            <w:tcW w:w="4988" w:type="dxa"/>
            <w:gridSpan w:val="2"/>
            <w:hideMark/>
          </w:tcPr>
          <w:p w14:paraId="3AB76BCA" w14:textId="6F8DAFEB" w:rsidR="009F410A" w:rsidRPr="009F410A" w:rsidRDefault="009F410A" w:rsidP="009F410A">
            <w:pPr>
              <w:rPr>
                <w:b/>
                <w:bCs/>
              </w:rPr>
            </w:pPr>
            <w:r w:rsidRPr="009F410A">
              <w:rPr>
                <w:b/>
                <w:bCs/>
              </w:rPr>
              <w:br/>
              <w:t xml:space="preserve">PRIORIDAD DE </w:t>
            </w:r>
            <w:r w:rsidRPr="009F410A">
              <w:rPr>
                <w:b/>
                <w:bCs/>
              </w:rPr>
              <w:br/>
              <w:t xml:space="preserve">DESARROLLO: </w:t>
            </w:r>
            <w:r w:rsidRPr="009F410A">
              <w:br/>
              <w:t xml:space="preserve">Alta </w:t>
            </w:r>
            <w:r w:rsidRPr="009F410A">
              <w:rPr>
                <w:b/>
                <w:bCs/>
              </w:rPr>
              <w:t xml:space="preserve"> </w:t>
            </w:r>
          </w:p>
        </w:tc>
      </w:tr>
      <w:tr w:rsidR="009F410A" w:rsidRPr="009F410A" w14:paraId="54F16F57" w14:textId="77777777" w:rsidTr="009F410A">
        <w:trPr>
          <w:trHeight w:val="1920"/>
        </w:trPr>
        <w:tc>
          <w:tcPr>
            <w:tcW w:w="4723" w:type="dxa"/>
            <w:gridSpan w:val="2"/>
            <w:hideMark/>
          </w:tcPr>
          <w:p w14:paraId="37D793D7" w14:textId="607F71FB" w:rsidR="009F410A" w:rsidRPr="009F410A" w:rsidRDefault="009F410A">
            <w:pPr>
              <w:rPr>
                <w:b/>
                <w:bCs/>
              </w:rPr>
            </w:pPr>
            <w:r w:rsidRPr="009F410A">
              <w:rPr>
                <w:b/>
                <w:bCs/>
              </w:rPr>
              <w:t xml:space="preserve">ENTRADA: </w:t>
            </w:r>
            <w:r w:rsidRPr="009F410A">
              <w:br/>
              <w:t>1. Correo Electrónico</w:t>
            </w:r>
            <w:r w:rsidRPr="009F410A">
              <w:br/>
              <w:t>2.Contraseña (Logueo cliente)</w:t>
            </w:r>
          </w:p>
        </w:tc>
        <w:tc>
          <w:tcPr>
            <w:tcW w:w="4303" w:type="dxa"/>
            <w:hideMark/>
          </w:tcPr>
          <w:p w14:paraId="644F6563" w14:textId="5FBCCB3B" w:rsidR="009F410A" w:rsidRPr="009F410A" w:rsidRDefault="009F410A">
            <w:pPr>
              <w:rPr>
                <w:b/>
                <w:bCs/>
              </w:rPr>
            </w:pPr>
            <w:r w:rsidRPr="009F410A">
              <w:rPr>
                <w:b/>
                <w:bCs/>
              </w:rPr>
              <w:t xml:space="preserve">SALIDA: </w:t>
            </w:r>
            <w:r w:rsidRPr="009F410A">
              <w:br/>
              <w:t>1. Fecha A Reservar</w:t>
            </w:r>
            <w:r w:rsidRPr="009F410A">
              <w:br/>
              <w:t>2.Hora A Reservar</w:t>
            </w:r>
            <w:r w:rsidRPr="009F410A">
              <w:br/>
              <w:t>3. vehículo</w:t>
            </w:r>
            <w:r w:rsidRPr="009F410A">
              <w:br/>
              <w:t>4.Cubiculo</w:t>
            </w:r>
            <w:r w:rsidRPr="009F410A">
              <w:br/>
              <w:t>5. Fecha Realización de reserva</w:t>
            </w:r>
          </w:p>
        </w:tc>
      </w:tr>
      <w:tr w:rsidR="009F410A" w:rsidRPr="009F410A" w14:paraId="0CDFE368" w14:textId="77777777" w:rsidTr="009F410A">
        <w:trPr>
          <w:trHeight w:val="1140"/>
        </w:trPr>
        <w:tc>
          <w:tcPr>
            <w:tcW w:w="9026" w:type="dxa"/>
            <w:gridSpan w:val="3"/>
            <w:hideMark/>
          </w:tcPr>
          <w:p w14:paraId="4D49376B" w14:textId="5558F71A" w:rsidR="009F410A" w:rsidRPr="009F410A" w:rsidRDefault="009F410A">
            <w:pPr>
              <w:rPr>
                <w:b/>
                <w:bCs/>
              </w:rPr>
            </w:pPr>
            <w:r w:rsidRPr="009F410A">
              <w:rPr>
                <w:b/>
                <w:bCs/>
              </w:rPr>
              <w:t>DESCRIPCIÓN:</w:t>
            </w:r>
            <w:r w:rsidRPr="009F410A">
              <w:br/>
              <w:t>El sistema deberá permitir al usuario cliente consultar sus reservas listándoles las reservas activas, siempre y cuando se haya logueado en el sistema de información</w:t>
            </w:r>
          </w:p>
        </w:tc>
      </w:tr>
      <w:tr w:rsidR="009F410A" w:rsidRPr="009F410A" w14:paraId="6DFA6E76" w14:textId="77777777" w:rsidTr="009F410A">
        <w:trPr>
          <w:trHeight w:val="1380"/>
        </w:trPr>
        <w:tc>
          <w:tcPr>
            <w:tcW w:w="9026" w:type="dxa"/>
            <w:gridSpan w:val="3"/>
            <w:hideMark/>
          </w:tcPr>
          <w:p w14:paraId="0423D6F7" w14:textId="77777777" w:rsidR="009F410A" w:rsidRPr="009F410A" w:rsidRDefault="009F410A">
            <w:pPr>
              <w:rPr>
                <w:b/>
                <w:bCs/>
              </w:rPr>
            </w:pPr>
            <w:r w:rsidRPr="009F410A">
              <w:rPr>
                <w:b/>
                <w:bCs/>
              </w:rPr>
              <w:t xml:space="preserve">PRECONDICIÓN: </w:t>
            </w:r>
            <w:r w:rsidRPr="009F410A">
              <w:rPr>
                <w:b/>
                <w:bCs/>
              </w:rPr>
              <w:br/>
            </w:r>
            <w:r w:rsidRPr="009F410A">
              <w:t>El cliente tiene acceso al sistema de gestión del parqueadero.</w:t>
            </w:r>
            <w:r w:rsidRPr="009F410A">
              <w:br/>
              <w:t>El sistema está operativo y tiene la funcionalidad de consulta de reservas disponible.</w:t>
            </w:r>
            <w:r w:rsidRPr="009F410A">
              <w:br/>
              <w:t>El cliente está registrado en el sistema y ha iniciado sesión con sus credenciales.</w:t>
            </w:r>
          </w:p>
        </w:tc>
      </w:tr>
      <w:tr w:rsidR="009F410A" w:rsidRPr="009F410A" w14:paraId="4ECC7A54" w14:textId="77777777" w:rsidTr="009F410A">
        <w:trPr>
          <w:trHeight w:val="735"/>
        </w:trPr>
        <w:tc>
          <w:tcPr>
            <w:tcW w:w="9026" w:type="dxa"/>
            <w:gridSpan w:val="3"/>
            <w:hideMark/>
          </w:tcPr>
          <w:p w14:paraId="3B6C8F91" w14:textId="77777777" w:rsidR="009F410A" w:rsidRPr="009F410A" w:rsidRDefault="009F410A">
            <w:pPr>
              <w:rPr>
                <w:b/>
                <w:bCs/>
              </w:rPr>
            </w:pPr>
            <w:r w:rsidRPr="009F410A">
              <w:rPr>
                <w:b/>
                <w:bCs/>
              </w:rPr>
              <w:t>POSCONDICIÓN:</w:t>
            </w:r>
            <w:r w:rsidRPr="009F410A">
              <w:rPr>
                <w:b/>
                <w:bCs/>
              </w:rPr>
              <w:br/>
            </w:r>
            <w:r w:rsidRPr="009F410A">
              <w:t>El cliente puede visualizar la información detallada de sus reservas registradas en el sistema.</w:t>
            </w:r>
          </w:p>
        </w:tc>
      </w:tr>
      <w:tr w:rsidR="009F410A" w:rsidRPr="009F410A" w14:paraId="138A9AC3" w14:textId="77777777" w:rsidTr="009F410A">
        <w:trPr>
          <w:trHeight w:val="2820"/>
        </w:trPr>
        <w:tc>
          <w:tcPr>
            <w:tcW w:w="9026" w:type="dxa"/>
            <w:gridSpan w:val="3"/>
            <w:hideMark/>
          </w:tcPr>
          <w:p w14:paraId="157DBB64" w14:textId="77777777" w:rsidR="009F410A" w:rsidRPr="009F410A" w:rsidRDefault="009F410A">
            <w:pPr>
              <w:rPr>
                <w:b/>
                <w:bCs/>
              </w:rPr>
            </w:pPr>
            <w:r w:rsidRPr="009F410A">
              <w:rPr>
                <w:b/>
                <w:bCs/>
              </w:rPr>
              <w:t xml:space="preserve">MANEJO DE SITUACIONES ANORMALES </w:t>
            </w:r>
            <w:r w:rsidRPr="009F410A">
              <w:rPr>
                <w:b/>
                <w:bCs/>
              </w:rPr>
              <w:br/>
            </w:r>
            <w:r w:rsidRPr="009F410A">
              <w:t>Búsqueda sin Resultados:</w:t>
            </w:r>
            <w:r w:rsidRPr="009F410A">
              <w:br/>
            </w:r>
            <w:r w:rsidRPr="009F410A">
              <w:br/>
              <w:t>Si la búsqueda de reservas no arroja resultados, el sistema debe mostrar un mensaje indicando que no se encontraron reservas que coincidan con los criterios de búsqueda.</w:t>
            </w:r>
            <w:r w:rsidRPr="009F410A">
              <w:br/>
              <w:t>Interrupciones del Servicio:</w:t>
            </w:r>
            <w:r w:rsidRPr="009F410A">
              <w:br/>
            </w:r>
            <w:r w:rsidRPr="009F410A">
              <w:br/>
              <w:t>En caso de interrupciones del servicio durante el proceso de consulta de reservas, el sistema debe informar al cliente sobre el problema y proporcionar una estimación del tiempo de recuperación.</w:t>
            </w:r>
          </w:p>
        </w:tc>
      </w:tr>
      <w:tr w:rsidR="009F410A" w:rsidRPr="009F410A" w14:paraId="43C0FC85" w14:textId="77777777" w:rsidTr="009F410A">
        <w:trPr>
          <w:trHeight w:val="2415"/>
        </w:trPr>
        <w:tc>
          <w:tcPr>
            <w:tcW w:w="9026" w:type="dxa"/>
            <w:gridSpan w:val="3"/>
            <w:hideMark/>
          </w:tcPr>
          <w:p w14:paraId="475FDD7E" w14:textId="43F53C95" w:rsidR="009F410A" w:rsidRPr="009F410A" w:rsidRDefault="009F410A">
            <w:pPr>
              <w:rPr>
                <w:b/>
                <w:bCs/>
              </w:rPr>
            </w:pPr>
            <w:r w:rsidRPr="009F410A">
              <w:rPr>
                <w:b/>
                <w:bCs/>
              </w:rPr>
              <w:t xml:space="preserve">CRITERIOS DE ACEPTACIÓN: </w:t>
            </w:r>
            <w:r w:rsidRPr="009F410A">
              <w:rPr>
                <w:b/>
                <w:bCs/>
              </w:rPr>
              <w:br/>
            </w:r>
            <w:r w:rsidRPr="009F410A">
              <w:br/>
              <w:t>Interfaz de Consulta de Reservas:</w:t>
            </w:r>
            <w:r w:rsidRPr="009F410A">
              <w:br/>
            </w:r>
            <w:r w:rsidRPr="009F410A">
              <w:br/>
              <w:t>El sistema proporciona una interfaz clara y fácil de usar para que los clientes consulten sus reservas registradas.</w:t>
            </w:r>
            <w:r w:rsidRPr="009F410A">
              <w:br/>
              <w:t>Acceso a la Información de la Reserva:</w:t>
            </w:r>
            <w:r w:rsidRPr="009F410A">
              <w:br/>
            </w:r>
            <w:r w:rsidRPr="009F410A">
              <w:br/>
              <w:t xml:space="preserve">El cliente puede ver detalles importantes de sus reservas, como fecha inicio Servicio, Hora </w:t>
            </w:r>
            <w:r w:rsidRPr="009F410A">
              <w:lastRenderedPageBreak/>
              <w:t>inicio servicio, vehículo seleccionado, cubículo seleccionado, precio por hora del servicio, fecha realización reserva.</w:t>
            </w:r>
          </w:p>
        </w:tc>
      </w:tr>
    </w:tbl>
    <w:p w14:paraId="545C12B0" w14:textId="77777777" w:rsidR="009F410A" w:rsidRDefault="009F410A" w:rsidP="005F43D2"/>
    <w:p w14:paraId="5D9EE3D5" w14:textId="77777777" w:rsidR="009F410A" w:rsidRDefault="009F410A" w:rsidP="005F43D2"/>
    <w:p w14:paraId="4D5831B8" w14:textId="77777777" w:rsidR="009F410A" w:rsidRDefault="009F410A" w:rsidP="005F43D2"/>
    <w:p w14:paraId="60E4A23E" w14:textId="77777777" w:rsidR="009F410A" w:rsidRDefault="009F410A" w:rsidP="005F43D2"/>
    <w:p w14:paraId="32FD9BB8" w14:textId="38E0B42D" w:rsidR="009F410A" w:rsidRPr="009F410A" w:rsidRDefault="009F410A" w:rsidP="009F410A">
      <w:pPr>
        <w:pStyle w:val="Descripcin"/>
        <w:keepNext/>
        <w:rPr>
          <w:b/>
          <w:bCs/>
          <w:i w:val="0"/>
          <w:iCs w:val="0"/>
          <w:sz w:val="24"/>
          <w:szCs w:val="20"/>
        </w:rPr>
      </w:pPr>
      <w:r w:rsidRPr="009F410A">
        <w:rPr>
          <w:b/>
          <w:bCs/>
          <w:i w:val="0"/>
          <w:iCs w:val="0"/>
          <w:sz w:val="24"/>
          <w:szCs w:val="20"/>
        </w:rPr>
        <w:t xml:space="preserve">Tabla </w:t>
      </w:r>
      <w:r w:rsidRPr="009F410A">
        <w:rPr>
          <w:b/>
          <w:bCs/>
          <w:i w:val="0"/>
          <w:iCs w:val="0"/>
          <w:sz w:val="24"/>
          <w:szCs w:val="20"/>
        </w:rPr>
        <w:fldChar w:fldCharType="begin"/>
      </w:r>
      <w:r w:rsidRPr="009F410A">
        <w:rPr>
          <w:b/>
          <w:bCs/>
          <w:i w:val="0"/>
          <w:iCs w:val="0"/>
          <w:sz w:val="24"/>
          <w:szCs w:val="20"/>
        </w:rPr>
        <w:instrText xml:space="preserve"> SEQ Tabla \* ARABIC </w:instrText>
      </w:r>
      <w:r w:rsidRPr="009F410A">
        <w:rPr>
          <w:b/>
          <w:bCs/>
          <w:i w:val="0"/>
          <w:iCs w:val="0"/>
          <w:sz w:val="24"/>
          <w:szCs w:val="20"/>
        </w:rPr>
        <w:fldChar w:fldCharType="separate"/>
      </w:r>
      <w:r w:rsidR="00BA77A4">
        <w:rPr>
          <w:b/>
          <w:bCs/>
          <w:i w:val="0"/>
          <w:iCs w:val="0"/>
          <w:noProof/>
          <w:sz w:val="24"/>
          <w:szCs w:val="20"/>
        </w:rPr>
        <w:t>25</w:t>
      </w:r>
      <w:r w:rsidRPr="009F410A">
        <w:rPr>
          <w:b/>
          <w:bCs/>
          <w:i w:val="0"/>
          <w:iCs w:val="0"/>
          <w:sz w:val="24"/>
          <w:szCs w:val="20"/>
        </w:rPr>
        <w:fldChar w:fldCharType="end"/>
      </w:r>
    </w:p>
    <w:p w14:paraId="23879EB8" w14:textId="78D2330E" w:rsidR="009F410A" w:rsidRPr="009F410A" w:rsidRDefault="009F410A" w:rsidP="009F410A">
      <w:pPr>
        <w:pStyle w:val="Descripcin"/>
        <w:keepNext/>
        <w:rPr>
          <w:sz w:val="24"/>
          <w:szCs w:val="20"/>
        </w:rPr>
      </w:pPr>
      <w:r w:rsidRPr="009F410A">
        <w:rPr>
          <w:sz w:val="24"/>
          <w:szCs w:val="20"/>
        </w:rPr>
        <w:t>Requerimiento funcional No.24</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9F410A" w:rsidRPr="009F410A" w14:paraId="2936C8F1" w14:textId="77777777" w:rsidTr="009F410A">
        <w:trPr>
          <w:trHeight w:val="900"/>
        </w:trPr>
        <w:tc>
          <w:tcPr>
            <w:tcW w:w="4038" w:type="dxa"/>
            <w:hideMark/>
          </w:tcPr>
          <w:p w14:paraId="10DE12BC" w14:textId="77777777" w:rsidR="009F410A" w:rsidRPr="009F410A" w:rsidRDefault="009F410A">
            <w:pPr>
              <w:rPr>
                <w:b/>
                <w:bCs/>
              </w:rPr>
            </w:pPr>
            <w:r w:rsidRPr="009F410A">
              <w:rPr>
                <w:b/>
                <w:bCs/>
              </w:rPr>
              <w:t>IDENTIFICADOR:</w:t>
            </w:r>
            <w:r w:rsidRPr="009F410A">
              <w:rPr>
                <w:b/>
                <w:bCs/>
              </w:rPr>
              <w:br/>
              <w:t>R24</w:t>
            </w:r>
          </w:p>
        </w:tc>
        <w:tc>
          <w:tcPr>
            <w:tcW w:w="4988" w:type="dxa"/>
            <w:gridSpan w:val="2"/>
            <w:hideMark/>
          </w:tcPr>
          <w:p w14:paraId="3281661A" w14:textId="77777777" w:rsidR="009F410A" w:rsidRPr="009F410A" w:rsidRDefault="009F410A" w:rsidP="009F410A">
            <w:pPr>
              <w:rPr>
                <w:b/>
                <w:bCs/>
              </w:rPr>
            </w:pPr>
            <w:r w:rsidRPr="009F410A">
              <w:rPr>
                <w:b/>
                <w:bCs/>
              </w:rPr>
              <w:t>NOMBRE:</w:t>
            </w:r>
            <w:r w:rsidRPr="009F410A">
              <w:rPr>
                <w:b/>
                <w:bCs/>
              </w:rPr>
              <w:br/>
              <w:t>Eliminar Reserva</w:t>
            </w:r>
          </w:p>
        </w:tc>
      </w:tr>
      <w:tr w:rsidR="009F410A" w:rsidRPr="009F410A" w14:paraId="54811A44" w14:textId="77777777" w:rsidTr="009F410A">
        <w:trPr>
          <w:trHeight w:val="1200"/>
        </w:trPr>
        <w:tc>
          <w:tcPr>
            <w:tcW w:w="4038" w:type="dxa"/>
            <w:hideMark/>
          </w:tcPr>
          <w:p w14:paraId="35C782B1" w14:textId="77777777" w:rsidR="009F410A" w:rsidRPr="009F410A" w:rsidRDefault="009F410A">
            <w:r w:rsidRPr="009F410A">
              <w:rPr>
                <w:b/>
                <w:bCs/>
              </w:rPr>
              <w:t>Tipo:</w:t>
            </w:r>
            <w:r w:rsidRPr="009F410A">
              <w:t xml:space="preserve"> </w:t>
            </w:r>
            <w:r w:rsidRPr="009F410A">
              <w:br/>
            </w:r>
            <w:r w:rsidRPr="009F410A">
              <w:rPr>
                <w:b/>
                <w:bCs/>
              </w:rPr>
              <w:t>(NECESARIO/DESEABLE)</w:t>
            </w:r>
            <w:r w:rsidRPr="009F410A">
              <w:t xml:space="preserve"> </w:t>
            </w:r>
            <w:r w:rsidRPr="009F410A">
              <w:br/>
              <w:t>Necesario</w:t>
            </w:r>
            <w:r w:rsidRPr="009F410A">
              <w:br/>
            </w:r>
            <w:r w:rsidRPr="009F410A">
              <w:rPr>
                <w:b/>
                <w:bCs/>
              </w:rPr>
              <w:t xml:space="preserve">  </w:t>
            </w:r>
          </w:p>
        </w:tc>
        <w:tc>
          <w:tcPr>
            <w:tcW w:w="4988" w:type="dxa"/>
            <w:gridSpan w:val="2"/>
            <w:hideMark/>
          </w:tcPr>
          <w:p w14:paraId="41EDA288" w14:textId="464BB098" w:rsidR="009F410A" w:rsidRPr="009F410A" w:rsidRDefault="009F410A" w:rsidP="009F410A">
            <w:pPr>
              <w:rPr>
                <w:b/>
                <w:bCs/>
              </w:rPr>
            </w:pPr>
            <w:r w:rsidRPr="009F410A">
              <w:rPr>
                <w:b/>
                <w:bCs/>
              </w:rPr>
              <w:br/>
              <w:t xml:space="preserve">PRIORIDAD DE </w:t>
            </w:r>
            <w:r w:rsidRPr="009F410A">
              <w:rPr>
                <w:b/>
                <w:bCs/>
              </w:rPr>
              <w:br/>
              <w:t xml:space="preserve">DESARROLLO: </w:t>
            </w:r>
            <w:r w:rsidRPr="009F410A">
              <w:br/>
              <w:t xml:space="preserve">Alta </w:t>
            </w:r>
            <w:r w:rsidRPr="009F410A">
              <w:rPr>
                <w:b/>
                <w:bCs/>
              </w:rPr>
              <w:t xml:space="preserve"> </w:t>
            </w:r>
          </w:p>
        </w:tc>
      </w:tr>
      <w:tr w:rsidR="009F410A" w:rsidRPr="009F410A" w14:paraId="2931DB6B" w14:textId="77777777" w:rsidTr="009F410A">
        <w:trPr>
          <w:trHeight w:val="600"/>
        </w:trPr>
        <w:tc>
          <w:tcPr>
            <w:tcW w:w="4723" w:type="dxa"/>
            <w:gridSpan w:val="2"/>
            <w:hideMark/>
          </w:tcPr>
          <w:p w14:paraId="77D97AE4" w14:textId="22B6E476" w:rsidR="009F410A" w:rsidRPr="009F410A" w:rsidRDefault="009F410A">
            <w:pPr>
              <w:rPr>
                <w:b/>
                <w:bCs/>
              </w:rPr>
            </w:pPr>
            <w:r w:rsidRPr="009F410A">
              <w:rPr>
                <w:b/>
                <w:bCs/>
              </w:rPr>
              <w:t xml:space="preserve">ENTRADA: </w:t>
            </w:r>
            <w:r w:rsidRPr="009F410A">
              <w:br/>
              <w:t>1. Correo Electrónico</w:t>
            </w:r>
            <w:r w:rsidRPr="009F410A">
              <w:br/>
              <w:t>2.Contraseña (Logueo cliente)</w:t>
            </w:r>
          </w:p>
        </w:tc>
        <w:tc>
          <w:tcPr>
            <w:tcW w:w="4303" w:type="dxa"/>
            <w:hideMark/>
          </w:tcPr>
          <w:p w14:paraId="6D4C7503" w14:textId="77777777" w:rsidR="009F410A" w:rsidRPr="009F410A" w:rsidRDefault="009F410A">
            <w:pPr>
              <w:rPr>
                <w:b/>
                <w:bCs/>
              </w:rPr>
            </w:pPr>
            <w:r w:rsidRPr="009F410A">
              <w:rPr>
                <w:b/>
                <w:bCs/>
              </w:rPr>
              <w:t xml:space="preserve">SALIDA: </w:t>
            </w:r>
            <w:r w:rsidRPr="009F410A">
              <w:br/>
              <w:t>Eliminación Exitosa</w:t>
            </w:r>
          </w:p>
        </w:tc>
      </w:tr>
      <w:tr w:rsidR="009F410A" w:rsidRPr="009F410A" w14:paraId="470F46EE" w14:textId="77777777" w:rsidTr="009F410A">
        <w:trPr>
          <w:trHeight w:val="1785"/>
        </w:trPr>
        <w:tc>
          <w:tcPr>
            <w:tcW w:w="9026" w:type="dxa"/>
            <w:gridSpan w:val="3"/>
            <w:hideMark/>
          </w:tcPr>
          <w:p w14:paraId="78BB5DED" w14:textId="77777777" w:rsidR="009F410A" w:rsidRPr="009F410A" w:rsidRDefault="009F410A">
            <w:pPr>
              <w:rPr>
                <w:b/>
                <w:bCs/>
              </w:rPr>
            </w:pPr>
            <w:r w:rsidRPr="009F410A">
              <w:rPr>
                <w:b/>
                <w:bCs/>
              </w:rPr>
              <w:t>DESCRIPCIÓN:</w:t>
            </w:r>
            <w:r w:rsidRPr="009F410A">
              <w:br/>
              <w:t xml:space="preserve">El sistema deberá permitir al usuario cliente la eliminación de su reserva por medio de un botón "Eliminar Reserva" y si es presionado dicho botón el sistema </w:t>
            </w:r>
            <w:proofErr w:type="spellStart"/>
            <w:r w:rsidRPr="009F410A">
              <w:t>debera</w:t>
            </w:r>
            <w:proofErr w:type="spellEnd"/>
            <w:r w:rsidRPr="009F410A">
              <w:t xml:space="preserve"> preguntar al usuario si está seguro de eliminar la Reserva si la respuesta es Sí se procederá a realizar la eliminación, de lo contrario se cancelará la acción y se le notificará al cliente lo siguiente: "se abortó la acción de cancelación de reserva, su reserva seguirá activa".</w:t>
            </w:r>
          </w:p>
        </w:tc>
      </w:tr>
      <w:tr w:rsidR="009F410A" w:rsidRPr="009F410A" w14:paraId="7D01AE5D" w14:textId="77777777" w:rsidTr="009F410A">
        <w:trPr>
          <w:trHeight w:val="1275"/>
        </w:trPr>
        <w:tc>
          <w:tcPr>
            <w:tcW w:w="9026" w:type="dxa"/>
            <w:gridSpan w:val="3"/>
            <w:hideMark/>
          </w:tcPr>
          <w:p w14:paraId="3020FFCA" w14:textId="77777777" w:rsidR="009F410A" w:rsidRPr="009F410A" w:rsidRDefault="009F410A">
            <w:pPr>
              <w:rPr>
                <w:b/>
                <w:bCs/>
              </w:rPr>
            </w:pPr>
            <w:r w:rsidRPr="009F410A">
              <w:rPr>
                <w:b/>
                <w:bCs/>
              </w:rPr>
              <w:t xml:space="preserve">PRECONDICIÓN: </w:t>
            </w:r>
            <w:r w:rsidRPr="009F410A">
              <w:rPr>
                <w:b/>
                <w:bCs/>
              </w:rPr>
              <w:br/>
            </w:r>
            <w:r w:rsidRPr="009F410A">
              <w:t>El cliente tiene acceso al sistema de gestión del parqueadero.</w:t>
            </w:r>
            <w:r w:rsidRPr="009F410A">
              <w:br/>
              <w:t>El sistema está operativo y tiene la funcionalidad de eliminación de reservas disponible.</w:t>
            </w:r>
            <w:r w:rsidRPr="009F410A">
              <w:br/>
              <w:t>El cliente tiene al menos una reserva registrada en el sistema.</w:t>
            </w:r>
          </w:p>
        </w:tc>
      </w:tr>
      <w:tr w:rsidR="009F410A" w:rsidRPr="009F410A" w14:paraId="273D83AE" w14:textId="77777777" w:rsidTr="009F410A">
        <w:trPr>
          <w:trHeight w:val="1140"/>
        </w:trPr>
        <w:tc>
          <w:tcPr>
            <w:tcW w:w="9026" w:type="dxa"/>
            <w:gridSpan w:val="3"/>
            <w:hideMark/>
          </w:tcPr>
          <w:p w14:paraId="448B18A6" w14:textId="77777777" w:rsidR="009F410A" w:rsidRPr="009F410A" w:rsidRDefault="009F410A">
            <w:pPr>
              <w:rPr>
                <w:b/>
                <w:bCs/>
              </w:rPr>
            </w:pPr>
            <w:r w:rsidRPr="009F410A">
              <w:rPr>
                <w:b/>
                <w:bCs/>
              </w:rPr>
              <w:t>POSCONDICIÓN:</w:t>
            </w:r>
            <w:r w:rsidRPr="009F410A">
              <w:rPr>
                <w:b/>
                <w:bCs/>
              </w:rPr>
              <w:br/>
            </w:r>
            <w:r w:rsidRPr="009F410A">
              <w:t>La reserva se elimina correctamente del sistema.</w:t>
            </w:r>
          </w:p>
        </w:tc>
      </w:tr>
      <w:tr w:rsidR="009F410A" w:rsidRPr="009F410A" w14:paraId="31504757" w14:textId="77777777" w:rsidTr="009F410A">
        <w:trPr>
          <w:trHeight w:val="3765"/>
        </w:trPr>
        <w:tc>
          <w:tcPr>
            <w:tcW w:w="9026" w:type="dxa"/>
            <w:gridSpan w:val="3"/>
            <w:hideMark/>
          </w:tcPr>
          <w:p w14:paraId="7DF168D9" w14:textId="77777777" w:rsidR="009F410A" w:rsidRPr="009F410A" w:rsidRDefault="009F410A">
            <w:pPr>
              <w:rPr>
                <w:b/>
                <w:bCs/>
              </w:rPr>
            </w:pPr>
            <w:r w:rsidRPr="009F410A">
              <w:rPr>
                <w:b/>
                <w:bCs/>
              </w:rPr>
              <w:lastRenderedPageBreak/>
              <w:t xml:space="preserve">MANEJO DE SITUACIONES ANORMALES </w:t>
            </w:r>
            <w:r w:rsidRPr="009F410A">
              <w:rPr>
                <w:b/>
                <w:bCs/>
              </w:rPr>
              <w:br/>
            </w:r>
            <w:r w:rsidRPr="009F410A">
              <w:t>Interrupciones del Servicio:</w:t>
            </w:r>
            <w:r w:rsidRPr="009F410A">
              <w:br/>
            </w:r>
            <w:r w:rsidRPr="009F410A">
              <w:br/>
              <w:t>En caso de interrupciones del servicio durante el proceso de eliminación de reservas, el sistema debe informar al cliente sobre el problema y proporcionar una estimación del tiempo de recuperación.</w:t>
            </w:r>
            <w:r w:rsidRPr="009F410A">
              <w:br/>
              <w:t>Confirmación de Eliminación:</w:t>
            </w:r>
            <w:r w:rsidRPr="009F410A">
              <w:br/>
            </w:r>
            <w:r w:rsidRPr="009F410A">
              <w:br/>
              <w:t>Si el cliente intenta salir de la página de eliminación sin confirmar la acción, el sistema debe mostrar una advertencia para evitar la pérdida accidental de la acción.</w:t>
            </w:r>
            <w:r w:rsidRPr="009F410A">
              <w:br/>
              <w:t>Errores de Procesamiento:</w:t>
            </w:r>
            <w:r w:rsidRPr="009F410A">
              <w:br/>
            </w:r>
            <w:r w:rsidRPr="009F410A">
              <w:br/>
              <w:t>Si se producen errores durante el proceso de eliminación de la reserva, el sistema debe mostrar un mensaje claro al cliente indicando el problema y proporcionar instrucciones sobre cómo proceder.</w:t>
            </w:r>
          </w:p>
        </w:tc>
      </w:tr>
      <w:tr w:rsidR="009F410A" w:rsidRPr="009F410A" w14:paraId="40931E1F" w14:textId="77777777" w:rsidTr="009F410A">
        <w:trPr>
          <w:trHeight w:val="3945"/>
        </w:trPr>
        <w:tc>
          <w:tcPr>
            <w:tcW w:w="9026" w:type="dxa"/>
            <w:gridSpan w:val="3"/>
            <w:hideMark/>
          </w:tcPr>
          <w:p w14:paraId="6FCDADD8" w14:textId="77777777" w:rsidR="009F410A" w:rsidRPr="009F410A" w:rsidRDefault="009F410A">
            <w:pPr>
              <w:rPr>
                <w:b/>
                <w:bCs/>
              </w:rPr>
            </w:pPr>
            <w:r w:rsidRPr="009F410A">
              <w:rPr>
                <w:b/>
                <w:bCs/>
              </w:rPr>
              <w:t xml:space="preserve">CRITERIOS DE ACEPTACIÓN: </w:t>
            </w:r>
            <w:r w:rsidRPr="009F410A">
              <w:rPr>
                <w:b/>
                <w:bCs/>
              </w:rPr>
              <w:br/>
            </w:r>
            <w:r w:rsidRPr="009F410A">
              <w:br/>
              <w:t>Interfaz de Eliminación de Reservas:</w:t>
            </w:r>
            <w:r w:rsidRPr="009F410A">
              <w:br/>
            </w:r>
            <w:r w:rsidRPr="009F410A">
              <w:br/>
              <w:t>El sistema proporciona una interfaz clara y fácil de usar para que los clientes eliminen sus reservas registradas.</w:t>
            </w:r>
            <w:r w:rsidRPr="009F410A">
              <w:br/>
              <w:t>Selección de la Reserva a Eliminar:</w:t>
            </w:r>
            <w:r w:rsidRPr="009F410A">
              <w:br/>
            </w:r>
            <w:r w:rsidRPr="009F410A">
              <w:br/>
              <w:t>El cliente puede seleccionar la reserva específica que desea eliminar dentro de la interfaz del sistema.</w:t>
            </w:r>
            <w:r w:rsidRPr="009F410A">
              <w:br/>
              <w:t>Confirmación de Eliminación:</w:t>
            </w:r>
            <w:r w:rsidRPr="009F410A">
              <w:br/>
            </w:r>
            <w:r w:rsidRPr="009F410A">
              <w:br/>
              <w:t>Después de seleccionar la reserva a eliminar, el sistema solicita una confirmación explícita por parte del cliente antes de aplicar la eliminación.</w:t>
            </w:r>
            <w:r w:rsidRPr="009F410A">
              <w:br/>
              <w:t>Actualización de la Base de Datos:</w:t>
            </w:r>
            <w:r w:rsidRPr="009F410A">
              <w:br/>
            </w:r>
            <w:r w:rsidRPr="009F410A">
              <w:br/>
              <w:t>Una vez confirmada, la reserva seleccionada se elimina de la base de datos del sistema de gestión del parqueadero.</w:t>
            </w:r>
          </w:p>
        </w:tc>
      </w:tr>
    </w:tbl>
    <w:p w14:paraId="78FCC30F" w14:textId="77777777" w:rsidR="009F410A" w:rsidRDefault="009F410A" w:rsidP="005F43D2"/>
    <w:p w14:paraId="46A48263" w14:textId="77777777" w:rsidR="009F410A" w:rsidRDefault="009F410A" w:rsidP="005F43D2"/>
    <w:p w14:paraId="5D0F6EF5" w14:textId="77777777" w:rsidR="009F410A" w:rsidRDefault="009F410A" w:rsidP="005F43D2"/>
    <w:p w14:paraId="7A87AA21" w14:textId="2250E060" w:rsidR="009F410A" w:rsidRPr="009F410A" w:rsidRDefault="009F410A" w:rsidP="009F410A">
      <w:pPr>
        <w:pStyle w:val="Descripcin"/>
        <w:keepNext/>
        <w:rPr>
          <w:b/>
          <w:bCs/>
          <w:i w:val="0"/>
          <w:iCs w:val="0"/>
          <w:sz w:val="24"/>
          <w:szCs w:val="20"/>
        </w:rPr>
      </w:pPr>
      <w:r w:rsidRPr="009F410A">
        <w:rPr>
          <w:b/>
          <w:bCs/>
          <w:i w:val="0"/>
          <w:iCs w:val="0"/>
          <w:sz w:val="24"/>
          <w:szCs w:val="20"/>
        </w:rPr>
        <w:t xml:space="preserve">Tabla </w:t>
      </w:r>
      <w:r w:rsidRPr="009F410A">
        <w:rPr>
          <w:b/>
          <w:bCs/>
          <w:i w:val="0"/>
          <w:iCs w:val="0"/>
          <w:sz w:val="24"/>
          <w:szCs w:val="20"/>
        </w:rPr>
        <w:fldChar w:fldCharType="begin"/>
      </w:r>
      <w:r w:rsidRPr="009F410A">
        <w:rPr>
          <w:b/>
          <w:bCs/>
          <w:i w:val="0"/>
          <w:iCs w:val="0"/>
          <w:sz w:val="24"/>
          <w:szCs w:val="20"/>
        </w:rPr>
        <w:instrText xml:space="preserve"> SEQ Tabla \* ARABIC </w:instrText>
      </w:r>
      <w:r w:rsidRPr="009F410A">
        <w:rPr>
          <w:b/>
          <w:bCs/>
          <w:i w:val="0"/>
          <w:iCs w:val="0"/>
          <w:sz w:val="24"/>
          <w:szCs w:val="20"/>
        </w:rPr>
        <w:fldChar w:fldCharType="separate"/>
      </w:r>
      <w:r w:rsidR="00BA77A4">
        <w:rPr>
          <w:b/>
          <w:bCs/>
          <w:i w:val="0"/>
          <w:iCs w:val="0"/>
          <w:noProof/>
          <w:sz w:val="24"/>
          <w:szCs w:val="20"/>
        </w:rPr>
        <w:t>26</w:t>
      </w:r>
      <w:r w:rsidRPr="009F410A">
        <w:rPr>
          <w:b/>
          <w:bCs/>
          <w:i w:val="0"/>
          <w:iCs w:val="0"/>
          <w:sz w:val="24"/>
          <w:szCs w:val="20"/>
        </w:rPr>
        <w:fldChar w:fldCharType="end"/>
      </w:r>
    </w:p>
    <w:p w14:paraId="048FFA94" w14:textId="46606175" w:rsidR="009F410A" w:rsidRPr="009F410A" w:rsidRDefault="009F410A" w:rsidP="009F410A">
      <w:pPr>
        <w:pStyle w:val="Descripcin"/>
        <w:keepNext/>
        <w:rPr>
          <w:sz w:val="24"/>
          <w:szCs w:val="20"/>
        </w:rPr>
      </w:pPr>
      <w:r w:rsidRPr="009F410A">
        <w:rPr>
          <w:sz w:val="24"/>
          <w:szCs w:val="20"/>
        </w:rPr>
        <w:t>Requerimiento funcional No.25</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9F410A" w:rsidRPr="009F410A" w14:paraId="21B478E3" w14:textId="77777777" w:rsidTr="009F410A">
        <w:trPr>
          <w:trHeight w:val="900"/>
        </w:trPr>
        <w:tc>
          <w:tcPr>
            <w:tcW w:w="4038" w:type="dxa"/>
            <w:hideMark/>
          </w:tcPr>
          <w:p w14:paraId="6A7F62B2" w14:textId="77777777" w:rsidR="009F410A" w:rsidRPr="009F410A" w:rsidRDefault="009F410A">
            <w:pPr>
              <w:rPr>
                <w:b/>
                <w:bCs/>
              </w:rPr>
            </w:pPr>
            <w:r w:rsidRPr="009F410A">
              <w:rPr>
                <w:b/>
                <w:bCs/>
              </w:rPr>
              <w:t>IDENTIFICADOR:</w:t>
            </w:r>
            <w:r w:rsidRPr="009F410A">
              <w:rPr>
                <w:b/>
                <w:bCs/>
              </w:rPr>
              <w:br/>
              <w:t>R25</w:t>
            </w:r>
          </w:p>
        </w:tc>
        <w:tc>
          <w:tcPr>
            <w:tcW w:w="4988" w:type="dxa"/>
            <w:gridSpan w:val="2"/>
            <w:hideMark/>
          </w:tcPr>
          <w:p w14:paraId="33FA3AF4" w14:textId="77777777" w:rsidR="009F410A" w:rsidRPr="009F410A" w:rsidRDefault="009F410A" w:rsidP="009F410A">
            <w:pPr>
              <w:rPr>
                <w:b/>
                <w:bCs/>
              </w:rPr>
            </w:pPr>
            <w:r w:rsidRPr="009F410A">
              <w:rPr>
                <w:b/>
                <w:bCs/>
              </w:rPr>
              <w:t>NOMBRE:</w:t>
            </w:r>
            <w:r w:rsidRPr="009F410A">
              <w:rPr>
                <w:b/>
                <w:bCs/>
              </w:rPr>
              <w:br/>
              <w:t xml:space="preserve">Realización </w:t>
            </w:r>
            <w:proofErr w:type="spellStart"/>
            <w:r w:rsidRPr="009F410A">
              <w:rPr>
                <w:b/>
                <w:bCs/>
              </w:rPr>
              <w:t>Check</w:t>
            </w:r>
            <w:proofErr w:type="spellEnd"/>
            <w:r w:rsidRPr="009F410A">
              <w:rPr>
                <w:b/>
                <w:bCs/>
              </w:rPr>
              <w:t>-in</w:t>
            </w:r>
          </w:p>
        </w:tc>
      </w:tr>
      <w:tr w:rsidR="009F410A" w:rsidRPr="009F410A" w14:paraId="3F05B845" w14:textId="77777777" w:rsidTr="009F410A">
        <w:trPr>
          <w:trHeight w:val="1200"/>
        </w:trPr>
        <w:tc>
          <w:tcPr>
            <w:tcW w:w="4038" w:type="dxa"/>
            <w:hideMark/>
          </w:tcPr>
          <w:p w14:paraId="238E5291" w14:textId="77777777" w:rsidR="009F410A" w:rsidRPr="009F410A" w:rsidRDefault="009F410A">
            <w:r w:rsidRPr="009F410A">
              <w:rPr>
                <w:b/>
                <w:bCs/>
              </w:rPr>
              <w:lastRenderedPageBreak/>
              <w:t>Tipo:</w:t>
            </w:r>
            <w:r w:rsidRPr="009F410A">
              <w:t xml:space="preserve"> </w:t>
            </w:r>
            <w:r w:rsidRPr="009F410A">
              <w:br/>
            </w:r>
            <w:r w:rsidRPr="009F410A">
              <w:rPr>
                <w:b/>
                <w:bCs/>
              </w:rPr>
              <w:t>(NECESARIO/DESEABLE)</w:t>
            </w:r>
            <w:r w:rsidRPr="009F410A">
              <w:t xml:space="preserve"> </w:t>
            </w:r>
            <w:r w:rsidRPr="009F410A">
              <w:br/>
              <w:t>Necesario</w:t>
            </w:r>
            <w:r w:rsidRPr="009F410A">
              <w:br/>
            </w:r>
            <w:r w:rsidRPr="009F410A">
              <w:rPr>
                <w:b/>
                <w:bCs/>
              </w:rPr>
              <w:t xml:space="preserve">  </w:t>
            </w:r>
          </w:p>
        </w:tc>
        <w:tc>
          <w:tcPr>
            <w:tcW w:w="4988" w:type="dxa"/>
            <w:gridSpan w:val="2"/>
            <w:hideMark/>
          </w:tcPr>
          <w:p w14:paraId="26023DB3" w14:textId="4196B205" w:rsidR="009F410A" w:rsidRPr="009F410A" w:rsidRDefault="009F410A" w:rsidP="009F410A">
            <w:pPr>
              <w:rPr>
                <w:b/>
                <w:bCs/>
              </w:rPr>
            </w:pPr>
            <w:r w:rsidRPr="009F410A">
              <w:rPr>
                <w:b/>
                <w:bCs/>
              </w:rPr>
              <w:br/>
              <w:t xml:space="preserve">PRIORIDAD DE </w:t>
            </w:r>
            <w:r w:rsidRPr="009F410A">
              <w:rPr>
                <w:b/>
                <w:bCs/>
              </w:rPr>
              <w:br/>
              <w:t xml:space="preserve">DESARROLLO: </w:t>
            </w:r>
            <w:r w:rsidRPr="009F410A">
              <w:br/>
              <w:t xml:space="preserve">Alta </w:t>
            </w:r>
            <w:r w:rsidRPr="009F410A">
              <w:rPr>
                <w:b/>
                <w:bCs/>
              </w:rPr>
              <w:t xml:space="preserve"> </w:t>
            </w:r>
          </w:p>
        </w:tc>
      </w:tr>
      <w:tr w:rsidR="009F410A" w:rsidRPr="009F410A" w14:paraId="379A18D8" w14:textId="77777777" w:rsidTr="009F410A">
        <w:trPr>
          <w:trHeight w:val="3120"/>
        </w:trPr>
        <w:tc>
          <w:tcPr>
            <w:tcW w:w="4723" w:type="dxa"/>
            <w:gridSpan w:val="2"/>
            <w:hideMark/>
          </w:tcPr>
          <w:p w14:paraId="597B0A67" w14:textId="77777777" w:rsidR="009F410A" w:rsidRPr="009F410A" w:rsidRDefault="009F410A">
            <w:pPr>
              <w:rPr>
                <w:b/>
                <w:bCs/>
              </w:rPr>
            </w:pPr>
            <w:r w:rsidRPr="009F410A">
              <w:rPr>
                <w:b/>
                <w:bCs/>
              </w:rPr>
              <w:t xml:space="preserve">ENTRADA: </w:t>
            </w:r>
            <w:r w:rsidRPr="009F410A">
              <w:br/>
              <w:t>1. Numero identificación cliente</w:t>
            </w:r>
          </w:p>
        </w:tc>
        <w:tc>
          <w:tcPr>
            <w:tcW w:w="4303" w:type="dxa"/>
            <w:hideMark/>
          </w:tcPr>
          <w:p w14:paraId="604AFB5D" w14:textId="4BDD5C7B" w:rsidR="009F410A" w:rsidRPr="009F410A" w:rsidRDefault="009F410A">
            <w:pPr>
              <w:rPr>
                <w:b/>
                <w:bCs/>
              </w:rPr>
            </w:pPr>
            <w:r w:rsidRPr="009F410A">
              <w:rPr>
                <w:b/>
                <w:bCs/>
              </w:rPr>
              <w:t xml:space="preserve">SALIDA: </w:t>
            </w:r>
            <w:r w:rsidRPr="009F410A">
              <w:br/>
              <w:t>Lista de reservas asociadas a dicho cliente con la siguiente información:</w:t>
            </w:r>
            <w:r w:rsidRPr="009F410A">
              <w:br/>
              <w:t>1. Fecha A Reservar</w:t>
            </w:r>
            <w:r w:rsidRPr="009F410A">
              <w:br/>
              <w:t>2.Hora A Reservar</w:t>
            </w:r>
            <w:r w:rsidRPr="009F410A">
              <w:br/>
              <w:t>3. Placa vehículo</w:t>
            </w:r>
            <w:r w:rsidRPr="009F410A">
              <w:br/>
              <w:t>4.Cubiculo</w:t>
            </w:r>
            <w:r w:rsidRPr="009F410A">
              <w:br/>
            </w:r>
            <w:proofErr w:type="gramStart"/>
            <w:r w:rsidRPr="009F410A">
              <w:t>5.Fecha</w:t>
            </w:r>
            <w:proofErr w:type="gramEnd"/>
            <w:r w:rsidRPr="009F410A">
              <w:t xml:space="preserve"> Realización reserva</w:t>
            </w:r>
            <w:r w:rsidRPr="009F410A">
              <w:br/>
              <w:t>6. Precio Por Hora del servicio</w:t>
            </w:r>
            <w:r w:rsidRPr="009F410A">
              <w:br/>
            </w:r>
            <w:proofErr w:type="gramStart"/>
            <w:r w:rsidRPr="009F410A">
              <w:t>7 .</w:t>
            </w:r>
            <w:proofErr w:type="gramEnd"/>
            <w:r w:rsidRPr="009F410A">
              <w:t xml:space="preserve"> Estado Reserva</w:t>
            </w:r>
          </w:p>
        </w:tc>
      </w:tr>
      <w:tr w:rsidR="009F410A" w:rsidRPr="009F410A" w14:paraId="03ECBF7D" w14:textId="77777777" w:rsidTr="009F410A">
        <w:trPr>
          <w:trHeight w:val="1230"/>
        </w:trPr>
        <w:tc>
          <w:tcPr>
            <w:tcW w:w="9026" w:type="dxa"/>
            <w:gridSpan w:val="3"/>
            <w:hideMark/>
          </w:tcPr>
          <w:p w14:paraId="2DB7EC30" w14:textId="64C64D51" w:rsidR="009F410A" w:rsidRPr="009F410A" w:rsidRDefault="009F410A">
            <w:pPr>
              <w:rPr>
                <w:b/>
                <w:bCs/>
              </w:rPr>
            </w:pPr>
            <w:r w:rsidRPr="009F410A">
              <w:rPr>
                <w:b/>
                <w:bCs/>
              </w:rPr>
              <w:t>DESCRIPCIÓN:</w:t>
            </w:r>
            <w:r w:rsidRPr="009F410A">
              <w:br/>
              <w:t xml:space="preserve">El sistema permitirá al usuario colaborador realizar </w:t>
            </w:r>
            <w:proofErr w:type="spellStart"/>
            <w:r w:rsidRPr="009F410A">
              <w:t>check</w:t>
            </w:r>
            <w:proofErr w:type="spellEnd"/>
            <w:r w:rsidRPr="009F410A">
              <w:t xml:space="preserve"> in (Registro de entrada) a las reservas de los usuarios clientes por medio de su identificación (cédula, pasaporte, cédula de extranjería) el sistema listará las reservas asociadas con dicho cliente con los datos de relevancia.</w:t>
            </w:r>
          </w:p>
        </w:tc>
      </w:tr>
      <w:tr w:rsidR="009F410A" w:rsidRPr="009F410A" w14:paraId="7E3A69FD" w14:textId="77777777" w:rsidTr="009F410A">
        <w:trPr>
          <w:trHeight w:val="1290"/>
        </w:trPr>
        <w:tc>
          <w:tcPr>
            <w:tcW w:w="9026" w:type="dxa"/>
            <w:gridSpan w:val="3"/>
            <w:hideMark/>
          </w:tcPr>
          <w:p w14:paraId="2C7ACDEB" w14:textId="77777777" w:rsidR="009F410A" w:rsidRPr="009F410A" w:rsidRDefault="009F410A">
            <w:pPr>
              <w:rPr>
                <w:b/>
                <w:bCs/>
              </w:rPr>
            </w:pPr>
            <w:r w:rsidRPr="009F410A">
              <w:rPr>
                <w:b/>
                <w:bCs/>
              </w:rPr>
              <w:t xml:space="preserve">PRECONDICIÓN: </w:t>
            </w:r>
            <w:r w:rsidRPr="009F410A">
              <w:rPr>
                <w:b/>
                <w:bCs/>
              </w:rPr>
              <w:br/>
            </w:r>
            <w:r w:rsidRPr="009F410A">
              <w:t>El usuario colaborador tiene acceso al sistema de gestión del parqueadero en su rol asignado.</w:t>
            </w:r>
            <w:r w:rsidRPr="009F410A">
              <w:br/>
              <w:t xml:space="preserve">El sistema está operativo y tiene la funcionalidad de realizar el </w:t>
            </w:r>
            <w:proofErr w:type="spellStart"/>
            <w:r w:rsidRPr="009F410A">
              <w:t>check</w:t>
            </w:r>
            <w:proofErr w:type="spellEnd"/>
            <w:r w:rsidRPr="009F410A">
              <w:t>-in disponible.</w:t>
            </w:r>
            <w:r w:rsidRPr="009F410A">
              <w:br/>
              <w:t xml:space="preserve">El usuario colaborador está autorizado para realizar la acción de </w:t>
            </w:r>
            <w:proofErr w:type="spellStart"/>
            <w:r w:rsidRPr="009F410A">
              <w:t>check</w:t>
            </w:r>
            <w:proofErr w:type="spellEnd"/>
            <w:r w:rsidRPr="009F410A">
              <w:t>-in sobre las reservas de los clientes.</w:t>
            </w:r>
          </w:p>
        </w:tc>
      </w:tr>
      <w:tr w:rsidR="009F410A" w:rsidRPr="009F410A" w14:paraId="1BD9124A" w14:textId="77777777" w:rsidTr="009F410A">
        <w:trPr>
          <w:trHeight w:val="735"/>
        </w:trPr>
        <w:tc>
          <w:tcPr>
            <w:tcW w:w="9026" w:type="dxa"/>
            <w:gridSpan w:val="3"/>
            <w:hideMark/>
          </w:tcPr>
          <w:p w14:paraId="220102E7" w14:textId="77777777" w:rsidR="009F410A" w:rsidRPr="009F410A" w:rsidRDefault="009F410A">
            <w:pPr>
              <w:rPr>
                <w:b/>
                <w:bCs/>
              </w:rPr>
            </w:pPr>
            <w:r w:rsidRPr="009F410A">
              <w:rPr>
                <w:b/>
                <w:bCs/>
              </w:rPr>
              <w:t>POSCONDICIÓN:</w:t>
            </w:r>
            <w:r w:rsidRPr="009F410A">
              <w:rPr>
                <w:b/>
                <w:bCs/>
              </w:rPr>
              <w:br/>
            </w:r>
            <w:r w:rsidRPr="009F410A">
              <w:t xml:space="preserve">El </w:t>
            </w:r>
            <w:proofErr w:type="spellStart"/>
            <w:r w:rsidRPr="009F410A">
              <w:t>check</w:t>
            </w:r>
            <w:proofErr w:type="spellEnd"/>
            <w:r w:rsidRPr="009F410A">
              <w:t>-in se completa correctamente en el sistema.</w:t>
            </w:r>
          </w:p>
        </w:tc>
      </w:tr>
      <w:tr w:rsidR="009F410A" w:rsidRPr="009F410A" w14:paraId="0B511E1F" w14:textId="77777777" w:rsidTr="009F410A">
        <w:trPr>
          <w:trHeight w:val="3840"/>
        </w:trPr>
        <w:tc>
          <w:tcPr>
            <w:tcW w:w="9026" w:type="dxa"/>
            <w:gridSpan w:val="3"/>
            <w:hideMark/>
          </w:tcPr>
          <w:p w14:paraId="719F6776" w14:textId="77777777" w:rsidR="009F410A" w:rsidRPr="009F410A" w:rsidRDefault="009F410A">
            <w:pPr>
              <w:rPr>
                <w:b/>
                <w:bCs/>
              </w:rPr>
            </w:pPr>
            <w:r w:rsidRPr="009F410A">
              <w:rPr>
                <w:b/>
                <w:bCs/>
              </w:rPr>
              <w:t xml:space="preserve">MANEJO DE SITUACIONES ANORMALES </w:t>
            </w:r>
            <w:r w:rsidRPr="009F410A">
              <w:rPr>
                <w:b/>
                <w:bCs/>
              </w:rPr>
              <w:br/>
            </w:r>
            <w:r w:rsidRPr="009F410A">
              <w:t>Tiempo Expirado:</w:t>
            </w:r>
            <w:r w:rsidRPr="009F410A">
              <w:br/>
            </w:r>
            <w:r w:rsidRPr="009F410A">
              <w:br/>
              <w:t xml:space="preserve">Si el usuario colaborador intenta realizar el </w:t>
            </w:r>
            <w:proofErr w:type="spellStart"/>
            <w:r w:rsidRPr="009F410A">
              <w:t>check</w:t>
            </w:r>
            <w:proofErr w:type="spellEnd"/>
            <w:r w:rsidRPr="009F410A">
              <w:t xml:space="preserve">-in fuera del período permitido, el sistema debe mostrar un mensaje indicando que el </w:t>
            </w:r>
            <w:proofErr w:type="spellStart"/>
            <w:r w:rsidRPr="009F410A">
              <w:t>check</w:t>
            </w:r>
            <w:proofErr w:type="spellEnd"/>
            <w:r w:rsidRPr="009F410A">
              <w:t>-in no puede realizarse debido a que el tiempo ha expirado.</w:t>
            </w:r>
            <w:r w:rsidRPr="009F410A">
              <w:br/>
              <w:t>Interrupciones del Servicio:</w:t>
            </w:r>
            <w:r w:rsidRPr="009F410A">
              <w:br/>
            </w:r>
            <w:r w:rsidRPr="009F410A">
              <w:br/>
              <w:t xml:space="preserve">En caso de interrupciones del servicio durante el proceso de </w:t>
            </w:r>
            <w:proofErr w:type="spellStart"/>
            <w:r w:rsidRPr="009F410A">
              <w:t>check</w:t>
            </w:r>
            <w:proofErr w:type="spellEnd"/>
            <w:r w:rsidRPr="009F410A">
              <w:t>-in, el sistema debe informar al usuario colaborador sobre el problema y proporcionar una estimación del tiempo de recuperación.</w:t>
            </w:r>
            <w:r w:rsidRPr="009F410A">
              <w:br/>
              <w:t xml:space="preserve">Confirmación de </w:t>
            </w:r>
            <w:proofErr w:type="spellStart"/>
            <w:r w:rsidRPr="009F410A">
              <w:t>Check</w:t>
            </w:r>
            <w:proofErr w:type="spellEnd"/>
            <w:r w:rsidRPr="009F410A">
              <w:t>-in:</w:t>
            </w:r>
            <w:r w:rsidRPr="009F410A">
              <w:br/>
            </w:r>
            <w:r w:rsidRPr="009F410A">
              <w:br/>
              <w:t xml:space="preserve">Si el usuario colaborador intenta salir de la página de </w:t>
            </w:r>
            <w:proofErr w:type="spellStart"/>
            <w:r w:rsidRPr="009F410A">
              <w:t>check</w:t>
            </w:r>
            <w:proofErr w:type="spellEnd"/>
            <w:r w:rsidRPr="009F410A">
              <w:t>-in sin confirmar la acción, el sistema debe mostrar una advertencia para evitar la pérdida accidental de la acción.</w:t>
            </w:r>
          </w:p>
        </w:tc>
      </w:tr>
      <w:tr w:rsidR="009F410A" w:rsidRPr="009F410A" w14:paraId="290C84FA" w14:textId="77777777" w:rsidTr="009F410A">
        <w:trPr>
          <w:trHeight w:val="4455"/>
        </w:trPr>
        <w:tc>
          <w:tcPr>
            <w:tcW w:w="9026" w:type="dxa"/>
            <w:gridSpan w:val="3"/>
            <w:hideMark/>
          </w:tcPr>
          <w:p w14:paraId="41FD2F4D" w14:textId="77777777" w:rsidR="009F410A" w:rsidRPr="009F410A" w:rsidRDefault="009F410A">
            <w:pPr>
              <w:rPr>
                <w:b/>
                <w:bCs/>
              </w:rPr>
            </w:pPr>
            <w:r w:rsidRPr="009F410A">
              <w:rPr>
                <w:b/>
                <w:bCs/>
              </w:rPr>
              <w:lastRenderedPageBreak/>
              <w:t xml:space="preserve">CRITERIOS DE ACEPTACIÓN: </w:t>
            </w:r>
            <w:r w:rsidRPr="009F410A">
              <w:rPr>
                <w:b/>
                <w:bCs/>
              </w:rPr>
              <w:br/>
            </w:r>
            <w:r w:rsidRPr="009F410A">
              <w:br/>
              <w:t xml:space="preserve">Interfaz de </w:t>
            </w:r>
            <w:proofErr w:type="spellStart"/>
            <w:r w:rsidRPr="009F410A">
              <w:t>Check</w:t>
            </w:r>
            <w:proofErr w:type="spellEnd"/>
            <w:r w:rsidRPr="009F410A">
              <w:t>-in:</w:t>
            </w:r>
            <w:r w:rsidRPr="009F410A">
              <w:br/>
            </w:r>
            <w:r w:rsidRPr="009F410A">
              <w:br/>
              <w:t xml:space="preserve">El sistema proporciona una interfaz clara y fácil de usar para que el usuario colaborador realice el </w:t>
            </w:r>
            <w:proofErr w:type="spellStart"/>
            <w:r w:rsidRPr="009F410A">
              <w:t>check</w:t>
            </w:r>
            <w:proofErr w:type="spellEnd"/>
            <w:r w:rsidRPr="009F410A">
              <w:t>-in en nombre del cliente.</w:t>
            </w:r>
            <w:r w:rsidRPr="009F410A">
              <w:br/>
              <w:t>Identificación de la Reserva:</w:t>
            </w:r>
            <w:r w:rsidRPr="009F410A">
              <w:br/>
            </w:r>
            <w:r w:rsidRPr="009F410A">
              <w:br/>
              <w:t xml:space="preserve">El usuario colaborador selecciona la reserva específica para la cual desea realizar el </w:t>
            </w:r>
            <w:proofErr w:type="spellStart"/>
            <w:r w:rsidRPr="009F410A">
              <w:t>check</w:t>
            </w:r>
            <w:proofErr w:type="spellEnd"/>
            <w:r w:rsidRPr="009F410A">
              <w:t>-in en nombre del cliente.</w:t>
            </w:r>
            <w:r w:rsidRPr="009F410A">
              <w:br/>
              <w:t>Verificación de Tiempo:</w:t>
            </w:r>
            <w:r w:rsidRPr="009F410A">
              <w:br/>
            </w:r>
            <w:r w:rsidRPr="009F410A">
              <w:br/>
              <w:t xml:space="preserve">El sistema verifica que el </w:t>
            </w:r>
            <w:proofErr w:type="spellStart"/>
            <w:r w:rsidRPr="009F410A">
              <w:t>check</w:t>
            </w:r>
            <w:proofErr w:type="spellEnd"/>
            <w:r w:rsidRPr="009F410A">
              <w:t>-in se esté realizando dentro del período permitido, es decir, 10 minutos antes del inicio del servicio.</w:t>
            </w:r>
            <w:r w:rsidRPr="009F410A">
              <w:br/>
              <w:t xml:space="preserve">Confirmación de </w:t>
            </w:r>
            <w:proofErr w:type="spellStart"/>
            <w:r w:rsidRPr="009F410A">
              <w:t>Check</w:t>
            </w:r>
            <w:proofErr w:type="spellEnd"/>
            <w:r w:rsidRPr="009F410A">
              <w:t>-in:</w:t>
            </w:r>
            <w:r w:rsidRPr="009F410A">
              <w:br/>
            </w:r>
            <w:r w:rsidRPr="009F410A">
              <w:br/>
              <w:t xml:space="preserve">Después de seleccionar la reserva y verificar el tiempo, el usuario colaborador confirma el </w:t>
            </w:r>
            <w:proofErr w:type="spellStart"/>
            <w:r w:rsidRPr="009F410A">
              <w:t>check</w:t>
            </w:r>
            <w:proofErr w:type="spellEnd"/>
            <w:r w:rsidRPr="009F410A">
              <w:t>-in en nombre del cliente.</w:t>
            </w:r>
            <w:r w:rsidRPr="009F410A">
              <w:br/>
              <w:t>Actualización de Estado de la Reserva:</w:t>
            </w:r>
            <w:r w:rsidRPr="009F410A">
              <w:br/>
            </w:r>
            <w:r w:rsidRPr="009F410A">
              <w:br/>
              <w:t xml:space="preserve">Una vez confirmado, el estado de la reserva se actualiza en el sistema para reflejar que el </w:t>
            </w:r>
            <w:proofErr w:type="spellStart"/>
            <w:r w:rsidRPr="009F410A">
              <w:t>check</w:t>
            </w:r>
            <w:proofErr w:type="spellEnd"/>
            <w:r w:rsidRPr="009F410A">
              <w:t>-in se ha completado.</w:t>
            </w:r>
          </w:p>
        </w:tc>
      </w:tr>
    </w:tbl>
    <w:p w14:paraId="5FA27579" w14:textId="77777777" w:rsidR="009F410A" w:rsidRDefault="009F410A" w:rsidP="005F43D2"/>
    <w:p w14:paraId="22CE5A2B" w14:textId="77777777" w:rsidR="009F410A" w:rsidRDefault="009F410A" w:rsidP="005F43D2"/>
    <w:p w14:paraId="1FC234AA" w14:textId="77777777" w:rsidR="009F410A" w:rsidRDefault="009F410A" w:rsidP="005F43D2"/>
    <w:p w14:paraId="3FCE6D78" w14:textId="77777777" w:rsidR="009F410A" w:rsidRDefault="009F410A" w:rsidP="005F43D2"/>
    <w:p w14:paraId="58C98908" w14:textId="77777777" w:rsidR="009F410A" w:rsidRDefault="009F410A" w:rsidP="005F43D2"/>
    <w:p w14:paraId="40DFAAD9" w14:textId="77777777" w:rsidR="009F410A" w:rsidRDefault="009F410A" w:rsidP="005F43D2"/>
    <w:p w14:paraId="14515435" w14:textId="77777777" w:rsidR="00FE6EA6" w:rsidRDefault="00FE6EA6" w:rsidP="005F43D2"/>
    <w:p w14:paraId="2F0466E8" w14:textId="77777777" w:rsidR="00FE6EA6" w:rsidRDefault="00FE6EA6" w:rsidP="005F43D2"/>
    <w:p w14:paraId="4D88F5FB" w14:textId="77777777" w:rsidR="00FE6EA6" w:rsidRDefault="00FE6EA6" w:rsidP="005F43D2"/>
    <w:p w14:paraId="4308E942" w14:textId="77777777" w:rsidR="00FE6EA6" w:rsidRDefault="00FE6EA6" w:rsidP="005F43D2"/>
    <w:p w14:paraId="5CAF3E0F" w14:textId="77777777" w:rsidR="00FE6EA6" w:rsidRDefault="00FE6EA6" w:rsidP="005F43D2"/>
    <w:p w14:paraId="155FCECA" w14:textId="77777777" w:rsidR="00FE6EA6" w:rsidRDefault="00FE6EA6" w:rsidP="005F43D2"/>
    <w:p w14:paraId="13C852FB" w14:textId="77777777" w:rsidR="00FE6EA6" w:rsidRDefault="00FE6EA6" w:rsidP="005F43D2"/>
    <w:p w14:paraId="094315F2" w14:textId="1FBD91A5" w:rsidR="00FE6EA6" w:rsidRPr="00FE6EA6" w:rsidRDefault="00FE6EA6" w:rsidP="00FE6EA6">
      <w:pPr>
        <w:pStyle w:val="Descripcin"/>
        <w:keepNext/>
        <w:rPr>
          <w:b/>
          <w:bCs/>
          <w:i w:val="0"/>
          <w:iCs w:val="0"/>
          <w:sz w:val="24"/>
          <w:szCs w:val="20"/>
        </w:rPr>
      </w:pPr>
      <w:r w:rsidRPr="00FE6EA6">
        <w:rPr>
          <w:b/>
          <w:bCs/>
          <w:i w:val="0"/>
          <w:iCs w:val="0"/>
          <w:sz w:val="24"/>
          <w:szCs w:val="20"/>
        </w:rPr>
        <w:lastRenderedPageBreak/>
        <w:t xml:space="preserve">Tabla </w:t>
      </w:r>
      <w:r w:rsidRPr="00FE6EA6">
        <w:rPr>
          <w:b/>
          <w:bCs/>
          <w:i w:val="0"/>
          <w:iCs w:val="0"/>
          <w:sz w:val="24"/>
          <w:szCs w:val="20"/>
        </w:rPr>
        <w:fldChar w:fldCharType="begin"/>
      </w:r>
      <w:r w:rsidRPr="00FE6EA6">
        <w:rPr>
          <w:b/>
          <w:bCs/>
          <w:i w:val="0"/>
          <w:iCs w:val="0"/>
          <w:sz w:val="24"/>
          <w:szCs w:val="20"/>
        </w:rPr>
        <w:instrText xml:space="preserve"> SEQ Tabla \* ARABIC </w:instrText>
      </w:r>
      <w:r w:rsidRPr="00FE6EA6">
        <w:rPr>
          <w:b/>
          <w:bCs/>
          <w:i w:val="0"/>
          <w:iCs w:val="0"/>
          <w:sz w:val="24"/>
          <w:szCs w:val="20"/>
        </w:rPr>
        <w:fldChar w:fldCharType="separate"/>
      </w:r>
      <w:r w:rsidR="00BA77A4">
        <w:rPr>
          <w:b/>
          <w:bCs/>
          <w:i w:val="0"/>
          <w:iCs w:val="0"/>
          <w:noProof/>
          <w:sz w:val="24"/>
          <w:szCs w:val="20"/>
        </w:rPr>
        <w:t>27</w:t>
      </w:r>
      <w:r w:rsidRPr="00FE6EA6">
        <w:rPr>
          <w:b/>
          <w:bCs/>
          <w:i w:val="0"/>
          <w:iCs w:val="0"/>
          <w:sz w:val="24"/>
          <w:szCs w:val="20"/>
        </w:rPr>
        <w:fldChar w:fldCharType="end"/>
      </w:r>
    </w:p>
    <w:p w14:paraId="7253E50A" w14:textId="2E5B8D28" w:rsidR="00FE6EA6" w:rsidRPr="00FE6EA6" w:rsidRDefault="00FE6EA6" w:rsidP="00FE6EA6">
      <w:pPr>
        <w:pStyle w:val="Descripcin"/>
        <w:keepNext/>
        <w:rPr>
          <w:sz w:val="24"/>
          <w:szCs w:val="20"/>
        </w:rPr>
      </w:pPr>
      <w:r w:rsidRPr="00FE6EA6">
        <w:rPr>
          <w:sz w:val="24"/>
          <w:szCs w:val="20"/>
        </w:rPr>
        <w:t>Requerimiento funcional No.26</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FE6EA6" w:rsidRPr="00FE6EA6" w14:paraId="58BAF0DA" w14:textId="77777777" w:rsidTr="00FE6EA6">
        <w:trPr>
          <w:trHeight w:val="900"/>
        </w:trPr>
        <w:tc>
          <w:tcPr>
            <w:tcW w:w="4038" w:type="dxa"/>
            <w:hideMark/>
          </w:tcPr>
          <w:p w14:paraId="61E463E6" w14:textId="77777777" w:rsidR="00FE6EA6" w:rsidRPr="00FE6EA6" w:rsidRDefault="00FE6EA6">
            <w:pPr>
              <w:rPr>
                <w:b/>
                <w:bCs/>
              </w:rPr>
            </w:pPr>
            <w:r w:rsidRPr="00FE6EA6">
              <w:rPr>
                <w:b/>
                <w:bCs/>
              </w:rPr>
              <w:t>IDENTIFICADOR:</w:t>
            </w:r>
            <w:r w:rsidRPr="00FE6EA6">
              <w:rPr>
                <w:b/>
                <w:bCs/>
              </w:rPr>
              <w:br/>
              <w:t>R26</w:t>
            </w:r>
          </w:p>
        </w:tc>
        <w:tc>
          <w:tcPr>
            <w:tcW w:w="4988" w:type="dxa"/>
            <w:gridSpan w:val="2"/>
            <w:hideMark/>
          </w:tcPr>
          <w:p w14:paraId="11D94F11" w14:textId="77777777" w:rsidR="00FE6EA6" w:rsidRPr="00FE6EA6" w:rsidRDefault="00FE6EA6" w:rsidP="00FE6EA6">
            <w:pPr>
              <w:rPr>
                <w:b/>
                <w:bCs/>
              </w:rPr>
            </w:pPr>
            <w:r w:rsidRPr="00FE6EA6">
              <w:rPr>
                <w:b/>
                <w:bCs/>
              </w:rPr>
              <w:t>NOMBRE:</w:t>
            </w:r>
            <w:r w:rsidRPr="00FE6EA6">
              <w:rPr>
                <w:b/>
                <w:bCs/>
              </w:rPr>
              <w:br/>
              <w:t>Registro Lista De chequeo</w:t>
            </w:r>
          </w:p>
        </w:tc>
      </w:tr>
      <w:tr w:rsidR="00FE6EA6" w:rsidRPr="00FE6EA6" w14:paraId="23E3EBFF" w14:textId="77777777" w:rsidTr="00FE6EA6">
        <w:trPr>
          <w:trHeight w:val="1200"/>
        </w:trPr>
        <w:tc>
          <w:tcPr>
            <w:tcW w:w="4038" w:type="dxa"/>
            <w:hideMark/>
          </w:tcPr>
          <w:p w14:paraId="16B6C572" w14:textId="77777777" w:rsidR="00FE6EA6" w:rsidRPr="00FE6EA6" w:rsidRDefault="00FE6EA6">
            <w:r w:rsidRPr="00FE6EA6">
              <w:rPr>
                <w:b/>
                <w:bCs/>
              </w:rPr>
              <w:t>Tipo:</w:t>
            </w:r>
            <w:r w:rsidRPr="00FE6EA6">
              <w:t xml:space="preserve"> </w:t>
            </w:r>
            <w:r w:rsidRPr="00FE6EA6">
              <w:br/>
            </w:r>
            <w:r w:rsidRPr="00FE6EA6">
              <w:rPr>
                <w:b/>
                <w:bCs/>
              </w:rPr>
              <w:t>(NECESARIO/DESEABLE)</w:t>
            </w:r>
            <w:r w:rsidRPr="00FE6EA6">
              <w:t xml:space="preserve"> </w:t>
            </w:r>
            <w:r w:rsidRPr="00FE6EA6">
              <w:br/>
              <w:t>Necesario</w:t>
            </w:r>
            <w:r w:rsidRPr="00FE6EA6">
              <w:br/>
            </w:r>
            <w:r w:rsidRPr="00FE6EA6">
              <w:rPr>
                <w:b/>
                <w:bCs/>
              </w:rPr>
              <w:t xml:space="preserve">  </w:t>
            </w:r>
          </w:p>
        </w:tc>
        <w:tc>
          <w:tcPr>
            <w:tcW w:w="4988" w:type="dxa"/>
            <w:gridSpan w:val="2"/>
            <w:hideMark/>
          </w:tcPr>
          <w:p w14:paraId="7CC16F9E" w14:textId="6DAD934B" w:rsidR="00FE6EA6" w:rsidRPr="00FE6EA6" w:rsidRDefault="00FE6EA6" w:rsidP="00FE6EA6">
            <w:pPr>
              <w:rPr>
                <w:b/>
                <w:bCs/>
              </w:rPr>
            </w:pPr>
            <w:r w:rsidRPr="00FE6EA6">
              <w:rPr>
                <w:b/>
                <w:bCs/>
              </w:rPr>
              <w:br/>
              <w:t xml:space="preserve">PRIORIDAD DE </w:t>
            </w:r>
            <w:r w:rsidRPr="00FE6EA6">
              <w:rPr>
                <w:b/>
                <w:bCs/>
              </w:rPr>
              <w:br/>
              <w:t xml:space="preserve">DESARROLLO: </w:t>
            </w:r>
            <w:r w:rsidRPr="00FE6EA6">
              <w:br/>
              <w:t xml:space="preserve">Alta </w:t>
            </w:r>
            <w:r w:rsidRPr="00FE6EA6">
              <w:rPr>
                <w:b/>
                <w:bCs/>
              </w:rPr>
              <w:t xml:space="preserve"> </w:t>
            </w:r>
          </w:p>
        </w:tc>
      </w:tr>
      <w:tr w:rsidR="00FE6EA6" w:rsidRPr="00FE6EA6" w14:paraId="560D66FF" w14:textId="77777777" w:rsidTr="00FE6EA6">
        <w:trPr>
          <w:trHeight w:val="1260"/>
        </w:trPr>
        <w:tc>
          <w:tcPr>
            <w:tcW w:w="4723" w:type="dxa"/>
            <w:gridSpan w:val="2"/>
            <w:hideMark/>
          </w:tcPr>
          <w:p w14:paraId="79E1692E" w14:textId="77777777" w:rsidR="00FE6EA6" w:rsidRPr="00FE6EA6" w:rsidRDefault="00FE6EA6">
            <w:pPr>
              <w:rPr>
                <w:b/>
                <w:bCs/>
              </w:rPr>
            </w:pPr>
            <w:r w:rsidRPr="00FE6EA6">
              <w:rPr>
                <w:b/>
                <w:bCs/>
              </w:rPr>
              <w:t xml:space="preserve">ENTRADA: </w:t>
            </w:r>
            <w:r w:rsidRPr="00FE6EA6">
              <w:br/>
              <w:t>1.Daños</w:t>
            </w:r>
            <w:r w:rsidRPr="00FE6EA6">
              <w:br/>
              <w:t>2.Descripción Daños</w:t>
            </w:r>
            <w:r w:rsidRPr="00FE6EA6">
              <w:br/>
              <w:t>3. Reserva</w:t>
            </w:r>
          </w:p>
        </w:tc>
        <w:tc>
          <w:tcPr>
            <w:tcW w:w="4303" w:type="dxa"/>
            <w:hideMark/>
          </w:tcPr>
          <w:p w14:paraId="578CF7DB" w14:textId="77777777" w:rsidR="00FE6EA6" w:rsidRPr="00FE6EA6" w:rsidRDefault="00FE6EA6">
            <w:pPr>
              <w:rPr>
                <w:b/>
                <w:bCs/>
              </w:rPr>
            </w:pPr>
            <w:r w:rsidRPr="00FE6EA6">
              <w:rPr>
                <w:b/>
                <w:bCs/>
              </w:rPr>
              <w:t xml:space="preserve">SALIDA: </w:t>
            </w:r>
            <w:r w:rsidRPr="00FE6EA6">
              <w:br/>
            </w:r>
            <w:r w:rsidRPr="00FE6EA6">
              <w:br/>
              <w:t>Registro exitoso</w:t>
            </w:r>
          </w:p>
        </w:tc>
      </w:tr>
      <w:tr w:rsidR="00FE6EA6" w:rsidRPr="00FE6EA6" w14:paraId="21409016" w14:textId="77777777" w:rsidTr="00FE6EA6">
        <w:trPr>
          <w:trHeight w:val="1440"/>
        </w:trPr>
        <w:tc>
          <w:tcPr>
            <w:tcW w:w="9026" w:type="dxa"/>
            <w:gridSpan w:val="3"/>
            <w:hideMark/>
          </w:tcPr>
          <w:p w14:paraId="5B3527B1" w14:textId="77777777" w:rsidR="00FE6EA6" w:rsidRPr="00FE6EA6" w:rsidRDefault="00FE6EA6">
            <w:pPr>
              <w:rPr>
                <w:b/>
                <w:bCs/>
              </w:rPr>
            </w:pPr>
            <w:r w:rsidRPr="00FE6EA6">
              <w:rPr>
                <w:b/>
                <w:bCs/>
              </w:rPr>
              <w:t>DESCRIPCIÓN:</w:t>
            </w:r>
            <w:r w:rsidRPr="00FE6EA6">
              <w:br/>
              <w:t>El sistema permitirá al usuario colaborador registrar una lista de chequeo del estado en el que entra el vehículo al parqueadero</w:t>
            </w:r>
          </w:p>
        </w:tc>
      </w:tr>
      <w:tr w:rsidR="00FE6EA6" w:rsidRPr="00FE6EA6" w14:paraId="0A3EACED" w14:textId="77777777" w:rsidTr="00FE6EA6">
        <w:trPr>
          <w:trHeight w:val="1215"/>
        </w:trPr>
        <w:tc>
          <w:tcPr>
            <w:tcW w:w="9026" w:type="dxa"/>
            <w:gridSpan w:val="3"/>
            <w:hideMark/>
          </w:tcPr>
          <w:p w14:paraId="44E46D37" w14:textId="77777777" w:rsidR="00FE6EA6" w:rsidRPr="00FE6EA6" w:rsidRDefault="00FE6EA6">
            <w:pPr>
              <w:rPr>
                <w:b/>
                <w:bCs/>
              </w:rPr>
            </w:pPr>
            <w:r w:rsidRPr="00FE6EA6">
              <w:rPr>
                <w:b/>
                <w:bCs/>
              </w:rPr>
              <w:t xml:space="preserve">PRECONDICIÓN: </w:t>
            </w:r>
            <w:r w:rsidRPr="00FE6EA6">
              <w:rPr>
                <w:b/>
                <w:bCs/>
              </w:rPr>
              <w:br/>
            </w:r>
            <w:r w:rsidRPr="00FE6EA6">
              <w:t>El usuario colaborador tiene acceso al sistema de gestión del parqueadero en su rol asignado.</w:t>
            </w:r>
            <w:r w:rsidRPr="00FE6EA6">
              <w:br/>
              <w:t>El sistema está operativo y tiene la funcionalidad de lista de chequeo disponible.</w:t>
            </w:r>
            <w:r w:rsidRPr="00FE6EA6">
              <w:br/>
              <w:t>El usuario colaborador está familiarizado con los procedimientos de inspección del vehículo.</w:t>
            </w:r>
          </w:p>
        </w:tc>
      </w:tr>
      <w:tr w:rsidR="00FE6EA6" w:rsidRPr="00FE6EA6" w14:paraId="49F8E971" w14:textId="77777777" w:rsidTr="00FE6EA6">
        <w:trPr>
          <w:trHeight w:val="690"/>
        </w:trPr>
        <w:tc>
          <w:tcPr>
            <w:tcW w:w="9026" w:type="dxa"/>
            <w:gridSpan w:val="3"/>
            <w:hideMark/>
          </w:tcPr>
          <w:p w14:paraId="217CC0B0" w14:textId="77777777" w:rsidR="00FE6EA6" w:rsidRPr="00FE6EA6" w:rsidRDefault="00FE6EA6">
            <w:pPr>
              <w:rPr>
                <w:b/>
                <w:bCs/>
              </w:rPr>
            </w:pPr>
            <w:r w:rsidRPr="00FE6EA6">
              <w:rPr>
                <w:b/>
                <w:bCs/>
              </w:rPr>
              <w:t>POSCONDICIÓN:</w:t>
            </w:r>
            <w:r w:rsidRPr="00FE6EA6">
              <w:rPr>
                <w:b/>
                <w:bCs/>
              </w:rPr>
              <w:br/>
            </w:r>
            <w:r w:rsidRPr="00FE6EA6">
              <w:t>Se registra correctamente el estado del vehículo en el sistema.</w:t>
            </w:r>
          </w:p>
        </w:tc>
      </w:tr>
      <w:tr w:rsidR="00FE6EA6" w:rsidRPr="00FE6EA6" w14:paraId="113B68F5" w14:textId="77777777" w:rsidTr="00FE6EA6">
        <w:trPr>
          <w:trHeight w:val="3975"/>
        </w:trPr>
        <w:tc>
          <w:tcPr>
            <w:tcW w:w="9026" w:type="dxa"/>
            <w:gridSpan w:val="3"/>
            <w:hideMark/>
          </w:tcPr>
          <w:p w14:paraId="6D207528" w14:textId="77777777" w:rsidR="00FE6EA6" w:rsidRPr="00FE6EA6" w:rsidRDefault="00FE6EA6">
            <w:pPr>
              <w:rPr>
                <w:b/>
                <w:bCs/>
              </w:rPr>
            </w:pPr>
            <w:r w:rsidRPr="00FE6EA6">
              <w:rPr>
                <w:b/>
                <w:bCs/>
              </w:rPr>
              <w:t xml:space="preserve">MANEJO DE SITUACIONES ANORMALES </w:t>
            </w:r>
            <w:r w:rsidRPr="00FE6EA6">
              <w:rPr>
                <w:b/>
                <w:bCs/>
              </w:rPr>
              <w:br/>
            </w:r>
            <w:r w:rsidRPr="00FE6EA6">
              <w:t>Daños Preexistentes:</w:t>
            </w:r>
            <w:r w:rsidRPr="00FE6EA6">
              <w:br/>
            </w:r>
            <w:r w:rsidRPr="00FE6EA6">
              <w:br/>
              <w:t>Si se encuentran daños preexistentes en el vehículo, el usuario colaborador debe registrarlos adecuadamente en la lista de chequeo y documentarlos con fotos si es posible.</w:t>
            </w:r>
            <w:r w:rsidRPr="00FE6EA6">
              <w:br/>
              <w:t>Interrupciones del Servicio:</w:t>
            </w:r>
            <w:r w:rsidRPr="00FE6EA6">
              <w:br/>
            </w:r>
            <w:r w:rsidRPr="00FE6EA6">
              <w:br/>
              <w:t>En caso de interrupciones del servicio durante el proceso de lista de chequeo, el sistema debe permitir al usuario colaborador guardar el progreso y completar la inspección más tarde.</w:t>
            </w:r>
            <w:r w:rsidRPr="00FE6EA6">
              <w:br/>
              <w:t>Confirmación de Inspección:</w:t>
            </w:r>
            <w:r w:rsidRPr="00FE6EA6">
              <w:br/>
            </w:r>
            <w:r w:rsidRPr="00FE6EA6">
              <w:br/>
              <w:t>Si el usuario colaborador intenta salir de la página de lista de chequeo sin confirmar la acción, el sistema debe mostrar una advertencia para evitar la pérdida accidental de la inspección.</w:t>
            </w:r>
          </w:p>
        </w:tc>
      </w:tr>
      <w:tr w:rsidR="00FE6EA6" w:rsidRPr="00FE6EA6" w14:paraId="5082C497" w14:textId="77777777" w:rsidTr="00FE6EA6">
        <w:trPr>
          <w:trHeight w:val="5145"/>
        </w:trPr>
        <w:tc>
          <w:tcPr>
            <w:tcW w:w="9026" w:type="dxa"/>
            <w:gridSpan w:val="3"/>
            <w:hideMark/>
          </w:tcPr>
          <w:p w14:paraId="2F36485C" w14:textId="588FD7A3" w:rsidR="00FE6EA6" w:rsidRPr="00FE6EA6" w:rsidRDefault="00FE6EA6">
            <w:pPr>
              <w:rPr>
                <w:b/>
                <w:bCs/>
              </w:rPr>
            </w:pPr>
            <w:r w:rsidRPr="00FE6EA6">
              <w:rPr>
                <w:b/>
                <w:bCs/>
              </w:rPr>
              <w:lastRenderedPageBreak/>
              <w:t xml:space="preserve">CRITERIOS DE ACEPTACIÓN: </w:t>
            </w:r>
            <w:r w:rsidRPr="00FE6EA6">
              <w:rPr>
                <w:b/>
                <w:bCs/>
              </w:rPr>
              <w:br/>
            </w:r>
            <w:r w:rsidRPr="00FE6EA6">
              <w:br/>
              <w:t>Interfaz de Lista de Chequeo:</w:t>
            </w:r>
            <w:r w:rsidRPr="00FE6EA6">
              <w:br/>
            </w:r>
            <w:r w:rsidRPr="00FE6EA6">
              <w:br/>
              <w:t>El sistema proporciona una interfaz clara y fácil de usar para que el usuario colaborador registre el estado del vehículo.</w:t>
            </w:r>
            <w:r w:rsidRPr="00FE6EA6">
              <w:br/>
              <w:t>Selección del Vehículo:</w:t>
            </w:r>
            <w:r w:rsidRPr="00FE6EA6">
              <w:br/>
            </w:r>
            <w:r w:rsidRPr="00FE6EA6">
              <w:br/>
              <w:t>El usuario colaborador selecciona el vehículo específico para el cual realizará la lista de chequeo.</w:t>
            </w:r>
            <w:r w:rsidRPr="00FE6EA6">
              <w:br/>
              <w:t>Registro de Observaciones:</w:t>
            </w:r>
            <w:r w:rsidRPr="00FE6EA6">
              <w:br/>
            </w:r>
            <w:r w:rsidRPr="00FE6EA6">
              <w:br/>
              <w:t>El usuario colaborador registra observaciones detalladas sobre el estado de cada componente del vehículo, indicando cualquier daño o anomalía que encuentre.</w:t>
            </w:r>
            <w:r w:rsidRPr="00FE6EA6">
              <w:br/>
            </w:r>
            <w:r w:rsidRPr="00FE6EA6">
              <w:br/>
              <w:t>Fotos Adjuntas:</w:t>
            </w:r>
            <w:r w:rsidRPr="00FE6EA6">
              <w:br/>
            </w:r>
            <w:r w:rsidRPr="00FE6EA6">
              <w:br/>
              <w:t>Se proporciona la opción de adjuntar fotos del vehículo para documentar visualmente su estado.</w:t>
            </w:r>
            <w:r>
              <w:t>(opcional)</w:t>
            </w:r>
            <w:r w:rsidRPr="00FE6EA6">
              <w:br/>
              <w:t>Confirmación de Inspección:</w:t>
            </w:r>
            <w:r w:rsidRPr="00FE6EA6">
              <w:br/>
            </w:r>
            <w:r w:rsidRPr="00FE6EA6">
              <w:br/>
              <w:t>Después de completar la lista de chequeo, el usuario colaborador confirma la inspección.</w:t>
            </w:r>
          </w:p>
        </w:tc>
      </w:tr>
    </w:tbl>
    <w:p w14:paraId="0EB53BDB" w14:textId="77777777" w:rsidR="00FE6EA6" w:rsidRDefault="00FE6EA6" w:rsidP="005F43D2"/>
    <w:p w14:paraId="2643AC6D" w14:textId="77777777" w:rsidR="00FE6EA6" w:rsidRDefault="00FE6EA6" w:rsidP="005F43D2"/>
    <w:p w14:paraId="3644B173" w14:textId="77777777" w:rsidR="00FE6EA6" w:rsidRDefault="00FE6EA6" w:rsidP="005F43D2"/>
    <w:p w14:paraId="4C144CDB" w14:textId="77777777" w:rsidR="00FE6EA6" w:rsidRDefault="00FE6EA6" w:rsidP="005F43D2"/>
    <w:p w14:paraId="3090A9AA" w14:textId="77777777" w:rsidR="00FE6EA6" w:rsidRDefault="00FE6EA6" w:rsidP="005F43D2"/>
    <w:p w14:paraId="2BE14C98" w14:textId="77777777" w:rsidR="00FE6EA6" w:rsidRDefault="00FE6EA6" w:rsidP="005F43D2"/>
    <w:p w14:paraId="3C40AD22" w14:textId="77777777" w:rsidR="00FE6EA6" w:rsidRDefault="00FE6EA6" w:rsidP="005F43D2"/>
    <w:p w14:paraId="3AC3F6F5" w14:textId="77777777" w:rsidR="00FE6EA6" w:rsidRDefault="00FE6EA6" w:rsidP="005F43D2"/>
    <w:p w14:paraId="322564D9" w14:textId="77777777" w:rsidR="00FE6EA6" w:rsidRDefault="00FE6EA6" w:rsidP="005F43D2"/>
    <w:p w14:paraId="4C46C7D9" w14:textId="77777777" w:rsidR="00FE6EA6" w:rsidRDefault="00FE6EA6" w:rsidP="005F43D2"/>
    <w:p w14:paraId="526F5009" w14:textId="77777777" w:rsidR="00FE6EA6" w:rsidRDefault="00FE6EA6" w:rsidP="005F43D2"/>
    <w:p w14:paraId="6BA438B1" w14:textId="4ED19967" w:rsidR="00FE6EA6" w:rsidRPr="00FE6EA6" w:rsidRDefault="00FE6EA6" w:rsidP="00FE6EA6">
      <w:pPr>
        <w:pStyle w:val="Descripcin"/>
        <w:keepNext/>
        <w:rPr>
          <w:b/>
          <w:bCs/>
          <w:i w:val="0"/>
          <w:iCs w:val="0"/>
          <w:sz w:val="24"/>
          <w:szCs w:val="20"/>
        </w:rPr>
      </w:pPr>
      <w:r w:rsidRPr="00FE6EA6">
        <w:rPr>
          <w:b/>
          <w:bCs/>
          <w:i w:val="0"/>
          <w:iCs w:val="0"/>
          <w:sz w:val="24"/>
          <w:szCs w:val="20"/>
        </w:rPr>
        <w:lastRenderedPageBreak/>
        <w:t xml:space="preserve">Tabla </w:t>
      </w:r>
      <w:r w:rsidRPr="00FE6EA6">
        <w:rPr>
          <w:b/>
          <w:bCs/>
          <w:i w:val="0"/>
          <w:iCs w:val="0"/>
          <w:sz w:val="24"/>
          <w:szCs w:val="20"/>
        </w:rPr>
        <w:fldChar w:fldCharType="begin"/>
      </w:r>
      <w:r w:rsidRPr="00FE6EA6">
        <w:rPr>
          <w:b/>
          <w:bCs/>
          <w:i w:val="0"/>
          <w:iCs w:val="0"/>
          <w:sz w:val="24"/>
          <w:szCs w:val="20"/>
        </w:rPr>
        <w:instrText xml:space="preserve"> SEQ Tabla \* ARABIC </w:instrText>
      </w:r>
      <w:r w:rsidRPr="00FE6EA6">
        <w:rPr>
          <w:b/>
          <w:bCs/>
          <w:i w:val="0"/>
          <w:iCs w:val="0"/>
          <w:sz w:val="24"/>
          <w:szCs w:val="20"/>
        </w:rPr>
        <w:fldChar w:fldCharType="separate"/>
      </w:r>
      <w:r w:rsidR="00BA77A4">
        <w:rPr>
          <w:b/>
          <w:bCs/>
          <w:i w:val="0"/>
          <w:iCs w:val="0"/>
          <w:noProof/>
          <w:sz w:val="24"/>
          <w:szCs w:val="20"/>
        </w:rPr>
        <w:t>28</w:t>
      </w:r>
      <w:r w:rsidRPr="00FE6EA6">
        <w:rPr>
          <w:b/>
          <w:bCs/>
          <w:i w:val="0"/>
          <w:iCs w:val="0"/>
          <w:sz w:val="24"/>
          <w:szCs w:val="20"/>
        </w:rPr>
        <w:fldChar w:fldCharType="end"/>
      </w:r>
    </w:p>
    <w:p w14:paraId="7C7A701F" w14:textId="6B104E99" w:rsidR="00FE6EA6" w:rsidRPr="00FE6EA6" w:rsidRDefault="00FE6EA6" w:rsidP="00FE6EA6">
      <w:pPr>
        <w:pStyle w:val="Descripcin"/>
        <w:keepNext/>
        <w:rPr>
          <w:sz w:val="24"/>
          <w:szCs w:val="20"/>
        </w:rPr>
      </w:pPr>
      <w:r w:rsidRPr="00FE6EA6">
        <w:rPr>
          <w:sz w:val="24"/>
          <w:szCs w:val="20"/>
        </w:rPr>
        <w:t>Requerimiento funcional No.27</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FE6EA6" w:rsidRPr="00FE6EA6" w14:paraId="6CC820A6" w14:textId="77777777" w:rsidTr="00FE6EA6">
        <w:trPr>
          <w:trHeight w:val="900"/>
        </w:trPr>
        <w:tc>
          <w:tcPr>
            <w:tcW w:w="4038" w:type="dxa"/>
            <w:hideMark/>
          </w:tcPr>
          <w:p w14:paraId="79A1F31F" w14:textId="77777777" w:rsidR="00FE6EA6" w:rsidRPr="00FE6EA6" w:rsidRDefault="00FE6EA6">
            <w:pPr>
              <w:rPr>
                <w:b/>
                <w:bCs/>
              </w:rPr>
            </w:pPr>
            <w:r w:rsidRPr="00FE6EA6">
              <w:rPr>
                <w:b/>
                <w:bCs/>
              </w:rPr>
              <w:t>IDENTIFICADOR:</w:t>
            </w:r>
            <w:r w:rsidRPr="00FE6EA6">
              <w:rPr>
                <w:b/>
                <w:bCs/>
              </w:rPr>
              <w:br/>
              <w:t>R27</w:t>
            </w:r>
          </w:p>
        </w:tc>
        <w:tc>
          <w:tcPr>
            <w:tcW w:w="4988" w:type="dxa"/>
            <w:gridSpan w:val="2"/>
            <w:hideMark/>
          </w:tcPr>
          <w:p w14:paraId="54F8EDD0" w14:textId="77777777" w:rsidR="00FE6EA6" w:rsidRPr="00FE6EA6" w:rsidRDefault="00FE6EA6" w:rsidP="00FE6EA6">
            <w:pPr>
              <w:rPr>
                <w:b/>
                <w:bCs/>
              </w:rPr>
            </w:pPr>
            <w:r w:rsidRPr="00FE6EA6">
              <w:rPr>
                <w:b/>
                <w:bCs/>
              </w:rPr>
              <w:t>NOMBRE:</w:t>
            </w:r>
            <w:r w:rsidRPr="00FE6EA6">
              <w:rPr>
                <w:b/>
                <w:bCs/>
              </w:rPr>
              <w:br/>
              <w:t>Consulta Lista De chequeo</w:t>
            </w:r>
          </w:p>
        </w:tc>
      </w:tr>
      <w:tr w:rsidR="00FE6EA6" w:rsidRPr="00FE6EA6" w14:paraId="13ACB1B3" w14:textId="77777777" w:rsidTr="00FE6EA6">
        <w:trPr>
          <w:trHeight w:val="1200"/>
        </w:trPr>
        <w:tc>
          <w:tcPr>
            <w:tcW w:w="4038" w:type="dxa"/>
            <w:hideMark/>
          </w:tcPr>
          <w:p w14:paraId="54996336" w14:textId="77777777" w:rsidR="00FE6EA6" w:rsidRPr="00FE6EA6" w:rsidRDefault="00FE6EA6">
            <w:r w:rsidRPr="00FE6EA6">
              <w:rPr>
                <w:b/>
                <w:bCs/>
              </w:rPr>
              <w:t>Tipo:</w:t>
            </w:r>
            <w:r w:rsidRPr="00FE6EA6">
              <w:t xml:space="preserve"> </w:t>
            </w:r>
            <w:r w:rsidRPr="00FE6EA6">
              <w:br/>
            </w:r>
            <w:r w:rsidRPr="00FE6EA6">
              <w:rPr>
                <w:b/>
                <w:bCs/>
              </w:rPr>
              <w:t>(NECESARIO/DESEABLE)</w:t>
            </w:r>
            <w:r w:rsidRPr="00FE6EA6">
              <w:t xml:space="preserve"> </w:t>
            </w:r>
            <w:r w:rsidRPr="00FE6EA6">
              <w:br/>
              <w:t>Necesario</w:t>
            </w:r>
            <w:r w:rsidRPr="00FE6EA6">
              <w:br/>
            </w:r>
            <w:r w:rsidRPr="00FE6EA6">
              <w:rPr>
                <w:b/>
                <w:bCs/>
              </w:rPr>
              <w:t xml:space="preserve">  </w:t>
            </w:r>
          </w:p>
        </w:tc>
        <w:tc>
          <w:tcPr>
            <w:tcW w:w="4988" w:type="dxa"/>
            <w:gridSpan w:val="2"/>
            <w:hideMark/>
          </w:tcPr>
          <w:p w14:paraId="1B7FDF78" w14:textId="77777777" w:rsidR="00FE6EA6" w:rsidRPr="00FE6EA6" w:rsidRDefault="00FE6EA6" w:rsidP="00FE6EA6">
            <w:pPr>
              <w:rPr>
                <w:b/>
                <w:bCs/>
              </w:rPr>
            </w:pPr>
            <w:r w:rsidRPr="00FE6EA6">
              <w:rPr>
                <w:b/>
                <w:bCs/>
              </w:rPr>
              <w:br/>
            </w:r>
            <w:proofErr w:type="gramStart"/>
            <w:r w:rsidRPr="00FE6EA6">
              <w:rPr>
                <w:b/>
                <w:bCs/>
              </w:rPr>
              <w:t>PRIORIDAD  DE</w:t>
            </w:r>
            <w:proofErr w:type="gramEnd"/>
            <w:r w:rsidRPr="00FE6EA6">
              <w:rPr>
                <w:b/>
                <w:bCs/>
              </w:rPr>
              <w:t xml:space="preserve"> </w:t>
            </w:r>
            <w:r w:rsidRPr="00FE6EA6">
              <w:rPr>
                <w:b/>
                <w:bCs/>
              </w:rPr>
              <w:br/>
              <w:t xml:space="preserve">DESARROLLO: </w:t>
            </w:r>
            <w:r w:rsidRPr="00FE6EA6">
              <w:br/>
              <w:t xml:space="preserve">Alta </w:t>
            </w:r>
            <w:r w:rsidRPr="00FE6EA6">
              <w:rPr>
                <w:b/>
                <w:bCs/>
              </w:rPr>
              <w:t xml:space="preserve"> </w:t>
            </w:r>
          </w:p>
        </w:tc>
      </w:tr>
      <w:tr w:rsidR="00FE6EA6" w:rsidRPr="00FE6EA6" w14:paraId="300334F0" w14:textId="77777777" w:rsidTr="00FE6EA6">
        <w:trPr>
          <w:trHeight w:val="2880"/>
        </w:trPr>
        <w:tc>
          <w:tcPr>
            <w:tcW w:w="4723" w:type="dxa"/>
            <w:gridSpan w:val="2"/>
            <w:hideMark/>
          </w:tcPr>
          <w:p w14:paraId="6329CEDB" w14:textId="5F1DD2D1" w:rsidR="00FE6EA6" w:rsidRPr="00FE6EA6" w:rsidRDefault="00FE6EA6">
            <w:pPr>
              <w:rPr>
                <w:b/>
                <w:bCs/>
              </w:rPr>
            </w:pPr>
            <w:r w:rsidRPr="00FE6EA6">
              <w:rPr>
                <w:b/>
                <w:bCs/>
              </w:rPr>
              <w:t xml:space="preserve">ENTRADA: </w:t>
            </w:r>
            <w:r w:rsidRPr="00FE6EA6">
              <w:br/>
              <w:t>1. Placa vehículo</w:t>
            </w:r>
          </w:p>
        </w:tc>
        <w:tc>
          <w:tcPr>
            <w:tcW w:w="4303" w:type="dxa"/>
            <w:hideMark/>
          </w:tcPr>
          <w:p w14:paraId="55F1958D" w14:textId="738870D8" w:rsidR="00FE6EA6" w:rsidRPr="00FE6EA6" w:rsidRDefault="00FE6EA6">
            <w:pPr>
              <w:rPr>
                <w:b/>
                <w:bCs/>
              </w:rPr>
            </w:pPr>
            <w:r w:rsidRPr="00FE6EA6">
              <w:rPr>
                <w:b/>
                <w:bCs/>
              </w:rPr>
              <w:t xml:space="preserve">SALIDA: </w:t>
            </w:r>
            <w:r w:rsidRPr="00FE6EA6">
              <w:br/>
              <w:t>Lista de las listas de chequeo asociadas al vehículo con la siguiente información:</w:t>
            </w:r>
            <w:r w:rsidRPr="00FE6EA6">
              <w:br/>
              <w:t>1. Fecha servicio</w:t>
            </w:r>
            <w:r w:rsidRPr="00FE6EA6">
              <w:br/>
              <w:t>2. Placa vehículo</w:t>
            </w:r>
            <w:r w:rsidRPr="00FE6EA6">
              <w:br/>
              <w:t>3. Marca vehículo</w:t>
            </w:r>
            <w:r w:rsidRPr="00FE6EA6">
              <w:br/>
              <w:t>4. Daños</w:t>
            </w:r>
            <w:r w:rsidRPr="00FE6EA6">
              <w:br/>
              <w:t>5 Descripción Daños</w:t>
            </w:r>
            <w:r w:rsidRPr="00FE6EA6">
              <w:br/>
              <w:t>6. Nombre Cliente</w:t>
            </w:r>
          </w:p>
        </w:tc>
      </w:tr>
      <w:tr w:rsidR="00FE6EA6" w:rsidRPr="00FE6EA6" w14:paraId="173EB924" w14:textId="77777777" w:rsidTr="00FE6EA6">
        <w:trPr>
          <w:trHeight w:val="825"/>
        </w:trPr>
        <w:tc>
          <w:tcPr>
            <w:tcW w:w="9026" w:type="dxa"/>
            <w:gridSpan w:val="3"/>
            <w:hideMark/>
          </w:tcPr>
          <w:p w14:paraId="0612B88D" w14:textId="0496077B" w:rsidR="00FE6EA6" w:rsidRPr="00FE6EA6" w:rsidRDefault="00FE6EA6">
            <w:pPr>
              <w:rPr>
                <w:b/>
                <w:bCs/>
              </w:rPr>
            </w:pPr>
            <w:r w:rsidRPr="00FE6EA6">
              <w:rPr>
                <w:b/>
                <w:bCs/>
              </w:rPr>
              <w:t>DESCRIPCIÓN:</w:t>
            </w:r>
            <w:r w:rsidRPr="00FE6EA6">
              <w:br/>
              <w:t>El sistema permitirá al usuario colaborador realizar consultas a las listas de chequeo por el número de placa del vehículo</w:t>
            </w:r>
          </w:p>
        </w:tc>
      </w:tr>
      <w:tr w:rsidR="00FE6EA6" w:rsidRPr="00FE6EA6" w14:paraId="35BFF645" w14:textId="77777777" w:rsidTr="00FE6EA6">
        <w:trPr>
          <w:trHeight w:val="1260"/>
        </w:trPr>
        <w:tc>
          <w:tcPr>
            <w:tcW w:w="9026" w:type="dxa"/>
            <w:gridSpan w:val="3"/>
            <w:hideMark/>
          </w:tcPr>
          <w:p w14:paraId="5C514B3B" w14:textId="77777777" w:rsidR="00FE6EA6" w:rsidRPr="00FE6EA6" w:rsidRDefault="00FE6EA6">
            <w:pPr>
              <w:rPr>
                <w:b/>
                <w:bCs/>
              </w:rPr>
            </w:pPr>
            <w:r w:rsidRPr="00FE6EA6">
              <w:rPr>
                <w:b/>
                <w:bCs/>
              </w:rPr>
              <w:t xml:space="preserve">PRECONDICIÓN: </w:t>
            </w:r>
            <w:r w:rsidRPr="00FE6EA6">
              <w:rPr>
                <w:b/>
                <w:bCs/>
              </w:rPr>
              <w:br/>
            </w:r>
            <w:r w:rsidRPr="00FE6EA6">
              <w:t>El colaborador tiene acceso al sistema de gestión del parqueadero en su rol asignado.</w:t>
            </w:r>
            <w:r w:rsidRPr="00FE6EA6">
              <w:br/>
              <w:t>El sistema está operativo y tiene la funcionalidad de consulta del estado del vehículo disponible.</w:t>
            </w:r>
            <w:r w:rsidRPr="00FE6EA6">
              <w:br/>
              <w:t>El colaborador está autorizado para realizar consultas sobre el estado de los vehículos.</w:t>
            </w:r>
          </w:p>
        </w:tc>
      </w:tr>
      <w:tr w:rsidR="00FE6EA6" w:rsidRPr="00FE6EA6" w14:paraId="5626F916" w14:textId="77777777" w:rsidTr="00FE6EA6">
        <w:trPr>
          <w:trHeight w:val="690"/>
        </w:trPr>
        <w:tc>
          <w:tcPr>
            <w:tcW w:w="9026" w:type="dxa"/>
            <w:gridSpan w:val="3"/>
            <w:hideMark/>
          </w:tcPr>
          <w:p w14:paraId="205774C2" w14:textId="77777777" w:rsidR="00FE6EA6" w:rsidRPr="00FE6EA6" w:rsidRDefault="00FE6EA6">
            <w:pPr>
              <w:rPr>
                <w:b/>
                <w:bCs/>
              </w:rPr>
            </w:pPr>
            <w:r w:rsidRPr="00FE6EA6">
              <w:rPr>
                <w:b/>
                <w:bCs/>
              </w:rPr>
              <w:t>POSCONDICIÓN:</w:t>
            </w:r>
            <w:r w:rsidRPr="00FE6EA6">
              <w:rPr>
                <w:b/>
                <w:bCs/>
              </w:rPr>
              <w:br/>
            </w:r>
            <w:r w:rsidRPr="00FE6EA6">
              <w:t>El colaborador puede visualizar la información detallada del estado del vehículo en el sistema.</w:t>
            </w:r>
          </w:p>
        </w:tc>
      </w:tr>
      <w:tr w:rsidR="00FE6EA6" w:rsidRPr="00FE6EA6" w14:paraId="09B6EF5F" w14:textId="77777777" w:rsidTr="00FE6EA6">
        <w:trPr>
          <w:trHeight w:val="3885"/>
        </w:trPr>
        <w:tc>
          <w:tcPr>
            <w:tcW w:w="9026" w:type="dxa"/>
            <w:gridSpan w:val="3"/>
            <w:hideMark/>
          </w:tcPr>
          <w:p w14:paraId="302EAD31" w14:textId="77777777" w:rsidR="00FE6EA6" w:rsidRPr="00FE6EA6" w:rsidRDefault="00FE6EA6">
            <w:pPr>
              <w:rPr>
                <w:b/>
                <w:bCs/>
              </w:rPr>
            </w:pPr>
            <w:r w:rsidRPr="00FE6EA6">
              <w:rPr>
                <w:b/>
                <w:bCs/>
              </w:rPr>
              <w:t xml:space="preserve">MANEJO DE SITUACIONES ANORMALES </w:t>
            </w:r>
            <w:r w:rsidRPr="00FE6EA6">
              <w:rPr>
                <w:b/>
                <w:bCs/>
              </w:rPr>
              <w:br/>
            </w:r>
            <w:r w:rsidRPr="00FE6EA6">
              <w:t>Vehículo no Encontrado:</w:t>
            </w:r>
            <w:r w:rsidRPr="00FE6EA6">
              <w:br/>
            </w:r>
            <w:r w:rsidRPr="00FE6EA6">
              <w:br/>
              <w:t>Si el vehículo buscado no se encuentra en el sistema, el sistema debe mostrar un mensaje indicando que el vehículo no está registrado en la base de datos.</w:t>
            </w:r>
            <w:r w:rsidRPr="00FE6EA6">
              <w:br/>
              <w:t>Interrupciones del Servicio:</w:t>
            </w:r>
            <w:r w:rsidRPr="00FE6EA6">
              <w:br/>
            </w:r>
            <w:r w:rsidRPr="00FE6EA6">
              <w:br/>
              <w:t>En caso de interrupciones del servicio durante el proceso de consulta del estado del vehículo, el sistema debe informar al colaborador sobre el problema y proporcionar una estimación del tiempo de recuperación.</w:t>
            </w:r>
            <w:r w:rsidRPr="00FE6EA6">
              <w:br/>
              <w:t>Seguridad de los Datos:</w:t>
            </w:r>
            <w:r w:rsidRPr="00FE6EA6">
              <w:br/>
            </w:r>
            <w:r w:rsidRPr="00FE6EA6">
              <w:br/>
              <w:t>El sistema debe garantizar la seguridad de los datos del vehículo, asegurando que solo los colaboradores autorizados puedan acceder a la información del estado.</w:t>
            </w:r>
          </w:p>
        </w:tc>
      </w:tr>
      <w:tr w:rsidR="00FE6EA6" w:rsidRPr="00FE6EA6" w14:paraId="71A46B6F" w14:textId="77777777" w:rsidTr="00FE6EA6">
        <w:trPr>
          <w:trHeight w:val="2655"/>
        </w:trPr>
        <w:tc>
          <w:tcPr>
            <w:tcW w:w="9026" w:type="dxa"/>
            <w:gridSpan w:val="3"/>
            <w:hideMark/>
          </w:tcPr>
          <w:p w14:paraId="4A09B653" w14:textId="77777777" w:rsidR="00FE6EA6" w:rsidRPr="00FE6EA6" w:rsidRDefault="00FE6EA6">
            <w:pPr>
              <w:rPr>
                <w:b/>
                <w:bCs/>
              </w:rPr>
            </w:pPr>
            <w:r w:rsidRPr="00FE6EA6">
              <w:rPr>
                <w:b/>
                <w:bCs/>
              </w:rPr>
              <w:lastRenderedPageBreak/>
              <w:t xml:space="preserve">CRITERIOS DE ACEPTACIÓN: </w:t>
            </w:r>
            <w:r w:rsidRPr="00FE6EA6">
              <w:rPr>
                <w:b/>
                <w:bCs/>
              </w:rPr>
              <w:br/>
            </w:r>
            <w:r w:rsidRPr="00FE6EA6">
              <w:t>Interfaz de Consulta del Estado del Vehículo:</w:t>
            </w:r>
            <w:r w:rsidRPr="00FE6EA6">
              <w:br/>
            </w:r>
            <w:r w:rsidRPr="00FE6EA6">
              <w:br/>
              <w:t>El sistema proporciona una interfaz clara y fácil de usar para que el colaborador consulte el estado del vehículo.</w:t>
            </w:r>
            <w:r w:rsidRPr="00FE6EA6">
              <w:br/>
              <w:t>Búsqueda por Vehículo:</w:t>
            </w:r>
            <w:r w:rsidRPr="00FE6EA6">
              <w:br/>
            </w:r>
            <w:r w:rsidRPr="00FE6EA6">
              <w:br/>
              <w:t>El colaborador puede buscar el estado de un vehículo específico utilizando su identificador único, como la placa del vehículo.</w:t>
            </w:r>
            <w:r w:rsidRPr="00FE6EA6">
              <w:br/>
              <w:t>Visualización de Detalles del Estado:</w:t>
            </w:r>
            <w:r w:rsidRPr="00FE6EA6">
              <w:br/>
            </w:r>
            <w:r w:rsidRPr="00FE6EA6">
              <w:br/>
              <w:t>El sistema muestra detalles completos del estado del vehículo</w:t>
            </w:r>
          </w:p>
        </w:tc>
      </w:tr>
    </w:tbl>
    <w:p w14:paraId="1B68C08C" w14:textId="77777777" w:rsidR="00FE6EA6" w:rsidRDefault="00FE6EA6" w:rsidP="005F43D2"/>
    <w:p w14:paraId="2A22B28B" w14:textId="77777777" w:rsidR="00FE6EA6" w:rsidRDefault="00FE6EA6" w:rsidP="005F43D2"/>
    <w:p w14:paraId="73B570BC" w14:textId="77777777" w:rsidR="00FE6EA6" w:rsidRDefault="00FE6EA6" w:rsidP="005F43D2"/>
    <w:p w14:paraId="71495D1C" w14:textId="77777777" w:rsidR="00FE6EA6" w:rsidRDefault="00FE6EA6" w:rsidP="005F43D2"/>
    <w:p w14:paraId="7D627FAF" w14:textId="77777777" w:rsidR="00FE6EA6" w:rsidRDefault="00FE6EA6" w:rsidP="005F43D2"/>
    <w:p w14:paraId="411F0527" w14:textId="77777777" w:rsidR="00FE6EA6" w:rsidRDefault="00FE6EA6" w:rsidP="005F43D2"/>
    <w:p w14:paraId="777E35DB" w14:textId="77777777" w:rsidR="00FE6EA6" w:rsidRDefault="00FE6EA6" w:rsidP="005F43D2"/>
    <w:p w14:paraId="51C5B7E5" w14:textId="77777777" w:rsidR="00FE6EA6" w:rsidRDefault="00FE6EA6" w:rsidP="005F43D2"/>
    <w:p w14:paraId="3120F01F" w14:textId="77777777" w:rsidR="00FE6EA6" w:rsidRDefault="00FE6EA6" w:rsidP="005F43D2"/>
    <w:p w14:paraId="7D04AD9B" w14:textId="77777777" w:rsidR="00FE6EA6" w:rsidRDefault="00FE6EA6" w:rsidP="005F43D2"/>
    <w:p w14:paraId="06A681C9" w14:textId="77777777" w:rsidR="00FE6EA6" w:rsidRDefault="00FE6EA6" w:rsidP="005F43D2"/>
    <w:p w14:paraId="3C8CED62" w14:textId="77777777" w:rsidR="00FE6EA6" w:rsidRDefault="00FE6EA6" w:rsidP="005F43D2"/>
    <w:p w14:paraId="726A025A" w14:textId="77777777" w:rsidR="00FE6EA6" w:rsidRDefault="00FE6EA6" w:rsidP="005F43D2"/>
    <w:p w14:paraId="750C33FE" w14:textId="77777777" w:rsidR="00FE6EA6" w:rsidRDefault="00FE6EA6" w:rsidP="005F43D2"/>
    <w:p w14:paraId="02E5BC13" w14:textId="77777777" w:rsidR="00FE6EA6" w:rsidRDefault="00FE6EA6" w:rsidP="005F43D2"/>
    <w:p w14:paraId="62E9E79A" w14:textId="77777777" w:rsidR="00FE6EA6" w:rsidRDefault="00FE6EA6" w:rsidP="005F43D2"/>
    <w:p w14:paraId="328FE007" w14:textId="77777777" w:rsidR="00FE6EA6" w:rsidRDefault="00FE6EA6" w:rsidP="005F43D2"/>
    <w:p w14:paraId="000406C7" w14:textId="74839531" w:rsidR="00FE6EA6" w:rsidRPr="00FE6EA6" w:rsidRDefault="00FE6EA6" w:rsidP="00FE6EA6">
      <w:pPr>
        <w:pStyle w:val="Descripcin"/>
        <w:keepNext/>
        <w:rPr>
          <w:b/>
          <w:bCs/>
          <w:i w:val="0"/>
          <w:iCs w:val="0"/>
          <w:sz w:val="24"/>
          <w:szCs w:val="20"/>
        </w:rPr>
      </w:pPr>
      <w:r w:rsidRPr="00FE6EA6">
        <w:rPr>
          <w:b/>
          <w:bCs/>
          <w:i w:val="0"/>
          <w:iCs w:val="0"/>
          <w:sz w:val="24"/>
          <w:szCs w:val="20"/>
        </w:rPr>
        <w:lastRenderedPageBreak/>
        <w:t xml:space="preserve">Tabla </w:t>
      </w:r>
      <w:r w:rsidRPr="00FE6EA6">
        <w:rPr>
          <w:b/>
          <w:bCs/>
          <w:i w:val="0"/>
          <w:iCs w:val="0"/>
          <w:sz w:val="24"/>
          <w:szCs w:val="20"/>
        </w:rPr>
        <w:fldChar w:fldCharType="begin"/>
      </w:r>
      <w:r w:rsidRPr="00FE6EA6">
        <w:rPr>
          <w:b/>
          <w:bCs/>
          <w:i w:val="0"/>
          <w:iCs w:val="0"/>
          <w:sz w:val="24"/>
          <w:szCs w:val="20"/>
        </w:rPr>
        <w:instrText xml:space="preserve"> SEQ Tabla \* ARABIC </w:instrText>
      </w:r>
      <w:r w:rsidRPr="00FE6EA6">
        <w:rPr>
          <w:b/>
          <w:bCs/>
          <w:i w:val="0"/>
          <w:iCs w:val="0"/>
          <w:sz w:val="24"/>
          <w:szCs w:val="20"/>
        </w:rPr>
        <w:fldChar w:fldCharType="separate"/>
      </w:r>
      <w:r w:rsidR="00BA77A4">
        <w:rPr>
          <w:b/>
          <w:bCs/>
          <w:i w:val="0"/>
          <w:iCs w:val="0"/>
          <w:noProof/>
          <w:sz w:val="24"/>
          <w:szCs w:val="20"/>
        </w:rPr>
        <w:t>29</w:t>
      </w:r>
      <w:r w:rsidRPr="00FE6EA6">
        <w:rPr>
          <w:b/>
          <w:bCs/>
          <w:i w:val="0"/>
          <w:iCs w:val="0"/>
          <w:sz w:val="24"/>
          <w:szCs w:val="20"/>
        </w:rPr>
        <w:fldChar w:fldCharType="end"/>
      </w:r>
    </w:p>
    <w:p w14:paraId="732591AA" w14:textId="1C0B7E96" w:rsidR="00FE6EA6" w:rsidRPr="00FE6EA6" w:rsidRDefault="00FE6EA6" w:rsidP="00FE6EA6">
      <w:pPr>
        <w:pStyle w:val="Descripcin"/>
        <w:keepNext/>
        <w:rPr>
          <w:sz w:val="24"/>
          <w:szCs w:val="20"/>
        </w:rPr>
      </w:pPr>
      <w:r w:rsidRPr="00FE6EA6">
        <w:rPr>
          <w:sz w:val="24"/>
          <w:szCs w:val="20"/>
        </w:rPr>
        <w:t>Requerimiento funcional No.28</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FE6EA6" w:rsidRPr="00FE6EA6" w14:paraId="1A8B2993" w14:textId="77777777" w:rsidTr="00FE6EA6">
        <w:trPr>
          <w:trHeight w:val="900"/>
        </w:trPr>
        <w:tc>
          <w:tcPr>
            <w:tcW w:w="4038" w:type="dxa"/>
            <w:hideMark/>
          </w:tcPr>
          <w:p w14:paraId="2DAD4900" w14:textId="77777777" w:rsidR="00FE6EA6" w:rsidRPr="00FE6EA6" w:rsidRDefault="00FE6EA6">
            <w:pPr>
              <w:rPr>
                <w:b/>
                <w:bCs/>
              </w:rPr>
            </w:pPr>
            <w:r w:rsidRPr="00FE6EA6">
              <w:rPr>
                <w:b/>
                <w:bCs/>
              </w:rPr>
              <w:t>IDENTIFICADOR:</w:t>
            </w:r>
            <w:r w:rsidRPr="00FE6EA6">
              <w:rPr>
                <w:b/>
                <w:bCs/>
              </w:rPr>
              <w:br/>
              <w:t>R28</w:t>
            </w:r>
          </w:p>
        </w:tc>
        <w:tc>
          <w:tcPr>
            <w:tcW w:w="4988" w:type="dxa"/>
            <w:gridSpan w:val="2"/>
            <w:hideMark/>
          </w:tcPr>
          <w:p w14:paraId="6BD6626F" w14:textId="77777777" w:rsidR="00FE6EA6" w:rsidRPr="00FE6EA6" w:rsidRDefault="00FE6EA6" w:rsidP="00FE6EA6">
            <w:pPr>
              <w:rPr>
                <w:b/>
                <w:bCs/>
              </w:rPr>
            </w:pPr>
            <w:r w:rsidRPr="00FE6EA6">
              <w:rPr>
                <w:b/>
                <w:bCs/>
              </w:rPr>
              <w:t>NOMBRE:</w:t>
            </w:r>
            <w:r w:rsidRPr="00FE6EA6">
              <w:rPr>
                <w:b/>
                <w:bCs/>
              </w:rPr>
              <w:br/>
              <w:t xml:space="preserve">Realizar </w:t>
            </w:r>
            <w:proofErr w:type="spellStart"/>
            <w:r w:rsidRPr="00FE6EA6">
              <w:rPr>
                <w:b/>
                <w:bCs/>
              </w:rPr>
              <w:t>Check-out</w:t>
            </w:r>
            <w:proofErr w:type="spellEnd"/>
          </w:p>
        </w:tc>
      </w:tr>
      <w:tr w:rsidR="00FE6EA6" w:rsidRPr="00FE6EA6" w14:paraId="739572B7" w14:textId="77777777" w:rsidTr="00FE6EA6">
        <w:trPr>
          <w:trHeight w:val="1200"/>
        </w:trPr>
        <w:tc>
          <w:tcPr>
            <w:tcW w:w="4038" w:type="dxa"/>
            <w:hideMark/>
          </w:tcPr>
          <w:p w14:paraId="67C69995" w14:textId="77777777" w:rsidR="00FE6EA6" w:rsidRPr="00FE6EA6" w:rsidRDefault="00FE6EA6">
            <w:r w:rsidRPr="00FE6EA6">
              <w:rPr>
                <w:b/>
                <w:bCs/>
              </w:rPr>
              <w:t>Tipo:</w:t>
            </w:r>
            <w:r w:rsidRPr="00FE6EA6">
              <w:t xml:space="preserve"> </w:t>
            </w:r>
            <w:r w:rsidRPr="00FE6EA6">
              <w:br/>
            </w:r>
            <w:r w:rsidRPr="00FE6EA6">
              <w:rPr>
                <w:b/>
                <w:bCs/>
              </w:rPr>
              <w:t>(NECESARIO/DESEABLE)</w:t>
            </w:r>
            <w:r w:rsidRPr="00FE6EA6">
              <w:t xml:space="preserve"> </w:t>
            </w:r>
            <w:r w:rsidRPr="00FE6EA6">
              <w:br/>
              <w:t>Necesario</w:t>
            </w:r>
            <w:r w:rsidRPr="00FE6EA6">
              <w:br/>
            </w:r>
            <w:r w:rsidRPr="00FE6EA6">
              <w:rPr>
                <w:b/>
                <w:bCs/>
              </w:rPr>
              <w:t xml:space="preserve">  </w:t>
            </w:r>
          </w:p>
        </w:tc>
        <w:tc>
          <w:tcPr>
            <w:tcW w:w="4988" w:type="dxa"/>
            <w:gridSpan w:val="2"/>
            <w:hideMark/>
          </w:tcPr>
          <w:p w14:paraId="48FED746" w14:textId="54923E4A" w:rsidR="00FE6EA6" w:rsidRPr="00FE6EA6" w:rsidRDefault="00FE6EA6" w:rsidP="00FE6EA6">
            <w:pPr>
              <w:rPr>
                <w:b/>
                <w:bCs/>
              </w:rPr>
            </w:pPr>
            <w:r w:rsidRPr="00FE6EA6">
              <w:rPr>
                <w:b/>
                <w:bCs/>
              </w:rPr>
              <w:br/>
              <w:t xml:space="preserve">PRIORIDAD DE </w:t>
            </w:r>
            <w:r w:rsidRPr="00FE6EA6">
              <w:rPr>
                <w:b/>
                <w:bCs/>
              </w:rPr>
              <w:br/>
              <w:t xml:space="preserve">DESARROLLO: </w:t>
            </w:r>
            <w:r w:rsidRPr="00FE6EA6">
              <w:br/>
              <w:t xml:space="preserve">Alta </w:t>
            </w:r>
            <w:r w:rsidRPr="00FE6EA6">
              <w:rPr>
                <w:b/>
                <w:bCs/>
              </w:rPr>
              <w:t xml:space="preserve"> </w:t>
            </w:r>
          </w:p>
        </w:tc>
      </w:tr>
      <w:tr w:rsidR="00FE6EA6" w:rsidRPr="00FE6EA6" w14:paraId="5807402A" w14:textId="77777777" w:rsidTr="00FE6EA6">
        <w:trPr>
          <w:trHeight w:val="3105"/>
        </w:trPr>
        <w:tc>
          <w:tcPr>
            <w:tcW w:w="4723" w:type="dxa"/>
            <w:gridSpan w:val="2"/>
            <w:hideMark/>
          </w:tcPr>
          <w:p w14:paraId="475ED1F6" w14:textId="77777777" w:rsidR="00FE6EA6" w:rsidRPr="00FE6EA6" w:rsidRDefault="00FE6EA6">
            <w:pPr>
              <w:rPr>
                <w:b/>
                <w:bCs/>
              </w:rPr>
            </w:pPr>
            <w:r w:rsidRPr="00FE6EA6">
              <w:rPr>
                <w:b/>
                <w:bCs/>
              </w:rPr>
              <w:t xml:space="preserve">ENTRADA: </w:t>
            </w:r>
            <w:r w:rsidRPr="00FE6EA6">
              <w:br/>
              <w:t>1. Numero identificación cliente</w:t>
            </w:r>
          </w:p>
        </w:tc>
        <w:tc>
          <w:tcPr>
            <w:tcW w:w="4303" w:type="dxa"/>
            <w:hideMark/>
          </w:tcPr>
          <w:p w14:paraId="1BA9B165" w14:textId="677656DA" w:rsidR="00FE6EA6" w:rsidRPr="00FE6EA6" w:rsidRDefault="00FE6EA6">
            <w:pPr>
              <w:rPr>
                <w:b/>
                <w:bCs/>
              </w:rPr>
            </w:pPr>
            <w:r w:rsidRPr="00FE6EA6">
              <w:rPr>
                <w:b/>
                <w:bCs/>
              </w:rPr>
              <w:t xml:space="preserve">SALIDA: </w:t>
            </w:r>
            <w:r w:rsidRPr="00FE6EA6">
              <w:br/>
              <w:t>Lista de reservas asociadas a dicho cliente con la siguiente información:</w:t>
            </w:r>
            <w:r w:rsidRPr="00FE6EA6">
              <w:br/>
              <w:t>1. Fecha A Reservar</w:t>
            </w:r>
            <w:r w:rsidRPr="00FE6EA6">
              <w:br/>
              <w:t>2.Hora A Reservar</w:t>
            </w:r>
            <w:r w:rsidRPr="00FE6EA6">
              <w:br/>
              <w:t>3. Placa vehículo</w:t>
            </w:r>
            <w:r w:rsidRPr="00FE6EA6">
              <w:br/>
              <w:t>4.Cubiculo</w:t>
            </w:r>
            <w:r w:rsidRPr="00FE6EA6">
              <w:br/>
            </w:r>
            <w:proofErr w:type="gramStart"/>
            <w:r w:rsidRPr="00FE6EA6">
              <w:t>5.Fecha</w:t>
            </w:r>
            <w:proofErr w:type="gramEnd"/>
            <w:r w:rsidRPr="00FE6EA6">
              <w:t xml:space="preserve"> Realización reserva</w:t>
            </w:r>
            <w:r w:rsidRPr="00FE6EA6">
              <w:br/>
              <w:t>6. Precio Por Hora del servicio</w:t>
            </w:r>
            <w:r w:rsidRPr="00FE6EA6">
              <w:br/>
            </w:r>
            <w:proofErr w:type="gramStart"/>
            <w:r w:rsidRPr="00FE6EA6">
              <w:t>7 .</w:t>
            </w:r>
            <w:proofErr w:type="gramEnd"/>
            <w:r w:rsidRPr="00FE6EA6">
              <w:t xml:space="preserve"> Estado Reserva</w:t>
            </w:r>
          </w:p>
        </w:tc>
      </w:tr>
      <w:tr w:rsidR="00FE6EA6" w:rsidRPr="00FE6EA6" w14:paraId="00ECFC54" w14:textId="77777777" w:rsidTr="00FE6EA6">
        <w:trPr>
          <w:trHeight w:val="1020"/>
        </w:trPr>
        <w:tc>
          <w:tcPr>
            <w:tcW w:w="9026" w:type="dxa"/>
            <w:gridSpan w:val="3"/>
            <w:hideMark/>
          </w:tcPr>
          <w:p w14:paraId="2935683F" w14:textId="77777777" w:rsidR="00FE6EA6" w:rsidRPr="00FE6EA6" w:rsidRDefault="00FE6EA6">
            <w:pPr>
              <w:rPr>
                <w:b/>
                <w:bCs/>
              </w:rPr>
            </w:pPr>
            <w:r w:rsidRPr="00FE6EA6">
              <w:rPr>
                <w:b/>
                <w:bCs/>
              </w:rPr>
              <w:t>DESCRIPCIÓN:</w:t>
            </w:r>
            <w:r w:rsidRPr="00FE6EA6">
              <w:br/>
              <w:t xml:space="preserve">El sistema deberá permitir que el usuario colaborador realice el </w:t>
            </w:r>
            <w:proofErr w:type="spellStart"/>
            <w:r w:rsidRPr="00FE6EA6">
              <w:t>check-</w:t>
            </w:r>
            <w:proofErr w:type="gramStart"/>
            <w:r w:rsidRPr="00FE6EA6">
              <w:t>out</w:t>
            </w:r>
            <w:proofErr w:type="spellEnd"/>
            <w:r w:rsidRPr="00FE6EA6">
              <w:t>(</w:t>
            </w:r>
            <w:proofErr w:type="gramEnd"/>
            <w:r w:rsidRPr="00FE6EA6">
              <w:t>terminación del servicio) sobre una reserva, registrando la fecha y hora del mismo en dicho campo en la tabla reserva, cambiando el estado de la reserva a false.</w:t>
            </w:r>
          </w:p>
        </w:tc>
      </w:tr>
      <w:tr w:rsidR="00FE6EA6" w:rsidRPr="00FE6EA6" w14:paraId="6553E59B" w14:textId="77777777" w:rsidTr="00FE6EA6">
        <w:trPr>
          <w:trHeight w:val="1335"/>
        </w:trPr>
        <w:tc>
          <w:tcPr>
            <w:tcW w:w="9026" w:type="dxa"/>
            <w:gridSpan w:val="3"/>
            <w:hideMark/>
          </w:tcPr>
          <w:p w14:paraId="1E98C1EA" w14:textId="77777777" w:rsidR="00FE6EA6" w:rsidRPr="00FE6EA6" w:rsidRDefault="00FE6EA6">
            <w:pPr>
              <w:rPr>
                <w:b/>
                <w:bCs/>
              </w:rPr>
            </w:pPr>
            <w:r w:rsidRPr="00FE6EA6">
              <w:rPr>
                <w:b/>
                <w:bCs/>
              </w:rPr>
              <w:t xml:space="preserve">PRECONDICIÓN: </w:t>
            </w:r>
            <w:r w:rsidRPr="00FE6EA6">
              <w:rPr>
                <w:b/>
                <w:bCs/>
              </w:rPr>
              <w:br/>
            </w:r>
            <w:r w:rsidRPr="00FE6EA6">
              <w:t>El colaborador tiene acceso al sistema de gestión del parqueadero en su rol asignado.</w:t>
            </w:r>
            <w:r w:rsidRPr="00FE6EA6">
              <w:br/>
              <w:t xml:space="preserve">El sistema está operativo y tiene la funcionalidad de realizar el </w:t>
            </w:r>
            <w:proofErr w:type="spellStart"/>
            <w:r w:rsidRPr="00FE6EA6">
              <w:t>check-out</w:t>
            </w:r>
            <w:proofErr w:type="spellEnd"/>
            <w:r w:rsidRPr="00FE6EA6">
              <w:t xml:space="preserve"> disponible.</w:t>
            </w:r>
            <w:r w:rsidRPr="00FE6EA6">
              <w:br/>
              <w:t>Existir una reserva activa y que el cliente haya completado su estancia en el parqueadero.</w:t>
            </w:r>
          </w:p>
        </w:tc>
      </w:tr>
      <w:tr w:rsidR="00FE6EA6" w:rsidRPr="00FE6EA6" w14:paraId="2C871F68" w14:textId="77777777" w:rsidTr="00FE6EA6">
        <w:trPr>
          <w:trHeight w:val="705"/>
        </w:trPr>
        <w:tc>
          <w:tcPr>
            <w:tcW w:w="9026" w:type="dxa"/>
            <w:gridSpan w:val="3"/>
            <w:hideMark/>
          </w:tcPr>
          <w:p w14:paraId="5E9C481B" w14:textId="77777777" w:rsidR="00FE6EA6" w:rsidRPr="00FE6EA6" w:rsidRDefault="00FE6EA6">
            <w:pPr>
              <w:rPr>
                <w:b/>
                <w:bCs/>
              </w:rPr>
            </w:pPr>
            <w:r w:rsidRPr="00FE6EA6">
              <w:rPr>
                <w:b/>
                <w:bCs/>
              </w:rPr>
              <w:t>POSCONDICIÓN:</w:t>
            </w:r>
            <w:r w:rsidRPr="00FE6EA6">
              <w:rPr>
                <w:b/>
                <w:bCs/>
              </w:rPr>
              <w:br/>
            </w:r>
            <w:r w:rsidRPr="00FE6EA6">
              <w:t>La información sobre la estancia del vehículo se actualiza correctamente en el sistema.</w:t>
            </w:r>
          </w:p>
        </w:tc>
      </w:tr>
      <w:tr w:rsidR="00FE6EA6" w:rsidRPr="00FE6EA6" w14:paraId="04FBDA4D" w14:textId="77777777" w:rsidTr="00FE6EA6">
        <w:trPr>
          <w:trHeight w:val="2445"/>
        </w:trPr>
        <w:tc>
          <w:tcPr>
            <w:tcW w:w="9026" w:type="dxa"/>
            <w:gridSpan w:val="3"/>
            <w:hideMark/>
          </w:tcPr>
          <w:p w14:paraId="56CCAC53" w14:textId="77777777" w:rsidR="00FE6EA6" w:rsidRPr="00FE6EA6" w:rsidRDefault="00FE6EA6">
            <w:pPr>
              <w:rPr>
                <w:b/>
                <w:bCs/>
              </w:rPr>
            </w:pPr>
            <w:r w:rsidRPr="00FE6EA6">
              <w:rPr>
                <w:b/>
                <w:bCs/>
              </w:rPr>
              <w:t xml:space="preserve">MANEJO DE SITUACIONES ANORMALES </w:t>
            </w:r>
            <w:r w:rsidRPr="00FE6EA6">
              <w:rPr>
                <w:b/>
                <w:bCs/>
              </w:rPr>
              <w:br/>
            </w:r>
            <w:r w:rsidRPr="00FE6EA6">
              <w:t>Vehículo no Encontrado:</w:t>
            </w:r>
            <w:r w:rsidRPr="00FE6EA6">
              <w:br/>
            </w:r>
            <w:r w:rsidRPr="00FE6EA6">
              <w:br/>
              <w:t>Si el vehículo buscado no se encuentra en el sistema, el sistema debe mostrar un mensaje indicando que el vehículo no está registrado en la base de datos.</w:t>
            </w:r>
            <w:r w:rsidRPr="00FE6EA6">
              <w:br/>
              <w:t>Interrupciones del Servicio:</w:t>
            </w:r>
            <w:r w:rsidRPr="00FE6EA6">
              <w:br/>
            </w:r>
            <w:r w:rsidRPr="00FE6EA6">
              <w:br/>
              <w:t xml:space="preserve">En caso de interrupciones del servicio durante el proceso de </w:t>
            </w:r>
            <w:proofErr w:type="spellStart"/>
            <w:r w:rsidRPr="00FE6EA6">
              <w:t>check-out</w:t>
            </w:r>
            <w:proofErr w:type="spellEnd"/>
            <w:r w:rsidRPr="00FE6EA6">
              <w:t>, el sistema debe informar al colaborador</w:t>
            </w:r>
          </w:p>
        </w:tc>
      </w:tr>
      <w:tr w:rsidR="00FE6EA6" w:rsidRPr="00FE6EA6" w14:paraId="0BBB9FAD" w14:textId="77777777" w:rsidTr="00FE6EA6">
        <w:trPr>
          <w:trHeight w:val="3690"/>
        </w:trPr>
        <w:tc>
          <w:tcPr>
            <w:tcW w:w="9026" w:type="dxa"/>
            <w:gridSpan w:val="3"/>
            <w:hideMark/>
          </w:tcPr>
          <w:p w14:paraId="4CF26FE6" w14:textId="77777777" w:rsidR="00FE6EA6" w:rsidRPr="00FE6EA6" w:rsidRDefault="00FE6EA6">
            <w:pPr>
              <w:rPr>
                <w:b/>
                <w:bCs/>
              </w:rPr>
            </w:pPr>
            <w:r w:rsidRPr="00FE6EA6">
              <w:rPr>
                <w:b/>
                <w:bCs/>
              </w:rPr>
              <w:lastRenderedPageBreak/>
              <w:t xml:space="preserve">CRITERIOS DE ACEPTACIÓN: </w:t>
            </w:r>
            <w:r w:rsidRPr="00FE6EA6">
              <w:rPr>
                <w:b/>
                <w:bCs/>
              </w:rPr>
              <w:br/>
            </w:r>
            <w:r w:rsidRPr="00FE6EA6">
              <w:t xml:space="preserve">Interfaz de </w:t>
            </w:r>
            <w:proofErr w:type="spellStart"/>
            <w:r w:rsidRPr="00FE6EA6">
              <w:t>Check-out</w:t>
            </w:r>
            <w:proofErr w:type="spellEnd"/>
            <w:r w:rsidRPr="00FE6EA6">
              <w:t>:</w:t>
            </w:r>
            <w:r w:rsidRPr="00FE6EA6">
              <w:br/>
            </w:r>
            <w:r w:rsidRPr="00FE6EA6">
              <w:br/>
              <w:t xml:space="preserve">El sistema proporciona una interfaz clara y fácil de usar para que el colaborador realice el </w:t>
            </w:r>
            <w:proofErr w:type="spellStart"/>
            <w:r w:rsidRPr="00FE6EA6">
              <w:t>check-out</w:t>
            </w:r>
            <w:proofErr w:type="spellEnd"/>
            <w:r w:rsidRPr="00FE6EA6">
              <w:t xml:space="preserve"> del vehículo.</w:t>
            </w:r>
            <w:r w:rsidRPr="00FE6EA6">
              <w:br/>
              <w:t>Selección del Vehículo:</w:t>
            </w:r>
            <w:r w:rsidRPr="00FE6EA6">
              <w:br/>
            </w:r>
            <w:r w:rsidRPr="00FE6EA6">
              <w:br/>
              <w:t xml:space="preserve">El colaborador selecciona la reserva específica para la cual desea realizar el </w:t>
            </w:r>
            <w:proofErr w:type="spellStart"/>
            <w:r w:rsidRPr="00FE6EA6">
              <w:t>check-out</w:t>
            </w:r>
            <w:proofErr w:type="spellEnd"/>
            <w:r w:rsidRPr="00FE6EA6">
              <w:t>.</w:t>
            </w:r>
            <w:r w:rsidRPr="00FE6EA6">
              <w:br/>
              <w:t>Verificación de Detalles de la Estancia:</w:t>
            </w:r>
            <w:r w:rsidRPr="00FE6EA6">
              <w:br/>
            </w:r>
            <w:r w:rsidRPr="00FE6EA6">
              <w:br/>
              <w:t>El sistema muestra los detalles de la estancia del vehículo, incluyendo la hora de entrada, etc.</w:t>
            </w:r>
            <w:r w:rsidRPr="00FE6EA6">
              <w:br/>
            </w:r>
            <w:r w:rsidRPr="00FE6EA6">
              <w:br/>
              <w:t xml:space="preserve">Confirmación de </w:t>
            </w:r>
            <w:proofErr w:type="spellStart"/>
            <w:r w:rsidRPr="00FE6EA6">
              <w:t>Check-out</w:t>
            </w:r>
            <w:proofErr w:type="spellEnd"/>
            <w:r w:rsidRPr="00FE6EA6">
              <w:t>:</w:t>
            </w:r>
            <w:r w:rsidRPr="00FE6EA6">
              <w:br/>
            </w:r>
            <w:r w:rsidRPr="00FE6EA6">
              <w:br/>
              <w:t xml:space="preserve">Después de verificar los detalles el colaborador confirma el </w:t>
            </w:r>
            <w:proofErr w:type="spellStart"/>
            <w:r w:rsidRPr="00FE6EA6">
              <w:t>check-out</w:t>
            </w:r>
            <w:proofErr w:type="spellEnd"/>
            <w:r w:rsidRPr="00FE6EA6">
              <w:t xml:space="preserve"> del </w:t>
            </w:r>
            <w:proofErr w:type="spellStart"/>
            <w:r w:rsidRPr="00FE6EA6">
              <w:t>vehiculo</w:t>
            </w:r>
            <w:proofErr w:type="spellEnd"/>
            <w:r w:rsidRPr="00FE6EA6">
              <w:t xml:space="preserve"> por medio de la tabla reserva</w:t>
            </w:r>
          </w:p>
        </w:tc>
      </w:tr>
    </w:tbl>
    <w:p w14:paraId="3618AEB1" w14:textId="77777777" w:rsidR="00FE6EA6" w:rsidRDefault="00FE6EA6" w:rsidP="005F43D2"/>
    <w:p w14:paraId="03775702" w14:textId="77777777" w:rsidR="00FE6EA6" w:rsidRDefault="00FE6EA6" w:rsidP="005F43D2"/>
    <w:p w14:paraId="1B991619" w14:textId="77777777" w:rsidR="00FE6EA6" w:rsidRDefault="00FE6EA6" w:rsidP="005F43D2"/>
    <w:p w14:paraId="1AA9BD59" w14:textId="5A5C5C53" w:rsidR="00FE6EA6" w:rsidRPr="00FE6EA6" w:rsidRDefault="00FE6EA6" w:rsidP="00FE6EA6">
      <w:pPr>
        <w:pStyle w:val="Descripcin"/>
        <w:keepNext/>
        <w:rPr>
          <w:b/>
          <w:bCs/>
          <w:i w:val="0"/>
          <w:iCs w:val="0"/>
          <w:sz w:val="24"/>
          <w:szCs w:val="20"/>
        </w:rPr>
      </w:pPr>
      <w:r w:rsidRPr="00FE6EA6">
        <w:rPr>
          <w:b/>
          <w:bCs/>
          <w:i w:val="0"/>
          <w:iCs w:val="0"/>
          <w:sz w:val="24"/>
          <w:szCs w:val="20"/>
        </w:rPr>
        <w:t xml:space="preserve">Tabla </w:t>
      </w:r>
      <w:r w:rsidRPr="00FE6EA6">
        <w:rPr>
          <w:b/>
          <w:bCs/>
          <w:i w:val="0"/>
          <w:iCs w:val="0"/>
          <w:sz w:val="24"/>
          <w:szCs w:val="20"/>
        </w:rPr>
        <w:fldChar w:fldCharType="begin"/>
      </w:r>
      <w:r w:rsidRPr="00FE6EA6">
        <w:rPr>
          <w:b/>
          <w:bCs/>
          <w:i w:val="0"/>
          <w:iCs w:val="0"/>
          <w:sz w:val="24"/>
          <w:szCs w:val="20"/>
        </w:rPr>
        <w:instrText xml:space="preserve"> SEQ Tabla \* ARABIC </w:instrText>
      </w:r>
      <w:r w:rsidRPr="00FE6EA6">
        <w:rPr>
          <w:b/>
          <w:bCs/>
          <w:i w:val="0"/>
          <w:iCs w:val="0"/>
          <w:sz w:val="24"/>
          <w:szCs w:val="20"/>
        </w:rPr>
        <w:fldChar w:fldCharType="separate"/>
      </w:r>
      <w:r w:rsidR="00BA77A4">
        <w:rPr>
          <w:b/>
          <w:bCs/>
          <w:i w:val="0"/>
          <w:iCs w:val="0"/>
          <w:noProof/>
          <w:sz w:val="24"/>
          <w:szCs w:val="20"/>
        </w:rPr>
        <w:t>30</w:t>
      </w:r>
      <w:r w:rsidRPr="00FE6EA6">
        <w:rPr>
          <w:b/>
          <w:bCs/>
          <w:i w:val="0"/>
          <w:iCs w:val="0"/>
          <w:sz w:val="24"/>
          <w:szCs w:val="20"/>
        </w:rPr>
        <w:fldChar w:fldCharType="end"/>
      </w:r>
    </w:p>
    <w:p w14:paraId="4A2B8DF4" w14:textId="040A4FF3" w:rsidR="00FE6EA6" w:rsidRPr="00FE6EA6" w:rsidRDefault="00FE6EA6" w:rsidP="00FE6EA6">
      <w:pPr>
        <w:pStyle w:val="Descripcin"/>
        <w:keepNext/>
        <w:rPr>
          <w:sz w:val="24"/>
          <w:szCs w:val="20"/>
        </w:rPr>
      </w:pPr>
      <w:r w:rsidRPr="00FE6EA6">
        <w:rPr>
          <w:sz w:val="24"/>
          <w:szCs w:val="20"/>
        </w:rPr>
        <w:t>Requerimiento funcional No.29</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FE6EA6" w:rsidRPr="00FE6EA6" w14:paraId="55C33E57" w14:textId="77777777" w:rsidTr="00FE6EA6">
        <w:trPr>
          <w:trHeight w:val="900"/>
        </w:trPr>
        <w:tc>
          <w:tcPr>
            <w:tcW w:w="4038" w:type="dxa"/>
            <w:hideMark/>
          </w:tcPr>
          <w:p w14:paraId="268E6E17" w14:textId="77777777" w:rsidR="00FE6EA6" w:rsidRPr="00FE6EA6" w:rsidRDefault="00FE6EA6">
            <w:pPr>
              <w:rPr>
                <w:b/>
                <w:bCs/>
              </w:rPr>
            </w:pPr>
            <w:r w:rsidRPr="00FE6EA6">
              <w:rPr>
                <w:b/>
                <w:bCs/>
              </w:rPr>
              <w:t>IDENTIFICADOR:</w:t>
            </w:r>
            <w:r w:rsidRPr="00FE6EA6">
              <w:rPr>
                <w:b/>
                <w:bCs/>
              </w:rPr>
              <w:br/>
              <w:t>R29</w:t>
            </w:r>
          </w:p>
        </w:tc>
        <w:tc>
          <w:tcPr>
            <w:tcW w:w="4988" w:type="dxa"/>
            <w:gridSpan w:val="2"/>
            <w:hideMark/>
          </w:tcPr>
          <w:p w14:paraId="412223C6" w14:textId="77777777" w:rsidR="00FE6EA6" w:rsidRPr="00FE6EA6" w:rsidRDefault="00FE6EA6" w:rsidP="00FE6EA6">
            <w:pPr>
              <w:rPr>
                <w:b/>
                <w:bCs/>
              </w:rPr>
            </w:pPr>
            <w:r w:rsidRPr="00FE6EA6">
              <w:rPr>
                <w:b/>
                <w:bCs/>
              </w:rPr>
              <w:t>NOMBRE:</w:t>
            </w:r>
            <w:r w:rsidRPr="00FE6EA6">
              <w:rPr>
                <w:b/>
                <w:bCs/>
              </w:rPr>
              <w:br/>
              <w:t>Generación Factura</w:t>
            </w:r>
          </w:p>
        </w:tc>
      </w:tr>
      <w:tr w:rsidR="00FE6EA6" w:rsidRPr="00FE6EA6" w14:paraId="2218E7B5" w14:textId="77777777" w:rsidTr="00FE6EA6">
        <w:trPr>
          <w:trHeight w:val="1200"/>
        </w:trPr>
        <w:tc>
          <w:tcPr>
            <w:tcW w:w="4038" w:type="dxa"/>
            <w:hideMark/>
          </w:tcPr>
          <w:p w14:paraId="3E3B8086" w14:textId="77777777" w:rsidR="00FE6EA6" w:rsidRPr="00FE6EA6" w:rsidRDefault="00FE6EA6">
            <w:r w:rsidRPr="00FE6EA6">
              <w:rPr>
                <w:b/>
                <w:bCs/>
              </w:rPr>
              <w:t>Tipo:</w:t>
            </w:r>
            <w:r w:rsidRPr="00FE6EA6">
              <w:t xml:space="preserve"> </w:t>
            </w:r>
            <w:r w:rsidRPr="00FE6EA6">
              <w:br/>
            </w:r>
            <w:r w:rsidRPr="00FE6EA6">
              <w:rPr>
                <w:b/>
                <w:bCs/>
              </w:rPr>
              <w:t>(NECESARIO/DESEABLE)</w:t>
            </w:r>
            <w:r w:rsidRPr="00FE6EA6">
              <w:t xml:space="preserve"> </w:t>
            </w:r>
            <w:r w:rsidRPr="00FE6EA6">
              <w:br/>
              <w:t>Necesario</w:t>
            </w:r>
            <w:r w:rsidRPr="00FE6EA6">
              <w:br/>
            </w:r>
            <w:r w:rsidRPr="00FE6EA6">
              <w:rPr>
                <w:b/>
                <w:bCs/>
              </w:rPr>
              <w:t xml:space="preserve">  </w:t>
            </w:r>
          </w:p>
        </w:tc>
        <w:tc>
          <w:tcPr>
            <w:tcW w:w="4988" w:type="dxa"/>
            <w:gridSpan w:val="2"/>
            <w:hideMark/>
          </w:tcPr>
          <w:p w14:paraId="0BBE6442" w14:textId="77777777" w:rsidR="00FE6EA6" w:rsidRPr="00FE6EA6" w:rsidRDefault="00FE6EA6" w:rsidP="00FE6EA6">
            <w:pPr>
              <w:rPr>
                <w:b/>
                <w:bCs/>
              </w:rPr>
            </w:pPr>
            <w:r w:rsidRPr="00FE6EA6">
              <w:rPr>
                <w:b/>
                <w:bCs/>
              </w:rPr>
              <w:br/>
            </w:r>
            <w:proofErr w:type="gramStart"/>
            <w:r w:rsidRPr="00FE6EA6">
              <w:rPr>
                <w:b/>
                <w:bCs/>
              </w:rPr>
              <w:t>PRIORIDAD  DE</w:t>
            </w:r>
            <w:proofErr w:type="gramEnd"/>
            <w:r w:rsidRPr="00FE6EA6">
              <w:rPr>
                <w:b/>
                <w:bCs/>
              </w:rPr>
              <w:t xml:space="preserve"> </w:t>
            </w:r>
            <w:r w:rsidRPr="00FE6EA6">
              <w:rPr>
                <w:b/>
                <w:bCs/>
              </w:rPr>
              <w:br/>
              <w:t xml:space="preserve">DESARROLLO: </w:t>
            </w:r>
            <w:r w:rsidRPr="00FE6EA6">
              <w:br/>
              <w:t xml:space="preserve">Alta </w:t>
            </w:r>
            <w:r w:rsidRPr="00FE6EA6">
              <w:rPr>
                <w:b/>
                <w:bCs/>
              </w:rPr>
              <w:t xml:space="preserve"> </w:t>
            </w:r>
          </w:p>
        </w:tc>
      </w:tr>
      <w:tr w:rsidR="00FE6EA6" w:rsidRPr="00FE6EA6" w14:paraId="5450CABA" w14:textId="77777777" w:rsidTr="00FE6EA6">
        <w:trPr>
          <w:trHeight w:val="3210"/>
        </w:trPr>
        <w:tc>
          <w:tcPr>
            <w:tcW w:w="4723" w:type="dxa"/>
            <w:gridSpan w:val="2"/>
            <w:hideMark/>
          </w:tcPr>
          <w:p w14:paraId="307DD948" w14:textId="55ED3677" w:rsidR="00FE6EA6" w:rsidRPr="00FE6EA6" w:rsidRDefault="00FE6EA6">
            <w:pPr>
              <w:rPr>
                <w:b/>
                <w:bCs/>
              </w:rPr>
            </w:pPr>
            <w:r w:rsidRPr="00FE6EA6">
              <w:rPr>
                <w:b/>
                <w:bCs/>
              </w:rPr>
              <w:t xml:space="preserve">ENTRADA: </w:t>
            </w:r>
            <w:r w:rsidRPr="00FE6EA6">
              <w:br/>
              <w:t>1. Fecha Facturación</w:t>
            </w:r>
            <w:r w:rsidRPr="00FE6EA6">
              <w:br/>
              <w:t>2.Reserva asociada</w:t>
            </w:r>
            <w:r w:rsidRPr="00FE6EA6">
              <w:br/>
              <w:t xml:space="preserve">3. </w:t>
            </w:r>
            <w:r w:rsidRPr="00FE6EA6">
              <w:rPr>
                <w:lang w:val="en-US"/>
              </w:rPr>
              <w:t>Entrada (Check-in)</w:t>
            </w:r>
            <w:r w:rsidRPr="00FE6EA6">
              <w:rPr>
                <w:lang w:val="en-US"/>
              </w:rPr>
              <w:br/>
              <w:t>4. Salida (Check-out)</w:t>
            </w:r>
            <w:r w:rsidRPr="00FE6EA6">
              <w:rPr>
                <w:lang w:val="en-US"/>
              </w:rPr>
              <w:br/>
              <w:t xml:space="preserve">5. </w:t>
            </w:r>
            <w:r w:rsidRPr="00FE6EA6">
              <w:t>Tiempo a facturar</w:t>
            </w:r>
            <w:r w:rsidRPr="00FE6EA6">
              <w:br/>
              <w:t>6. Método de pago</w:t>
            </w:r>
            <w:r w:rsidRPr="00FE6EA6">
              <w:br/>
              <w:t>7. precio bruto (sin IVA)</w:t>
            </w:r>
            <w:r w:rsidRPr="00FE6EA6">
              <w:br/>
              <w:t>8. Iva</w:t>
            </w:r>
            <w:r w:rsidRPr="00FE6EA6">
              <w:br/>
              <w:t>9.Precio Neto</w:t>
            </w:r>
            <w:r>
              <w:t xml:space="preserve"> </w:t>
            </w:r>
            <w:r w:rsidRPr="00FE6EA6">
              <w:t>(Después de impuestos)</w:t>
            </w:r>
          </w:p>
        </w:tc>
        <w:tc>
          <w:tcPr>
            <w:tcW w:w="4303" w:type="dxa"/>
            <w:hideMark/>
          </w:tcPr>
          <w:p w14:paraId="6705606B" w14:textId="77777777" w:rsidR="00FE6EA6" w:rsidRPr="00FE6EA6" w:rsidRDefault="00FE6EA6">
            <w:pPr>
              <w:rPr>
                <w:b/>
                <w:bCs/>
              </w:rPr>
            </w:pPr>
            <w:r w:rsidRPr="00FE6EA6">
              <w:rPr>
                <w:b/>
                <w:bCs/>
              </w:rPr>
              <w:t xml:space="preserve">SALIDA: </w:t>
            </w:r>
            <w:r w:rsidRPr="00FE6EA6">
              <w:br/>
              <w:t>Factura generada exitosamente.</w:t>
            </w:r>
          </w:p>
        </w:tc>
      </w:tr>
      <w:tr w:rsidR="00FE6EA6" w:rsidRPr="00FE6EA6" w14:paraId="14360E14" w14:textId="77777777" w:rsidTr="00FE6EA6">
        <w:trPr>
          <w:trHeight w:val="1530"/>
        </w:trPr>
        <w:tc>
          <w:tcPr>
            <w:tcW w:w="9026" w:type="dxa"/>
            <w:gridSpan w:val="3"/>
            <w:hideMark/>
          </w:tcPr>
          <w:p w14:paraId="3A7E23F4" w14:textId="27A1B6B3" w:rsidR="00FE6EA6" w:rsidRPr="00FE6EA6" w:rsidRDefault="00FE6EA6">
            <w:pPr>
              <w:rPr>
                <w:b/>
                <w:bCs/>
              </w:rPr>
            </w:pPr>
            <w:r w:rsidRPr="00FE6EA6">
              <w:rPr>
                <w:b/>
                <w:bCs/>
              </w:rPr>
              <w:lastRenderedPageBreak/>
              <w:t>DESCRIPCIÓN:</w:t>
            </w:r>
            <w:r w:rsidRPr="00FE6EA6">
              <w:br/>
              <w:t>El sistema deberá permitir que el usuario colaborador registre la factura al sistema de información y hacer el env</w:t>
            </w:r>
            <w:r>
              <w:t>ío</w:t>
            </w:r>
            <w:r w:rsidRPr="00FE6EA6">
              <w:t xml:space="preserve"> de manera electrónica al correo electrónico del cliente. Está se creará automáticamente después del </w:t>
            </w:r>
            <w:proofErr w:type="spellStart"/>
            <w:r w:rsidRPr="00FE6EA6">
              <w:t>checkout</w:t>
            </w:r>
            <w:proofErr w:type="spellEnd"/>
            <w:r w:rsidRPr="00FE6EA6">
              <w:t xml:space="preserve">, llenando la información asociada a la reserva que se le hizo el </w:t>
            </w:r>
            <w:proofErr w:type="spellStart"/>
            <w:r w:rsidRPr="00FE6EA6">
              <w:t>check-out</w:t>
            </w:r>
            <w:proofErr w:type="spellEnd"/>
            <w:r w:rsidRPr="00FE6EA6">
              <w:t xml:space="preserve">. A excepción del método de pago, debido que este debe elegirlo el cliente (Los tres métodos permitidos será: efectivo, </w:t>
            </w:r>
            <w:proofErr w:type="spellStart"/>
            <w:r w:rsidRPr="00FE6EA6">
              <w:t>Nequi</w:t>
            </w:r>
            <w:proofErr w:type="spellEnd"/>
            <w:r w:rsidRPr="00FE6EA6">
              <w:t xml:space="preserve"> y </w:t>
            </w:r>
            <w:proofErr w:type="spellStart"/>
            <w:r w:rsidRPr="00FE6EA6">
              <w:t>Daviplata</w:t>
            </w:r>
            <w:proofErr w:type="spellEnd"/>
            <w:r w:rsidRPr="00FE6EA6">
              <w:t>)</w:t>
            </w:r>
          </w:p>
        </w:tc>
      </w:tr>
      <w:tr w:rsidR="00FE6EA6" w:rsidRPr="00FE6EA6" w14:paraId="7B9483C3" w14:textId="77777777" w:rsidTr="00FE6EA6">
        <w:trPr>
          <w:trHeight w:val="1290"/>
        </w:trPr>
        <w:tc>
          <w:tcPr>
            <w:tcW w:w="9026" w:type="dxa"/>
            <w:gridSpan w:val="3"/>
            <w:hideMark/>
          </w:tcPr>
          <w:p w14:paraId="78C6BED9" w14:textId="14964817" w:rsidR="00FE6EA6" w:rsidRPr="00FE6EA6" w:rsidRDefault="00FE6EA6">
            <w:pPr>
              <w:rPr>
                <w:b/>
                <w:bCs/>
              </w:rPr>
            </w:pPr>
            <w:r w:rsidRPr="00FE6EA6">
              <w:rPr>
                <w:b/>
                <w:bCs/>
              </w:rPr>
              <w:t xml:space="preserve">PRECONDICIÓN: </w:t>
            </w:r>
            <w:r w:rsidRPr="00FE6EA6">
              <w:rPr>
                <w:b/>
                <w:bCs/>
              </w:rPr>
              <w:br/>
            </w:r>
            <w:r w:rsidRPr="00FE6EA6">
              <w:t>El colaborador tiene acceso al sistema de gestión del parqueadero en su rol asignado.</w:t>
            </w:r>
            <w:r w:rsidRPr="00FE6EA6">
              <w:br/>
              <w:t>El sistema está operativo y tiene la funcionalidad de generar facturas disponibles.</w:t>
            </w:r>
            <w:r w:rsidRPr="00FE6EA6">
              <w:br/>
              <w:t xml:space="preserve">Se ha completado el proceso de </w:t>
            </w:r>
            <w:proofErr w:type="spellStart"/>
            <w:r w:rsidRPr="00FE6EA6">
              <w:t>check-out</w:t>
            </w:r>
            <w:proofErr w:type="spellEnd"/>
            <w:r w:rsidRPr="00FE6EA6">
              <w:t xml:space="preserve"> del vehículo.</w:t>
            </w:r>
          </w:p>
        </w:tc>
      </w:tr>
      <w:tr w:rsidR="00FE6EA6" w:rsidRPr="00FE6EA6" w14:paraId="2829FC5D" w14:textId="77777777" w:rsidTr="00FE6EA6">
        <w:trPr>
          <w:trHeight w:val="690"/>
        </w:trPr>
        <w:tc>
          <w:tcPr>
            <w:tcW w:w="9026" w:type="dxa"/>
            <w:gridSpan w:val="3"/>
            <w:hideMark/>
          </w:tcPr>
          <w:p w14:paraId="0B8FD6A4" w14:textId="77777777" w:rsidR="00FE6EA6" w:rsidRPr="00FE6EA6" w:rsidRDefault="00FE6EA6">
            <w:pPr>
              <w:rPr>
                <w:b/>
                <w:bCs/>
              </w:rPr>
            </w:pPr>
            <w:r w:rsidRPr="00FE6EA6">
              <w:rPr>
                <w:b/>
                <w:bCs/>
              </w:rPr>
              <w:t>POSCONDICIÓN:</w:t>
            </w:r>
            <w:r w:rsidRPr="00FE6EA6">
              <w:rPr>
                <w:b/>
                <w:bCs/>
              </w:rPr>
              <w:br/>
            </w:r>
            <w:r w:rsidRPr="00FE6EA6">
              <w:t>Se genera una factura con la información especificada.</w:t>
            </w:r>
          </w:p>
        </w:tc>
      </w:tr>
      <w:tr w:rsidR="00FE6EA6" w:rsidRPr="00FE6EA6" w14:paraId="7817DF8C" w14:textId="77777777" w:rsidTr="00FE6EA6">
        <w:trPr>
          <w:trHeight w:val="3945"/>
        </w:trPr>
        <w:tc>
          <w:tcPr>
            <w:tcW w:w="9026" w:type="dxa"/>
            <w:gridSpan w:val="3"/>
            <w:hideMark/>
          </w:tcPr>
          <w:p w14:paraId="6DC34AC2" w14:textId="77777777" w:rsidR="00FE6EA6" w:rsidRPr="00FE6EA6" w:rsidRDefault="00FE6EA6">
            <w:pPr>
              <w:rPr>
                <w:b/>
                <w:bCs/>
              </w:rPr>
            </w:pPr>
            <w:r w:rsidRPr="00FE6EA6">
              <w:rPr>
                <w:b/>
                <w:bCs/>
              </w:rPr>
              <w:t xml:space="preserve">MANEJO DE SITUACIONES ANORMALES </w:t>
            </w:r>
            <w:r w:rsidRPr="00FE6EA6">
              <w:rPr>
                <w:b/>
                <w:bCs/>
              </w:rPr>
              <w:br/>
            </w:r>
            <w:r w:rsidRPr="00FE6EA6">
              <w:t>Datos de Reserva Incorrectos:</w:t>
            </w:r>
            <w:r w:rsidRPr="00FE6EA6">
              <w:br/>
            </w:r>
            <w:r w:rsidRPr="00FE6EA6">
              <w:br/>
              <w:t>Si los datos asociados a la reserva son incorrectos o no están disponibles, el sistema debe mostrar un mensaje indicando la situación y proporcionar instrucciones sobre cómo corregir los datos.</w:t>
            </w:r>
            <w:r w:rsidRPr="00FE6EA6">
              <w:br/>
              <w:t>Interrupciones del Servicio:</w:t>
            </w:r>
            <w:r w:rsidRPr="00FE6EA6">
              <w:br/>
            </w:r>
            <w:r w:rsidRPr="00FE6EA6">
              <w:br/>
              <w:t>En caso de interrupciones del servicio durante el proceso de facturación, el sistema debe informar al colaborador sobre el problema y proporcionar una estimación del tiempo de recuperación.</w:t>
            </w:r>
            <w:r w:rsidRPr="00FE6EA6">
              <w:br/>
              <w:t>Errores de Cálculo:</w:t>
            </w:r>
            <w:r w:rsidRPr="00FE6EA6">
              <w:br/>
            </w:r>
            <w:r w:rsidRPr="00FE6EA6">
              <w:br/>
              <w:t>Si se producen errores durante el cálculo de precios, el sistema debe mostrar un mensaje claro al colaborador indicando el problema y proporcionar instrucciones sobre cómo corregir los datos.</w:t>
            </w:r>
          </w:p>
        </w:tc>
      </w:tr>
      <w:tr w:rsidR="00FE6EA6" w:rsidRPr="00FE6EA6" w14:paraId="4A8C5A45" w14:textId="77777777" w:rsidTr="00FE6EA6">
        <w:trPr>
          <w:trHeight w:val="7804"/>
        </w:trPr>
        <w:tc>
          <w:tcPr>
            <w:tcW w:w="9026" w:type="dxa"/>
            <w:gridSpan w:val="3"/>
            <w:hideMark/>
          </w:tcPr>
          <w:p w14:paraId="46E7ED6D" w14:textId="77777777" w:rsidR="00FE6EA6" w:rsidRPr="00FE6EA6" w:rsidRDefault="00FE6EA6">
            <w:pPr>
              <w:rPr>
                <w:b/>
                <w:bCs/>
              </w:rPr>
            </w:pPr>
            <w:r w:rsidRPr="00FE6EA6">
              <w:rPr>
                <w:b/>
                <w:bCs/>
              </w:rPr>
              <w:lastRenderedPageBreak/>
              <w:t xml:space="preserve">CRITERIOS DE ACEPTACIÓN: </w:t>
            </w:r>
            <w:r w:rsidRPr="00FE6EA6">
              <w:rPr>
                <w:b/>
                <w:bCs/>
              </w:rPr>
              <w:br/>
            </w:r>
            <w:r w:rsidRPr="00FE6EA6">
              <w:t>Interfaz de Facturación:</w:t>
            </w:r>
            <w:r w:rsidRPr="00FE6EA6">
              <w:br/>
            </w:r>
            <w:r w:rsidRPr="00FE6EA6">
              <w:br/>
              <w:t>El sistema proporciona una interfaz clara y fácil de usar para que el colaborador genere la factura.</w:t>
            </w:r>
            <w:r w:rsidRPr="00FE6EA6">
              <w:br/>
              <w:t>Selección de Reserva:</w:t>
            </w:r>
            <w:r w:rsidRPr="00FE6EA6">
              <w:br/>
            </w:r>
            <w:r w:rsidRPr="00FE6EA6">
              <w:br/>
              <w:t>El colaborador selecciona la reserva asociada a la factura.</w:t>
            </w:r>
            <w:r w:rsidRPr="00FE6EA6">
              <w:br/>
              <w:t>Datos de Entrada y Salida:</w:t>
            </w:r>
            <w:r w:rsidRPr="00FE6EA6">
              <w:br/>
            </w:r>
            <w:r w:rsidRPr="00FE6EA6">
              <w:br/>
              <w:t>Se muestra la fecha y hora de entrada (</w:t>
            </w:r>
            <w:proofErr w:type="spellStart"/>
            <w:r w:rsidRPr="00FE6EA6">
              <w:t>check</w:t>
            </w:r>
            <w:proofErr w:type="spellEnd"/>
            <w:r w:rsidRPr="00FE6EA6">
              <w:t>-in) y salida (</w:t>
            </w:r>
            <w:proofErr w:type="spellStart"/>
            <w:r w:rsidRPr="00FE6EA6">
              <w:t>check-out</w:t>
            </w:r>
            <w:proofErr w:type="spellEnd"/>
            <w:r w:rsidRPr="00FE6EA6">
              <w:t>) asociadas a la reserva.</w:t>
            </w:r>
            <w:r w:rsidRPr="00FE6EA6">
              <w:br/>
              <w:t>Cálculo de Tiempo a Facturar:</w:t>
            </w:r>
            <w:r w:rsidRPr="00FE6EA6">
              <w:br/>
            </w:r>
            <w:r w:rsidRPr="00FE6EA6">
              <w:br/>
              <w:t>El sistema calcula el tiempo transcurrido entre la entrada y la salida del vehículo para determinar el tiempo a facturar.</w:t>
            </w:r>
            <w:r w:rsidRPr="00FE6EA6">
              <w:br/>
              <w:t>Método de Pago:</w:t>
            </w:r>
            <w:r w:rsidRPr="00FE6EA6">
              <w:br/>
            </w:r>
            <w:r w:rsidRPr="00FE6EA6">
              <w:br/>
              <w:t>El colaborador selecciona el método de pago utilizado por el cliente para la reserva.</w:t>
            </w:r>
            <w:r w:rsidRPr="00FE6EA6">
              <w:br/>
              <w:t>Cálculo de Precio Bruto:</w:t>
            </w:r>
            <w:r w:rsidRPr="00FE6EA6">
              <w:br/>
            </w:r>
            <w:r w:rsidRPr="00FE6EA6">
              <w:br/>
              <w:t>Se calcula el precio bruto de la factura, que es la tarifa por el tiempo de estancia del vehículo.</w:t>
            </w:r>
            <w:r w:rsidRPr="00FE6EA6">
              <w:br/>
              <w:t>Cálculo de IVA:</w:t>
            </w:r>
            <w:r w:rsidRPr="00FE6EA6">
              <w:br/>
            </w:r>
            <w:r w:rsidRPr="00FE6EA6">
              <w:br/>
              <w:t>Se calcula el Impuesto al Valor Agregado (IVA) sobre el precio bruto, si corresponde.</w:t>
            </w:r>
            <w:r w:rsidRPr="00FE6EA6">
              <w:br/>
              <w:t>Cálculo de Precio Neto:</w:t>
            </w:r>
            <w:r w:rsidRPr="00FE6EA6">
              <w:br/>
            </w:r>
            <w:r w:rsidRPr="00FE6EA6">
              <w:br/>
              <w:t>Se calcula el precio neto de la factura, que es el precio bruto más el IVA.</w:t>
            </w:r>
            <w:r w:rsidRPr="00FE6EA6">
              <w:br/>
              <w:t>Generación de la Factura:</w:t>
            </w:r>
            <w:r w:rsidRPr="00FE6EA6">
              <w:br/>
            </w:r>
            <w:r w:rsidRPr="00FE6EA6">
              <w:br/>
              <w:t xml:space="preserve">Después de completar todos los detalles necesarios, el sistema genera la factura con la información proporcionada y se la </w:t>
            </w:r>
            <w:proofErr w:type="spellStart"/>
            <w:r w:rsidRPr="00FE6EA6">
              <w:t>envá</w:t>
            </w:r>
            <w:proofErr w:type="spellEnd"/>
            <w:r w:rsidRPr="00FE6EA6">
              <w:t xml:space="preserve"> al cliente a su correo </w:t>
            </w:r>
            <w:proofErr w:type="spellStart"/>
            <w:r w:rsidRPr="00FE6EA6">
              <w:t>electronico</w:t>
            </w:r>
            <w:proofErr w:type="spellEnd"/>
            <w:r w:rsidRPr="00FE6EA6">
              <w:t>.</w:t>
            </w:r>
          </w:p>
        </w:tc>
      </w:tr>
    </w:tbl>
    <w:p w14:paraId="7C5DE546" w14:textId="77777777" w:rsidR="00FE6EA6" w:rsidRDefault="00FE6EA6" w:rsidP="005F43D2"/>
    <w:p w14:paraId="2B4CCEF0" w14:textId="77777777" w:rsidR="00FE6EA6" w:rsidRDefault="00FE6EA6" w:rsidP="005F43D2"/>
    <w:p w14:paraId="20A963EA" w14:textId="77777777" w:rsidR="00FE6EA6" w:rsidRDefault="00FE6EA6" w:rsidP="005F43D2"/>
    <w:p w14:paraId="2602CF0D" w14:textId="77777777" w:rsidR="00FE6EA6" w:rsidRDefault="00FE6EA6" w:rsidP="005F43D2"/>
    <w:p w14:paraId="7D1171A5" w14:textId="77777777" w:rsidR="00FE6EA6" w:rsidRDefault="00FE6EA6" w:rsidP="005F43D2"/>
    <w:p w14:paraId="7492BBF9" w14:textId="77777777" w:rsidR="00FE6EA6" w:rsidRDefault="00FE6EA6" w:rsidP="005F43D2"/>
    <w:p w14:paraId="55689E84" w14:textId="77777777" w:rsidR="00FE6EA6" w:rsidRDefault="00FE6EA6" w:rsidP="005F43D2"/>
    <w:p w14:paraId="7D67D4E3" w14:textId="77777777" w:rsidR="00FE6EA6" w:rsidRDefault="00FE6EA6" w:rsidP="005F43D2"/>
    <w:p w14:paraId="3E86492F" w14:textId="77777777" w:rsidR="00FE6EA6" w:rsidRDefault="00FE6EA6" w:rsidP="005F43D2"/>
    <w:p w14:paraId="1645B6D0" w14:textId="77777777" w:rsidR="00FE6EA6" w:rsidRDefault="00FE6EA6" w:rsidP="005F43D2"/>
    <w:p w14:paraId="3E657572" w14:textId="77777777" w:rsidR="00FE6EA6" w:rsidRDefault="00FE6EA6" w:rsidP="005F43D2"/>
    <w:p w14:paraId="676B0E49" w14:textId="183C1AEE" w:rsidR="00FE6EA6" w:rsidRPr="00FE6EA6" w:rsidRDefault="00FE6EA6" w:rsidP="00FE6EA6">
      <w:pPr>
        <w:pStyle w:val="Descripcin"/>
        <w:keepNext/>
        <w:rPr>
          <w:b/>
          <w:bCs/>
          <w:i w:val="0"/>
          <w:iCs w:val="0"/>
          <w:sz w:val="24"/>
          <w:szCs w:val="20"/>
        </w:rPr>
      </w:pPr>
      <w:r w:rsidRPr="00FE6EA6">
        <w:rPr>
          <w:b/>
          <w:bCs/>
          <w:i w:val="0"/>
          <w:iCs w:val="0"/>
          <w:sz w:val="24"/>
          <w:szCs w:val="20"/>
        </w:rPr>
        <w:t xml:space="preserve">Tabla </w:t>
      </w:r>
      <w:r w:rsidRPr="00FE6EA6">
        <w:rPr>
          <w:b/>
          <w:bCs/>
          <w:i w:val="0"/>
          <w:iCs w:val="0"/>
          <w:sz w:val="24"/>
          <w:szCs w:val="20"/>
        </w:rPr>
        <w:fldChar w:fldCharType="begin"/>
      </w:r>
      <w:r w:rsidRPr="00FE6EA6">
        <w:rPr>
          <w:b/>
          <w:bCs/>
          <w:i w:val="0"/>
          <w:iCs w:val="0"/>
          <w:sz w:val="24"/>
          <w:szCs w:val="20"/>
        </w:rPr>
        <w:instrText xml:space="preserve"> SEQ Tabla \* ARABIC </w:instrText>
      </w:r>
      <w:r w:rsidRPr="00FE6EA6">
        <w:rPr>
          <w:b/>
          <w:bCs/>
          <w:i w:val="0"/>
          <w:iCs w:val="0"/>
          <w:sz w:val="24"/>
          <w:szCs w:val="20"/>
        </w:rPr>
        <w:fldChar w:fldCharType="separate"/>
      </w:r>
      <w:r w:rsidR="00BA77A4">
        <w:rPr>
          <w:b/>
          <w:bCs/>
          <w:i w:val="0"/>
          <w:iCs w:val="0"/>
          <w:noProof/>
          <w:sz w:val="24"/>
          <w:szCs w:val="20"/>
        </w:rPr>
        <w:t>31</w:t>
      </w:r>
      <w:r w:rsidRPr="00FE6EA6">
        <w:rPr>
          <w:b/>
          <w:bCs/>
          <w:i w:val="0"/>
          <w:iCs w:val="0"/>
          <w:sz w:val="24"/>
          <w:szCs w:val="20"/>
        </w:rPr>
        <w:fldChar w:fldCharType="end"/>
      </w:r>
    </w:p>
    <w:p w14:paraId="72374059" w14:textId="1D51D528" w:rsidR="00FE6EA6" w:rsidRPr="00FE6EA6" w:rsidRDefault="00FE6EA6" w:rsidP="00FE6EA6">
      <w:pPr>
        <w:pStyle w:val="Descripcin"/>
        <w:keepNext/>
        <w:rPr>
          <w:sz w:val="24"/>
          <w:szCs w:val="20"/>
        </w:rPr>
      </w:pPr>
      <w:r w:rsidRPr="00FE6EA6">
        <w:rPr>
          <w:sz w:val="24"/>
          <w:szCs w:val="20"/>
        </w:rPr>
        <w:t>Requerimiento funcional No.30</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FE6EA6" w:rsidRPr="00FE6EA6" w14:paraId="614F18C1" w14:textId="77777777" w:rsidTr="00FE6EA6">
        <w:trPr>
          <w:trHeight w:val="900"/>
        </w:trPr>
        <w:tc>
          <w:tcPr>
            <w:tcW w:w="4038" w:type="dxa"/>
            <w:hideMark/>
          </w:tcPr>
          <w:p w14:paraId="10FF7E04" w14:textId="77777777" w:rsidR="00FE6EA6" w:rsidRPr="00FE6EA6" w:rsidRDefault="00FE6EA6">
            <w:pPr>
              <w:rPr>
                <w:b/>
                <w:bCs/>
              </w:rPr>
            </w:pPr>
            <w:r w:rsidRPr="00FE6EA6">
              <w:rPr>
                <w:b/>
                <w:bCs/>
              </w:rPr>
              <w:t>IDENTIFICADOR:</w:t>
            </w:r>
            <w:r w:rsidRPr="00FE6EA6">
              <w:rPr>
                <w:b/>
                <w:bCs/>
              </w:rPr>
              <w:br/>
              <w:t>R30</w:t>
            </w:r>
          </w:p>
        </w:tc>
        <w:tc>
          <w:tcPr>
            <w:tcW w:w="4988" w:type="dxa"/>
            <w:gridSpan w:val="2"/>
            <w:hideMark/>
          </w:tcPr>
          <w:p w14:paraId="34920824" w14:textId="77777777" w:rsidR="00FE6EA6" w:rsidRPr="00FE6EA6" w:rsidRDefault="00FE6EA6" w:rsidP="00FE6EA6">
            <w:pPr>
              <w:rPr>
                <w:b/>
                <w:bCs/>
              </w:rPr>
            </w:pPr>
            <w:r w:rsidRPr="00FE6EA6">
              <w:rPr>
                <w:b/>
                <w:bCs/>
              </w:rPr>
              <w:t>NOMBRE:</w:t>
            </w:r>
            <w:r w:rsidRPr="00FE6EA6">
              <w:rPr>
                <w:b/>
                <w:bCs/>
              </w:rPr>
              <w:br/>
              <w:t>Consulta Factura</w:t>
            </w:r>
          </w:p>
        </w:tc>
      </w:tr>
      <w:tr w:rsidR="00FE6EA6" w:rsidRPr="00FE6EA6" w14:paraId="3B7A5FDE" w14:textId="77777777" w:rsidTr="00FE6EA6">
        <w:trPr>
          <w:trHeight w:val="1200"/>
        </w:trPr>
        <w:tc>
          <w:tcPr>
            <w:tcW w:w="4038" w:type="dxa"/>
            <w:hideMark/>
          </w:tcPr>
          <w:p w14:paraId="32758F7D" w14:textId="77777777" w:rsidR="00FE6EA6" w:rsidRPr="00FE6EA6" w:rsidRDefault="00FE6EA6">
            <w:r w:rsidRPr="00FE6EA6">
              <w:rPr>
                <w:b/>
                <w:bCs/>
              </w:rPr>
              <w:t>Tipo:</w:t>
            </w:r>
            <w:r w:rsidRPr="00FE6EA6">
              <w:t xml:space="preserve"> </w:t>
            </w:r>
            <w:r w:rsidRPr="00FE6EA6">
              <w:br/>
            </w:r>
            <w:r w:rsidRPr="00FE6EA6">
              <w:rPr>
                <w:b/>
                <w:bCs/>
              </w:rPr>
              <w:t>(NECESARIO/DESEABLE)</w:t>
            </w:r>
            <w:r w:rsidRPr="00FE6EA6">
              <w:t xml:space="preserve"> </w:t>
            </w:r>
            <w:r w:rsidRPr="00FE6EA6">
              <w:br/>
              <w:t>Necesario</w:t>
            </w:r>
            <w:r w:rsidRPr="00FE6EA6">
              <w:br/>
            </w:r>
            <w:r w:rsidRPr="00FE6EA6">
              <w:rPr>
                <w:b/>
                <w:bCs/>
              </w:rPr>
              <w:t xml:space="preserve">  </w:t>
            </w:r>
          </w:p>
        </w:tc>
        <w:tc>
          <w:tcPr>
            <w:tcW w:w="4988" w:type="dxa"/>
            <w:gridSpan w:val="2"/>
            <w:hideMark/>
          </w:tcPr>
          <w:p w14:paraId="630E6D0C" w14:textId="74FC6DDD" w:rsidR="00FE6EA6" w:rsidRPr="00FE6EA6" w:rsidRDefault="00FE6EA6" w:rsidP="00FE6EA6">
            <w:pPr>
              <w:rPr>
                <w:b/>
                <w:bCs/>
              </w:rPr>
            </w:pPr>
            <w:r w:rsidRPr="00FE6EA6">
              <w:rPr>
                <w:b/>
                <w:bCs/>
              </w:rPr>
              <w:br/>
              <w:t xml:space="preserve">PRIORIDAD DE </w:t>
            </w:r>
            <w:r w:rsidRPr="00FE6EA6">
              <w:rPr>
                <w:b/>
                <w:bCs/>
              </w:rPr>
              <w:br/>
              <w:t xml:space="preserve">DESARROLLO: </w:t>
            </w:r>
            <w:r w:rsidRPr="00FE6EA6">
              <w:br/>
              <w:t xml:space="preserve">Alta </w:t>
            </w:r>
            <w:r w:rsidRPr="00FE6EA6">
              <w:rPr>
                <w:b/>
                <w:bCs/>
              </w:rPr>
              <w:t xml:space="preserve"> </w:t>
            </w:r>
          </w:p>
        </w:tc>
      </w:tr>
      <w:tr w:rsidR="00FE6EA6" w:rsidRPr="00FE6EA6" w14:paraId="19F1E801" w14:textId="77777777" w:rsidTr="00FE6EA6">
        <w:trPr>
          <w:trHeight w:val="975"/>
        </w:trPr>
        <w:tc>
          <w:tcPr>
            <w:tcW w:w="4723" w:type="dxa"/>
            <w:gridSpan w:val="2"/>
            <w:hideMark/>
          </w:tcPr>
          <w:p w14:paraId="60BCA0D0" w14:textId="77777777" w:rsidR="00FE6EA6" w:rsidRPr="00FE6EA6" w:rsidRDefault="00FE6EA6">
            <w:pPr>
              <w:rPr>
                <w:b/>
                <w:bCs/>
              </w:rPr>
            </w:pPr>
            <w:r w:rsidRPr="00FE6EA6">
              <w:rPr>
                <w:b/>
                <w:bCs/>
              </w:rPr>
              <w:t xml:space="preserve">ENTRADA: </w:t>
            </w:r>
            <w:r w:rsidRPr="00FE6EA6">
              <w:br/>
              <w:t>1. Numero identificación cliente</w:t>
            </w:r>
          </w:p>
        </w:tc>
        <w:tc>
          <w:tcPr>
            <w:tcW w:w="4303" w:type="dxa"/>
            <w:hideMark/>
          </w:tcPr>
          <w:p w14:paraId="3F722B3F" w14:textId="7BD0FF5B" w:rsidR="00FE6EA6" w:rsidRPr="00FE6EA6" w:rsidRDefault="00FE6EA6">
            <w:pPr>
              <w:rPr>
                <w:b/>
                <w:bCs/>
              </w:rPr>
            </w:pPr>
            <w:r w:rsidRPr="00FE6EA6">
              <w:rPr>
                <w:b/>
                <w:bCs/>
              </w:rPr>
              <w:t xml:space="preserve">SALIDA: </w:t>
            </w:r>
            <w:r w:rsidRPr="00FE6EA6">
              <w:br/>
              <w:t>1. Fecha Facturación</w:t>
            </w:r>
            <w:r w:rsidRPr="00FE6EA6">
              <w:br/>
              <w:t>2.Reserva asociada</w:t>
            </w:r>
            <w:r w:rsidRPr="00FE6EA6">
              <w:br/>
              <w:t xml:space="preserve">3. </w:t>
            </w:r>
            <w:r w:rsidRPr="00FE6EA6">
              <w:rPr>
                <w:lang w:val="en-US"/>
              </w:rPr>
              <w:t>Entrada (Check-in)</w:t>
            </w:r>
            <w:r w:rsidRPr="00FE6EA6">
              <w:rPr>
                <w:lang w:val="en-US"/>
              </w:rPr>
              <w:br/>
              <w:t>4. Salida (Check-out)</w:t>
            </w:r>
            <w:r w:rsidRPr="00FE6EA6">
              <w:rPr>
                <w:lang w:val="en-US"/>
              </w:rPr>
              <w:br/>
              <w:t xml:space="preserve">5. </w:t>
            </w:r>
            <w:r w:rsidRPr="00FE6EA6">
              <w:t>Tiempo a facturar</w:t>
            </w:r>
            <w:r w:rsidRPr="00FE6EA6">
              <w:br/>
              <w:t>6. Método de pago</w:t>
            </w:r>
            <w:r w:rsidRPr="00FE6EA6">
              <w:br/>
              <w:t>7. precio bruto (sin IVA)</w:t>
            </w:r>
            <w:r w:rsidRPr="00FE6EA6">
              <w:br/>
              <w:t>8. Iva</w:t>
            </w:r>
            <w:r w:rsidRPr="00FE6EA6">
              <w:br/>
              <w:t>9.Precio Neto</w:t>
            </w:r>
            <w:r>
              <w:t xml:space="preserve"> </w:t>
            </w:r>
            <w:r w:rsidRPr="00FE6EA6">
              <w:t>(Después de impuestos)</w:t>
            </w:r>
          </w:p>
        </w:tc>
      </w:tr>
      <w:tr w:rsidR="00FE6EA6" w:rsidRPr="00FE6EA6" w14:paraId="69C5DE6D" w14:textId="77777777" w:rsidTr="00FE6EA6">
        <w:trPr>
          <w:trHeight w:val="1065"/>
        </w:trPr>
        <w:tc>
          <w:tcPr>
            <w:tcW w:w="9026" w:type="dxa"/>
            <w:gridSpan w:val="3"/>
            <w:hideMark/>
          </w:tcPr>
          <w:p w14:paraId="705E3937" w14:textId="3AFBE056" w:rsidR="00FE6EA6" w:rsidRPr="00FE6EA6" w:rsidRDefault="00FE6EA6">
            <w:pPr>
              <w:rPr>
                <w:b/>
                <w:bCs/>
              </w:rPr>
            </w:pPr>
            <w:r w:rsidRPr="00FE6EA6">
              <w:rPr>
                <w:b/>
                <w:bCs/>
              </w:rPr>
              <w:t>DESCRIPCIÓN:</w:t>
            </w:r>
            <w:r w:rsidRPr="00FE6EA6">
              <w:br/>
              <w:t>El sistema permitirá al usuario colaborador consultar las facturas de un cliente determinado mediante su número de identificación, se desplegará una lista con las facturas asociadas al número de identificación del cliente.</w:t>
            </w:r>
          </w:p>
        </w:tc>
      </w:tr>
      <w:tr w:rsidR="00FE6EA6" w:rsidRPr="00FE6EA6" w14:paraId="0FB05BCF" w14:textId="77777777" w:rsidTr="00FE6EA6">
        <w:trPr>
          <w:trHeight w:val="960"/>
        </w:trPr>
        <w:tc>
          <w:tcPr>
            <w:tcW w:w="9026" w:type="dxa"/>
            <w:gridSpan w:val="3"/>
            <w:hideMark/>
          </w:tcPr>
          <w:p w14:paraId="66F2E7B8" w14:textId="77777777" w:rsidR="00FE6EA6" w:rsidRPr="00FE6EA6" w:rsidRDefault="00FE6EA6">
            <w:pPr>
              <w:rPr>
                <w:b/>
                <w:bCs/>
              </w:rPr>
            </w:pPr>
            <w:r w:rsidRPr="00FE6EA6">
              <w:rPr>
                <w:b/>
                <w:bCs/>
              </w:rPr>
              <w:t xml:space="preserve">PRECONDICIÓN: </w:t>
            </w:r>
            <w:r w:rsidRPr="00FE6EA6">
              <w:rPr>
                <w:b/>
                <w:bCs/>
              </w:rPr>
              <w:br/>
            </w:r>
            <w:r w:rsidRPr="00FE6EA6">
              <w:t>El colaborador tiene acceso al sistema de gestión del parqueadero en su rol asignado.</w:t>
            </w:r>
            <w:r w:rsidRPr="00FE6EA6">
              <w:br/>
              <w:t>El sistema está operativo y tiene la funcionalidad de consulta de facturas disponible.</w:t>
            </w:r>
          </w:p>
        </w:tc>
      </w:tr>
      <w:tr w:rsidR="00FE6EA6" w:rsidRPr="00FE6EA6" w14:paraId="5FB75843" w14:textId="77777777" w:rsidTr="00FE6EA6">
        <w:trPr>
          <w:trHeight w:val="750"/>
        </w:trPr>
        <w:tc>
          <w:tcPr>
            <w:tcW w:w="9026" w:type="dxa"/>
            <w:gridSpan w:val="3"/>
            <w:hideMark/>
          </w:tcPr>
          <w:p w14:paraId="7BBEBF21" w14:textId="77777777" w:rsidR="00FE6EA6" w:rsidRPr="00FE6EA6" w:rsidRDefault="00FE6EA6">
            <w:pPr>
              <w:rPr>
                <w:b/>
                <w:bCs/>
              </w:rPr>
            </w:pPr>
            <w:r w:rsidRPr="00FE6EA6">
              <w:rPr>
                <w:b/>
                <w:bCs/>
              </w:rPr>
              <w:t>POSCONDICIÓN:</w:t>
            </w:r>
            <w:r w:rsidRPr="00FE6EA6">
              <w:rPr>
                <w:b/>
                <w:bCs/>
              </w:rPr>
              <w:br/>
            </w:r>
            <w:r w:rsidRPr="00FE6EA6">
              <w:t>El colaborador puede visualizar la información detallada de las facturas en el sistema.</w:t>
            </w:r>
          </w:p>
        </w:tc>
      </w:tr>
      <w:tr w:rsidR="00FE6EA6" w:rsidRPr="00FE6EA6" w14:paraId="048192DE" w14:textId="77777777" w:rsidTr="00FE6EA6">
        <w:trPr>
          <w:trHeight w:val="4290"/>
        </w:trPr>
        <w:tc>
          <w:tcPr>
            <w:tcW w:w="9026" w:type="dxa"/>
            <w:gridSpan w:val="3"/>
            <w:hideMark/>
          </w:tcPr>
          <w:p w14:paraId="17C1E52C" w14:textId="77777777" w:rsidR="00FE6EA6" w:rsidRPr="00FE6EA6" w:rsidRDefault="00FE6EA6">
            <w:pPr>
              <w:rPr>
                <w:b/>
                <w:bCs/>
              </w:rPr>
            </w:pPr>
            <w:r w:rsidRPr="00FE6EA6">
              <w:rPr>
                <w:b/>
                <w:bCs/>
              </w:rPr>
              <w:lastRenderedPageBreak/>
              <w:t xml:space="preserve">MANEJO DE SITUACIONES ANORMALES </w:t>
            </w:r>
            <w:r w:rsidRPr="00FE6EA6">
              <w:rPr>
                <w:b/>
                <w:bCs/>
              </w:rPr>
              <w:br/>
            </w:r>
            <w:r w:rsidRPr="00FE6EA6">
              <w:t>Búsqueda sin Resultados:</w:t>
            </w:r>
            <w:r w:rsidRPr="00FE6EA6">
              <w:br/>
            </w:r>
            <w:r w:rsidRPr="00FE6EA6">
              <w:br/>
              <w:t>Si la búsqueda de facturas no arroja resultados, el sistema debe mostrar un mensaje indicando que no se encontraron facturas que coincidan con los criterios de búsqueda.</w:t>
            </w:r>
            <w:r w:rsidRPr="00FE6EA6">
              <w:br/>
              <w:t>Interrupciones del Servicio:</w:t>
            </w:r>
            <w:r w:rsidRPr="00FE6EA6">
              <w:br/>
            </w:r>
            <w:r w:rsidRPr="00FE6EA6">
              <w:br/>
              <w:t>En caso de interrupciones del servicio durante el proceso de consulta de facturas, el sistema debe informar al colaborador sobre el problema y proporcionar una estimación del tiempo de recuperación.</w:t>
            </w:r>
            <w:r w:rsidRPr="00FE6EA6">
              <w:br/>
              <w:t>Seguridad de los Datos:</w:t>
            </w:r>
            <w:r w:rsidRPr="00FE6EA6">
              <w:br/>
            </w:r>
            <w:r w:rsidRPr="00FE6EA6">
              <w:br/>
              <w:t>El sistema debe garantizar la seguridad de los datos de las facturas, asegurando que solo los colaboradores autorizados puedan acceder a la información.</w:t>
            </w:r>
          </w:p>
        </w:tc>
      </w:tr>
      <w:tr w:rsidR="00FE6EA6" w:rsidRPr="00FE6EA6" w14:paraId="6EAA10D4" w14:textId="77777777" w:rsidTr="00FE6EA6">
        <w:trPr>
          <w:trHeight w:val="3360"/>
        </w:trPr>
        <w:tc>
          <w:tcPr>
            <w:tcW w:w="9026" w:type="dxa"/>
            <w:gridSpan w:val="3"/>
            <w:hideMark/>
          </w:tcPr>
          <w:p w14:paraId="79EC05DE" w14:textId="77777777" w:rsidR="00FE6EA6" w:rsidRPr="00FE6EA6" w:rsidRDefault="00FE6EA6">
            <w:pPr>
              <w:rPr>
                <w:b/>
                <w:bCs/>
              </w:rPr>
            </w:pPr>
            <w:r w:rsidRPr="00FE6EA6">
              <w:rPr>
                <w:b/>
                <w:bCs/>
              </w:rPr>
              <w:t xml:space="preserve">CRITERIOS DE ACEPTACIÓN: </w:t>
            </w:r>
            <w:r w:rsidRPr="00FE6EA6">
              <w:rPr>
                <w:b/>
                <w:bCs/>
              </w:rPr>
              <w:br/>
            </w:r>
            <w:r w:rsidRPr="00FE6EA6">
              <w:br/>
              <w:t>Interfaz de Consulta de Facturas:</w:t>
            </w:r>
            <w:r w:rsidRPr="00FE6EA6">
              <w:br/>
            </w:r>
            <w:r w:rsidRPr="00FE6EA6">
              <w:br/>
              <w:t>El sistema proporciona una interfaz clara y fácil de usar para que el colaborador consulte las facturas.</w:t>
            </w:r>
            <w:r w:rsidRPr="00FE6EA6">
              <w:br/>
              <w:t>Búsqueda por Fecha:</w:t>
            </w:r>
            <w:r w:rsidRPr="00FE6EA6">
              <w:br/>
            </w:r>
            <w:r w:rsidRPr="00FE6EA6">
              <w:br/>
              <w:t>El colaborador puede buscar facturas utilizando rangos de fechas para ver las facturas generadas en un período específico.</w:t>
            </w:r>
            <w:r w:rsidRPr="00FE6EA6">
              <w:br/>
              <w:t>Visualización de Detalles de Factura:</w:t>
            </w:r>
            <w:r w:rsidRPr="00FE6EA6">
              <w:br/>
            </w:r>
            <w:r w:rsidRPr="00FE6EA6">
              <w:br/>
              <w:t>El sistema muestra detalles completos de las facturas, incluyendo la fecha de facturación, reserva asociada, entrada (</w:t>
            </w:r>
            <w:proofErr w:type="spellStart"/>
            <w:r w:rsidRPr="00FE6EA6">
              <w:t>check</w:t>
            </w:r>
            <w:proofErr w:type="spellEnd"/>
            <w:r w:rsidRPr="00FE6EA6">
              <w:t>-in), salida (</w:t>
            </w:r>
            <w:proofErr w:type="spellStart"/>
            <w:r w:rsidRPr="00FE6EA6">
              <w:t>check-out</w:t>
            </w:r>
            <w:proofErr w:type="spellEnd"/>
            <w:r w:rsidRPr="00FE6EA6">
              <w:t>), tiempo a facturar, método de pago, precio bruto, IVA, y precio neto.</w:t>
            </w:r>
          </w:p>
        </w:tc>
      </w:tr>
    </w:tbl>
    <w:p w14:paraId="189F4696" w14:textId="77777777" w:rsidR="00FE6EA6" w:rsidRDefault="00FE6EA6" w:rsidP="005F43D2"/>
    <w:p w14:paraId="2B43ED2A" w14:textId="77777777" w:rsidR="00FE6EA6" w:rsidRDefault="00FE6EA6" w:rsidP="005F43D2"/>
    <w:p w14:paraId="5A895021" w14:textId="3BE6D5DA" w:rsidR="00FE6EA6" w:rsidRPr="00FE6EA6" w:rsidRDefault="00FE6EA6" w:rsidP="00FE6EA6">
      <w:pPr>
        <w:pStyle w:val="Descripcin"/>
        <w:keepNext/>
        <w:rPr>
          <w:b/>
          <w:bCs/>
          <w:i w:val="0"/>
          <w:iCs w:val="0"/>
          <w:sz w:val="24"/>
          <w:szCs w:val="20"/>
        </w:rPr>
      </w:pPr>
      <w:r w:rsidRPr="00FE6EA6">
        <w:rPr>
          <w:b/>
          <w:bCs/>
          <w:i w:val="0"/>
          <w:iCs w:val="0"/>
          <w:sz w:val="24"/>
          <w:szCs w:val="20"/>
        </w:rPr>
        <w:t xml:space="preserve">Tabla </w:t>
      </w:r>
      <w:r w:rsidRPr="00FE6EA6">
        <w:rPr>
          <w:b/>
          <w:bCs/>
          <w:i w:val="0"/>
          <w:iCs w:val="0"/>
          <w:sz w:val="24"/>
          <w:szCs w:val="20"/>
        </w:rPr>
        <w:fldChar w:fldCharType="begin"/>
      </w:r>
      <w:r w:rsidRPr="00FE6EA6">
        <w:rPr>
          <w:b/>
          <w:bCs/>
          <w:i w:val="0"/>
          <w:iCs w:val="0"/>
          <w:sz w:val="24"/>
          <w:szCs w:val="20"/>
        </w:rPr>
        <w:instrText xml:space="preserve"> SEQ Tabla \* ARABIC </w:instrText>
      </w:r>
      <w:r w:rsidRPr="00FE6EA6">
        <w:rPr>
          <w:b/>
          <w:bCs/>
          <w:i w:val="0"/>
          <w:iCs w:val="0"/>
          <w:sz w:val="24"/>
          <w:szCs w:val="20"/>
        </w:rPr>
        <w:fldChar w:fldCharType="separate"/>
      </w:r>
      <w:r w:rsidR="00BA77A4">
        <w:rPr>
          <w:b/>
          <w:bCs/>
          <w:i w:val="0"/>
          <w:iCs w:val="0"/>
          <w:noProof/>
          <w:sz w:val="24"/>
          <w:szCs w:val="20"/>
        </w:rPr>
        <w:t>32</w:t>
      </w:r>
      <w:r w:rsidRPr="00FE6EA6">
        <w:rPr>
          <w:b/>
          <w:bCs/>
          <w:i w:val="0"/>
          <w:iCs w:val="0"/>
          <w:sz w:val="24"/>
          <w:szCs w:val="20"/>
        </w:rPr>
        <w:fldChar w:fldCharType="end"/>
      </w:r>
    </w:p>
    <w:p w14:paraId="09AF730F" w14:textId="4A87E5D7" w:rsidR="00FE6EA6" w:rsidRPr="00FE6EA6" w:rsidRDefault="00FE6EA6" w:rsidP="00FE6EA6">
      <w:pPr>
        <w:pStyle w:val="Descripcin"/>
        <w:keepNext/>
        <w:rPr>
          <w:sz w:val="24"/>
          <w:szCs w:val="20"/>
        </w:rPr>
      </w:pPr>
      <w:r w:rsidRPr="00FE6EA6">
        <w:rPr>
          <w:sz w:val="24"/>
          <w:szCs w:val="20"/>
        </w:rPr>
        <w:t>Requerimiento funcional No.31</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FE6EA6" w:rsidRPr="00FE6EA6" w14:paraId="740E84E3" w14:textId="77777777" w:rsidTr="00FE6EA6">
        <w:trPr>
          <w:trHeight w:val="900"/>
        </w:trPr>
        <w:tc>
          <w:tcPr>
            <w:tcW w:w="4038" w:type="dxa"/>
            <w:hideMark/>
          </w:tcPr>
          <w:p w14:paraId="13B89E2B" w14:textId="77777777" w:rsidR="00FE6EA6" w:rsidRPr="00FE6EA6" w:rsidRDefault="00FE6EA6">
            <w:pPr>
              <w:rPr>
                <w:b/>
                <w:bCs/>
              </w:rPr>
            </w:pPr>
            <w:r w:rsidRPr="00FE6EA6">
              <w:rPr>
                <w:b/>
                <w:bCs/>
              </w:rPr>
              <w:t>IDENTIFICADOR:</w:t>
            </w:r>
            <w:r w:rsidRPr="00FE6EA6">
              <w:rPr>
                <w:b/>
                <w:bCs/>
              </w:rPr>
              <w:br/>
              <w:t>R31</w:t>
            </w:r>
          </w:p>
        </w:tc>
        <w:tc>
          <w:tcPr>
            <w:tcW w:w="4988" w:type="dxa"/>
            <w:gridSpan w:val="2"/>
            <w:hideMark/>
          </w:tcPr>
          <w:p w14:paraId="2C989164" w14:textId="77777777" w:rsidR="00FE6EA6" w:rsidRPr="00FE6EA6" w:rsidRDefault="00FE6EA6" w:rsidP="00FE6EA6">
            <w:pPr>
              <w:rPr>
                <w:b/>
                <w:bCs/>
              </w:rPr>
            </w:pPr>
            <w:r w:rsidRPr="00FE6EA6">
              <w:rPr>
                <w:b/>
                <w:bCs/>
              </w:rPr>
              <w:t>NOMBRE:</w:t>
            </w:r>
            <w:r w:rsidRPr="00FE6EA6">
              <w:rPr>
                <w:b/>
                <w:bCs/>
              </w:rPr>
              <w:br/>
              <w:t>Modificar Factura</w:t>
            </w:r>
          </w:p>
        </w:tc>
      </w:tr>
      <w:tr w:rsidR="00FE6EA6" w:rsidRPr="00FE6EA6" w14:paraId="5D3E780C" w14:textId="77777777" w:rsidTr="00FE6EA6">
        <w:trPr>
          <w:trHeight w:val="1200"/>
        </w:trPr>
        <w:tc>
          <w:tcPr>
            <w:tcW w:w="4038" w:type="dxa"/>
            <w:hideMark/>
          </w:tcPr>
          <w:p w14:paraId="6C0CF751" w14:textId="77777777" w:rsidR="00FE6EA6" w:rsidRPr="00FE6EA6" w:rsidRDefault="00FE6EA6">
            <w:r w:rsidRPr="00FE6EA6">
              <w:rPr>
                <w:b/>
                <w:bCs/>
              </w:rPr>
              <w:t>Tipo:</w:t>
            </w:r>
            <w:r w:rsidRPr="00FE6EA6">
              <w:t xml:space="preserve"> </w:t>
            </w:r>
            <w:r w:rsidRPr="00FE6EA6">
              <w:br/>
            </w:r>
            <w:r w:rsidRPr="00FE6EA6">
              <w:rPr>
                <w:b/>
                <w:bCs/>
              </w:rPr>
              <w:t>(NECESARIO/DESEABLE)</w:t>
            </w:r>
            <w:r w:rsidRPr="00FE6EA6">
              <w:t xml:space="preserve"> </w:t>
            </w:r>
            <w:r w:rsidRPr="00FE6EA6">
              <w:br/>
              <w:t>Necesario</w:t>
            </w:r>
            <w:r w:rsidRPr="00FE6EA6">
              <w:br/>
            </w:r>
            <w:r w:rsidRPr="00FE6EA6">
              <w:rPr>
                <w:b/>
                <w:bCs/>
              </w:rPr>
              <w:t xml:space="preserve">  </w:t>
            </w:r>
          </w:p>
        </w:tc>
        <w:tc>
          <w:tcPr>
            <w:tcW w:w="4988" w:type="dxa"/>
            <w:gridSpan w:val="2"/>
            <w:hideMark/>
          </w:tcPr>
          <w:p w14:paraId="4878CC32" w14:textId="77777777" w:rsidR="00FE6EA6" w:rsidRPr="00FE6EA6" w:rsidRDefault="00FE6EA6" w:rsidP="00FE6EA6">
            <w:pPr>
              <w:rPr>
                <w:b/>
                <w:bCs/>
              </w:rPr>
            </w:pPr>
            <w:r w:rsidRPr="00FE6EA6">
              <w:rPr>
                <w:b/>
                <w:bCs/>
              </w:rPr>
              <w:br/>
            </w:r>
            <w:proofErr w:type="gramStart"/>
            <w:r w:rsidRPr="00FE6EA6">
              <w:rPr>
                <w:b/>
                <w:bCs/>
              </w:rPr>
              <w:t>PRIORIDAD  DE</w:t>
            </w:r>
            <w:proofErr w:type="gramEnd"/>
            <w:r w:rsidRPr="00FE6EA6">
              <w:rPr>
                <w:b/>
                <w:bCs/>
              </w:rPr>
              <w:t xml:space="preserve"> </w:t>
            </w:r>
            <w:r w:rsidRPr="00FE6EA6">
              <w:rPr>
                <w:b/>
                <w:bCs/>
              </w:rPr>
              <w:br/>
              <w:t xml:space="preserve">DESARROLLO: </w:t>
            </w:r>
            <w:r w:rsidRPr="00FE6EA6">
              <w:br/>
              <w:t xml:space="preserve">Alta </w:t>
            </w:r>
            <w:r w:rsidRPr="00FE6EA6">
              <w:rPr>
                <w:b/>
                <w:bCs/>
              </w:rPr>
              <w:t xml:space="preserve"> </w:t>
            </w:r>
          </w:p>
        </w:tc>
      </w:tr>
      <w:tr w:rsidR="00FE6EA6" w:rsidRPr="00FE6EA6" w14:paraId="4DF23292" w14:textId="77777777" w:rsidTr="00FE6EA6">
        <w:trPr>
          <w:trHeight w:val="1245"/>
        </w:trPr>
        <w:tc>
          <w:tcPr>
            <w:tcW w:w="4723" w:type="dxa"/>
            <w:gridSpan w:val="2"/>
            <w:hideMark/>
          </w:tcPr>
          <w:p w14:paraId="4090550D" w14:textId="3EFD93A4" w:rsidR="00FE6EA6" w:rsidRPr="00FE6EA6" w:rsidRDefault="00FE6EA6">
            <w:pPr>
              <w:rPr>
                <w:b/>
                <w:bCs/>
              </w:rPr>
            </w:pPr>
            <w:r w:rsidRPr="00FE6EA6">
              <w:rPr>
                <w:b/>
                <w:bCs/>
              </w:rPr>
              <w:lastRenderedPageBreak/>
              <w:t xml:space="preserve">ENTRADA: </w:t>
            </w:r>
            <w:r w:rsidRPr="00FE6EA6">
              <w:br/>
              <w:t>1. Método de pago</w:t>
            </w:r>
          </w:p>
        </w:tc>
        <w:tc>
          <w:tcPr>
            <w:tcW w:w="4303" w:type="dxa"/>
            <w:hideMark/>
          </w:tcPr>
          <w:p w14:paraId="7C1BB4C0" w14:textId="77777777" w:rsidR="00FE6EA6" w:rsidRPr="00FE6EA6" w:rsidRDefault="00FE6EA6">
            <w:pPr>
              <w:rPr>
                <w:b/>
                <w:bCs/>
              </w:rPr>
            </w:pPr>
            <w:r w:rsidRPr="00FE6EA6">
              <w:rPr>
                <w:b/>
                <w:bCs/>
              </w:rPr>
              <w:t xml:space="preserve">SALIDA: </w:t>
            </w:r>
            <w:r w:rsidRPr="00FE6EA6">
              <w:br/>
              <w:t>Modificación exitosa</w:t>
            </w:r>
          </w:p>
        </w:tc>
      </w:tr>
      <w:tr w:rsidR="00FE6EA6" w:rsidRPr="00FE6EA6" w14:paraId="6CA3F29E" w14:textId="77777777" w:rsidTr="00FE6EA6">
        <w:trPr>
          <w:trHeight w:val="1095"/>
        </w:trPr>
        <w:tc>
          <w:tcPr>
            <w:tcW w:w="9026" w:type="dxa"/>
            <w:gridSpan w:val="3"/>
            <w:hideMark/>
          </w:tcPr>
          <w:p w14:paraId="5F8AD897" w14:textId="02DA0B0B" w:rsidR="00FE6EA6" w:rsidRPr="00FE6EA6" w:rsidRDefault="00FE6EA6">
            <w:pPr>
              <w:rPr>
                <w:b/>
                <w:bCs/>
              </w:rPr>
            </w:pPr>
            <w:r w:rsidRPr="00FE6EA6">
              <w:rPr>
                <w:b/>
                <w:bCs/>
              </w:rPr>
              <w:t>DESCRIPCIÓN:</w:t>
            </w:r>
            <w:r w:rsidRPr="00FE6EA6">
              <w:br/>
              <w:t>El sistema deberá permitir al usuario Colaborador Modificar única y exclusivamente el método de pago de la factura registrado, en casos de error o cambio de opinión del cliente del medio de pago</w:t>
            </w:r>
          </w:p>
        </w:tc>
      </w:tr>
      <w:tr w:rsidR="00FE6EA6" w:rsidRPr="00FE6EA6" w14:paraId="4B431AD1" w14:textId="77777777" w:rsidTr="00FE6EA6">
        <w:trPr>
          <w:trHeight w:val="1170"/>
        </w:trPr>
        <w:tc>
          <w:tcPr>
            <w:tcW w:w="9026" w:type="dxa"/>
            <w:gridSpan w:val="3"/>
            <w:hideMark/>
          </w:tcPr>
          <w:p w14:paraId="689F8877" w14:textId="77777777" w:rsidR="00FE6EA6" w:rsidRPr="00FE6EA6" w:rsidRDefault="00FE6EA6">
            <w:pPr>
              <w:rPr>
                <w:b/>
                <w:bCs/>
              </w:rPr>
            </w:pPr>
            <w:r w:rsidRPr="00FE6EA6">
              <w:rPr>
                <w:b/>
                <w:bCs/>
              </w:rPr>
              <w:t xml:space="preserve">PRECONDICIÓN: </w:t>
            </w:r>
            <w:r w:rsidRPr="00FE6EA6">
              <w:rPr>
                <w:b/>
                <w:bCs/>
              </w:rPr>
              <w:br/>
            </w:r>
            <w:r w:rsidRPr="00FE6EA6">
              <w:t>El colaborador tiene acceso al sistema de gestión del parqueadero en su rol asignado.</w:t>
            </w:r>
            <w:r w:rsidRPr="00FE6EA6">
              <w:br/>
              <w:t>Se identifica correctamente la factura que se va a modificar.</w:t>
            </w:r>
          </w:p>
        </w:tc>
      </w:tr>
      <w:tr w:rsidR="00FE6EA6" w:rsidRPr="00FE6EA6" w14:paraId="0FB8A28B" w14:textId="77777777" w:rsidTr="00FE6EA6">
        <w:trPr>
          <w:trHeight w:val="885"/>
        </w:trPr>
        <w:tc>
          <w:tcPr>
            <w:tcW w:w="9026" w:type="dxa"/>
            <w:gridSpan w:val="3"/>
            <w:hideMark/>
          </w:tcPr>
          <w:p w14:paraId="686898BE" w14:textId="77777777" w:rsidR="00FE6EA6" w:rsidRPr="00FE6EA6" w:rsidRDefault="00FE6EA6">
            <w:pPr>
              <w:rPr>
                <w:b/>
                <w:bCs/>
              </w:rPr>
            </w:pPr>
            <w:r w:rsidRPr="00FE6EA6">
              <w:rPr>
                <w:b/>
                <w:bCs/>
              </w:rPr>
              <w:t>POSCONDICIÓN:</w:t>
            </w:r>
            <w:r w:rsidRPr="00FE6EA6">
              <w:rPr>
                <w:b/>
                <w:bCs/>
              </w:rPr>
              <w:br/>
            </w:r>
            <w:r w:rsidRPr="00FE6EA6">
              <w:t>El método de pago de la factura se actualiza correctamente.</w:t>
            </w:r>
          </w:p>
        </w:tc>
      </w:tr>
      <w:tr w:rsidR="00FE6EA6" w:rsidRPr="00FE6EA6" w14:paraId="770C72D7" w14:textId="77777777" w:rsidTr="00FE6EA6">
        <w:trPr>
          <w:trHeight w:val="4275"/>
        </w:trPr>
        <w:tc>
          <w:tcPr>
            <w:tcW w:w="9026" w:type="dxa"/>
            <w:gridSpan w:val="3"/>
            <w:hideMark/>
          </w:tcPr>
          <w:p w14:paraId="39406917" w14:textId="77777777" w:rsidR="00FE6EA6" w:rsidRPr="00FE6EA6" w:rsidRDefault="00FE6EA6">
            <w:pPr>
              <w:rPr>
                <w:b/>
                <w:bCs/>
              </w:rPr>
            </w:pPr>
            <w:r w:rsidRPr="00FE6EA6">
              <w:rPr>
                <w:b/>
                <w:bCs/>
              </w:rPr>
              <w:t xml:space="preserve">MANEJO DE SITUACIONES ANORMALES </w:t>
            </w:r>
            <w:r w:rsidRPr="00FE6EA6">
              <w:rPr>
                <w:b/>
                <w:bCs/>
              </w:rPr>
              <w:br/>
            </w:r>
            <w:r w:rsidRPr="00FE6EA6">
              <w:t>Factura no Encontrada:</w:t>
            </w:r>
            <w:r w:rsidRPr="00FE6EA6">
              <w:br/>
            </w:r>
            <w:r w:rsidRPr="00FE6EA6">
              <w:br/>
              <w:t>Si la factura que se desea modificar no se encuentra en el sistema, el sistema debe mostrar un mensaje indicando que la factura no existe o que no se encontraron facturas que coincidan con los criterios de búsqueda.</w:t>
            </w:r>
            <w:r w:rsidRPr="00FE6EA6">
              <w:br/>
              <w:t>Interrupciones del Servicio:</w:t>
            </w:r>
            <w:r w:rsidRPr="00FE6EA6">
              <w:br/>
            </w:r>
            <w:r w:rsidRPr="00FE6EA6">
              <w:br/>
              <w:t>En caso de interrupciones del servicio durante el proceso de modificación de facturas, el sistema debe informar al colaborador sobre el problema y proporcionar una estimación del tiempo de recuperación.</w:t>
            </w:r>
            <w:r w:rsidRPr="00FE6EA6">
              <w:br/>
              <w:t>Errores de Validación:</w:t>
            </w:r>
            <w:r w:rsidRPr="00FE6EA6">
              <w:br/>
            </w:r>
            <w:r w:rsidRPr="00FE6EA6">
              <w:br/>
              <w:t>Si se producen errores durante el proceso de modificación de la factura, como datos incorrectos o inconsistencias, el sistema debe mostrar un mensaje claro al colaborador indicando el problema y proporcionar instrucciones sobre cómo proceder.</w:t>
            </w:r>
          </w:p>
        </w:tc>
      </w:tr>
      <w:tr w:rsidR="00FE6EA6" w:rsidRPr="00FE6EA6" w14:paraId="668670B9" w14:textId="77777777" w:rsidTr="00FE6EA6">
        <w:trPr>
          <w:trHeight w:val="5355"/>
        </w:trPr>
        <w:tc>
          <w:tcPr>
            <w:tcW w:w="9026" w:type="dxa"/>
            <w:gridSpan w:val="3"/>
            <w:hideMark/>
          </w:tcPr>
          <w:p w14:paraId="339E99FE" w14:textId="77777777" w:rsidR="00FE6EA6" w:rsidRPr="00FE6EA6" w:rsidRDefault="00FE6EA6">
            <w:pPr>
              <w:rPr>
                <w:b/>
                <w:bCs/>
              </w:rPr>
            </w:pPr>
            <w:r w:rsidRPr="00FE6EA6">
              <w:rPr>
                <w:b/>
                <w:bCs/>
              </w:rPr>
              <w:lastRenderedPageBreak/>
              <w:t xml:space="preserve">CRITERIOS DE ACEPTACIÓN: </w:t>
            </w:r>
            <w:r w:rsidRPr="00FE6EA6">
              <w:rPr>
                <w:b/>
                <w:bCs/>
              </w:rPr>
              <w:br/>
            </w:r>
            <w:r w:rsidRPr="00FE6EA6">
              <w:t>Interfaz de Modificación de Factura:</w:t>
            </w:r>
            <w:r w:rsidRPr="00FE6EA6">
              <w:br/>
            </w:r>
            <w:r w:rsidRPr="00FE6EA6">
              <w:br/>
              <w:t>El sistema proporciona una interfaz clara y fácil de usar para que el colaborador modifique el método de pago de la factura.</w:t>
            </w:r>
            <w:r w:rsidRPr="00FE6EA6">
              <w:br/>
              <w:t>Búsqueda de la Factura:</w:t>
            </w:r>
            <w:r w:rsidRPr="00FE6EA6">
              <w:br/>
            </w:r>
            <w:r w:rsidRPr="00FE6EA6">
              <w:br/>
              <w:t xml:space="preserve">El colaborador puede buscar la factura que se desea modificar utilizando algún criterio de búsqueda, como el </w:t>
            </w:r>
            <w:proofErr w:type="spellStart"/>
            <w:r w:rsidRPr="00FE6EA6">
              <w:t>numero</w:t>
            </w:r>
            <w:proofErr w:type="spellEnd"/>
            <w:r w:rsidRPr="00FE6EA6">
              <w:t xml:space="preserve"> de identificación del cliente.</w:t>
            </w:r>
            <w:r w:rsidRPr="00FE6EA6">
              <w:br/>
            </w:r>
            <w:r w:rsidRPr="00FE6EA6">
              <w:br/>
              <w:t>Modificación del Método de Pago:</w:t>
            </w:r>
            <w:r w:rsidRPr="00FE6EA6">
              <w:br/>
            </w:r>
            <w:r w:rsidRPr="00FE6EA6">
              <w:br/>
              <w:t>El colaborador puede modificar el método de pago de la factura según sea necesario.</w:t>
            </w:r>
            <w:r w:rsidRPr="00FE6EA6">
              <w:br/>
              <w:t>Confirmación de Modificación:</w:t>
            </w:r>
            <w:r w:rsidRPr="00FE6EA6">
              <w:br/>
            </w:r>
            <w:r w:rsidRPr="00FE6EA6">
              <w:br/>
              <w:t>Después de realizar el cambio necesario, el colaborador confirma la modificación del método de pago de la factura.</w:t>
            </w:r>
            <w:r w:rsidRPr="00FE6EA6">
              <w:br/>
              <w:t>Actualización de la Factura:</w:t>
            </w:r>
            <w:r w:rsidRPr="00FE6EA6">
              <w:br/>
            </w:r>
            <w:r w:rsidRPr="00FE6EA6">
              <w:br/>
              <w:t>Una vez confirmada, la factura se actualiza en el sistema con el método de pago modificado.</w:t>
            </w:r>
          </w:p>
        </w:tc>
      </w:tr>
    </w:tbl>
    <w:p w14:paraId="349B52C3" w14:textId="77777777" w:rsidR="00FE6EA6" w:rsidRDefault="00FE6EA6" w:rsidP="005F43D2"/>
    <w:p w14:paraId="7A7B870C" w14:textId="77777777" w:rsidR="00FE6EA6" w:rsidRDefault="00FE6EA6" w:rsidP="005F43D2"/>
    <w:p w14:paraId="34C65D6B" w14:textId="77777777" w:rsidR="00FE6EA6" w:rsidRDefault="00FE6EA6" w:rsidP="005F43D2"/>
    <w:p w14:paraId="2B501F00" w14:textId="77777777" w:rsidR="008D5674" w:rsidRDefault="008D5674" w:rsidP="005F43D2"/>
    <w:p w14:paraId="1D0501E1" w14:textId="77777777" w:rsidR="008D5674" w:rsidRDefault="008D5674" w:rsidP="005F43D2"/>
    <w:p w14:paraId="1C0DEEA9" w14:textId="77777777" w:rsidR="008D5674" w:rsidRDefault="008D5674" w:rsidP="005F43D2"/>
    <w:p w14:paraId="7E296CF3" w14:textId="77777777" w:rsidR="008D5674" w:rsidRDefault="008D5674" w:rsidP="005F43D2"/>
    <w:p w14:paraId="06618D45" w14:textId="77777777" w:rsidR="008D5674" w:rsidRDefault="008D5674" w:rsidP="005F43D2"/>
    <w:p w14:paraId="16BBB38B" w14:textId="77777777" w:rsidR="008D5674" w:rsidRDefault="008D5674" w:rsidP="005F43D2"/>
    <w:p w14:paraId="6D3AF23C" w14:textId="77777777" w:rsidR="008D5674" w:rsidRDefault="008D5674" w:rsidP="005F43D2"/>
    <w:p w14:paraId="08E45A07" w14:textId="77777777" w:rsidR="008D5674" w:rsidRDefault="008D5674" w:rsidP="005F43D2"/>
    <w:p w14:paraId="5919A6E9" w14:textId="77777777" w:rsidR="00FE6EA6" w:rsidRDefault="00FE6EA6" w:rsidP="005F43D2"/>
    <w:p w14:paraId="43FE6FDF" w14:textId="53F31939" w:rsidR="00BA77A4" w:rsidRPr="00BA77A4" w:rsidRDefault="00BA77A4" w:rsidP="00BA77A4">
      <w:pPr>
        <w:pStyle w:val="Descripcin"/>
        <w:keepNext/>
        <w:rPr>
          <w:b/>
          <w:bCs/>
          <w:i w:val="0"/>
          <w:iCs w:val="0"/>
          <w:sz w:val="24"/>
          <w:szCs w:val="20"/>
        </w:rPr>
      </w:pPr>
      <w:r w:rsidRPr="00BA77A4">
        <w:rPr>
          <w:b/>
          <w:bCs/>
          <w:i w:val="0"/>
          <w:iCs w:val="0"/>
          <w:sz w:val="24"/>
          <w:szCs w:val="20"/>
        </w:rPr>
        <w:lastRenderedPageBreak/>
        <w:t xml:space="preserve">Tabla </w:t>
      </w:r>
      <w:r w:rsidRPr="00BA77A4">
        <w:rPr>
          <w:b/>
          <w:bCs/>
          <w:i w:val="0"/>
          <w:iCs w:val="0"/>
          <w:sz w:val="24"/>
          <w:szCs w:val="20"/>
        </w:rPr>
        <w:fldChar w:fldCharType="begin"/>
      </w:r>
      <w:r w:rsidRPr="00BA77A4">
        <w:rPr>
          <w:b/>
          <w:bCs/>
          <w:i w:val="0"/>
          <w:iCs w:val="0"/>
          <w:sz w:val="24"/>
          <w:szCs w:val="20"/>
        </w:rPr>
        <w:instrText xml:space="preserve"> SEQ Tabla \* ARABIC </w:instrText>
      </w:r>
      <w:r w:rsidRPr="00BA77A4">
        <w:rPr>
          <w:b/>
          <w:bCs/>
          <w:i w:val="0"/>
          <w:iCs w:val="0"/>
          <w:sz w:val="24"/>
          <w:szCs w:val="20"/>
        </w:rPr>
        <w:fldChar w:fldCharType="separate"/>
      </w:r>
      <w:r>
        <w:rPr>
          <w:b/>
          <w:bCs/>
          <w:i w:val="0"/>
          <w:iCs w:val="0"/>
          <w:noProof/>
          <w:sz w:val="24"/>
          <w:szCs w:val="20"/>
        </w:rPr>
        <w:t>33</w:t>
      </w:r>
      <w:r w:rsidRPr="00BA77A4">
        <w:rPr>
          <w:b/>
          <w:bCs/>
          <w:i w:val="0"/>
          <w:iCs w:val="0"/>
          <w:sz w:val="24"/>
          <w:szCs w:val="20"/>
        </w:rPr>
        <w:fldChar w:fldCharType="end"/>
      </w:r>
    </w:p>
    <w:p w14:paraId="59CA46E7" w14:textId="1675E5D2" w:rsidR="00BA77A4" w:rsidRPr="00BA77A4" w:rsidRDefault="00BA77A4" w:rsidP="00BA77A4">
      <w:pPr>
        <w:pStyle w:val="Descripcin"/>
        <w:keepNext/>
        <w:rPr>
          <w:sz w:val="24"/>
          <w:szCs w:val="20"/>
        </w:rPr>
      </w:pPr>
      <w:r w:rsidRPr="00BA77A4">
        <w:rPr>
          <w:sz w:val="24"/>
          <w:szCs w:val="20"/>
        </w:rPr>
        <w:t>Requerimiento funcional No.32</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BA77A4" w:rsidRPr="00BA77A4" w14:paraId="75312B16" w14:textId="77777777" w:rsidTr="00BA77A4">
        <w:trPr>
          <w:trHeight w:val="900"/>
        </w:trPr>
        <w:tc>
          <w:tcPr>
            <w:tcW w:w="4038" w:type="dxa"/>
            <w:hideMark/>
          </w:tcPr>
          <w:p w14:paraId="127EEFE2" w14:textId="77777777" w:rsidR="00BA77A4" w:rsidRPr="00BA77A4" w:rsidRDefault="00BA77A4">
            <w:pPr>
              <w:rPr>
                <w:b/>
                <w:bCs/>
              </w:rPr>
            </w:pPr>
            <w:r w:rsidRPr="00BA77A4">
              <w:rPr>
                <w:b/>
                <w:bCs/>
              </w:rPr>
              <w:t>IDENTIFICADOR:</w:t>
            </w:r>
            <w:r w:rsidRPr="00BA77A4">
              <w:rPr>
                <w:b/>
                <w:bCs/>
              </w:rPr>
              <w:br/>
              <w:t>R32</w:t>
            </w:r>
          </w:p>
        </w:tc>
        <w:tc>
          <w:tcPr>
            <w:tcW w:w="4988" w:type="dxa"/>
            <w:gridSpan w:val="2"/>
            <w:hideMark/>
          </w:tcPr>
          <w:p w14:paraId="2AC57BF5" w14:textId="77777777" w:rsidR="00BA77A4" w:rsidRPr="00BA77A4" w:rsidRDefault="00BA77A4" w:rsidP="00BA77A4">
            <w:pPr>
              <w:rPr>
                <w:b/>
                <w:bCs/>
              </w:rPr>
            </w:pPr>
            <w:r w:rsidRPr="00BA77A4">
              <w:rPr>
                <w:b/>
                <w:bCs/>
              </w:rPr>
              <w:t>NOMBRE:</w:t>
            </w:r>
            <w:r w:rsidRPr="00BA77A4">
              <w:rPr>
                <w:b/>
                <w:bCs/>
              </w:rPr>
              <w:br/>
              <w:t>Consulta Historial de visita</w:t>
            </w:r>
          </w:p>
        </w:tc>
      </w:tr>
      <w:tr w:rsidR="00BA77A4" w:rsidRPr="00BA77A4" w14:paraId="477C5299" w14:textId="77777777" w:rsidTr="00BA77A4">
        <w:trPr>
          <w:trHeight w:val="1200"/>
        </w:trPr>
        <w:tc>
          <w:tcPr>
            <w:tcW w:w="4038" w:type="dxa"/>
            <w:hideMark/>
          </w:tcPr>
          <w:p w14:paraId="7A4ED6F6" w14:textId="77777777" w:rsidR="00BA77A4" w:rsidRPr="00BA77A4" w:rsidRDefault="00BA77A4">
            <w:r w:rsidRPr="00BA77A4">
              <w:rPr>
                <w:b/>
                <w:bCs/>
              </w:rPr>
              <w:t>Tipo:</w:t>
            </w:r>
            <w:r w:rsidRPr="00BA77A4">
              <w:t xml:space="preserve"> </w:t>
            </w:r>
            <w:r w:rsidRPr="00BA77A4">
              <w:br/>
            </w:r>
            <w:r w:rsidRPr="00BA77A4">
              <w:rPr>
                <w:b/>
                <w:bCs/>
              </w:rPr>
              <w:t>(NECESARIO/DESEABLE)</w:t>
            </w:r>
            <w:r w:rsidRPr="00BA77A4">
              <w:t xml:space="preserve"> </w:t>
            </w:r>
            <w:r w:rsidRPr="00BA77A4">
              <w:br/>
              <w:t>Necesario</w:t>
            </w:r>
            <w:r w:rsidRPr="00BA77A4">
              <w:br/>
            </w:r>
            <w:r w:rsidRPr="00BA77A4">
              <w:rPr>
                <w:b/>
                <w:bCs/>
              </w:rPr>
              <w:t xml:space="preserve">  </w:t>
            </w:r>
          </w:p>
        </w:tc>
        <w:tc>
          <w:tcPr>
            <w:tcW w:w="4988" w:type="dxa"/>
            <w:gridSpan w:val="2"/>
            <w:hideMark/>
          </w:tcPr>
          <w:p w14:paraId="3D9991D4" w14:textId="19B293A4" w:rsidR="00BA77A4" w:rsidRPr="00BA77A4" w:rsidRDefault="00BA77A4" w:rsidP="00BA77A4">
            <w:pPr>
              <w:rPr>
                <w:b/>
                <w:bCs/>
              </w:rPr>
            </w:pPr>
            <w:r w:rsidRPr="00BA77A4">
              <w:rPr>
                <w:b/>
                <w:bCs/>
              </w:rPr>
              <w:br/>
              <w:t xml:space="preserve">PRIORIDAD DE </w:t>
            </w:r>
            <w:r w:rsidRPr="00BA77A4">
              <w:rPr>
                <w:b/>
                <w:bCs/>
              </w:rPr>
              <w:br/>
              <w:t xml:space="preserve">DESARROLLO: </w:t>
            </w:r>
            <w:r w:rsidRPr="00BA77A4">
              <w:br/>
              <w:t xml:space="preserve">Alta </w:t>
            </w:r>
            <w:r w:rsidRPr="00BA77A4">
              <w:rPr>
                <w:b/>
                <w:bCs/>
              </w:rPr>
              <w:t xml:space="preserve"> </w:t>
            </w:r>
          </w:p>
        </w:tc>
      </w:tr>
      <w:tr w:rsidR="00BA77A4" w:rsidRPr="00BA77A4" w14:paraId="49330120" w14:textId="77777777" w:rsidTr="00BA77A4">
        <w:trPr>
          <w:trHeight w:val="2625"/>
        </w:trPr>
        <w:tc>
          <w:tcPr>
            <w:tcW w:w="4723" w:type="dxa"/>
            <w:gridSpan w:val="2"/>
            <w:hideMark/>
          </w:tcPr>
          <w:p w14:paraId="07799698" w14:textId="6F076DCE" w:rsidR="00BA77A4" w:rsidRPr="00BA77A4" w:rsidRDefault="00BA77A4">
            <w:pPr>
              <w:rPr>
                <w:b/>
                <w:bCs/>
              </w:rPr>
            </w:pPr>
            <w:r w:rsidRPr="00BA77A4">
              <w:rPr>
                <w:b/>
                <w:bCs/>
              </w:rPr>
              <w:t xml:space="preserve">ENTRADA: </w:t>
            </w:r>
            <w:r w:rsidRPr="00BA77A4">
              <w:br/>
              <w:t>1. Correo Electrónico</w:t>
            </w:r>
            <w:r w:rsidRPr="00BA77A4">
              <w:br/>
              <w:t>2. Contraseña (Logueo del cliente)</w:t>
            </w:r>
          </w:p>
        </w:tc>
        <w:tc>
          <w:tcPr>
            <w:tcW w:w="4303" w:type="dxa"/>
            <w:hideMark/>
          </w:tcPr>
          <w:p w14:paraId="5E9304FB" w14:textId="570EFDE3" w:rsidR="00BA77A4" w:rsidRPr="00BA77A4" w:rsidRDefault="00BA77A4">
            <w:pPr>
              <w:rPr>
                <w:b/>
                <w:bCs/>
              </w:rPr>
            </w:pPr>
            <w:r w:rsidRPr="00BA77A4">
              <w:rPr>
                <w:b/>
                <w:bCs/>
              </w:rPr>
              <w:t xml:space="preserve">SALIDA: </w:t>
            </w:r>
            <w:r w:rsidRPr="00BA77A4">
              <w:br/>
              <w:t>1. Fecha Realización Reserva</w:t>
            </w:r>
            <w:r w:rsidRPr="00BA77A4">
              <w:br/>
              <w:t>2.Fecha de inicio del servicio</w:t>
            </w:r>
            <w:r w:rsidRPr="00BA77A4">
              <w:br/>
              <w:t>3.Fecha Fin del servicio</w:t>
            </w:r>
            <w:r w:rsidRPr="00BA77A4">
              <w:br/>
              <w:t>4.Duración del servicio</w:t>
            </w:r>
            <w:r w:rsidRPr="00BA77A4">
              <w:br/>
              <w:t>5. Placa del vehículo asociado</w:t>
            </w:r>
            <w:r w:rsidRPr="00BA77A4">
              <w:br/>
              <w:t>6.valor Total Pagado</w:t>
            </w:r>
            <w:r w:rsidRPr="00BA77A4">
              <w:br/>
              <w:t>7. Medio de pago</w:t>
            </w:r>
          </w:p>
        </w:tc>
      </w:tr>
      <w:tr w:rsidR="00BA77A4" w:rsidRPr="00BA77A4" w14:paraId="70F08854" w14:textId="77777777" w:rsidTr="00BA77A4">
        <w:trPr>
          <w:trHeight w:val="1125"/>
        </w:trPr>
        <w:tc>
          <w:tcPr>
            <w:tcW w:w="9026" w:type="dxa"/>
            <w:gridSpan w:val="3"/>
            <w:hideMark/>
          </w:tcPr>
          <w:p w14:paraId="44BF10B3" w14:textId="7688BED8" w:rsidR="00BA77A4" w:rsidRPr="00BA77A4" w:rsidRDefault="00BA77A4">
            <w:pPr>
              <w:rPr>
                <w:b/>
                <w:bCs/>
              </w:rPr>
            </w:pPr>
            <w:r w:rsidRPr="00BA77A4">
              <w:rPr>
                <w:b/>
                <w:bCs/>
              </w:rPr>
              <w:t>DESCRIPCIÓN:</w:t>
            </w:r>
            <w:r w:rsidRPr="00BA77A4">
              <w:rPr>
                <w:b/>
                <w:bCs/>
              </w:rPr>
              <w:br/>
            </w:r>
            <w:r w:rsidRPr="00BA77A4">
              <w:t>El Sistema deberá permitir al usuario cliente consultar el historial de sus visitas al parqueadero, mostrándole toda la información del servicio que se prestó</w:t>
            </w:r>
          </w:p>
        </w:tc>
      </w:tr>
      <w:tr w:rsidR="00BA77A4" w:rsidRPr="00BA77A4" w14:paraId="768DC686" w14:textId="77777777" w:rsidTr="00BA77A4">
        <w:trPr>
          <w:trHeight w:val="1200"/>
        </w:trPr>
        <w:tc>
          <w:tcPr>
            <w:tcW w:w="9026" w:type="dxa"/>
            <w:gridSpan w:val="3"/>
            <w:hideMark/>
          </w:tcPr>
          <w:p w14:paraId="56AAEE88" w14:textId="7A7E7563" w:rsidR="00BA77A4" w:rsidRPr="00BA77A4" w:rsidRDefault="00BA77A4">
            <w:pPr>
              <w:rPr>
                <w:b/>
                <w:bCs/>
              </w:rPr>
            </w:pPr>
            <w:r w:rsidRPr="00BA77A4">
              <w:rPr>
                <w:b/>
                <w:bCs/>
              </w:rPr>
              <w:t xml:space="preserve">PRECONDICIÓN: </w:t>
            </w:r>
            <w:r w:rsidRPr="00BA77A4">
              <w:rPr>
                <w:b/>
                <w:bCs/>
              </w:rPr>
              <w:br/>
            </w:r>
            <w:r w:rsidRPr="00BA77A4">
              <w:t>El cliente tiene acceso al sistema de gestión del parqueadero.</w:t>
            </w:r>
            <w:r w:rsidRPr="00BA77A4">
              <w:br/>
              <w:t>El sistema está operativo y tiene la funcionalidad de consulta del historial de visitas disponible.</w:t>
            </w:r>
            <w:r w:rsidRPr="00BA77A4">
              <w:br/>
              <w:t>Tener por lo menos una reserva exitosa en el parqueadero.</w:t>
            </w:r>
          </w:p>
        </w:tc>
      </w:tr>
      <w:tr w:rsidR="00BA77A4" w:rsidRPr="00BA77A4" w14:paraId="560EB370" w14:textId="77777777" w:rsidTr="00BA77A4">
        <w:trPr>
          <w:trHeight w:val="750"/>
        </w:trPr>
        <w:tc>
          <w:tcPr>
            <w:tcW w:w="9026" w:type="dxa"/>
            <w:gridSpan w:val="3"/>
            <w:hideMark/>
          </w:tcPr>
          <w:p w14:paraId="3805EAD5" w14:textId="77777777" w:rsidR="00BA77A4" w:rsidRPr="00BA77A4" w:rsidRDefault="00BA77A4">
            <w:pPr>
              <w:rPr>
                <w:b/>
                <w:bCs/>
              </w:rPr>
            </w:pPr>
            <w:r w:rsidRPr="00BA77A4">
              <w:rPr>
                <w:b/>
                <w:bCs/>
              </w:rPr>
              <w:t>POSCONDICIÓN:</w:t>
            </w:r>
            <w:r w:rsidRPr="00BA77A4">
              <w:rPr>
                <w:b/>
                <w:bCs/>
              </w:rPr>
              <w:br/>
            </w:r>
            <w:r w:rsidRPr="00BA77A4">
              <w:t>El cliente puede visualizar la información detallada de su historial de visitas al parqueadero.</w:t>
            </w:r>
          </w:p>
        </w:tc>
      </w:tr>
      <w:tr w:rsidR="00BA77A4" w:rsidRPr="00BA77A4" w14:paraId="52AE1CB5" w14:textId="77777777" w:rsidTr="00BA77A4">
        <w:trPr>
          <w:trHeight w:val="3840"/>
        </w:trPr>
        <w:tc>
          <w:tcPr>
            <w:tcW w:w="9026" w:type="dxa"/>
            <w:gridSpan w:val="3"/>
            <w:hideMark/>
          </w:tcPr>
          <w:p w14:paraId="0D06A329" w14:textId="77777777" w:rsidR="00BA77A4" w:rsidRPr="00BA77A4" w:rsidRDefault="00BA77A4">
            <w:pPr>
              <w:rPr>
                <w:b/>
                <w:bCs/>
              </w:rPr>
            </w:pPr>
            <w:r w:rsidRPr="00BA77A4">
              <w:rPr>
                <w:b/>
                <w:bCs/>
              </w:rPr>
              <w:t xml:space="preserve">MANEJO DE SITUACIONES ANORMALES </w:t>
            </w:r>
            <w:r w:rsidRPr="00BA77A4">
              <w:rPr>
                <w:b/>
                <w:bCs/>
              </w:rPr>
              <w:br/>
            </w:r>
            <w:r w:rsidRPr="00BA77A4">
              <w:t>Búsqueda sin Resultados:</w:t>
            </w:r>
            <w:r w:rsidRPr="00BA77A4">
              <w:br/>
            </w:r>
            <w:r w:rsidRPr="00BA77A4">
              <w:br/>
              <w:t>Si la búsqueda del historial de visitas no arroja resultados, el sistema debe mostrar un mensaje indicando que no se encontraron visitas que coincidan con los criterios de búsqueda.</w:t>
            </w:r>
            <w:r w:rsidRPr="00BA77A4">
              <w:br/>
              <w:t>Interrupciones del Servicio:</w:t>
            </w:r>
            <w:r w:rsidRPr="00BA77A4">
              <w:br/>
            </w:r>
            <w:r w:rsidRPr="00BA77A4">
              <w:br/>
              <w:t>En caso de interrupciones del servicio durante el proceso de consulta del historial de visitas, el sistema debe informar al cliente sobre el problema y proporcionar una estimación del tiempo de recuperación.</w:t>
            </w:r>
            <w:r w:rsidRPr="00BA77A4">
              <w:br/>
              <w:t>Seguridad de los Datos:</w:t>
            </w:r>
            <w:r w:rsidRPr="00BA77A4">
              <w:br/>
            </w:r>
            <w:r w:rsidRPr="00BA77A4">
              <w:br/>
              <w:t>El sistema debe garantizar la seguridad de los datos del historial de visitas, asegurando que solo los clientes autorizados puedan acceder a su información.</w:t>
            </w:r>
          </w:p>
        </w:tc>
      </w:tr>
      <w:tr w:rsidR="00BA77A4" w:rsidRPr="00BA77A4" w14:paraId="41AE6200" w14:textId="77777777" w:rsidTr="00BA77A4">
        <w:trPr>
          <w:trHeight w:val="3510"/>
        </w:trPr>
        <w:tc>
          <w:tcPr>
            <w:tcW w:w="9026" w:type="dxa"/>
            <w:gridSpan w:val="3"/>
            <w:hideMark/>
          </w:tcPr>
          <w:p w14:paraId="7C902A29" w14:textId="77777777" w:rsidR="00BA77A4" w:rsidRPr="00BA77A4" w:rsidRDefault="00BA77A4">
            <w:pPr>
              <w:rPr>
                <w:b/>
                <w:bCs/>
              </w:rPr>
            </w:pPr>
            <w:r w:rsidRPr="00BA77A4">
              <w:rPr>
                <w:b/>
                <w:bCs/>
              </w:rPr>
              <w:lastRenderedPageBreak/>
              <w:t xml:space="preserve">CRITERIOS DE ACEPTACIÓN: </w:t>
            </w:r>
            <w:r w:rsidRPr="00BA77A4">
              <w:rPr>
                <w:b/>
                <w:bCs/>
              </w:rPr>
              <w:br/>
            </w:r>
            <w:r w:rsidRPr="00BA77A4">
              <w:t>Interfaz de Consulta de Historial de Visitas:</w:t>
            </w:r>
            <w:r w:rsidRPr="00BA77A4">
              <w:br/>
            </w:r>
            <w:r w:rsidRPr="00BA77A4">
              <w:br/>
              <w:t>El sistema proporciona una interfaz clara y fácil de usar para que el cliente consulte su historial de visitas al parqueadero.</w:t>
            </w:r>
            <w:r w:rsidRPr="00BA77A4">
              <w:br/>
            </w:r>
            <w:r w:rsidRPr="00BA77A4">
              <w:br/>
              <w:t>Visualización de Detalles de Visitas:</w:t>
            </w:r>
            <w:r w:rsidRPr="00BA77A4">
              <w:br/>
            </w:r>
            <w:r w:rsidRPr="00BA77A4">
              <w:br/>
              <w:t>El sistema muestra detalles completos de las visitas al parqueadero, incluyendo fechas de entrada y salida, duración de la visita, detalles del vehículo (si es aplicable), tarifas cobradas, etc.</w:t>
            </w:r>
            <w:r w:rsidRPr="00BA77A4">
              <w:br/>
              <w:t>Ordenación de Resultados:</w:t>
            </w:r>
            <w:r w:rsidRPr="00BA77A4">
              <w:br/>
            </w:r>
            <w:r w:rsidRPr="00BA77A4">
              <w:br/>
              <w:t>Las visitas se muestran en un formato ordenado y legible para facilitar la búsqueda.</w:t>
            </w:r>
          </w:p>
        </w:tc>
      </w:tr>
    </w:tbl>
    <w:p w14:paraId="50D5B5A2" w14:textId="77777777" w:rsidR="00FE6EA6" w:rsidRDefault="00FE6EA6" w:rsidP="005F43D2"/>
    <w:p w14:paraId="67D31EA5" w14:textId="77777777" w:rsidR="00BA77A4" w:rsidRDefault="00BA77A4" w:rsidP="005F43D2"/>
    <w:p w14:paraId="501E58BB" w14:textId="77777777" w:rsidR="00BA77A4" w:rsidRDefault="00BA77A4" w:rsidP="005F43D2"/>
    <w:p w14:paraId="03D6D6DA" w14:textId="77777777" w:rsidR="00BA77A4" w:rsidRDefault="00BA77A4" w:rsidP="005F43D2"/>
    <w:p w14:paraId="7FF9E763" w14:textId="77777777" w:rsidR="00BA77A4" w:rsidRDefault="00BA77A4" w:rsidP="005F43D2"/>
    <w:p w14:paraId="67D555E3" w14:textId="77777777" w:rsidR="00BA77A4" w:rsidRDefault="00BA77A4" w:rsidP="005F43D2"/>
    <w:p w14:paraId="66A94793" w14:textId="77777777" w:rsidR="00BA77A4" w:rsidRDefault="00BA77A4" w:rsidP="005F43D2"/>
    <w:p w14:paraId="3707984F" w14:textId="77777777" w:rsidR="00BA77A4" w:rsidRDefault="00BA77A4" w:rsidP="005F43D2"/>
    <w:p w14:paraId="54F4CCFA" w14:textId="77777777" w:rsidR="00BA77A4" w:rsidRDefault="00BA77A4" w:rsidP="005F43D2"/>
    <w:p w14:paraId="18C10E30" w14:textId="77777777" w:rsidR="00BA77A4" w:rsidRDefault="00BA77A4" w:rsidP="005F43D2"/>
    <w:p w14:paraId="4FEC2081" w14:textId="77777777" w:rsidR="00BA77A4" w:rsidRDefault="00BA77A4" w:rsidP="005F43D2"/>
    <w:p w14:paraId="3204D1CE" w14:textId="77777777" w:rsidR="00BA77A4" w:rsidRDefault="00BA77A4" w:rsidP="005F43D2"/>
    <w:p w14:paraId="3679DD0B" w14:textId="77777777" w:rsidR="00BA77A4" w:rsidRDefault="00BA77A4" w:rsidP="005F43D2"/>
    <w:p w14:paraId="36031859" w14:textId="77777777" w:rsidR="00BA77A4" w:rsidRDefault="00BA77A4" w:rsidP="005F43D2"/>
    <w:p w14:paraId="6E55C33E" w14:textId="77777777" w:rsidR="00BA77A4" w:rsidRDefault="00BA77A4" w:rsidP="005F43D2"/>
    <w:p w14:paraId="2E3A88F6" w14:textId="77777777" w:rsidR="00BA77A4" w:rsidRDefault="00BA77A4" w:rsidP="005F43D2"/>
    <w:p w14:paraId="53A5F439" w14:textId="77777777" w:rsidR="00BA77A4" w:rsidRDefault="00BA77A4" w:rsidP="005F43D2"/>
    <w:p w14:paraId="5FBF170B" w14:textId="77777777" w:rsidR="00BA77A4" w:rsidRDefault="00BA77A4" w:rsidP="005F43D2"/>
    <w:p w14:paraId="7F04F6EB" w14:textId="6EDEBA85" w:rsidR="00BA77A4" w:rsidRPr="00BA77A4" w:rsidRDefault="00BA77A4" w:rsidP="00BA77A4">
      <w:pPr>
        <w:pStyle w:val="Descripcin"/>
        <w:keepNext/>
        <w:rPr>
          <w:b/>
          <w:bCs/>
          <w:i w:val="0"/>
          <w:iCs w:val="0"/>
          <w:sz w:val="24"/>
          <w:szCs w:val="20"/>
        </w:rPr>
      </w:pPr>
      <w:r w:rsidRPr="00BA77A4">
        <w:rPr>
          <w:b/>
          <w:bCs/>
          <w:i w:val="0"/>
          <w:iCs w:val="0"/>
          <w:sz w:val="24"/>
          <w:szCs w:val="20"/>
        </w:rPr>
        <w:lastRenderedPageBreak/>
        <w:t xml:space="preserve">Tabla </w:t>
      </w:r>
      <w:r w:rsidRPr="00BA77A4">
        <w:rPr>
          <w:b/>
          <w:bCs/>
          <w:i w:val="0"/>
          <w:iCs w:val="0"/>
          <w:sz w:val="24"/>
          <w:szCs w:val="20"/>
        </w:rPr>
        <w:fldChar w:fldCharType="begin"/>
      </w:r>
      <w:r w:rsidRPr="00BA77A4">
        <w:rPr>
          <w:b/>
          <w:bCs/>
          <w:i w:val="0"/>
          <w:iCs w:val="0"/>
          <w:sz w:val="24"/>
          <w:szCs w:val="20"/>
        </w:rPr>
        <w:instrText xml:space="preserve"> SEQ Tabla \* ARABIC </w:instrText>
      </w:r>
      <w:r w:rsidRPr="00BA77A4">
        <w:rPr>
          <w:b/>
          <w:bCs/>
          <w:i w:val="0"/>
          <w:iCs w:val="0"/>
          <w:sz w:val="24"/>
          <w:szCs w:val="20"/>
        </w:rPr>
        <w:fldChar w:fldCharType="separate"/>
      </w:r>
      <w:r>
        <w:rPr>
          <w:b/>
          <w:bCs/>
          <w:i w:val="0"/>
          <w:iCs w:val="0"/>
          <w:noProof/>
          <w:sz w:val="24"/>
          <w:szCs w:val="20"/>
        </w:rPr>
        <w:t>34</w:t>
      </w:r>
      <w:r w:rsidRPr="00BA77A4">
        <w:rPr>
          <w:b/>
          <w:bCs/>
          <w:i w:val="0"/>
          <w:iCs w:val="0"/>
          <w:sz w:val="24"/>
          <w:szCs w:val="20"/>
        </w:rPr>
        <w:fldChar w:fldCharType="end"/>
      </w:r>
    </w:p>
    <w:p w14:paraId="7D967E40" w14:textId="2F738D6A" w:rsidR="00BA77A4" w:rsidRPr="00BA77A4" w:rsidRDefault="00BA77A4" w:rsidP="00BA77A4">
      <w:pPr>
        <w:pStyle w:val="Descripcin"/>
        <w:keepNext/>
        <w:rPr>
          <w:sz w:val="24"/>
          <w:szCs w:val="20"/>
        </w:rPr>
      </w:pPr>
      <w:r w:rsidRPr="00BA77A4">
        <w:rPr>
          <w:sz w:val="24"/>
          <w:szCs w:val="20"/>
        </w:rPr>
        <w:t>Requerimiento funcional No.33</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BA77A4" w:rsidRPr="00BA77A4" w14:paraId="115593FC" w14:textId="77777777" w:rsidTr="00BA77A4">
        <w:trPr>
          <w:trHeight w:val="900"/>
        </w:trPr>
        <w:tc>
          <w:tcPr>
            <w:tcW w:w="4038" w:type="dxa"/>
            <w:hideMark/>
          </w:tcPr>
          <w:p w14:paraId="0CE31BC0" w14:textId="77777777" w:rsidR="00BA77A4" w:rsidRPr="00BA77A4" w:rsidRDefault="00BA77A4">
            <w:pPr>
              <w:rPr>
                <w:b/>
                <w:bCs/>
              </w:rPr>
            </w:pPr>
            <w:r w:rsidRPr="00BA77A4">
              <w:rPr>
                <w:b/>
                <w:bCs/>
              </w:rPr>
              <w:t>IDENTIFICADOR:</w:t>
            </w:r>
            <w:r w:rsidRPr="00BA77A4">
              <w:rPr>
                <w:b/>
                <w:bCs/>
              </w:rPr>
              <w:br/>
              <w:t>R33</w:t>
            </w:r>
          </w:p>
        </w:tc>
        <w:tc>
          <w:tcPr>
            <w:tcW w:w="4988" w:type="dxa"/>
            <w:gridSpan w:val="2"/>
            <w:hideMark/>
          </w:tcPr>
          <w:p w14:paraId="7FAC5569" w14:textId="77777777" w:rsidR="00BA77A4" w:rsidRPr="00BA77A4" w:rsidRDefault="00BA77A4" w:rsidP="00BA77A4">
            <w:pPr>
              <w:rPr>
                <w:b/>
                <w:bCs/>
              </w:rPr>
            </w:pPr>
            <w:r w:rsidRPr="00BA77A4">
              <w:rPr>
                <w:b/>
                <w:bCs/>
              </w:rPr>
              <w:t>NOMBRE:</w:t>
            </w:r>
            <w:r w:rsidRPr="00BA77A4">
              <w:rPr>
                <w:b/>
                <w:bCs/>
              </w:rPr>
              <w:br/>
              <w:t xml:space="preserve">Reportes de ingresos monetarios diarios y semanales </w:t>
            </w:r>
          </w:p>
        </w:tc>
      </w:tr>
      <w:tr w:rsidR="00BA77A4" w:rsidRPr="00BA77A4" w14:paraId="2C6B80C7" w14:textId="77777777" w:rsidTr="00BA77A4">
        <w:trPr>
          <w:trHeight w:val="1200"/>
        </w:trPr>
        <w:tc>
          <w:tcPr>
            <w:tcW w:w="4038" w:type="dxa"/>
            <w:hideMark/>
          </w:tcPr>
          <w:p w14:paraId="1B1AE152" w14:textId="77777777" w:rsidR="00BA77A4" w:rsidRPr="00BA77A4" w:rsidRDefault="00BA77A4">
            <w:r w:rsidRPr="00BA77A4">
              <w:rPr>
                <w:b/>
                <w:bCs/>
              </w:rPr>
              <w:t>Tipo:</w:t>
            </w:r>
            <w:r w:rsidRPr="00BA77A4">
              <w:t xml:space="preserve"> </w:t>
            </w:r>
            <w:r w:rsidRPr="00BA77A4">
              <w:br/>
            </w:r>
            <w:r w:rsidRPr="00BA77A4">
              <w:rPr>
                <w:b/>
                <w:bCs/>
              </w:rPr>
              <w:t>(NECESARIO/DESEABLE)</w:t>
            </w:r>
            <w:r w:rsidRPr="00BA77A4">
              <w:t xml:space="preserve"> </w:t>
            </w:r>
            <w:r w:rsidRPr="00BA77A4">
              <w:br/>
              <w:t>Necesario</w:t>
            </w:r>
            <w:r w:rsidRPr="00BA77A4">
              <w:br/>
            </w:r>
            <w:r w:rsidRPr="00BA77A4">
              <w:rPr>
                <w:b/>
                <w:bCs/>
              </w:rPr>
              <w:t xml:space="preserve">  </w:t>
            </w:r>
          </w:p>
        </w:tc>
        <w:tc>
          <w:tcPr>
            <w:tcW w:w="4988" w:type="dxa"/>
            <w:gridSpan w:val="2"/>
            <w:hideMark/>
          </w:tcPr>
          <w:p w14:paraId="7142D829" w14:textId="7C818649" w:rsidR="00BA77A4" w:rsidRPr="00BA77A4" w:rsidRDefault="00BA77A4" w:rsidP="00BA77A4">
            <w:pPr>
              <w:rPr>
                <w:b/>
                <w:bCs/>
              </w:rPr>
            </w:pPr>
            <w:r w:rsidRPr="00BA77A4">
              <w:rPr>
                <w:b/>
                <w:bCs/>
              </w:rPr>
              <w:br/>
              <w:t xml:space="preserve">PRIORIDAD DE </w:t>
            </w:r>
            <w:r w:rsidRPr="00BA77A4">
              <w:rPr>
                <w:b/>
                <w:bCs/>
              </w:rPr>
              <w:br/>
              <w:t xml:space="preserve">DESARROLLO: </w:t>
            </w:r>
            <w:r w:rsidRPr="00BA77A4">
              <w:br/>
              <w:t xml:space="preserve">Alta </w:t>
            </w:r>
            <w:r w:rsidRPr="00BA77A4">
              <w:rPr>
                <w:b/>
                <w:bCs/>
              </w:rPr>
              <w:t xml:space="preserve"> </w:t>
            </w:r>
          </w:p>
        </w:tc>
      </w:tr>
      <w:tr w:rsidR="00BA77A4" w:rsidRPr="00BA77A4" w14:paraId="7E35D254" w14:textId="77777777" w:rsidTr="00BA77A4">
        <w:trPr>
          <w:trHeight w:val="4620"/>
        </w:trPr>
        <w:tc>
          <w:tcPr>
            <w:tcW w:w="4723" w:type="dxa"/>
            <w:gridSpan w:val="2"/>
            <w:hideMark/>
          </w:tcPr>
          <w:p w14:paraId="33380AB7" w14:textId="77777777" w:rsidR="00BA77A4" w:rsidRPr="00BA77A4" w:rsidRDefault="00BA77A4" w:rsidP="00BA77A4">
            <w:pPr>
              <w:rPr>
                <w:b/>
                <w:bCs/>
              </w:rPr>
            </w:pPr>
            <w:r w:rsidRPr="00BA77A4">
              <w:rPr>
                <w:b/>
                <w:bCs/>
              </w:rPr>
              <w:t xml:space="preserve">ENTRADA: </w:t>
            </w:r>
            <w:r w:rsidRPr="00BA77A4">
              <w:br/>
              <w:t>Diarios:</w:t>
            </w:r>
            <w:r w:rsidRPr="00BA77A4">
              <w:br/>
              <w:t>1El usuario selecciona la opción de generar un reporte de ingresos monetarios diarios.</w:t>
            </w:r>
            <w:r w:rsidRPr="00BA77A4">
              <w:br/>
              <w:t>2.El sistema muestra un formulario donde el usuario puede seleccionar la fecha específica del día para el cual desea generar el reporte.</w:t>
            </w:r>
            <w:r w:rsidRPr="00BA77A4">
              <w:br/>
              <w:t>3.El usuario hace clic en el botón de generar informe.</w:t>
            </w:r>
            <w:r w:rsidRPr="00BA77A4">
              <w:br/>
              <w:t xml:space="preserve"> </w:t>
            </w:r>
            <w:r w:rsidRPr="00BA77A4">
              <w:br/>
              <w:t>Semanales:</w:t>
            </w:r>
            <w:r w:rsidRPr="00BA77A4">
              <w:br/>
              <w:t>1.El usuario selecciona la opción de generar un reporte de ingresos monetarios semanales.</w:t>
            </w:r>
            <w:r w:rsidRPr="00BA77A4">
              <w:br/>
              <w:t>2.El sistema muestra un formulario donde el usuario puede seleccionar la semana específica para la cual desea generar el reporte.</w:t>
            </w:r>
          </w:p>
        </w:tc>
        <w:tc>
          <w:tcPr>
            <w:tcW w:w="4303" w:type="dxa"/>
            <w:hideMark/>
          </w:tcPr>
          <w:p w14:paraId="07FFDFB5" w14:textId="5694AB87" w:rsidR="00BA77A4" w:rsidRPr="00BA77A4" w:rsidRDefault="00BA77A4">
            <w:pPr>
              <w:rPr>
                <w:b/>
                <w:bCs/>
              </w:rPr>
            </w:pPr>
            <w:r w:rsidRPr="00BA77A4">
              <w:rPr>
                <w:b/>
                <w:bCs/>
              </w:rPr>
              <w:t xml:space="preserve">SALIDA: </w:t>
            </w:r>
            <w:r w:rsidRPr="00BA77A4">
              <w:br/>
              <w:t>El sistema calcula y muestra los ingresos monetarios del día/semana seleccionada discriminados por tipo de vehículo y su respectivo monto, adicionalmente el monto obtenido por cada uno de los tres tipos de medios de pago</w:t>
            </w:r>
            <w:r w:rsidRPr="00BA77A4">
              <w:br/>
              <w:t>Al final del informe, se muestra el total de ingresos monetarios por día o semana</w:t>
            </w:r>
          </w:p>
        </w:tc>
      </w:tr>
      <w:tr w:rsidR="00BA77A4" w:rsidRPr="00BA77A4" w14:paraId="43FACE09" w14:textId="77777777" w:rsidTr="00BA77A4">
        <w:trPr>
          <w:trHeight w:val="1050"/>
        </w:trPr>
        <w:tc>
          <w:tcPr>
            <w:tcW w:w="9026" w:type="dxa"/>
            <w:gridSpan w:val="3"/>
            <w:hideMark/>
          </w:tcPr>
          <w:p w14:paraId="71D2EDD4" w14:textId="5AC04382" w:rsidR="00BA77A4" w:rsidRPr="00BA77A4" w:rsidRDefault="00BA77A4">
            <w:pPr>
              <w:rPr>
                <w:b/>
                <w:bCs/>
              </w:rPr>
            </w:pPr>
            <w:r w:rsidRPr="00BA77A4">
              <w:rPr>
                <w:b/>
                <w:bCs/>
              </w:rPr>
              <w:t>DESCRIPCIÓN:</w:t>
            </w:r>
            <w:r w:rsidRPr="00BA77A4">
              <w:rPr>
                <w:b/>
                <w:bCs/>
              </w:rPr>
              <w:br/>
            </w:r>
            <w:r w:rsidRPr="00BA77A4">
              <w:t>El Sistema deberá permitir al usuario colaborador generar informes de ingresos monetarios por día o semanas, seleccionando el día o la semana a generar el informe, esto con el fin de cuadrar caja.</w:t>
            </w:r>
          </w:p>
        </w:tc>
      </w:tr>
      <w:tr w:rsidR="00BA77A4" w:rsidRPr="00BA77A4" w14:paraId="443DE655" w14:textId="77777777" w:rsidTr="00BA77A4">
        <w:trPr>
          <w:trHeight w:val="1080"/>
        </w:trPr>
        <w:tc>
          <w:tcPr>
            <w:tcW w:w="9026" w:type="dxa"/>
            <w:gridSpan w:val="3"/>
            <w:hideMark/>
          </w:tcPr>
          <w:p w14:paraId="07BEF807" w14:textId="77777777" w:rsidR="00BA77A4" w:rsidRPr="00BA77A4" w:rsidRDefault="00BA77A4">
            <w:pPr>
              <w:rPr>
                <w:b/>
                <w:bCs/>
              </w:rPr>
            </w:pPr>
            <w:r w:rsidRPr="00BA77A4">
              <w:rPr>
                <w:b/>
                <w:bCs/>
              </w:rPr>
              <w:t xml:space="preserve">PRECONDICIÓN: </w:t>
            </w:r>
            <w:r w:rsidRPr="00BA77A4">
              <w:rPr>
                <w:b/>
                <w:bCs/>
              </w:rPr>
              <w:br/>
            </w:r>
            <w:r w:rsidRPr="00BA77A4">
              <w:t>El Colaborador tiene acceso al sistema de gestión del parqueadero.</w:t>
            </w:r>
            <w:r w:rsidRPr="00BA77A4">
              <w:br/>
              <w:t xml:space="preserve">El sistema está operativo y tiene la funcionalidad de generar reportes por </w:t>
            </w:r>
            <w:proofErr w:type="spellStart"/>
            <w:r w:rsidRPr="00BA77A4">
              <w:t>dia</w:t>
            </w:r>
            <w:proofErr w:type="spellEnd"/>
            <w:r w:rsidRPr="00BA77A4">
              <w:t xml:space="preserve"> y semanas disponibles.</w:t>
            </w:r>
          </w:p>
        </w:tc>
      </w:tr>
      <w:tr w:rsidR="00BA77A4" w:rsidRPr="00BA77A4" w14:paraId="1E22DAEB" w14:textId="77777777" w:rsidTr="00BA77A4">
        <w:trPr>
          <w:trHeight w:val="765"/>
        </w:trPr>
        <w:tc>
          <w:tcPr>
            <w:tcW w:w="9026" w:type="dxa"/>
            <w:gridSpan w:val="3"/>
            <w:hideMark/>
          </w:tcPr>
          <w:p w14:paraId="15BA10CA" w14:textId="751C5436" w:rsidR="00BA77A4" w:rsidRPr="00BA77A4" w:rsidRDefault="00BA77A4">
            <w:pPr>
              <w:rPr>
                <w:b/>
                <w:bCs/>
              </w:rPr>
            </w:pPr>
            <w:r w:rsidRPr="00BA77A4">
              <w:rPr>
                <w:b/>
                <w:bCs/>
              </w:rPr>
              <w:t>POSCONDICIÓN:</w:t>
            </w:r>
            <w:r w:rsidRPr="00BA77A4">
              <w:rPr>
                <w:b/>
                <w:bCs/>
              </w:rPr>
              <w:br/>
            </w:r>
            <w:r w:rsidRPr="00BA77A4">
              <w:t>se genera el reporte con el parámetro seleccionado.</w:t>
            </w:r>
          </w:p>
        </w:tc>
      </w:tr>
      <w:tr w:rsidR="00BA77A4" w:rsidRPr="00BA77A4" w14:paraId="25DC5D43" w14:textId="77777777" w:rsidTr="00BA77A4">
        <w:trPr>
          <w:trHeight w:val="1470"/>
        </w:trPr>
        <w:tc>
          <w:tcPr>
            <w:tcW w:w="9026" w:type="dxa"/>
            <w:gridSpan w:val="3"/>
            <w:hideMark/>
          </w:tcPr>
          <w:p w14:paraId="3A35326D" w14:textId="77777777" w:rsidR="00BA77A4" w:rsidRPr="00BA77A4" w:rsidRDefault="00BA77A4">
            <w:pPr>
              <w:rPr>
                <w:b/>
                <w:bCs/>
              </w:rPr>
            </w:pPr>
            <w:r w:rsidRPr="00BA77A4">
              <w:rPr>
                <w:b/>
                <w:bCs/>
              </w:rPr>
              <w:t xml:space="preserve">MANEJO DE SITUACIONES ANORMALES </w:t>
            </w:r>
            <w:r w:rsidRPr="00BA77A4">
              <w:rPr>
                <w:b/>
                <w:bCs/>
              </w:rPr>
              <w:br/>
            </w:r>
            <w:r w:rsidRPr="00BA77A4">
              <w:t xml:space="preserve"> Si no hay datos disponibles para el período seleccionado, el sistema debe mostrar un mensaje indicando que no hay información para mostrar en el informe.</w:t>
            </w:r>
            <w:r w:rsidRPr="00BA77A4">
              <w:br/>
              <w:t>Si se producen errores durante la generación del informe, como problemas de conexión o datos incorrectos, el sistema debe informar al usuario sobre el problema y proporcionar instrucciones sobre cómo proceder.</w:t>
            </w:r>
          </w:p>
        </w:tc>
      </w:tr>
      <w:tr w:rsidR="00BA77A4" w:rsidRPr="00BA77A4" w14:paraId="20758E3D" w14:textId="77777777" w:rsidTr="00BA77A4">
        <w:trPr>
          <w:trHeight w:val="2415"/>
        </w:trPr>
        <w:tc>
          <w:tcPr>
            <w:tcW w:w="9026" w:type="dxa"/>
            <w:gridSpan w:val="3"/>
            <w:hideMark/>
          </w:tcPr>
          <w:p w14:paraId="11F288C4" w14:textId="67181421" w:rsidR="00BA77A4" w:rsidRPr="00BA77A4" w:rsidRDefault="00BA77A4">
            <w:pPr>
              <w:rPr>
                <w:b/>
                <w:bCs/>
              </w:rPr>
            </w:pPr>
            <w:r w:rsidRPr="00BA77A4">
              <w:rPr>
                <w:b/>
                <w:bCs/>
              </w:rPr>
              <w:lastRenderedPageBreak/>
              <w:t xml:space="preserve">CRITERIOS DE ACEPTACIÓN: </w:t>
            </w:r>
            <w:r w:rsidRPr="00BA77A4">
              <w:rPr>
                <w:b/>
                <w:bCs/>
              </w:rPr>
              <w:br/>
            </w:r>
            <w:r w:rsidRPr="00BA77A4">
              <w:t>Interfaz de Generación de informes por día y semanas:</w:t>
            </w:r>
            <w:r w:rsidRPr="00BA77A4">
              <w:br/>
            </w:r>
            <w:r w:rsidRPr="00BA77A4">
              <w:br/>
              <w:t>El sistema proporciona una interfaz clara y fácil de usar para que el Colaborador Genere los informes del parqueadero sin complicación alguna.</w:t>
            </w:r>
            <w:r w:rsidRPr="00BA77A4">
              <w:br/>
            </w:r>
            <w:r w:rsidRPr="00BA77A4">
              <w:br/>
              <w:t>Se muestran, dependiendo los parámetros, el total de ingresos monetario por tipo de vehículos, por medio de pagos y se consolida en un total global</w:t>
            </w:r>
          </w:p>
        </w:tc>
      </w:tr>
    </w:tbl>
    <w:p w14:paraId="03293492" w14:textId="77777777" w:rsidR="00BA77A4" w:rsidRDefault="00BA77A4" w:rsidP="005F43D2"/>
    <w:p w14:paraId="3F2DE79A" w14:textId="77777777" w:rsidR="00BA77A4" w:rsidRDefault="00BA77A4" w:rsidP="005F43D2"/>
    <w:p w14:paraId="2488425B" w14:textId="77777777" w:rsidR="00BA77A4" w:rsidRDefault="00BA77A4" w:rsidP="005F43D2"/>
    <w:p w14:paraId="6656D976" w14:textId="77777777" w:rsidR="00BA77A4" w:rsidRDefault="00BA77A4" w:rsidP="005F43D2"/>
    <w:p w14:paraId="5D9B1180" w14:textId="77777777" w:rsidR="00BA77A4" w:rsidRDefault="00BA77A4" w:rsidP="005F43D2"/>
    <w:p w14:paraId="638A1620" w14:textId="77777777" w:rsidR="00BA77A4" w:rsidRDefault="00BA77A4" w:rsidP="005F43D2"/>
    <w:p w14:paraId="1466AA1E" w14:textId="77777777" w:rsidR="00BA77A4" w:rsidRDefault="00BA77A4" w:rsidP="005F43D2"/>
    <w:p w14:paraId="5382A55B" w14:textId="3ABDEFF6" w:rsidR="00BA77A4" w:rsidRPr="00BA77A4" w:rsidRDefault="00BA77A4" w:rsidP="00BA77A4">
      <w:pPr>
        <w:pStyle w:val="Descripcin"/>
        <w:keepNext/>
        <w:rPr>
          <w:b/>
          <w:bCs/>
          <w:i w:val="0"/>
          <w:iCs w:val="0"/>
          <w:sz w:val="24"/>
          <w:szCs w:val="20"/>
        </w:rPr>
      </w:pPr>
      <w:r w:rsidRPr="00BA77A4">
        <w:rPr>
          <w:b/>
          <w:bCs/>
          <w:i w:val="0"/>
          <w:iCs w:val="0"/>
          <w:sz w:val="24"/>
          <w:szCs w:val="20"/>
        </w:rPr>
        <w:t xml:space="preserve">Tabla </w:t>
      </w:r>
      <w:r w:rsidRPr="00BA77A4">
        <w:rPr>
          <w:b/>
          <w:bCs/>
          <w:i w:val="0"/>
          <w:iCs w:val="0"/>
          <w:sz w:val="24"/>
          <w:szCs w:val="20"/>
        </w:rPr>
        <w:fldChar w:fldCharType="begin"/>
      </w:r>
      <w:r w:rsidRPr="00BA77A4">
        <w:rPr>
          <w:b/>
          <w:bCs/>
          <w:i w:val="0"/>
          <w:iCs w:val="0"/>
          <w:sz w:val="24"/>
          <w:szCs w:val="20"/>
        </w:rPr>
        <w:instrText xml:space="preserve"> SEQ Tabla \* ARABIC </w:instrText>
      </w:r>
      <w:r w:rsidRPr="00BA77A4">
        <w:rPr>
          <w:b/>
          <w:bCs/>
          <w:i w:val="0"/>
          <w:iCs w:val="0"/>
          <w:sz w:val="24"/>
          <w:szCs w:val="20"/>
        </w:rPr>
        <w:fldChar w:fldCharType="separate"/>
      </w:r>
      <w:r>
        <w:rPr>
          <w:b/>
          <w:bCs/>
          <w:i w:val="0"/>
          <w:iCs w:val="0"/>
          <w:noProof/>
          <w:sz w:val="24"/>
          <w:szCs w:val="20"/>
        </w:rPr>
        <w:t>35</w:t>
      </w:r>
      <w:r w:rsidRPr="00BA77A4">
        <w:rPr>
          <w:b/>
          <w:bCs/>
          <w:i w:val="0"/>
          <w:iCs w:val="0"/>
          <w:sz w:val="24"/>
          <w:szCs w:val="20"/>
        </w:rPr>
        <w:fldChar w:fldCharType="end"/>
      </w:r>
    </w:p>
    <w:p w14:paraId="326B2F3B" w14:textId="7655C565" w:rsidR="00BA77A4" w:rsidRPr="00BA77A4" w:rsidRDefault="00BA77A4" w:rsidP="00BA77A4">
      <w:pPr>
        <w:pStyle w:val="Descripcin"/>
        <w:keepNext/>
        <w:rPr>
          <w:sz w:val="24"/>
          <w:szCs w:val="20"/>
        </w:rPr>
      </w:pPr>
      <w:r w:rsidRPr="00BA77A4">
        <w:rPr>
          <w:sz w:val="24"/>
          <w:szCs w:val="20"/>
        </w:rPr>
        <w:t>Requerimiento funcional No.34</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4038"/>
        <w:gridCol w:w="685"/>
        <w:gridCol w:w="4303"/>
      </w:tblGrid>
      <w:tr w:rsidR="00BA77A4" w:rsidRPr="00BA77A4" w14:paraId="5B760E2A" w14:textId="77777777" w:rsidTr="00BA77A4">
        <w:trPr>
          <w:trHeight w:val="900"/>
        </w:trPr>
        <w:tc>
          <w:tcPr>
            <w:tcW w:w="4038" w:type="dxa"/>
            <w:hideMark/>
          </w:tcPr>
          <w:p w14:paraId="07171F22" w14:textId="77777777" w:rsidR="00BA77A4" w:rsidRPr="00BA77A4" w:rsidRDefault="00BA77A4">
            <w:pPr>
              <w:rPr>
                <w:b/>
                <w:bCs/>
              </w:rPr>
            </w:pPr>
            <w:r w:rsidRPr="00BA77A4">
              <w:rPr>
                <w:b/>
                <w:bCs/>
              </w:rPr>
              <w:t>IDENTIFICADOR:</w:t>
            </w:r>
            <w:r w:rsidRPr="00BA77A4">
              <w:rPr>
                <w:b/>
                <w:bCs/>
              </w:rPr>
              <w:br/>
              <w:t>R34</w:t>
            </w:r>
          </w:p>
        </w:tc>
        <w:tc>
          <w:tcPr>
            <w:tcW w:w="4988" w:type="dxa"/>
            <w:gridSpan w:val="2"/>
            <w:hideMark/>
          </w:tcPr>
          <w:p w14:paraId="1D122083" w14:textId="77777777" w:rsidR="00BA77A4" w:rsidRPr="00BA77A4" w:rsidRDefault="00BA77A4" w:rsidP="00BA77A4">
            <w:pPr>
              <w:rPr>
                <w:b/>
                <w:bCs/>
              </w:rPr>
            </w:pPr>
            <w:r w:rsidRPr="00BA77A4">
              <w:rPr>
                <w:b/>
                <w:bCs/>
              </w:rPr>
              <w:t>NOMBRE:</w:t>
            </w:r>
            <w:r w:rsidRPr="00BA77A4">
              <w:rPr>
                <w:b/>
                <w:bCs/>
              </w:rPr>
              <w:br/>
              <w:t>Reportes de Ganancias Mensuales</w:t>
            </w:r>
          </w:p>
        </w:tc>
      </w:tr>
      <w:tr w:rsidR="00BA77A4" w:rsidRPr="00BA77A4" w14:paraId="60D040DB" w14:textId="77777777" w:rsidTr="00BA77A4">
        <w:trPr>
          <w:trHeight w:val="1200"/>
        </w:trPr>
        <w:tc>
          <w:tcPr>
            <w:tcW w:w="4038" w:type="dxa"/>
            <w:hideMark/>
          </w:tcPr>
          <w:p w14:paraId="5B0A5386" w14:textId="77777777" w:rsidR="00BA77A4" w:rsidRPr="00BA77A4" w:rsidRDefault="00BA77A4">
            <w:r w:rsidRPr="00BA77A4">
              <w:rPr>
                <w:b/>
                <w:bCs/>
              </w:rPr>
              <w:t>Tipo:</w:t>
            </w:r>
            <w:r w:rsidRPr="00BA77A4">
              <w:t xml:space="preserve"> </w:t>
            </w:r>
            <w:r w:rsidRPr="00BA77A4">
              <w:br/>
            </w:r>
            <w:r w:rsidRPr="00BA77A4">
              <w:rPr>
                <w:b/>
                <w:bCs/>
              </w:rPr>
              <w:t>(NECESARIO/DESEABLE)</w:t>
            </w:r>
            <w:r w:rsidRPr="00BA77A4">
              <w:t xml:space="preserve"> </w:t>
            </w:r>
            <w:r w:rsidRPr="00BA77A4">
              <w:br/>
              <w:t>Necesario</w:t>
            </w:r>
            <w:r w:rsidRPr="00BA77A4">
              <w:br/>
            </w:r>
            <w:r w:rsidRPr="00BA77A4">
              <w:rPr>
                <w:b/>
                <w:bCs/>
              </w:rPr>
              <w:t xml:space="preserve">  </w:t>
            </w:r>
          </w:p>
        </w:tc>
        <w:tc>
          <w:tcPr>
            <w:tcW w:w="4988" w:type="dxa"/>
            <w:gridSpan w:val="2"/>
            <w:hideMark/>
          </w:tcPr>
          <w:p w14:paraId="36331598" w14:textId="560E8307" w:rsidR="00BA77A4" w:rsidRPr="00BA77A4" w:rsidRDefault="00BA77A4" w:rsidP="00BA77A4">
            <w:pPr>
              <w:rPr>
                <w:b/>
                <w:bCs/>
              </w:rPr>
            </w:pPr>
            <w:r w:rsidRPr="00BA77A4">
              <w:rPr>
                <w:b/>
                <w:bCs/>
              </w:rPr>
              <w:br/>
              <w:t xml:space="preserve">PRIORIDAD DE </w:t>
            </w:r>
            <w:r w:rsidRPr="00BA77A4">
              <w:rPr>
                <w:b/>
                <w:bCs/>
              </w:rPr>
              <w:br/>
              <w:t xml:space="preserve">DESARROLLO: </w:t>
            </w:r>
            <w:r w:rsidRPr="00BA77A4">
              <w:br/>
              <w:t xml:space="preserve">Alta </w:t>
            </w:r>
            <w:r w:rsidRPr="00BA77A4">
              <w:rPr>
                <w:b/>
                <w:bCs/>
              </w:rPr>
              <w:t xml:space="preserve"> </w:t>
            </w:r>
          </w:p>
        </w:tc>
      </w:tr>
      <w:tr w:rsidR="00BA77A4" w:rsidRPr="00BA77A4" w14:paraId="5F723AA6" w14:textId="77777777" w:rsidTr="00BA77A4">
        <w:trPr>
          <w:trHeight w:val="3195"/>
        </w:trPr>
        <w:tc>
          <w:tcPr>
            <w:tcW w:w="4723" w:type="dxa"/>
            <w:gridSpan w:val="2"/>
            <w:hideMark/>
          </w:tcPr>
          <w:p w14:paraId="30550D31" w14:textId="77777777" w:rsidR="00BA77A4" w:rsidRPr="00BA77A4" w:rsidRDefault="00BA77A4">
            <w:pPr>
              <w:rPr>
                <w:b/>
                <w:bCs/>
              </w:rPr>
            </w:pPr>
            <w:r w:rsidRPr="00BA77A4">
              <w:rPr>
                <w:b/>
                <w:bCs/>
              </w:rPr>
              <w:t xml:space="preserve">ENTRADA: </w:t>
            </w:r>
            <w:r w:rsidRPr="00BA77A4">
              <w:br/>
            </w:r>
            <w:r w:rsidRPr="00BA77A4">
              <w:br/>
              <w:t>1. Mes y Año Seleccionados: El usuario selecciona el mes y el año para los cuales desea generar el informe de ganancias mensuales.</w:t>
            </w:r>
          </w:p>
        </w:tc>
        <w:tc>
          <w:tcPr>
            <w:tcW w:w="4303" w:type="dxa"/>
            <w:hideMark/>
          </w:tcPr>
          <w:p w14:paraId="49E7DF66" w14:textId="047649A1" w:rsidR="00BA77A4" w:rsidRPr="00BA77A4" w:rsidRDefault="00BA77A4">
            <w:pPr>
              <w:rPr>
                <w:b/>
                <w:bCs/>
              </w:rPr>
            </w:pPr>
            <w:r w:rsidRPr="00BA77A4">
              <w:rPr>
                <w:b/>
                <w:bCs/>
              </w:rPr>
              <w:t xml:space="preserve">SALIDA: </w:t>
            </w:r>
            <w:r w:rsidRPr="00BA77A4">
              <w:rPr>
                <w:b/>
                <w:bCs/>
              </w:rPr>
              <w:br/>
            </w:r>
            <w:r w:rsidRPr="00BA77A4">
              <w:t>Informe de Ganancias Mensuales: El sistema genera un informe que muestra las ganancias netas para el mes seleccionado, calculadas restando los costos operativos de los ingresos totales.</w:t>
            </w:r>
            <w:r w:rsidRPr="00BA77A4">
              <w:br/>
              <w:t>Detalles del Informe: El informe incluye detalles sobre los ingresos totales por tipo de vehículo y medios de pago y las ganancias netas para el mes seleccionado.</w:t>
            </w:r>
            <w:r w:rsidRPr="00BA77A4">
              <w:br/>
              <w:t>Total de Ganancias: Al final del informe, se muestra el total de ganancias netas para el mes seleccionado.</w:t>
            </w:r>
          </w:p>
        </w:tc>
      </w:tr>
      <w:tr w:rsidR="00BA77A4" w:rsidRPr="00BA77A4" w14:paraId="1D79F264" w14:textId="77777777" w:rsidTr="00BA77A4">
        <w:trPr>
          <w:trHeight w:val="1395"/>
        </w:trPr>
        <w:tc>
          <w:tcPr>
            <w:tcW w:w="9026" w:type="dxa"/>
            <w:gridSpan w:val="3"/>
            <w:hideMark/>
          </w:tcPr>
          <w:p w14:paraId="3C40D00A" w14:textId="785C3201" w:rsidR="00BA77A4" w:rsidRPr="00BA77A4" w:rsidRDefault="00BA77A4">
            <w:pPr>
              <w:rPr>
                <w:b/>
                <w:bCs/>
              </w:rPr>
            </w:pPr>
            <w:r w:rsidRPr="00BA77A4">
              <w:rPr>
                <w:b/>
                <w:bCs/>
              </w:rPr>
              <w:lastRenderedPageBreak/>
              <w:t>DESCRIPCIÓN:</w:t>
            </w:r>
            <w:r w:rsidRPr="00BA77A4">
              <w:rPr>
                <w:b/>
                <w:bCs/>
              </w:rPr>
              <w:br/>
            </w:r>
            <w:r w:rsidRPr="00BA77A4">
              <w:t>El Sistema deberá permitir al usuario colaborador generar informes mensuales de las ganancias de la actividad económica del parqueadero, esto con fines de evaluación de rendimientos y contables. Debe generar el reporte discriminando el monto por tipo de vehículos y medios de pago y un total global.</w:t>
            </w:r>
          </w:p>
        </w:tc>
      </w:tr>
      <w:tr w:rsidR="00BA77A4" w:rsidRPr="00BA77A4" w14:paraId="4CED6ADE" w14:textId="77777777" w:rsidTr="00BA77A4">
        <w:trPr>
          <w:trHeight w:val="960"/>
        </w:trPr>
        <w:tc>
          <w:tcPr>
            <w:tcW w:w="9026" w:type="dxa"/>
            <w:gridSpan w:val="3"/>
            <w:hideMark/>
          </w:tcPr>
          <w:p w14:paraId="6A54A93D" w14:textId="77777777" w:rsidR="00BA77A4" w:rsidRPr="00BA77A4" w:rsidRDefault="00BA77A4">
            <w:pPr>
              <w:rPr>
                <w:b/>
                <w:bCs/>
              </w:rPr>
            </w:pPr>
            <w:r w:rsidRPr="00BA77A4">
              <w:rPr>
                <w:b/>
                <w:bCs/>
              </w:rPr>
              <w:t xml:space="preserve">PRECONDICIÓN: </w:t>
            </w:r>
            <w:r w:rsidRPr="00BA77A4">
              <w:rPr>
                <w:b/>
                <w:bCs/>
              </w:rPr>
              <w:br/>
            </w:r>
            <w:r w:rsidRPr="00BA77A4">
              <w:t>El usuario tiene acceso al sistema de gestión del parqueadero.</w:t>
            </w:r>
            <w:r w:rsidRPr="00BA77A4">
              <w:br/>
              <w:t>El sistema está operativo y tiene la funcionalidad de generar informes de ganancias disponibles.</w:t>
            </w:r>
          </w:p>
        </w:tc>
      </w:tr>
      <w:tr w:rsidR="00BA77A4" w:rsidRPr="00BA77A4" w14:paraId="162FB665" w14:textId="77777777" w:rsidTr="00BA77A4">
        <w:trPr>
          <w:trHeight w:val="630"/>
        </w:trPr>
        <w:tc>
          <w:tcPr>
            <w:tcW w:w="9026" w:type="dxa"/>
            <w:gridSpan w:val="3"/>
            <w:hideMark/>
          </w:tcPr>
          <w:p w14:paraId="4B299B18" w14:textId="77777777" w:rsidR="00BA77A4" w:rsidRPr="00BA77A4" w:rsidRDefault="00BA77A4">
            <w:pPr>
              <w:rPr>
                <w:b/>
                <w:bCs/>
              </w:rPr>
            </w:pPr>
            <w:r w:rsidRPr="00BA77A4">
              <w:rPr>
                <w:b/>
                <w:bCs/>
              </w:rPr>
              <w:t>POSCONDICIÓN:</w:t>
            </w:r>
            <w:r w:rsidRPr="00BA77A4">
              <w:rPr>
                <w:b/>
                <w:bCs/>
              </w:rPr>
              <w:br/>
            </w:r>
            <w:r w:rsidRPr="00BA77A4">
              <w:t>Se genera un informe de ganancias mensuales con éxito.</w:t>
            </w:r>
          </w:p>
        </w:tc>
      </w:tr>
      <w:tr w:rsidR="00BA77A4" w:rsidRPr="00BA77A4" w14:paraId="08EF7772" w14:textId="77777777" w:rsidTr="00BA77A4">
        <w:trPr>
          <w:trHeight w:val="2085"/>
        </w:trPr>
        <w:tc>
          <w:tcPr>
            <w:tcW w:w="9026" w:type="dxa"/>
            <w:gridSpan w:val="3"/>
            <w:hideMark/>
          </w:tcPr>
          <w:p w14:paraId="3F750FE4" w14:textId="77777777" w:rsidR="00BA77A4" w:rsidRPr="00BA77A4" w:rsidRDefault="00BA77A4">
            <w:pPr>
              <w:rPr>
                <w:b/>
                <w:bCs/>
              </w:rPr>
            </w:pPr>
            <w:r w:rsidRPr="00BA77A4">
              <w:rPr>
                <w:b/>
                <w:bCs/>
              </w:rPr>
              <w:t xml:space="preserve">MANEJO DE SITUACIONES ANORMALES </w:t>
            </w:r>
            <w:r w:rsidRPr="00BA77A4">
              <w:rPr>
                <w:b/>
                <w:bCs/>
              </w:rPr>
              <w:br/>
            </w:r>
            <w:r w:rsidRPr="00BA77A4">
              <w:t>Si no hay datos disponibles para el mes seleccionado, el sistema debe mostrar un mensaje indicando que no hay información para mostrar en el informe.</w:t>
            </w:r>
            <w:r w:rsidRPr="00BA77A4">
              <w:br/>
              <w:t>Errores de Generación:</w:t>
            </w:r>
            <w:r w:rsidRPr="00BA77A4">
              <w:br/>
            </w:r>
            <w:r w:rsidRPr="00BA77A4">
              <w:br/>
              <w:t>Si se producen errores durante la generación del informe, como problemas de conexión o datos incorrectos, el sistema debe informar al usuario sobre el problema y proporcionar instrucciones sobre cómo proceder.</w:t>
            </w:r>
          </w:p>
        </w:tc>
      </w:tr>
      <w:tr w:rsidR="00BA77A4" w:rsidRPr="00BA77A4" w14:paraId="79F48376" w14:textId="77777777" w:rsidTr="00BA77A4">
        <w:trPr>
          <w:trHeight w:val="5535"/>
        </w:trPr>
        <w:tc>
          <w:tcPr>
            <w:tcW w:w="9026" w:type="dxa"/>
            <w:gridSpan w:val="3"/>
            <w:hideMark/>
          </w:tcPr>
          <w:p w14:paraId="65C60D2E" w14:textId="77777777" w:rsidR="00BA77A4" w:rsidRPr="00BA77A4" w:rsidRDefault="00BA77A4">
            <w:pPr>
              <w:rPr>
                <w:b/>
                <w:bCs/>
              </w:rPr>
            </w:pPr>
            <w:r w:rsidRPr="00BA77A4">
              <w:rPr>
                <w:b/>
                <w:bCs/>
              </w:rPr>
              <w:t xml:space="preserve">CRITERIOS DE ACEPTACIÓN: </w:t>
            </w:r>
            <w:r w:rsidRPr="00BA77A4">
              <w:rPr>
                <w:b/>
                <w:bCs/>
              </w:rPr>
              <w:br/>
            </w:r>
            <w:r w:rsidRPr="00BA77A4">
              <w:t>Interfaz de Generación de Informe:</w:t>
            </w:r>
            <w:r w:rsidRPr="00BA77A4">
              <w:br/>
            </w:r>
            <w:r w:rsidRPr="00BA77A4">
              <w:br/>
              <w:t>El sistema proporciona una interfaz clara y fácil de usar para que el usuario seleccione la opción de generar un informe de ganancias mensuales.</w:t>
            </w:r>
            <w:r w:rsidRPr="00BA77A4">
              <w:br/>
              <w:t>Selección del Mes y Año:</w:t>
            </w:r>
            <w:r w:rsidRPr="00BA77A4">
              <w:br/>
            </w:r>
            <w:r w:rsidRPr="00BA77A4">
              <w:br/>
              <w:t>El usuario puede seleccionar el mes y año específicos para los cuales desea generar el informe de ganancias.</w:t>
            </w:r>
            <w:r w:rsidRPr="00BA77A4">
              <w:br/>
              <w:t>Cálculo de Ganancias:</w:t>
            </w:r>
            <w:r w:rsidRPr="00BA77A4">
              <w:br/>
            </w:r>
            <w:r w:rsidRPr="00BA77A4">
              <w:br/>
              <w:t>El sistema calcula las ganancias mensuales restando los costos operativos (gastos) de los ingresos totales para el mes seleccionado.</w:t>
            </w:r>
            <w:r w:rsidRPr="00BA77A4">
              <w:br/>
              <w:t>Visualización de Detalles:</w:t>
            </w:r>
            <w:r w:rsidRPr="00BA77A4">
              <w:br/>
            </w:r>
            <w:r w:rsidRPr="00BA77A4">
              <w:br/>
              <w:t>El informe muestra detalles completos de las ganancias mensuales, incluyendo ingresos totales, costos operativos, y ganancias netas.</w:t>
            </w:r>
            <w:r w:rsidRPr="00BA77A4">
              <w:br/>
              <w:t>Total de Ganancias:</w:t>
            </w:r>
            <w:r w:rsidRPr="00BA77A4">
              <w:br/>
            </w:r>
            <w:r w:rsidRPr="00BA77A4">
              <w:br/>
              <w:t>Al final del informe, se muestra el total de ganancias netas para el mes seleccionado</w:t>
            </w:r>
          </w:p>
        </w:tc>
      </w:tr>
    </w:tbl>
    <w:p w14:paraId="2D91AADC" w14:textId="77777777" w:rsidR="00BA77A4" w:rsidRDefault="00BA77A4" w:rsidP="005F43D2"/>
    <w:p w14:paraId="35806B7A" w14:textId="77777777" w:rsidR="00BA77A4" w:rsidRDefault="00BA77A4" w:rsidP="005F43D2"/>
    <w:p w14:paraId="38BA6528" w14:textId="77777777" w:rsidR="00BA77A4" w:rsidRDefault="00BA77A4" w:rsidP="005F43D2"/>
    <w:p w14:paraId="3C9DADD3" w14:textId="77777777" w:rsidR="00BA77A4" w:rsidRDefault="00BA77A4" w:rsidP="005F43D2"/>
    <w:p w14:paraId="284998B0" w14:textId="77777777" w:rsidR="00BA77A4" w:rsidRDefault="00BA77A4" w:rsidP="005F43D2"/>
    <w:p w14:paraId="27400F3B" w14:textId="77777777" w:rsidR="00BA77A4" w:rsidRDefault="00BA77A4" w:rsidP="005F43D2"/>
    <w:p w14:paraId="72959D09" w14:textId="77777777" w:rsidR="00BA77A4" w:rsidRDefault="00BA77A4" w:rsidP="005F43D2"/>
    <w:p w14:paraId="3F5ED912" w14:textId="77777777" w:rsidR="008D5674" w:rsidRDefault="008D5674" w:rsidP="005F43D2"/>
    <w:p w14:paraId="6BEEE6A7" w14:textId="77777777" w:rsidR="008D5674" w:rsidRDefault="008D5674" w:rsidP="005F43D2"/>
    <w:p w14:paraId="50DC3374" w14:textId="77777777" w:rsidR="008D5674" w:rsidRDefault="008D5674" w:rsidP="005F43D2"/>
    <w:p w14:paraId="0F15F65D" w14:textId="77777777" w:rsidR="008D5674" w:rsidRDefault="008D5674" w:rsidP="005F43D2"/>
    <w:p w14:paraId="046CEF81" w14:textId="77777777" w:rsidR="008D5674" w:rsidRDefault="008D5674" w:rsidP="005F43D2"/>
    <w:p w14:paraId="6B102AFF" w14:textId="77777777" w:rsidR="008D5674" w:rsidRDefault="008D5674" w:rsidP="005F43D2"/>
    <w:p w14:paraId="66B338FF" w14:textId="77777777" w:rsidR="008D5674" w:rsidRDefault="008D5674" w:rsidP="005F43D2"/>
    <w:p w14:paraId="5108C938" w14:textId="77777777" w:rsidR="008D5674" w:rsidRDefault="008D5674" w:rsidP="005F43D2"/>
    <w:p w14:paraId="051A98E2" w14:textId="6F1680B2" w:rsidR="00BA77A4" w:rsidRDefault="00BA77A4" w:rsidP="00BA77A4">
      <w:pPr>
        <w:jc w:val="center"/>
      </w:pPr>
      <w:r>
        <w:t>Requerimientos no funcionales</w:t>
      </w:r>
    </w:p>
    <w:p w14:paraId="365304AA" w14:textId="67D566C8" w:rsidR="00BA77A4" w:rsidRPr="00BA77A4" w:rsidRDefault="00BA77A4" w:rsidP="00BA77A4">
      <w:pPr>
        <w:pStyle w:val="Descripcin"/>
        <w:keepNext/>
        <w:rPr>
          <w:b/>
          <w:bCs/>
          <w:i w:val="0"/>
          <w:iCs w:val="0"/>
          <w:sz w:val="24"/>
          <w:szCs w:val="20"/>
        </w:rPr>
      </w:pPr>
      <w:r w:rsidRPr="00BA77A4">
        <w:rPr>
          <w:b/>
          <w:bCs/>
          <w:i w:val="0"/>
          <w:iCs w:val="0"/>
          <w:sz w:val="24"/>
          <w:szCs w:val="20"/>
        </w:rPr>
        <w:t xml:space="preserve">Tabla </w:t>
      </w:r>
      <w:r w:rsidRPr="00BA77A4">
        <w:rPr>
          <w:b/>
          <w:bCs/>
          <w:i w:val="0"/>
          <w:iCs w:val="0"/>
          <w:sz w:val="24"/>
          <w:szCs w:val="20"/>
        </w:rPr>
        <w:fldChar w:fldCharType="begin"/>
      </w:r>
      <w:r w:rsidRPr="00BA77A4">
        <w:rPr>
          <w:b/>
          <w:bCs/>
          <w:i w:val="0"/>
          <w:iCs w:val="0"/>
          <w:sz w:val="24"/>
          <w:szCs w:val="20"/>
        </w:rPr>
        <w:instrText xml:space="preserve"> SEQ Tabla \* ARABIC </w:instrText>
      </w:r>
      <w:r w:rsidRPr="00BA77A4">
        <w:rPr>
          <w:b/>
          <w:bCs/>
          <w:i w:val="0"/>
          <w:iCs w:val="0"/>
          <w:sz w:val="24"/>
          <w:szCs w:val="20"/>
        </w:rPr>
        <w:fldChar w:fldCharType="separate"/>
      </w:r>
      <w:r>
        <w:rPr>
          <w:b/>
          <w:bCs/>
          <w:i w:val="0"/>
          <w:iCs w:val="0"/>
          <w:noProof/>
          <w:sz w:val="24"/>
          <w:szCs w:val="20"/>
        </w:rPr>
        <w:t>36</w:t>
      </w:r>
      <w:r w:rsidRPr="00BA77A4">
        <w:rPr>
          <w:b/>
          <w:bCs/>
          <w:i w:val="0"/>
          <w:iCs w:val="0"/>
          <w:sz w:val="24"/>
          <w:szCs w:val="20"/>
        </w:rPr>
        <w:fldChar w:fldCharType="end"/>
      </w:r>
      <w:r w:rsidRPr="00BA77A4">
        <w:rPr>
          <w:b/>
          <w:bCs/>
          <w:i w:val="0"/>
          <w:iCs w:val="0"/>
          <w:sz w:val="24"/>
          <w:szCs w:val="20"/>
        </w:rPr>
        <w:t xml:space="preserve"> </w:t>
      </w:r>
    </w:p>
    <w:p w14:paraId="79A5FB42" w14:textId="03F703A2" w:rsidR="00BA77A4" w:rsidRPr="00BA77A4" w:rsidRDefault="00BA77A4" w:rsidP="00BA77A4">
      <w:pPr>
        <w:pStyle w:val="Descripcin"/>
        <w:keepNext/>
        <w:rPr>
          <w:sz w:val="24"/>
          <w:szCs w:val="20"/>
        </w:rPr>
      </w:pPr>
      <w:r w:rsidRPr="00BA77A4">
        <w:rPr>
          <w:sz w:val="24"/>
          <w:szCs w:val="20"/>
        </w:rPr>
        <w:t>Requerimiento NO funcional No.1</w:t>
      </w:r>
    </w:p>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BA77A4" w:rsidRPr="00BA77A4" w14:paraId="0353D260" w14:textId="77777777" w:rsidTr="0073647B">
        <w:tc>
          <w:tcPr>
            <w:tcW w:w="8828" w:type="dxa"/>
            <w:gridSpan w:val="2"/>
          </w:tcPr>
          <w:p w14:paraId="150531CA" w14:textId="77777777" w:rsidR="00BA77A4" w:rsidRPr="00BA77A4" w:rsidRDefault="00BA77A4" w:rsidP="00BA77A4">
            <w:pPr>
              <w:spacing w:line="480" w:lineRule="auto"/>
              <w:rPr>
                <w:b/>
                <w:bCs/>
                <w:lang w:val="es-CO"/>
              </w:rPr>
            </w:pPr>
            <w:r w:rsidRPr="00BA77A4">
              <w:rPr>
                <w:b/>
                <w:bCs/>
                <w:lang w:val="es-CO"/>
              </w:rPr>
              <w:t>REQUERIMIENTO NO FUNCIONAL</w:t>
            </w:r>
          </w:p>
        </w:tc>
      </w:tr>
      <w:tr w:rsidR="00BA77A4" w:rsidRPr="00BA77A4" w14:paraId="47E6537C" w14:textId="77777777" w:rsidTr="0073647B">
        <w:tc>
          <w:tcPr>
            <w:tcW w:w="4414" w:type="dxa"/>
          </w:tcPr>
          <w:p w14:paraId="41BA64FF" w14:textId="77777777" w:rsidR="00BA77A4" w:rsidRPr="00BA77A4" w:rsidRDefault="00BA77A4" w:rsidP="00BA77A4">
            <w:pPr>
              <w:spacing w:line="480" w:lineRule="auto"/>
              <w:rPr>
                <w:b/>
                <w:bCs/>
                <w:lang w:val="es-CO"/>
              </w:rPr>
            </w:pPr>
            <w:r w:rsidRPr="00BA77A4">
              <w:rPr>
                <w:b/>
                <w:bCs/>
                <w:lang w:val="es-CO"/>
              </w:rPr>
              <w:t xml:space="preserve">ID REQUERIMIENTO: </w:t>
            </w:r>
          </w:p>
          <w:p w14:paraId="26C1665A" w14:textId="77777777" w:rsidR="00BA77A4" w:rsidRPr="00BA77A4" w:rsidRDefault="00BA77A4" w:rsidP="00BA77A4">
            <w:pPr>
              <w:spacing w:line="480" w:lineRule="auto"/>
              <w:rPr>
                <w:lang w:val="es-CO"/>
              </w:rPr>
            </w:pPr>
            <w:r w:rsidRPr="00BA77A4">
              <w:rPr>
                <w:lang w:val="es-CO"/>
              </w:rPr>
              <w:t>RNF01</w:t>
            </w:r>
          </w:p>
        </w:tc>
        <w:tc>
          <w:tcPr>
            <w:tcW w:w="4414" w:type="dxa"/>
          </w:tcPr>
          <w:p w14:paraId="648061C3" w14:textId="77777777" w:rsidR="00BA77A4" w:rsidRPr="00BA77A4" w:rsidRDefault="00BA77A4" w:rsidP="00BA77A4">
            <w:pPr>
              <w:spacing w:line="480" w:lineRule="auto"/>
              <w:rPr>
                <w:b/>
                <w:bCs/>
                <w:lang w:val="es-CO"/>
              </w:rPr>
            </w:pPr>
            <w:r w:rsidRPr="00BA77A4">
              <w:rPr>
                <w:b/>
                <w:bCs/>
                <w:lang w:val="es-CO"/>
              </w:rPr>
              <w:t>NOMBRE REQUERIMIENTO:</w:t>
            </w:r>
          </w:p>
          <w:p w14:paraId="2C33523A" w14:textId="77777777" w:rsidR="00BA77A4" w:rsidRPr="00BA77A4" w:rsidRDefault="00BA77A4" w:rsidP="00BA77A4">
            <w:pPr>
              <w:spacing w:line="480" w:lineRule="auto"/>
              <w:rPr>
                <w:lang w:val="es-CO"/>
              </w:rPr>
            </w:pPr>
            <w:r w:rsidRPr="00BA77A4">
              <w:rPr>
                <w:lang w:val="es-CO"/>
              </w:rPr>
              <w:t>Cifrado de información</w:t>
            </w:r>
          </w:p>
        </w:tc>
      </w:tr>
      <w:tr w:rsidR="00BA77A4" w:rsidRPr="00BA77A4" w14:paraId="13BAB57E" w14:textId="77777777" w:rsidTr="0073647B">
        <w:tc>
          <w:tcPr>
            <w:tcW w:w="4414" w:type="dxa"/>
          </w:tcPr>
          <w:p w14:paraId="6A1DA2C5" w14:textId="77777777" w:rsidR="00BA77A4" w:rsidRPr="00BA77A4" w:rsidRDefault="00BA77A4" w:rsidP="00BA77A4">
            <w:pPr>
              <w:spacing w:line="480" w:lineRule="auto"/>
              <w:rPr>
                <w:lang w:val="es-CO"/>
              </w:rPr>
            </w:pPr>
            <w:r w:rsidRPr="00BA77A4">
              <w:rPr>
                <w:b/>
                <w:bCs/>
                <w:lang w:val="es-CO"/>
              </w:rPr>
              <w:t>TIPO REQUERIMIENTO:</w:t>
            </w:r>
            <w:r w:rsidRPr="00BA77A4">
              <w:rPr>
                <w:lang w:val="es-CO"/>
              </w:rPr>
              <w:t xml:space="preserve"> Seguridad</w:t>
            </w:r>
          </w:p>
          <w:p w14:paraId="0DFA60E5" w14:textId="77777777" w:rsidR="00BA77A4" w:rsidRPr="00BA77A4" w:rsidRDefault="00BA77A4" w:rsidP="00BA77A4">
            <w:pPr>
              <w:spacing w:line="480" w:lineRule="auto"/>
              <w:rPr>
                <w:b/>
                <w:bCs/>
                <w:lang w:val="es-CO"/>
              </w:rPr>
            </w:pPr>
          </w:p>
        </w:tc>
        <w:tc>
          <w:tcPr>
            <w:tcW w:w="4414" w:type="dxa"/>
          </w:tcPr>
          <w:p w14:paraId="5963F84C" w14:textId="77777777" w:rsidR="00BA77A4" w:rsidRPr="00BA77A4" w:rsidRDefault="00BA77A4" w:rsidP="00BA77A4">
            <w:pPr>
              <w:spacing w:line="480" w:lineRule="auto"/>
              <w:rPr>
                <w:lang w:val="es-CO"/>
              </w:rPr>
            </w:pPr>
            <w:r w:rsidRPr="00BA77A4">
              <w:rPr>
                <w:b/>
                <w:bCs/>
                <w:lang w:val="es-CO"/>
              </w:rPr>
              <w:t>PRIORIDAD</w:t>
            </w:r>
            <w:r w:rsidRPr="00BA77A4">
              <w:rPr>
                <w:lang w:val="es-CO"/>
              </w:rPr>
              <w:t>: Alta</w:t>
            </w:r>
          </w:p>
          <w:p w14:paraId="6B3963E8" w14:textId="77777777" w:rsidR="00BA77A4" w:rsidRPr="00BA77A4" w:rsidRDefault="00BA77A4" w:rsidP="00BA77A4">
            <w:pPr>
              <w:spacing w:line="480" w:lineRule="auto"/>
              <w:rPr>
                <w:b/>
                <w:bCs/>
                <w:lang w:val="es-CO"/>
              </w:rPr>
            </w:pPr>
          </w:p>
        </w:tc>
      </w:tr>
      <w:tr w:rsidR="00BA77A4" w:rsidRPr="00BA77A4" w14:paraId="076215DB" w14:textId="77777777" w:rsidTr="0073647B">
        <w:tc>
          <w:tcPr>
            <w:tcW w:w="8828" w:type="dxa"/>
            <w:gridSpan w:val="2"/>
          </w:tcPr>
          <w:p w14:paraId="7CD16023" w14:textId="77777777" w:rsidR="00BA77A4" w:rsidRPr="00BA77A4" w:rsidRDefault="00BA77A4" w:rsidP="00BA77A4">
            <w:pPr>
              <w:spacing w:line="480" w:lineRule="auto"/>
              <w:rPr>
                <w:b/>
                <w:bCs/>
                <w:lang w:val="es-CO"/>
              </w:rPr>
            </w:pPr>
            <w:r w:rsidRPr="00BA77A4">
              <w:rPr>
                <w:b/>
                <w:bCs/>
                <w:lang w:val="es-CO"/>
              </w:rPr>
              <w:t>DESCRIPCIÓN REQUERIMIENTO NO FUNCIONAL</w:t>
            </w:r>
          </w:p>
        </w:tc>
      </w:tr>
      <w:tr w:rsidR="00BA77A4" w:rsidRPr="00BA77A4" w14:paraId="559BB051" w14:textId="77777777" w:rsidTr="0073647B">
        <w:tc>
          <w:tcPr>
            <w:tcW w:w="8828" w:type="dxa"/>
            <w:gridSpan w:val="2"/>
          </w:tcPr>
          <w:p w14:paraId="58ED1ED7" w14:textId="77777777" w:rsidR="00BA77A4" w:rsidRPr="00BA77A4" w:rsidRDefault="00BA77A4" w:rsidP="00BA77A4">
            <w:pPr>
              <w:spacing w:line="480" w:lineRule="auto"/>
              <w:rPr>
                <w:lang w:val="es-CO"/>
              </w:rPr>
            </w:pPr>
            <w:r w:rsidRPr="00BA77A4">
              <w:rPr>
                <w:lang w:val="es-CO"/>
              </w:rPr>
              <w:t>La información de los usuarios y transacciones debe estar cifrada, para garantizar un software seguro y confiable para los usuarios</w:t>
            </w:r>
          </w:p>
          <w:p w14:paraId="1BC5055C" w14:textId="77777777" w:rsidR="00BA77A4" w:rsidRPr="00BA77A4" w:rsidRDefault="00BA77A4" w:rsidP="00BA77A4">
            <w:pPr>
              <w:spacing w:line="480" w:lineRule="auto"/>
              <w:rPr>
                <w:lang w:val="es-CO"/>
              </w:rPr>
            </w:pPr>
          </w:p>
          <w:p w14:paraId="706B596F" w14:textId="77777777" w:rsidR="00BA77A4" w:rsidRPr="00BA77A4" w:rsidRDefault="00BA77A4" w:rsidP="00BA77A4">
            <w:pPr>
              <w:spacing w:line="480" w:lineRule="auto"/>
              <w:rPr>
                <w:lang w:val="es-CO"/>
              </w:rPr>
            </w:pPr>
          </w:p>
          <w:p w14:paraId="6152EE4F" w14:textId="77777777" w:rsidR="00BA77A4" w:rsidRPr="00BA77A4" w:rsidRDefault="00BA77A4" w:rsidP="00BA77A4">
            <w:pPr>
              <w:spacing w:line="480" w:lineRule="auto"/>
              <w:rPr>
                <w:lang w:val="es-CO"/>
              </w:rPr>
            </w:pPr>
          </w:p>
          <w:p w14:paraId="458D379F" w14:textId="77777777" w:rsidR="00BA77A4" w:rsidRPr="00BA77A4" w:rsidRDefault="00BA77A4" w:rsidP="00BA77A4">
            <w:pPr>
              <w:spacing w:line="480" w:lineRule="auto"/>
              <w:rPr>
                <w:lang w:val="es-CO"/>
              </w:rPr>
            </w:pPr>
          </w:p>
        </w:tc>
      </w:tr>
      <w:tr w:rsidR="00BA77A4" w:rsidRPr="00BA77A4" w14:paraId="20921B7F" w14:textId="77777777" w:rsidTr="0073647B">
        <w:tc>
          <w:tcPr>
            <w:tcW w:w="8828" w:type="dxa"/>
            <w:gridSpan w:val="2"/>
          </w:tcPr>
          <w:p w14:paraId="50C8004C" w14:textId="77777777" w:rsidR="00BA77A4" w:rsidRPr="00BA77A4" w:rsidRDefault="00BA77A4" w:rsidP="00BA77A4">
            <w:pPr>
              <w:spacing w:line="480" w:lineRule="auto"/>
              <w:rPr>
                <w:b/>
                <w:bCs/>
                <w:lang w:val="es-CO"/>
              </w:rPr>
            </w:pPr>
            <w:r w:rsidRPr="00BA77A4">
              <w:rPr>
                <w:b/>
                <w:bCs/>
                <w:lang w:val="es-CO"/>
              </w:rPr>
              <w:lastRenderedPageBreak/>
              <w:t>OBSERVACIONES:</w:t>
            </w:r>
          </w:p>
          <w:p w14:paraId="23C03A87" w14:textId="77777777" w:rsidR="00BA77A4" w:rsidRPr="00BA77A4" w:rsidRDefault="00BA77A4" w:rsidP="00BA77A4">
            <w:pPr>
              <w:spacing w:line="480" w:lineRule="auto"/>
              <w:rPr>
                <w:lang w:val="es-CO"/>
              </w:rPr>
            </w:pPr>
          </w:p>
        </w:tc>
      </w:tr>
      <w:tr w:rsidR="00BA77A4" w:rsidRPr="00BA77A4" w14:paraId="42190EF0" w14:textId="77777777" w:rsidTr="0073647B">
        <w:tc>
          <w:tcPr>
            <w:tcW w:w="8828" w:type="dxa"/>
            <w:gridSpan w:val="2"/>
          </w:tcPr>
          <w:p w14:paraId="2035916F" w14:textId="77777777" w:rsidR="00BA77A4" w:rsidRPr="00BA77A4" w:rsidRDefault="00BA77A4" w:rsidP="00BA77A4">
            <w:pPr>
              <w:spacing w:line="480" w:lineRule="auto"/>
              <w:rPr>
                <w:b/>
                <w:bCs/>
                <w:lang w:val="es-CO"/>
              </w:rPr>
            </w:pPr>
            <w:r w:rsidRPr="00BA77A4">
              <w:rPr>
                <w:b/>
                <w:bCs/>
                <w:lang w:val="es-CO"/>
              </w:rPr>
              <w:t>ELABORADO POR: Jhoan Marin</w:t>
            </w:r>
          </w:p>
        </w:tc>
      </w:tr>
    </w:tbl>
    <w:p w14:paraId="2F6FC7CF" w14:textId="77777777" w:rsidR="00BA77A4" w:rsidRDefault="00BA77A4" w:rsidP="00BA77A4"/>
    <w:p w14:paraId="655BC23D" w14:textId="77777777" w:rsidR="00BA77A4" w:rsidRDefault="00BA77A4" w:rsidP="00BA77A4"/>
    <w:p w14:paraId="49B26AC3" w14:textId="77777777" w:rsidR="00BA77A4" w:rsidRDefault="00BA77A4" w:rsidP="00BA77A4"/>
    <w:p w14:paraId="6541740F" w14:textId="77777777" w:rsidR="00BA77A4" w:rsidRDefault="00BA77A4" w:rsidP="00BA77A4"/>
    <w:p w14:paraId="104E83A6" w14:textId="77777777" w:rsidR="00BA77A4" w:rsidRDefault="00BA77A4" w:rsidP="00BA77A4"/>
    <w:p w14:paraId="06A5CFD2" w14:textId="77777777" w:rsidR="008D5674" w:rsidRDefault="008D5674" w:rsidP="00BA77A4"/>
    <w:p w14:paraId="1ABFE0B5" w14:textId="77777777" w:rsidR="008D5674" w:rsidRDefault="008D5674" w:rsidP="00BA77A4"/>
    <w:p w14:paraId="2BC66605" w14:textId="77777777" w:rsidR="008D5674" w:rsidRDefault="008D5674" w:rsidP="00BA77A4"/>
    <w:p w14:paraId="63A1C391" w14:textId="77777777" w:rsidR="008D5674" w:rsidRDefault="008D5674" w:rsidP="00BA77A4"/>
    <w:p w14:paraId="0CC1D62E" w14:textId="77777777" w:rsidR="00BA77A4" w:rsidRPr="00BA77A4" w:rsidRDefault="00BA77A4" w:rsidP="00BA77A4">
      <w:pPr>
        <w:rPr>
          <w:b/>
          <w:bCs/>
        </w:rPr>
      </w:pPr>
    </w:p>
    <w:p w14:paraId="61AB0DF7" w14:textId="77777777" w:rsidR="00BA77A4" w:rsidRPr="00BA77A4" w:rsidRDefault="00BA77A4" w:rsidP="00BA77A4">
      <w:pPr>
        <w:pStyle w:val="Descripcin"/>
        <w:keepNext/>
        <w:rPr>
          <w:b/>
          <w:bCs/>
          <w:i w:val="0"/>
          <w:iCs w:val="0"/>
          <w:sz w:val="24"/>
          <w:szCs w:val="20"/>
        </w:rPr>
      </w:pPr>
      <w:r w:rsidRPr="00BA77A4">
        <w:rPr>
          <w:b/>
          <w:bCs/>
          <w:i w:val="0"/>
          <w:iCs w:val="0"/>
          <w:sz w:val="24"/>
          <w:szCs w:val="20"/>
        </w:rPr>
        <w:t xml:space="preserve">Tabla </w:t>
      </w:r>
      <w:r w:rsidRPr="00BA77A4">
        <w:rPr>
          <w:b/>
          <w:bCs/>
          <w:i w:val="0"/>
          <w:iCs w:val="0"/>
          <w:sz w:val="24"/>
          <w:szCs w:val="20"/>
        </w:rPr>
        <w:fldChar w:fldCharType="begin"/>
      </w:r>
      <w:r w:rsidRPr="00BA77A4">
        <w:rPr>
          <w:b/>
          <w:bCs/>
          <w:i w:val="0"/>
          <w:iCs w:val="0"/>
          <w:sz w:val="24"/>
          <w:szCs w:val="20"/>
        </w:rPr>
        <w:instrText xml:space="preserve"> SEQ Tabla \* ARABIC </w:instrText>
      </w:r>
      <w:r w:rsidRPr="00BA77A4">
        <w:rPr>
          <w:b/>
          <w:bCs/>
          <w:i w:val="0"/>
          <w:iCs w:val="0"/>
          <w:sz w:val="24"/>
          <w:szCs w:val="20"/>
        </w:rPr>
        <w:fldChar w:fldCharType="separate"/>
      </w:r>
      <w:r w:rsidRPr="00BA77A4">
        <w:rPr>
          <w:b/>
          <w:bCs/>
          <w:i w:val="0"/>
          <w:iCs w:val="0"/>
          <w:noProof/>
          <w:sz w:val="24"/>
          <w:szCs w:val="20"/>
        </w:rPr>
        <w:t>37</w:t>
      </w:r>
      <w:r w:rsidRPr="00BA77A4">
        <w:rPr>
          <w:b/>
          <w:bCs/>
          <w:i w:val="0"/>
          <w:iCs w:val="0"/>
          <w:sz w:val="24"/>
          <w:szCs w:val="20"/>
        </w:rPr>
        <w:fldChar w:fldCharType="end"/>
      </w:r>
    </w:p>
    <w:p w14:paraId="15B73A2C" w14:textId="1D0B9DA2" w:rsidR="00BA77A4" w:rsidRPr="00BA77A4" w:rsidRDefault="00BA77A4" w:rsidP="00BA77A4">
      <w:pPr>
        <w:pStyle w:val="Descripcin"/>
        <w:keepNext/>
        <w:rPr>
          <w:sz w:val="24"/>
          <w:szCs w:val="20"/>
        </w:rPr>
      </w:pPr>
      <w:r w:rsidRPr="00BA77A4">
        <w:rPr>
          <w:sz w:val="24"/>
          <w:szCs w:val="20"/>
        </w:rPr>
        <w:t>Requerimiento NO funcional No.2</w:t>
      </w:r>
    </w:p>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BA77A4" w:rsidRPr="00BA77A4" w14:paraId="2DA54F45" w14:textId="77777777" w:rsidTr="0073647B">
        <w:tc>
          <w:tcPr>
            <w:tcW w:w="8828" w:type="dxa"/>
            <w:gridSpan w:val="2"/>
          </w:tcPr>
          <w:p w14:paraId="63E6F080" w14:textId="77777777" w:rsidR="00BA77A4" w:rsidRPr="00BA77A4" w:rsidRDefault="00BA77A4" w:rsidP="00BA77A4">
            <w:pPr>
              <w:spacing w:line="480" w:lineRule="auto"/>
              <w:rPr>
                <w:b/>
                <w:bCs/>
                <w:lang w:val="es-CO"/>
              </w:rPr>
            </w:pPr>
            <w:r w:rsidRPr="00BA77A4">
              <w:rPr>
                <w:b/>
                <w:bCs/>
                <w:lang w:val="es-CO"/>
              </w:rPr>
              <w:t>REQUERIMIENTO NO FUNCIONAL</w:t>
            </w:r>
          </w:p>
        </w:tc>
      </w:tr>
      <w:tr w:rsidR="00BA77A4" w:rsidRPr="00BA77A4" w14:paraId="681D5803" w14:textId="77777777" w:rsidTr="0073647B">
        <w:tc>
          <w:tcPr>
            <w:tcW w:w="4414" w:type="dxa"/>
          </w:tcPr>
          <w:p w14:paraId="39DECBB4" w14:textId="77777777" w:rsidR="00BA77A4" w:rsidRPr="00BA77A4" w:rsidRDefault="00BA77A4" w:rsidP="00BA77A4">
            <w:pPr>
              <w:spacing w:line="480" w:lineRule="auto"/>
              <w:rPr>
                <w:b/>
                <w:bCs/>
                <w:lang w:val="es-CO"/>
              </w:rPr>
            </w:pPr>
            <w:r w:rsidRPr="00BA77A4">
              <w:rPr>
                <w:b/>
                <w:bCs/>
                <w:lang w:val="es-CO"/>
              </w:rPr>
              <w:t xml:space="preserve">ID REQUERIMIENTO: </w:t>
            </w:r>
          </w:p>
          <w:p w14:paraId="333996BA" w14:textId="77777777" w:rsidR="00BA77A4" w:rsidRPr="00BA77A4" w:rsidRDefault="00BA77A4" w:rsidP="00BA77A4">
            <w:pPr>
              <w:spacing w:line="480" w:lineRule="auto"/>
              <w:rPr>
                <w:b/>
                <w:bCs/>
                <w:lang w:val="es-CO"/>
              </w:rPr>
            </w:pPr>
            <w:r w:rsidRPr="00BA77A4">
              <w:rPr>
                <w:lang w:val="es-CO"/>
              </w:rPr>
              <w:t>RNF02</w:t>
            </w:r>
          </w:p>
          <w:p w14:paraId="43582B59" w14:textId="77777777" w:rsidR="00BA77A4" w:rsidRPr="00BA77A4" w:rsidRDefault="00BA77A4" w:rsidP="00BA77A4">
            <w:pPr>
              <w:spacing w:line="480" w:lineRule="auto"/>
              <w:rPr>
                <w:lang w:val="es-CO"/>
              </w:rPr>
            </w:pPr>
          </w:p>
        </w:tc>
        <w:tc>
          <w:tcPr>
            <w:tcW w:w="4414" w:type="dxa"/>
          </w:tcPr>
          <w:p w14:paraId="2883BDA4" w14:textId="77777777" w:rsidR="00BA77A4" w:rsidRPr="00BA77A4" w:rsidRDefault="00BA77A4" w:rsidP="00BA77A4">
            <w:pPr>
              <w:spacing w:line="480" w:lineRule="auto"/>
              <w:rPr>
                <w:b/>
                <w:bCs/>
                <w:lang w:val="es-CO"/>
              </w:rPr>
            </w:pPr>
            <w:r w:rsidRPr="00BA77A4">
              <w:rPr>
                <w:b/>
                <w:bCs/>
                <w:lang w:val="es-CO"/>
              </w:rPr>
              <w:t xml:space="preserve">NOMBRE REQUERIMIENTO: </w:t>
            </w:r>
          </w:p>
          <w:p w14:paraId="610EFAEB" w14:textId="77777777" w:rsidR="00BA77A4" w:rsidRPr="00BA77A4" w:rsidRDefault="00BA77A4" w:rsidP="00BA77A4">
            <w:pPr>
              <w:spacing w:line="480" w:lineRule="auto"/>
              <w:rPr>
                <w:b/>
                <w:bCs/>
                <w:lang w:val="es-CO"/>
              </w:rPr>
            </w:pPr>
            <w:r w:rsidRPr="00BA77A4">
              <w:rPr>
                <w:b/>
                <w:bCs/>
                <w:lang w:val="es-CO"/>
              </w:rPr>
              <w:t>Validación y Autenticación de Usuarios</w:t>
            </w:r>
          </w:p>
          <w:p w14:paraId="16BCE802" w14:textId="77777777" w:rsidR="00BA77A4" w:rsidRPr="00BA77A4" w:rsidRDefault="00BA77A4" w:rsidP="00BA77A4">
            <w:pPr>
              <w:spacing w:line="480" w:lineRule="auto"/>
              <w:rPr>
                <w:lang w:val="es-CO"/>
              </w:rPr>
            </w:pPr>
          </w:p>
        </w:tc>
      </w:tr>
      <w:tr w:rsidR="00BA77A4" w:rsidRPr="00BA77A4" w14:paraId="35220247" w14:textId="77777777" w:rsidTr="0073647B">
        <w:tc>
          <w:tcPr>
            <w:tcW w:w="4414" w:type="dxa"/>
          </w:tcPr>
          <w:p w14:paraId="48C64946" w14:textId="77777777" w:rsidR="00BA77A4" w:rsidRPr="00BA77A4" w:rsidRDefault="00BA77A4" w:rsidP="00BA77A4">
            <w:pPr>
              <w:spacing w:line="480" w:lineRule="auto"/>
              <w:rPr>
                <w:lang w:val="es-CO"/>
              </w:rPr>
            </w:pPr>
            <w:r w:rsidRPr="00BA77A4">
              <w:rPr>
                <w:b/>
                <w:bCs/>
                <w:lang w:val="es-CO"/>
              </w:rPr>
              <w:t>TIPO REQUERIMIENTO:</w:t>
            </w:r>
            <w:r w:rsidRPr="00BA77A4">
              <w:rPr>
                <w:lang w:val="es-CO"/>
              </w:rPr>
              <w:t xml:space="preserve"> Seguridad</w:t>
            </w:r>
          </w:p>
          <w:p w14:paraId="79F5E8A1" w14:textId="77777777" w:rsidR="00BA77A4" w:rsidRPr="00BA77A4" w:rsidRDefault="00BA77A4" w:rsidP="00BA77A4">
            <w:pPr>
              <w:spacing w:line="480" w:lineRule="auto"/>
              <w:rPr>
                <w:b/>
                <w:bCs/>
                <w:lang w:val="es-CO"/>
              </w:rPr>
            </w:pPr>
          </w:p>
        </w:tc>
        <w:tc>
          <w:tcPr>
            <w:tcW w:w="4414" w:type="dxa"/>
          </w:tcPr>
          <w:p w14:paraId="69EA5F66" w14:textId="77777777" w:rsidR="00BA77A4" w:rsidRPr="00BA77A4" w:rsidRDefault="00BA77A4" w:rsidP="00BA77A4">
            <w:pPr>
              <w:spacing w:line="480" w:lineRule="auto"/>
              <w:rPr>
                <w:lang w:val="es-CO"/>
              </w:rPr>
            </w:pPr>
            <w:r w:rsidRPr="00BA77A4">
              <w:rPr>
                <w:b/>
                <w:bCs/>
                <w:lang w:val="es-CO"/>
              </w:rPr>
              <w:lastRenderedPageBreak/>
              <w:t>PRIORIDAD</w:t>
            </w:r>
            <w:r w:rsidRPr="00BA77A4">
              <w:rPr>
                <w:lang w:val="es-CO"/>
              </w:rPr>
              <w:t>:  Alta</w:t>
            </w:r>
          </w:p>
          <w:p w14:paraId="5F5AB015" w14:textId="77777777" w:rsidR="00BA77A4" w:rsidRPr="00BA77A4" w:rsidRDefault="00BA77A4" w:rsidP="00BA77A4">
            <w:pPr>
              <w:spacing w:line="480" w:lineRule="auto"/>
              <w:rPr>
                <w:b/>
                <w:bCs/>
                <w:lang w:val="es-CO"/>
              </w:rPr>
            </w:pPr>
          </w:p>
        </w:tc>
      </w:tr>
      <w:tr w:rsidR="00BA77A4" w:rsidRPr="00BA77A4" w14:paraId="3CD6FCA6" w14:textId="77777777" w:rsidTr="0073647B">
        <w:tc>
          <w:tcPr>
            <w:tcW w:w="8828" w:type="dxa"/>
            <w:gridSpan w:val="2"/>
          </w:tcPr>
          <w:p w14:paraId="74BE1FCD" w14:textId="77777777" w:rsidR="00BA77A4" w:rsidRPr="00BA77A4" w:rsidRDefault="00BA77A4" w:rsidP="00BA77A4">
            <w:pPr>
              <w:spacing w:line="480" w:lineRule="auto"/>
              <w:rPr>
                <w:b/>
                <w:bCs/>
                <w:lang w:val="es-CO"/>
              </w:rPr>
            </w:pPr>
            <w:r w:rsidRPr="00BA77A4">
              <w:rPr>
                <w:b/>
                <w:bCs/>
                <w:lang w:val="es-CO"/>
              </w:rPr>
              <w:t>DESCRIPCIÓN REQUERIMIENTO NO FUNCIONAL</w:t>
            </w:r>
          </w:p>
        </w:tc>
      </w:tr>
      <w:tr w:rsidR="00BA77A4" w:rsidRPr="00BA77A4" w14:paraId="256551BC" w14:textId="77777777" w:rsidTr="0073647B">
        <w:tc>
          <w:tcPr>
            <w:tcW w:w="8828" w:type="dxa"/>
            <w:gridSpan w:val="2"/>
          </w:tcPr>
          <w:p w14:paraId="1EA74BD7" w14:textId="7A43ACD2" w:rsidR="00BA77A4" w:rsidRPr="00BA77A4" w:rsidRDefault="00BA77A4" w:rsidP="00BA77A4">
            <w:pPr>
              <w:spacing w:line="480" w:lineRule="auto"/>
              <w:rPr>
                <w:lang w:val="es-CO"/>
              </w:rPr>
            </w:pPr>
            <w:r w:rsidRPr="00BA77A4">
              <w:rPr>
                <w:lang w:val="es-CO"/>
              </w:rPr>
              <w:t>Acceso seguro al sistema con validación optima de credenciales de los usuarios y autenticación, de esta manera se evitará que personas no autorizadas ingresen a las cuentas que tienen información privada, garantizando la ley de Habeas data.</w:t>
            </w:r>
          </w:p>
          <w:p w14:paraId="1315414A" w14:textId="77777777" w:rsidR="00BA77A4" w:rsidRPr="00BA77A4" w:rsidRDefault="00BA77A4" w:rsidP="00BA77A4">
            <w:pPr>
              <w:spacing w:line="480" w:lineRule="auto"/>
              <w:rPr>
                <w:lang w:val="es-CO"/>
              </w:rPr>
            </w:pPr>
          </w:p>
          <w:p w14:paraId="3176609E" w14:textId="77777777" w:rsidR="00BA77A4" w:rsidRPr="00BA77A4" w:rsidRDefault="00BA77A4" w:rsidP="00BA77A4">
            <w:pPr>
              <w:spacing w:line="480" w:lineRule="auto"/>
              <w:rPr>
                <w:lang w:val="es-CO"/>
              </w:rPr>
            </w:pPr>
          </w:p>
        </w:tc>
      </w:tr>
      <w:tr w:rsidR="00BA77A4" w:rsidRPr="00BA77A4" w14:paraId="0A88FD9A" w14:textId="77777777" w:rsidTr="0073647B">
        <w:tc>
          <w:tcPr>
            <w:tcW w:w="8828" w:type="dxa"/>
            <w:gridSpan w:val="2"/>
          </w:tcPr>
          <w:p w14:paraId="3AFD65F3" w14:textId="77777777" w:rsidR="00BA77A4" w:rsidRPr="00BA77A4" w:rsidRDefault="00BA77A4" w:rsidP="00BA77A4">
            <w:pPr>
              <w:spacing w:line="480" w:lineRule="auto"/>
              <w:rPr>
                <w:b/>
                <w:bCs/>
                <w:lang w:val="es-CO"/>
              </w:rPr>
            </w:pPr>
            <w:r w:rsidRPr="00BA77A4">
              <w:rPr>
                <w:b/>
                <w:bCs/>
                <w:lang w:val="es-CO"/>
              </w:rPr>
              <w:t>OBSERVACIONES:</w:t>
            </w:r>
          </w:p>
          <w:p w14:paraId="263CEE26" w14:textId="77777777" w:rsidR="00BA77A4" w:rsidRPr="00BA77A4" w:rsidRDefault="00BA77A4" w:rsidP="00BA77A4">
            <w:pPr>
              <w:spacing w:line="480" w:lineRule="auto"/>
              <w:rPr>
                <w:lang w:val="es-CO"/>
              </w:rPr>
            </w:pPr>
          </w:p>
        </w:tc>
      </w:tr>
      <w:tr w:rsidR="00BA77A4" w:rsidRPr="00BA77A4" w14:paraId="71DE5253" w14:textId="77777777" w:rsidTr="0073647B">
        <w:tc>
          <w:tcPr>
            <w:tcW w:w="8828" w:type="dxa"/>
            <w:gridSpan w:val="2"/>
          </w:tcPr>
          <w:p w14:paraId="4475AF99" w14:textId="77777777" w:rsidR="00BA77A4" w:rsidRPr="00BA77A4" w:rsidRDefault="00BA77A4" w:rsidP="00BA77A4">
            <w:pPr>
              <w:spacing w:line="480" w:lineRule="auto"/>
              <w:rPr>
                <w:b/>
                <w:bCs/>
                <w:lang w:val="es-CO"/>
              </w:rPr>
            </w:pPr>
            <w:r w:rsidRPr="00BA77A4">
              <w:rPr>
                <w:b/>
                <w:bCs/>
                <w:lang w:val="es-CO"/>
              </w:rPr>
              <w:t>ELABORADO POR:</w:t>
            </w:r>
          </w:p>
        </w:tc>
      </w:tr>
    </w:tbl>
    <w:p w14:paraId="25F0BE95" w14:textId="77777777" w:rsidR="00BA77A4" w:rsidRDefault="00BA77A4" w:rsidP="00BA77A4"/>
    <w:p w14:paraId="7336A735" w14:textId="77777777" w:rsidR="00BA77A4" w:rsidRDefault="00BA77A4" w:rsidP="00BA77A4">
      <w:pPr>
        <w:jc w:val="center"/>
      </w:pPr>
    </w:p>
    <w:p w14:paraId="5E701527" w14:textId="77777777" w:rsidR="00BA77A4" w:rsidRDefault="00BA77A4" w:rsidP="00BA77A4">
      <w:pPr>
        <w:jc w:val="center"/>
      </w:pPr>
    </w:p>
    <w:p w14:paraId="4B153F3F" w14:textId="77777777" w:rsidR="00BA77A4" w:rsidRDefault="00BA77A4" w:rsidP="00BA77A4">
      <w:pPr>
        <w:jc w:val="center"/>
      </w:pPr>
    </w:p>
    <w:p w14:paraId="03D9AB87" w14:textId="77777777" w:rsidR="008D5674" w:rsidRDefault="008D5674" w:rsidP="00BA77A4">
      <w:pPr>
        <w:jc w:val="center"/>
      </w:pPr>
    </w:p>
    <w:p w14:paraId="2904484F" w14:textId="77777777" w:rsidR="008D5674" w:rsidRDefault="008D5674" w:rsidP="00BA77A4">
      <w:pPr>
        <w:jc w:val="center"/>
      </w:pPr>
    </w:p>
    <w:p w14:paraId="2DBED15B" w14:textId="77777777" w:rsidR="008D5674" w:rsidRDefault="008D5674" w:rsidP="00BA77A4">
      <w:pPr>
        <w:jc w:val="center"/>
      </w:pPr>
    </w:p>
    <w:p w14:paraId="1B21DC11" w14:textId="77777777" w:rsidR="008D5674" w:rsidRDefault="008D5674" w:rsidP="00BA77A4">
      <w:pPr>
        <w:jc w:val="center"/>
      </w:pPr>
    </w:p>
    <w:p w14:paraId="26D17766" w14:textId="77777777" w:rsidR="008D5674" w:rsidRDefault="008D5674" w:rsidP="00BA77A4">
      <w:pPr>
        <w:jc w:val="center"/>
      </w:pPr>
    </w:p>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BA77A4" w:rsidRPr="00BA77A4" w14:paraId="4FCF84F5" w14:textId="77777777" w:rsidTr="0073647B">
        <w:tc>
          <w:tcPr>
            <w:tcW w:w="8828" w:type="dxa"/>
            <w:gridSpan w:val="2"/>
          </w:tcPr>
          <w:p w14:paraId="3682B7BC" w14:textId="77777777" w:rsidR="00BA77A4" w:rsidRPr="00BA77A4" w:rsidRDefault="00BA77A4" w:rsidP="00BA77A4">
            <w:pPr>
              <w:spacing w:line="480" w:lineRule="auto"/>
              <w:rPr>
                <w:b/>
                <w:bCs/>
                <w:lang w:val="es-CO"/>
              </w:rPr>
            </w:pPr>
            <w:r w:rsidRPr="00BA77A4">
              <w:rPr>
                <w:b/>
                <w:bCs/>
                <w:lang w:val="es-CO"/>
              </w:rPr>
              <w:t>REQUERIMIENTO NO FUNCIONAL</w:t>
            </w:r>
          </w:p>
        </w:tc>
      </w:tr>
      <w:tr w:rsidR="00BA77A4" w:rsidRPr="00BA77A4" w14:paraId="0F6F055C" w14:textId="77777777" w:rsidTr="0073647B">
        <w:tc>
          <w:tcPr>
            <w:tcW w:w="4414" w:type="dxa"/>
          </w:tcPr>
          <w:p w14:paraId="672C86CA" w14:textId="77777777" w:rsidR="00BA77A4" w:rsidRPr="00BA77A4" w:rsidRDefault="00BA77A4" w:rsidP="00BA77A4">
            <w:pPr>
              <w:spacing w:line="480" w:lineRule="auto"/>
              <w:rPr>
                <w:b/>
                <w:bCs/>
                <w:lang w:val="es-CO"/>
              </w:rPr>
            </w:pPr>
            <w:r w:rsidRPr="00BA77A4">
              <w:rPr>
                <w:b/>
                <w:bCs/>
                <w:lang w:val="es-CO"/>
              </w:rPr>
              <w:t xml:space="preserve">ID REQUERIMIENTO: </w:t>
            </w:r>
          </w:p>
          <w:p w14:paraId="323BE0C7" w14:textId="77777777" w:rsidR="00BA77A4" w:rsidRPr="00BA77A4" w:rsidRDefault="00BA77A4" w:rsidP="00BA77A4">
            <w:pPr>
              <w:spacing w:line="480" w:lineRule="auto"/>
              <w:rPr>
                <w:b/>
                <w:bCs/>
                <w:lang w:val="es-CO"/>
              </w:rPr>
            </w:pPr>
            <w:r w:rsidRPr="00BA77A4">
              <w:rPr>
                <w:lang w:val="es-CO"/>
              </w:rPr>
              <w:t>RNF03</w:t>
            </w:r>
          </w:p>
          <w:p w14:paraId="3E2B13A0" w14:textId="77777777" w:rsidR="00BA77A4" w:rsidRPr="00BA77A4" w:rsidRDefault="00BA77A4" w:rsidP="00BA77A4">
            <w:pPr>
              <w:spacing w:line="480" w:lineRule="auto"/>
              <w:rPr>
                <w:lang w:val="es-CO"/>
              </w:rPr>
            </w:pPr>
          </w:p>
        </w:tc>
        <w:tc>
          <w:tcPr>
            <w:tcW w:w="4414" w:type="dxa"/>
          </w:tcPr>
          <w:p w14:paraId="159CB918" w14:textId="77777777" w:rsidR="00BA77A4" w:rsidRPr="00BA77A4" w:rsidRDefault="00BA77A4" w:rsidP="00BA77A4">
            <w:pPr>
              <w:spacing w:line="480" w:lineRule="auto"/>
              <w:rPr>
                <w:b/>
                <w:bCs/>
                <w:lang w:val="es-CO"/>
              </w:rPr>
            </w:pPr>
            <w:r w:rsidRPr="00BA77A4">
              <w:rPr>
                <w:b/>
                <w:bCs/>
                <w:lang w:val="es-CO"/>
              </w:rPr>
              <w:t>NOMBRE REQUERIMIENTO:</w:t>
            </w:r>
          </w:p>
          <w:p w14:paraId="38758AA3" w14:textId="77777777" w:rsidR="00BA77A4" w:rsidRPr="00BA77A4" w:rsidRDefault="00BA77A4" w:rsidP="00BA77A4">
            <w:pPr>
              <w:spacing w:line="480" w:lineRule="auto"/>
              <w:rPr>
                <w:b/>
                <w:bCs/>
                <w:lang w:val="es-CO"/>
              </w:rPr>
            </w:pPr>
            <w:proofErr w:type="spellStart"/>
            <w:r w:rsidRPr="00BA77A4">
              <w:rPr>
                <w:b/>
                <w:bCs/>
                <w:lang w:val="es-CO"/>
              </w:rPr>
              <w:t>Backup</w:t>
            </w:r>
            <w:proofErr w:type="spellEnd"/>
            <w:r w:rsidRPr="00BA77A4">
              <w:rPr>
                <w:b/>
                <w:bCs/>
                <w:lang w:val="es-CO"/>
              </w:rPr>
              <w:t xml:space="preserve"> Base de Datos</w:t>
            </w:r>
          </w:p>
          <w:p w14:paraId="10545C8B" w14:textId="77777777" w:rsidR="00BA77A4" w:rsidRPr="00BA77A4" w:rsidRDefault="00BA77A4" w:rsidP="00BA77A4">
            <w:pPr>
              <w:spacing w:line="480" w:lineRule="auto"/>
              <w:rPr>
                <w:lang w:val="es-CO"/>
              </w:rPr>
            </w:pPr>
          </w:p>
        </w:tc>
      </w:tr>
      <w:tr w:rsidR="00BA77A4" w:rsidRPr="00BA77A4" w14:paraId="4B2950D1" w14:textId="77777777" w:rsidTr="0073647B">
        <w:tc>
          <w:tcPr>
            <w:tcW w:w="4414" w:type="dxa"/>
          </w:tcPr>
          <w:p w14:paraId="312D4B20" w14:textId="77777777" w:rsidR="00BA77A4" w:rsidRPr="00BA77A4" w:rsidRDefault="00BA77A4" w:rsidP="00BA77A4">
            <w:pPr>
              <w:spacing w:line="480" w:lineRule="auto"/>
              <w:rPr>
                <w:lang w:val="es-CO"/>
              </w:rPr>
            </w:pPr>
            <w:r w:rsidRPr="00BA77A4">
              <w:rPr>
                <w:b/>
                <w:bCs/>
                <w:lang w:val="es-CO"/>
              </w:rPr>
              <w:lastRenderedPageBreak/>
              <w:t>TIPO REQUERIMIENTO:</w:t>
            </w:r>
            <w:r w:rsidRPr="00BA77A4">
              <w:rPr>
                <w:lang w:val="es-CO"/>
              </w:rPr>
              <w:t xml:space="preserve"> Seguridad</w:t>
            </w:r>
          </w:p>
          <w:p w14:paraId="31A7E703" w14:textId="77777777" w:rsidR="00BA77A4" w:rsidRPr="00BA77A4" w:rsidRDefault="00BA77A4" w:rsidP="00BA77A4">
            <w:pPr>
              <w:spacing w:line="480" w:lineRule="auto"/>
              <w:rPr>
                <w:b/>
                <w:bCs/>
                <w:lang w:val="es-CO"/>
              </w:rPr>
            </w:pPr>
          </w:p>
        </w:tc>
        <w:tc>
          <w:tcPr>
            <w:tcW w:w="4414" w:type="dxa"/>
          </w:tcPr>
          <w:p w14:paraId="11563682" w14:textId="77777777" w:rsidR="00BA77A4" w:rsidRPr="00BA77A4" w:rsidRDefault="00BA77A4" w:rsidP="00BA77A4">
            <w:pPr>
              <w:spacing w:line="480" w:lineRule="auto"/>
              <w:rPr>
                <w:lang w:val="es-CO"/>
              </w:rPr>
            </w:pPr>
            <w:r w:rsidRPr="00BA77A4">
              <w:rPr>
                <w:b/>
                <w:bCs/>
                <w:lang w:val="es-CO"/>
              </w:rPr>
              <w:t>PRIORIDAD</w:t>
            </w:r>
            <w:r w:rsidRPr="00BA77A4">
              <w:rPr>
                <w:lang w:val="es-CO"/>
              </w:rPr>
              <w:t>:  Alta</w:t>
            </w:r>
          </w:p>
          <w:p w14:paraId="3375D997" w14:textId="77777777" w:rsidR="00BA77A4" w:rsidRPr="00BA77A4" w:rsidRDefault="00BA77A4" w:rsidP="00BA77A4">
            <w:pPr>
              <w:spacing w:line="480" w:lineRule="auto"/>
              <w:rPr>
                <w:b/>
                <w:bCs/>
                <w:lang w:val="es-CO"/>
              </w:rPr>
            </w:pPr>
          </w:p>
        </w:tc>
      </w:tr>
      <w:tr w:rsidR="00BA77A4" w:rsidRPr="00BA77A4" w14:paraId="3F08BDFE" w14:textId="77777777" w:rsidTr="0073647B">
        <w:tc>
          <w:tcPr>
            <w:tcW w:w="8828" w:type="dxa"/>
            <w:gridSpan w:val="2"/>
          </w:tcPr>
          <w:p w14:paraId="0B0E4F66" w14:textId="77777777" w:rsidR="00BA77A4" w:rsidRPr="00BA77A4" w:rsidRDefault="00BA77A4" w:rsidP="00BA77A4">
            <w:pPr>
              <w:spacing w:line="480" w:lineRule="auto"/>
              <w:rPr>
                <w:b/>
                <w:bCs/>
                <w:lang w:val="es-CO"/>
              </w:rPr>
            </w:pPr>
            <w:r w:rsidRPr="00BA77A4">
              <w:rPr>
                <w:b/>
                <w:bCs/>
                <w:lang w:val="es-CO"/>
              </w:rPr>
              <w:t>DESCRIPCIÓN REQUERIMIENTO NO FUNCIONAL</w:t>
            </w:r>
          </w:p>
        </w:tc>
      </w:tr>
      <w:tr w:rsidR="00BA77A4" w:rsidRPr="00BA77A4" w14:paraId="59EF39EC" w14:textId="77777777" w:rsidTr="0073647B">
        <w:tc>
          <w:tcPr>
            <w:tcW w:w="8828" w:type="dxa"/>
            <w:gridSpan w:val="2"/>
          </w:tcPr>
          <w:p w14:paraId="4D6D8D1E" w14:textId="77777777" w:rsidR="00BA77A4" w:rsidRPr="00BA77A4" w:rsidRDefault="00BA77A4" w:rsidP="00BA77A4">
            <w:pPr>
              <w:spacing w:line="480" w:lineRule="auto"/>
              <w:rPr>
                <w:lang w:val="es-CO"/>
              </w:rPr>
            </w:pPr>
          </w:p>
          <w:p w14:paraId="7ECB9B8D" w14:textId="77777777" w:rsidR="00BA77A4" w:rsidRPr="00BA77A4" w:rsidRDefault="00BA77A4" w:rsidP="00BA77A4">
            <w:pPr>
              <w:spacing w:line="480" w:lineRule="auto"/>
              <w:rPr>
                <w:lang w:val="es-CO"/>
              </w:rPr>
            </w:pPr>
            <w:r w:rsidRPr="00BA77A4">
              <w:rPr>
                <w:lang w:val="es-CO"/>
              </w:rPr>
              <w:t>Respaldo regular de la base de datos para evitar pérdida de datos.</w:t>
            </w:r>
          </w:p>
          <w:p w14:paraId="641B6063" w14:textId="77777777" w:rsidR="00BA77A4" w:rsidRPr="00BA77A4" w:rsidRDefault="00BA77A4" w:rsidP="00BA77A4">
            <w:pPr>
              <w:spacing w:line="480" w:lineRule="auto"/>
              <w:rPr>
                <w:lang w:val="es-CO"/>
              </w:rPr>
            </w:pPr>
          </w:p>
          <w:p w14:paraId="094DB306" w14:textId="77777777" w:rsidR="00BA77A4" w:rsidRPr="00BA77A4" w:rsidRDefault="00BA77A4" w:rsidP="00BA77A4">
            <w:pPr>
              <w:spacing w:line="480" w:lineRule="auto"/>
              <w:rPr>
                <w:lang w:val="es-CO"/>
              </w:rPr>
            </w:pPr>
          </w:p>
          <w:p w14:paraId="04D9A6BB" w14:textId="77777777" w:rsidR="00BA77A4" w:rsidRPr="00BA77A4" w:rsidRDefault="00BA77A4" w:rsidP="00BA77A4">
            <w:pPr>
              <w:spacing w:line="480" w:lineRule="auto"/>
              <w:rPr>
                <w:lang w:val="es-CO"/>
              </w:rPr>
            </w:pPr>
          </w:p>
          <w:p w14:paraId="2CDDF43B" w14:textId="77777777" w:rsidR="00BA77A4" w:rsidRPr="00BA77A4" w:rsidRDefault="00BA77A4" w:rsidP="00BA77A4">
            <w:pPr>
              <w:spacing w:line="480" w:lineRule="auto"/>
              <w:rPr>
                <w:lang w:val="es-CO"/>
              </w:rPr>
            </w:pPr>
          </w:p>
        </w:tc>
      </w:tr>
      <w:tr w:rsidR="00BA77A4" w:rsidRPr="00BA77A4" w14:paraId="6F5C3BF4" w14:textId="77777777" w:rsidTr="0073647B">
        <w:tc>
          <w:tcPr>
            <w:tcW w:w="8828" w:type="dxa"/>
            <w:gridSpan w:val="2"/>
          </w:tcPr>
          <w:p w14:paraId="498DFF4E" w14:textId="77777777" w:rsidR="00BA77A4" w:rsidRPr="00BA77A4" w:rsidRDefault="00BA77A4" w:rsidP="00BA77A4">
            <w:pPr>
              <w:spacing w:line="480" w:lineRule="auto"/>
              <w:rPr>
                <w:b/>
                <w:bCs/>
                <w:lang w:val="es-CO"/>
              </w:rPr>
            </w:pPr>
            <w:r w:rsidRPr="00BA77A4">
              <w:rPr>
                <w:b/>
                <w:bCs/>
                <w:lang w:val="es-CO"/>
              </w:rPr>
              <w:t>OBSERVACIONES:</w:t>
            </w:r>
          </w:p>
          <w:p w14:paraId="678834BE" w14:textId="77777777" w:rsidR="00BA77A4" w:rsidRPr="00BA77A4" w:rsidRDefault="00BA77A4" w:rsidP="00BA77A4">
            <w:pPr>
              <w:spacing w:line="480" w:lineRule="auto"/>
              <w:rPr>
                <w:lang w:val="es-CO"/>
              </w:rPr>
            </w:pPr>
          </w:p>
        </w:tc>
      </w:tr>
      <w:tr w:rsidR="00BA77A4" w:rsidRPr="00BA77A4" w14:paraId="6453EA1B" w14:textId="77777777" w:rsidTr="0073647B">
        <w:tc>
          <w:tcPr>
            <w:tcW w:w="8828" w:type="dxa"/>
            <w:gridSpan w:val="2"/>
          </w:tcPr>
          <w:p w14:paraId="4075052A" w14:textId="77777777" w:rsidR="00BA77A4" w:rsidRPr="00BA77A4" w:rsidRDefault="00BA77A4" w:rsidP="00BA77A4">
            <w:pPr>
              <w:spacing w:line="480" w:lineRule="auto"/>
              <w:rPr>
                <w:b/>
                <w:bCs/>
                <w:lang w:val="es-CO"/>
              </w:rPr>
            </w:pPr>
            <w:r w:rsidRPr="00BA77A4">
              <w:rPr>
                <w:b/>
                <w:bCs/>
                <w:lang w:val="es-CO"/>
              </w:rPr>
              <w:t>ELABORADO POR:</w:t>
            </w:r>
          </w:p>
        </w:tc>
      </w:tr>
    </w:tbl>
    <w:p w14:paraId="6726D674" w14:textId="77777777" w:rsidR="00BA77A4" w:rsidRDefault="00BA77A4" w:rsidP="00BA77A4"/>
    <w:p w14:paraId="16B000AC" w14:textId="77777777" w:rsidR="00BA77A4" w:rsidRDefault="00BA77A4" w:rsidP="00BA77A4"/>
    <w:p w14:paraId="713D0269" w14:textId="77777777" w:rsidR="00BA77A4" w:rsidRDefault="00BA77A4" w:rsidP="00BA77A4"/>
    <w:p w14:paraId="2A2F01F1" w14:textId="77777777" w:rsidR="00BA77A4" w:rsidRDefault="00BA77A4" w:rsidP="00BA77A4"/>
    <w:p w14:paraId="50AA83B8" w14:textId="77777777" w:rsidR="00BA77A4" w:rsidRDefault="00BA77A4" w:rsidP="00BA77A4"/>
    <w:p w14:paraId="6CC415C6" w14:textId="77777777" w:rsidR="00BA77A4" w:rsidRDefault="00BA77A4" w:rsidP="00BA77A4"/>
    <w:p w14:paraId="1F03B78D" w14:textId="77777777" w:rsidR="00BA77A4" w:rsidRDefault="00BA77A4" w:rsidP="00BA77A4"/>
    <w:p w14:paraId="21DD3EED" w14:textId="77777777" w:rsidR="00BA77A4" w:rsidRDefault="00BA77A4" w:rsidP="00BA77A4"/>
    <w:p w14:paraId="627DFF5A" w14:textId="77777777" w:rsidR="008D5674" w:rsidRDefault="008D5674" w:rsidP="00BA77A4"/>
    <w:p w14:paraId="77A9AE4F" w14:textId="77777777" w:rsidR="008D5674" w:rsidRDefault="008D5674" w:rsidP="00BA77A4"/>
    <w:p w14:paraId="2DF973A1" w14:textId="77777777" w:rsidR="008D5674" w:rsidRDefault="008D5674" w:rsidP="00BA77A4"/>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BA77A4" w:rsidRPr="00BA77A4" w14:paraId="237F52C9" w14:textId="77777777" w:rsidTr="0073647B">
        <w:tc>
          <w:tcPr>
            <w:tcW w:w="8828" w:type="dxa"/>
            <w:gridSpan w:val="2"/>
          </w:tcPr>
          <w:p w14:paraId="0669CA37" w14:textId="77777777" w:rsidR="00BA77A4" w:rsidRPr="00BA77A4" w:rsidRDefault="00BA77A4" w:rsidP="00BA77A4">
            <w:pPr>
              <w:spacing w:line="480" w:lineRule="auto"/>
              <w:rPr>
                <w:b/>
                <w:bCs/>
                <w:lang w:val="es-CO"/>
              </w:rPr>
            </w:pPr>
            <w:r w:rsidRPr="00BA77A4">
              <w:rPr>
                <w:b/>
                <w:bCs/>
                <w:lang w:val="es-CO"/>
              </w:rPr>
              <w:lastRenderedPageBreak/>
              <w:t>REQUERIMIENTO NO FUNCIONAL</w:t>
            </w:r>
          </w:p>
        </w:tc>
      </w:tr>
      <w:tr w:rsidR="00BA77A4" w:rsidRPr="00BA77A4" w14:paraId="62160CB2" w14:textId="77777777" w:rsidTr="0073647B">
        <w:tc>
          <w:tcPr>
            <w:tcW w:w="4414" w:type="dxa"/>
          </w:tcPr>
          <w:p w14:paraId="6697A256" w14:textId="77777777" w:rsidR="00BA77A4" w:rsidRPr="00BA77A4" w:rsidRDefault="00BA77A4" w:rsidP="00BA77A4">
            <w:pPr>
              <w:spacing w:line="480" w:lineRule="auto"/>
              <w:rPr>
                <w:b/>
                <w:bCs/>
                <w:lang w:val="es-CO"/>
              </w:rPr>
            </w:pPr>
            <w:r w:rsidRPr="00BA77A4">
              <w:rPr>
                <w:b/>
                <w:bCs/>
                <w:lang w:val="es-CO"/>
              </w:rPr>
              <w:t xml:space="preserve">ID REQUERIMIENTO: </w:t>
            </w:r>
          </w:p>
          <w:p w14:paraId="623BBBB8" w14:textId="77777777" w:rsidR="00BA77A4" w:rsidRPr="00BA77A4" w:rsidRDefault="00BA77A4" w:rsidP="00BA77A4">
            <w:pPr>
              <w:spacing w:line="480" w:lineRule="auto"/>
              <w:rPr>
                <w:b/>
                <w:bCs/>
                <w:lang w:val="es-CO"/>
              </w:rPr>
            </w:pPr>
            <w:r w:rsidRPr="00BA77A4">
              <w:rPr>
                <w:lang w:val="es-CO"/>
              </w:rPr>
              <w:t>RNF04</w:t>
            </w:r>
          </w:p>
          <w:p w14:paraId="289D7310" w14:textId="77777777" w:rsidR="00BA77A4" w:rsidRPr="00BA77A4" w:rsidRDefault="00BA77A4" w:rsidP="00BA77A4">
            <w:pPr>
              <w:spacing w:line="480" w:lineRule="auto"/>
              <w:rPr>
                <w:b/>
                <w:bCs/>
                <w:lang w:val="es-CO"/>
              </w:rPr>
            </w:pPr>
          </w:p>
          <w:p w14:paraId="3B53F1E6" w14:textId="77777777" w:rsidR="00BA77A4" w:rsidRPr="00BA77A4" w:rsidRDefault="00BA77A4" w:rsidP="00BA77A4">
            <w:pPr>
              <w:spacing w:line="480" w:lineRule="auto"/>
              <w:rPr>
                <w:lang w:val="es-CO"/>
              </w:rPr>
            </w:pPr>
          </w:p>
        </w:tc>
        <w:tc>
          <w:tcPr>
            <w:tcW w:w="4414" w:type="dxa"/>
          </w:tcPr>
          <w:p w14:paraId="1E73CA2A" w14:textId="77777777" w:rsidR="00BA77A4" w:rsidRPr="00BA77A4" w:rsidRDefault="00BA77A4" w:rsidP="00BA77A4">
            <w:pPr>
              <w:spacing w:line="480" w:lineRule="auto"/>
              <w:rPr>
                <w:b/>
                <w:bCs/>
                <w:lang w:val="es-CO"/>
              </w:rPr>
            </w:pPr>
            <w:r w:rsidRPr="00BA77A4">
              <w:rPr>
                <w:b/>
                <w:bCs/>
                <w:lang w:val="es-CO"/>
              </w:rPr>
              <w:t>NOMBRE REQUERIMIENTO:</w:t>
            </w:r>
          </w:p>
          <w:p w14:paraId="5B1F7D48" w14:textId="77777777" w:rsidR="00BA77A4" w:rsidRPr="00BA77A4" w:rsidRDefault="00BA77A4" w:rsidP="00BA77A4">
            <w:pPr>
              <w:spacing w:line="480" w:lineRule="auto"/>
              <w:rPr>
                <w:lang w:val="es-CO"/>
              </w:rPr>
            </w:pPr>
            <w:r w:rsidRPr="00BA77A4">
              <w:rPr>
                <w:lang w:val="es-CO"/>
              </w:rPr>
              <w:t>Consultas Rápidas</w:t>
            </w:r>
          </w:p>
        </w:tc>
      </w:tr>
      <w:tr w:rsidR="00BA77A4" w:rsidRPr="00BA77A4" w14:paraId="537CADC0" w14:textId="77777777" w:rsidTr="0073647B">
        <w:tc>
          <w:tcPr>
            <w:tcW w:w="4414" w:type="dxa"/>
          </w:tcPr>
          <w:p w14:paraId="02F1E4D4" w14:textId="77777777" w:rsidR="00BA77A4" w:rsidRPr="00BA77A4" w:rsidRDefault="00BA77A4" w:rsidP="00BA77A4">
            <w:pPr>
              <w:spacing w:line="480" w:lineRule="auto"/>
              <w:rPr>
                <w:lang w:val="es-CO"/>
              </w:rPr>
            </w:pPr>
            <w:r w:rsidRPr="00BA77A4">
              <w:rPr>
                <w:b/>
                <w:bCs/>
                <w:lang w:val="es-CO"/>
              </w:rPr>
              <w:t>TIPO REQUERIMIENTO:</w:t>
            </w:r>
            <w:r w:rsidRPr="00BA77A4">
              <w:rPr>
                <w:lang w:val="es-CO"/>
              </w:rPr>
              <w:t xml:space="preserve"> Rendimiento</w:t>
            </w:r>
          </w:p>
          <w:p w14:paraId="14E45C87" w14:textId="77777777" w:rsidR="00BA77A4" w:rsidRPr="00BA77A4" w:rsidRDefault="00BA77A4" w:rsidP="00BA77A4">
            <w:pPr>
              <w:spacing w:line="480" w:lineRule="auto"/>
              <w:rPr>
                <w:b/>
                <w:bCs/>
                <w:lang w:val="es-CO"/>
              </w:rPr>
            </w:pPr>
          </w:p>
        </w:tc>
        <w:tc>
          <w:tcPr>
            <w:tcW w:w="4414" w:type="dxa"/>
          </w:tcPr>
          <w:p w14:paraId="17BE73C6" w14:textId="77777777" w:rsidR="00BA77A4" w:rsidRPr="00BA77A4" w:rsidRDefault="00BA77A4" w:rsidP="00BA77A4">
            <w:pPr>
              <w:spacing w:line="480" w:lineRule="auto"/>
              <w:rPr>
                <w:lang w:val="es-CO"/>
              </w:rPr>
            </w:pPr>
            <w:r w:rsidRPr="00BA77A4">
              <w:rPr>
                <w:b/>
                <w:bCs/>
                <w:lang w:val="es-CO"/>
              </w:rPr>
              <w:t>PRIORIDAD</w:t>
            </w:r>
            <w:r w:rsidRPr="00BA77A4">
              <w:rPr>
                <w:lang w:val="es-CO"/>
              </w:rPr>
              <w:t>: Alta</w:t>
            </w:r>
          </w:p>
          <w:p w14:paraId="006C3D6A" w14:textId="77777777" w:rsidR="00BA77A4" w:rsidRPr="00BA77A4" w:rsidRDefault="00BA77A4" w:rsidP="00BA77A4">
            <w:pPr>
              <w:spacing w:line="480" w:lineRule="auto"/>
              <w:rPr>
                <w:b/>
                <w:bCs/>
                <w:lang w:val="es-CO"/>
              </w:rPr>
            </w:pPr>
          </w:p>
        </w:tc>
      </w:tr>
      <w:tr w:rsidR="00BA77A4" w:rsidRPr="00BA77A4" w14:paraId="52877558" w14:textId="77777777" w:rsidTr="0073647B">
        <w:tc>
          <w:tcPr>
            <w:tcW w:w="8828" w:type="dxa"/>
            <w:gridSpan w:val="2"/>
          </w:tcPr>
          <w:p w14:paraId="712278F6" w14:textId="77777777" w:rsidR="00BA77A4" w:rsidRPr="00BA77A4" w:rsidRDefault="00BA77A4" w:rsidP="00BA77A4">
            <w:pPr>
              <w:spacing w:line="480" w:lineRule="auto"/>
              <w:rPr>
                <w:b/>
                <w:bCs/>
                <w:lang w:val="es-CO"/>
              </w:rPr>
            </w:pPr>
            <w:r w:rsidRPr="00BA77A4">
              <w:rPr>
                <w:b/>
                <w:bCs/>
                <w:lang w:val="es-CO"/>
              </w:rPr>
              <w:t>DESCRIPCIÓN REQUERIMIENTO NO FUNCIONAL</w:t>
            </w:r>
          </w:p>
        </w:tc>
      </w:tr>
      <w:tr w:rsidR="00BA77A4" w:rsidRPr="00BA77A4" w14:paraId="27B893B5" w14:textId="77777777" w:rsidTr="0073647B">
        <w:tc>
          <w:tcPr>
            <w:tcW w:w="8828" w:type="dxa"/>
            <w:gridSpan w:val="2"/>
          </w:tcPr>
          <w:p w14:paraId="31AD941A" w14:textId="77777777" w:rsidR="00BA77A4" w:rsidRPr="00BA77A4" w:rsidRDefault="00BA77A4" w:rsidP="00BA77A4">
            <w:pPr>
              <w:spacing w:line="480" w:lineRule="auto"/>
              <w:rPr>
                <w:lang w:val="es-CO"/>
              </w:rPr>
            </w:pPr>
            <w:r w:rsidRPr="00BA77A4">
              <w:rPr>
                <w:lang w:val="es-CO"/>
              </w:rPr>
              <w:t>Respuesta rápida a consultas y transacciones, con tiempos de carga mínimos.</w:t>
            </w:r>
          </w:p>
          <w:p w14:paraId="6B1768D5" w14:textId="77777777" w:rsidR="00BA77A4" w:rsidRPr="00BA77A4" w:rsidRDefault="00BA77A4" w:rsidP="00BA77A4">
            <w:pPr>
              <w:spacing w:line="480" w:lineRule="auto"/>
              <w:rPr>
                <w:lang w:val="es-CO"/>
              </w:rPr>
            </w:pPr>
          </w:p>
          <w:p w14:paraId="7C1DA6D7" w14:textId="77777777" w:rsidR="00BA77A4" w:rsidRPr="00BA77A4" w:rsidRDefault="00BA77A4" w:rsidP="00BA77A4">
            <w:pPr>
              <w:spacing w:line="480" w:lineRule="auto"/>
              <w:rPr>
                <w:u w:val="single"/>
                <w:lang w:val="es-CO"/>
              </w:rPr>
            </w:pPr>
          </w:p>
          <w:p w14:paraId="189682DD" w14:textId="77777777" w:rsidR="00BA77A4" w:rsidRPr="00BA77A4" w:rsidRDefault="00BA77A4" w:rsidP="00BA77A4">
            <w:pPr>
              <w:spacing w:line="480" w:lineRule="auto"/>
              <w:rPr>
                <w:lang w:val="es-CO"/>
              </w:rPr>
            </w:pPr>
          </w:p>
          <w:p w14:paraId="61271C65" w14:textId="77777777" w:rsidR="00BA77A4" w:rsidRPr="00BA77A4" w:rsidRDefault="00BA77A4" w:rsidP="00BA77A4">
            <w:pPr>
              <w:spacing w:line="480" w:lineRule="auto"/>
              <w:rPr>
                <w:lang w:val="es-CO"/>
              </w:rPr>
            </w:pPr>
          </w:p>
          <w:p w14:paraId="34792CCD" w14:textId="77777777" w:rsidR="00BA77A4" w:rsidRPr="00BA77A4" w:rsidRDefault="00BA77A4" w:rsidP="00BA77A4">
            <w:pPr>
              <w:spacing w:line="480" w:lineRule="auto"/>
              <w:rPr>
                <w:lang w:val="es-CO"/>
              </w:rPr>
            </w:pPr>
          </w:p>
        </w:tc>
      </w:tr>
      <w:tr w:rsidR="00BA77A4" w:rsidRPr="00BA77A4" w14:paraId="455D11D6" w14:textId="77777777" w:rsidTr="0073647B">
        <w:tc>
          <w:tcPr>
            <w:tcW w:w="8828" w:type="dxa"/>
            <w:gridSpan w:val="2"/>
          </w:tcPr>
          <w:p w14:paraId="6F075B6C" w14:textId="77777777" w:rsidR="00BA77A4" w:rsidRPr="00BA77A4" w:rsidRDefault="00BA77A4" w:rsidP="00BA77A4">
            <w:pPr>
              <w:spacing w:line="480" w:lineRule="auto"/>
              <w:rPr>
                <w:b/>
                <w:bCs/>
                <w:lang w:val="es-CO"/>
              </w:rPr>
            </w:pPr>
            <w:r w:rsidRPr="00BA77A4">
              <w:rPr>
                <w:b/>
                <w:bCs/>
                <w:lang w:val="es-CO"/>
              </w:rPr>
              <w:t>OBSERVACIONES:</w:t>
            </w:r>
          </w:p>
          <w:p w14:paraId="084B21D1" w14:textId="77777777" w:rsidR="00BA77A4" w:rsidRPr="00BA77A4" w:rsidRDefault="00BA77A4" w:rsidP="00BA77A4">
            <w:pPr>
              <w:spacing w:line="480" w:lineRule="auto"/>
              <w:rPr>
                <w:lang w:val="es-CO"/>
              </w:rPr>
            </w:pPr>
          </w:p>
        </w:tc>
      </w:tr>
      <w:tr w:rsidR="00BA77A4" w:rsidRPr="00BA77A4" w14:paraId="0123B03A" w14:textId="77777777" w:rsidTr="0073647B">
        <w:tc>
          <w:tcPr>
            <w:tcW w:w="8828" w:type="dxa"/>
            <w:gridSpan w:val="2"/>
          </w:tcPr>
          <w:p w14:paraId="1E822073" w14:textId="77777777" w:rsidR="00BA77A4" w:rsidRPr="00BA77A4" w:rsidRDefault="00BA77A4" w:rsidP="00BA77A4">
            <w:pPr>
              <w:spacing w:line="480" w:lineRule="auto"/>
              <w:rPr>
                <w:b/>
                <w:bCs/>
                <w:lang w:val="es-CO"/>
              </w:rPr>
            </w:pPr>
            <w:r w:rsidRPr="00BA77A4">
              <w:rPr>
                <w:b/>
                <w:bCs/>
                <w:lang w:val="es-CO"/>
              </w:rPr>
              <w:t>ELABORADO POR:</w:t>
            </w:r>
          </w:p>
        </w:tc>
      </w:tr>
    </w:tbl>
    <w:p w14:paraId="58150AFB" w14:textId="77777777" w:rsidR="00BA77A4" w:rsidRDefault="00BA77A4" w:rsidP="00BA77A4"/>
    <w:p w14:paraId="0ECC3900" w14:textId="77777777" w:rsidR="00BA77A4" w:rsidRDefault="00BA77A4" w:rsidP="00BA77A4"/>
    <w:p w14:paraId="3F9BC0E3" w14:textId="77777777" w:rsidR="00BA77A4" w:rsidRDefault="00BA77A4" w:rsidP="00BA77A4"/>
    <w:p w14:paraId="1B2BC9E5" w14:textId="77777777" w:rsidR="00BA77A4" w:rsidRDefault="00BA77A4" w:rsidP="00BA77A4"/>
    <w:p w14:paraId="165C2E00" w14:textId="77777777" w:rsidR="00BA77A4" w:rsidRDefault="00BA77A4" w:rsidP="00BA77A4"/>
    <w:p w14:paraId="43981178" w14:textId="77777777" w:rsidR="00BA77A4" w:rsidRDefault="00BA77A4" w:rsidP="00BA77A4"/>
    <w:p w14:paraId="4EB43F58" w14:textId="77777777" w:rsidR="00BA77A4" w:rsidRDefault="00BA77A4" w:rsidP="00BA77A4"/>
    <w:p w14:paraId="577A7B08" w14:textId="77777777" w:rsidR="008D5674" w:rsidRDefault="008D5674" w:rsidP="00BA77A4"/>
    <w:p w14:paraId="6932DB75" w14:textId="04ADC7B8" w:rsidR="008D5674" w:rsidRDefault="008D5674" w:rsidP="00BA77A4"/>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BA77A4" w:rsidRPr="00BA77A4" w14:paraId="4B851D5C" w14:textId="77777777" w:rsidTr="0073647B">
        <w:tc>
          <w:tcPr>
            <w:tcW w:w="8828" w:type="dxa"/>
            <w:gridSpan w:val="2"/>
          </w:tcPr>
          <w:p w14:paraId="6058D8E1" w14:textId="77777777" w:rsidR="00BA77A4" w:rsidRPr="00BA77A4" w:rsidRDefault="00BA77A4" w:rsidP="00BA77A4">
            <w:pPr>
              <w:spacing w:line="480" w:lineRule="auto"/>
              <w:rPr>
                <w:b/>
                <w:bCs/>
                <w:lang w:val="es-CO"/>
              </w:rPr>
            </w:pPr>
            <w:r w:rsidRPr="00BA77A4">
              <w:rPr>
                <w:b/>
                <w:bCs/>
                <w:lang w:val="es-CO"/>
              </w:rPr>
              <w:t>REQUERIMIENTO NO FUNCIONAL</w:t>
            </w:r>
          </w:p>
        </w:tc>
      </w:tr>
      <w:tr w:rsidR="00BA77A4" w:rsidRPr="00BA77A4" w14:paraId="6E3F6B99" w14:textId="77777777" w:rsidTr="0073647B">
        <w:tc>
          <w:tcPr>
            <w:tcW w:w="4414" w:type="dxa"/>
          </w:tcPr>
          <w:p w14:paraId="4CC4224C" w14:textId="77777777" w:rsidR="00BA77A4" w:rsidRPr="00BA77A4" w:rsidRDefault="00BA77A4" w:rsidP="00BA77A4">
            <w:pPr>
              <w:spacing w:line="480" w:lineRule="auto"/>
              <w:rPr>
                <w:b/>
                <w:bCs/>
                <w:lang w:val="es-CO"/>
              </w:rPr>
            </w:pPr>
            <w:r w:rsidRPr="00BA77A4">
              <w:rPr>
                <w:b/>
                <w:bCs/>
                <w:lang w:val="es-CO"/>
              </w:rPr>
              <w:t xml:space="preserve">ID REQUERIMIENTO: </w:t>
            </w:r>
          </w:p>
          <w:p w14:paraId="1B648937" w14:textId="77777777" w:rsidR="00BA77A4" w:rsidRPr="00BA77A4" w:rsidRDefault="00BA77A4" w:rsidP="00BA77A4">
            <w:pPr>
              <w:spacing w:line="480" w:lineRule="auto"/>
              <w:rPr>
                <w:b/>
                <w:bCs/>
                <w:lang w:val="es-CO"/>
              </w:rPr>
            </w:pPr>
            <w:r w:rsidRPr="00BA77A4">
              <w:rPr>
                <w:lang w:val="es-CO"/>
              </w:rPr>
              <w:t>RNF05</w:t>
            </w:r>
          </w:p>
          <w:p w14:paraId="7AF0C105" w14:textId="77777777" w:rsidR="00BA77A4" w:rsidRPr="00BA77A4" w:rsidRDefault="00BA77A4" w:rsidP="00BA77A4">
            <w:pPr>
              <w:spacing w:line="480" w:lineRule="auto"/>
              <w:rPr>
                <w:b/>
                <w:bCs/>
                <w:lang w:val="es-CO"/>
              </w:rPr>
            </w:pPr>
          </w:p>
          <w:p w14:paraId="0129C5F2" w14:textId="77777777" w:rsidR="00BA77A4" w:rsidRPr="00BA77A4" w:rsidRDefault="00BA77A4" w:rsidP="00BA77A4">
            <w:pPr>
              <w:spacing w:line="480" w:lineRule="auto"/>
              <w:rPr>
                <w:lang w:val="es-CO"/>
              </w:rPr>
            </w:pPr>
          </w:p>
        </w:tc>
        <w:tc>
          <w:tcPr>
            <w:tcW w:w="4414" w:type="dxa"/>
          </w:tcPr>
          <w:p w14:paraId="3A9B8265" w14:textId="77777777" w:rsidR="00BA77A4" w:rsidRPr="00BA77A4" w:rsidRDefault="00BA77A4" w:rsidP="00BA77A4">
            <w:pPr>
              <w:spacing w:line="480" w:lineRule="auto"/>
              <w:rPr>
                <w:b/>
                <w:bCs/>
                <w:lang w:val="es-CO"/>
              </w:rPr>
            </w:pPr>
            <w:r w:rsidRPr="00BA77A4">
              <w:rPr>
                <w:b/>
                <w:bCs/>
                <w:lang w:val="es-CO"/>
              </w:rPr>
              <w:t>NOMBRE REQUERIMIENTO:</w:t>
            </w:r>
          </w:p>
          <w:p w14:paraId="7AE64058" w14:textId="77777777" w:rsidR="00BA77A4" w:rsidRPr="00BA77A4" w:rsidRDefault="00BA77A4" w:rsidP="00BA77A4">
            <w:pPr>
              <w:spacing w:line="480" w:lineRule="auto"/>
              <w:rPr>
                <w:lang w:val="es-CO"/>
              </w:rPr>
            </w:pPr>
            <w:r w:rsidRPr="00BA77A4">
              <w:rPr>
                <w:lang w:val="es-CO"/>
              </w:rPr>
              <w:t>Transacciones simultáneas</w:t>
            </w:r>
          </w:p>
        </w:tc>
      </w:tr>
      <w:tr w:rsidR="00BA77A4" w:rsidRPr="00BA77A4" w14:paraId="3E8F36E4" w14:textId="77777777" w:rsidTr="0073647B">
        <w:tc>
          <w:tcPr>
            <w:tcW w:w="4414" w:type="dxa"/>
          </w:tcPr>
          <w:p w14:paraId="120FC1B3" w14:textId="77777777" w:rsidR="00BA77A4" w:rsidRPr="00BA77A4" w:rsidRDefault="00BA77A4" w:rsidP="00BA77A4">
            <w:pPr>
              <w:spacing w:line="480" w:lineRule="auto"/>
              <w:rPr>
                <w:lang w:val="es-CO"/>
              </w:rPr>
            </w:pPr>
            <w:r w:rsidRPr="00BA77A4">
              <w:rPr>
                <w:b/>
                <w:bCs/>
                <w:lang w:val="es-CO"/>
              </w:rPr>
              <w:t>TIPO REQUERIMIENTO:</w:t>
            </w:r>
            <w:r w:rsidRPr="00BA77A4">
              <w:rPr>
                <w:lang w:val="es-CO"/>
              </w:rPr>
              <w:t xml:space="preserve"> Rendimiento</w:t>
            </w:r>
          </w:p>
          <w:p w14:paraId="01869FE9" w14:textId="77777777" w:rsidR="00BA77A4" w:rsidRPr="00BA77A4" w:rsidRDefault="00BA77A4" w:rsidP="00BA77A4">
            <w:pPr>
              <w:spacing w:line="480" w:lineRule="auto"/>
              <w:rPr>
                <w:b/>
                <w:bCs/>
                <w:lang w:val="es-CO"/>
              </w:rPr>
            </w:pPr>
          </w:p>
        </w:tc>
        <w:tc>
          <w:tcPr>
            <w:tcW w:w="4414" w:type="dxa"/>
          </w:tcPr>
          <w:p w14:paraId="24B163BF" w14:textId="77777777" w:rsidR="00BA77A4" w:rsidRPr="00BA77A4" w:rsidRDefault="00BA77A4" w:rsidP="00BA77A4">
            <w:pPr>
              <w:spacing w:line="480" w:lineRule="auto"/>
              <w:rPr>
                <w:lang w:val="es-CO"/>
              </w:rPr>
            </w:pPr>
            <w:r w:rsidRPr="00BA77A4">
              <w:rPr>
                <w:b/>
                <w:bCs/>
                <w:lang w:val="es-CO"/>
              </w:rPr>
              <w:t>PRIORIDAD</w:t>
            </w:r>
            <w:r w:rsidRPr="00BA77A4">
              <w:rPr>
                <w:lang w:val="es-CO"/>
              </w:rPr>
              <w:t>: Alta</w:t>
            </w:r>
          </w:p>
          <w:p w14:paraId="444C4F69" w14:textId="77777777" w:rsidR="00BA77A4" w:rsidRPr="00BA77A4" w:rsidRDefault="00BA77A4" w:rsidP="00BA77A4">
            <w:pPr>
              <w:spacing w:line="480" w:lineRule="auto"/>
              <w:rPr>
                <w:b/>
                <w:bCs/>
                <w:lang w:val="es-CO"/>
              </w:rPr>
            </w:pPr>
          </w:p>
        </w:tc>
      </w:tr>
      <w:tr w:rsidR="00BA77A4" w:rsidRPr="00BA77A4" w14:paraId="15CC9235" w14:textId="77777777" w:rsidTr="0073647B">
        <w:tc>
          <w:tcPr>
            <w:tcW w:w="8828" w:type="dxa"/>
            <w:gridSpan w:val="2"/>
          </w:tcPr>
          <w:p w14:paraId="17398C6B" w14:textId="77777777" w:rsidR="00BA77A4" w:rsidRPr="00BA77A4" w:rsidRDefault="00BA77A4" w:rsidP="00BA77A4">
            <w:pPr>
              <w:spacing w:line="480" w:lineRule="auto"/>
              <w:rPr>
                <w:b/>
                <w:bCs/>
                <w:lang w:val="es-CO"/>
              </w:rPr>
            </w:pPr>
            <w:r w:rsidRPr="00BA77A4">
              <w:rPr>
                <w:b/>
                <w:bCs/>
                <w:lang w:val="es-CO"/>
              </w:rPr>
              <w:t>DESCRIPCIÓN REQUERIMIENTO NO FUNCIONAL</w:t>
            </w:r>
          </w:p>
        </w:tc>
      </w:tr>
      <w:tr w:rsidR="00BA77A4" w:rsidRPr="00BA77A4" w14:paraId="491B0CB6" w14:textId="77777777" w:rsidTr="0073647B">
        <w:tc>
          <w:tcPr>
            <w:tcW w:w="8828" w:type="dxa"/>
            <w:gridSpan w:val="2"/>
          </w:tcPr>
          <w:p w14:paraId="6411AA9B" w14:textId="77777777" w:rsidR="00BA77A4" w:rsidRPr="00BA77A4" w:rsidRDefault="00BA77A4" w:rsidP="00BA77A4">
            <w:pPr>
              <w:spacing w:line="480" w:lineRule="auto"/>
              <w:rPr>
                <w:lang w:val="es-CO"/>
              </w:rPr>
            </w:pPr>
            <w:r w:rsidRPr="00BA77A4">
              <w:rPr>
                <w:lang w:val="es-CO"/>
              </w:rPr>
              <w:t>Capacidad para manejar un gran volumen de transacciones simultáneas durante las horas pico.</w:t>
            </w:r>
          </w:p>
          <w:p w14:paraId="14CAF4B9" w14:textId="77777777" w:rsidR="00BA77A4" w:rsidRPr="00BA77A4" w:rsidRDefault="00BA77A4" w:rsidP="00BA77A4">
            <w:pPr>
              <w:spacing w:line="480" w:lineRule="auto"/>
              <w:rPr>
                <w:lang w:val="es-CO"/>
              </w:rPr>
            </w:pPr>
          </w:p>
        </w:tc>
      </w:tr>
      <w:tr w:rsidR="00BA77A4" w:rsidRPr="00BA77A4" w14:paraId="2E2DAC46" w14:textId="77777777" w:rsidTr="0073647B">
        <w:tc>
          <w:tcPr>
            <w:tcW w:w="8828" w:type="dxa"/>
            <w:gridSpan w:val="2"/>
          </w:tcPr>
          <w:p w14:paraId="2DC3821A" w14:textId="77777777" w:rsidR="00BA77A4" w:rsidRPr="00BA77A4" w:rsidRDefault="00BA77A4" w:rsidP="00BA77A4">
            <w:pPr>
              <w:spacing w:line="480" w:lineRule="auto"/>
              <w:rPr>
                <w:b/>
                <w:bCs/>
                <w:lang w:val="es-CO"/>
              </w:rPr>
            </w:pPr>
            <w:r w:rsidRPr="00BA77A4">
              <w:rPr>
                <w:b/>
                <w:bCs/>
                <w:lang w:val="es-CO"/>
              </w:rPr>
              <w:t>OBSERVACIONES:</w:t>
            </w:r>
          </w:p>
          <w:p w14:paraId="4062ED12" w14:textId="77777777" w:rsidR="00BA77A4" w:rsidRPr="00BA77A4" w:rsidRDefault="00BA77A4" w:rsidP="00BA77A4">
            <w:pPr>
              <w:spacing w:line="480" w:lineRule="auto"/>
              <w:rPr>
                <w:lang w:val="es-CO"/>
              </w:rPr>
            </w:pPr>
          </w:p>
        </w:tc>
      </w:tr>
      <w:tr w:rsidR="00BA77A4" w:rsidRPr="00BA77A4" w14:paraId="347110FA" w14:textId="77777777" w:rsidTr="0073647B">
        <w:tc>
          <w:tcPr>
            <w:tcW w:w="8828" w:type="dxa"/>
            <w:gridSpan w:val="2"/>
          </w:tcPr>
          <w:p w14:paraId="2936C004" w14:textId="77777777" w:rsidR="00BA77A4" w:rsidRPr="00BA77A4" w:rsidRDefault="00BA77A4" w:rsidP="00BA77A4">
            <w:pPr>
              <w:spacing w:line="480" w:lineRule="auto"/>
              <w:rPr>
                <w:b/>
                <w:bCs/>
                <w:lang w:val="es-CO"/>
              </w:rPr>
            </w:pPr>
            <w:r w:rsidRPr="00BA77A4">
              <w:rPr>
                <w:b/>
                <w:bCs/>
                <w:lang w:val="es-CO"/>
              </w:rPr>
              <w:t>ELABORADO POR:</w:t>
            </w:r>
          </w:p>
        </w:tc>
      </w:tr>
    </w:tbl>
    <w:p w14:paraId="33526C97" w14:textId="77777777" w:rsidR="00BA77A4" w:rsidRDefault="00BA77A4" w:rsidP="00BA77A4"/>
    <w:p w14:paraId="7C00409A" w14:textId="77777777" w:rsidR="0002762A" w:rsidRDefault="0002762A" w:rsidP="00BA77A4"/>
    <w:p w14:paraId="1F4CF3E5" w14:textId="77777777" w:rsidR="0002762A" w:rsidRDefault="0002762A" w:rsidP="00BA77A4"/>
    <w:p w14:paraId="2A7B990E" w14:textId="77777777" w:rsidR="0002762A" w:rsidRDefault="0002762A" w:rsidP="00BA77A4"/>
    <w:p w14:paraId="67C15555" w14:textId="77777777" w:rsidR="0002762A" w:rsidRDefault="0002762A" w:rsidP="00BA77A4"/>
    <w:p w14:paraId="5DA93AFD" w14:textId="77777777" w:rsidR="0002762A" w:rsidRDefault="0002762A" w:rsidP="00BA77A4"/>
    <w:p w14:paraId="46902929" w14:textId="77777777" w:rsidR="0002762A" w:rsidRDefault="0002762A" w:rsidP="00BA77A4"/>
    <w:p w14:paraId="31046047" w14:textId="77777777" w:rsidR="0002762A" w:rsidRDefault="0002762A" w:rsidP="00BA77A4"/>
    <w:p w14:paraId="4565AEB7" w14:textId="77777777" w:rsidR="0002762A" w:rsidRDefault="0002762A" w:rsidP="00BA77A4"/>
    <w:p w14:paraId="7B0A9755" w14:textId="77777777" w:rsidR="008D5674" w:rsidRDefault="008D5674" w:rsidP="00BA77A4"/>
    <w:p w14:paraId="5319AB15" w14:textId="77777777" w:rsidR="0002762A" w:rsidRDefault="0002762A" w:rsidP="00BA77A4"/>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02762A" w:rsidRPr="0002762A" w14:paraId="04D45CAD" w14:textId="77777777" w:rsidTr="0073647B">
        <w:tc>
          <w:tcPr>
            <w:tcW w:w="8828" w:type="dxa"/>
            <w:gridSpan w:val="2"/>
          </w:tcPr>
          <w:p w14:paraId="37F9CA58" w14:textId="77777777" w:rsidR="0002762A" w:rsidRPr="0002762A" w:rsidRDefault="0002762A" w:rsidP="0002762A">
            <w:pPr>
              <w:spacing w:line="480" w:lineRule="auto"/>
              <w:rPr>
                <w:b/>
                <w:bCs/>
                <w:lang w:val="es-CO"/>
              </w:rPr>
            </w:pPr>
            <w:r w:rsidRPr="0002762A">
              <w:rPr>
                <w:b/>
                <w:bCs/>
                <w:lang w:val="es-CO"/>
              </w:rPr>
              <w:t>REQUERIMIENTO NO FUNCIONAL</w:t>
            </w:r>
          </w:p>
        </w:tc>
      </w:tr>
      <w:tr w:rsidR="0002762A" w:rsidRPr="0002762A" w14:paraId="275C1454" w14:textId="77777777" w:rsidTr="0073647B">
        <w:tc>
          <w:tcPr>
            <w:tcW w:w="4414" w:type="dxa"/>
          </w:tcPr>
          <w:p w14:paraId="61F40FFE" w14:textId="77777777" w:rsidR="0002762A" w:rsidRPr="0002762A" w:rsidRDefault="0002762A" w:rsidP="0002762A">
            <w:pPr>
              <w:spacing w:line="480" w:lineRule="auto"/>
              <w:rPr>
                <w:b/>
                <w:bCs/>
                <w:lang w:val="es-CO"/>
              </w:rPr>
            </w:pPr>
            <w:r w:rsidRPr="0002762A">
              <w:rPr>
                <w:b/>
                <w:bCs/>
                <w:lang w:val="es-CO"/>
              </w:rPr>
              <w:t xml:space="preserve">ID REQUERIMIENTO: </w:t>
            </w:r>
          </w:p>
          <w:p w14:paraId="6B16777C" w14:textId="77777777" w:rsidR="0002762A" w:rsidRPr="0002762A" w:rsidRDefault="0002762A" w:rsidP="0002762A">
            <w:pPr>
              <w:spacing w:line="480" w:lineRule="auto"/>
              <w:rPr>
                <w:b/>
                <w:bCs/>
                <w:lang w:val="es-CO"/>
              </w:rPr>
            </w:pPr>
            <w:r w:rsidRPr="0002762A">
              <w:rPr>
                <w:lang w:val="es-CO"/>
              </w:rPr>
              <w:t>RNF06</w:t>
            </w:r>
          </w:p>
          <w:p w14:paraId="57F2C5AF" w14:textId="77777777" w:rsidR="0002762A" w:rsidRPr="0002762A" w:rsidRDefault="0002762A" w:rsidP="0002762A">
            <w:pPr>
              <w:spacing w:line="480" w:lineRule="auto"/>
              <w:rPr>
                <w:b/>
                <w:bCs/>
                <w:lang w:val="es-CO"/>
              </w:rPr>
            </w:pPr>
          </w:p>
          <w:p w14:paraId="1796AB4F" w14:textId="77777777" w:rsidR="0002762A" w:rsidRPr="0002762A" w:rsidRDefault="0002762A" w:rsidP="0002762A">
            <w:pPr>
              <w:spacing w:line="480" w:lineRule="auto"/>
              <w:rPr>
                <w:lang w:val="es-CO"/>
              </w:rPr>
            </w:pPr>
          </w:p>
        </w:tc>
        <w:tc>
          <w:tcPr>
            <w:tcW w:w="4414" w:type="dxa"/>
          </w:tcPr>
          <w:p w14:paraId="0A36BC49" w14:textId="77777777" w:rsidR="0002762A" w:rsidRPr="0002762A" w:rsidRDefault="0002762A" w:rsidP="0002762A">
            <w:pPr>
              <w:spacing w:line="480" w:lineRule="auto"/>
              <w:rPr>
                <w:b/>
                <w:bCs/>
                <w:lang w:val="es-CO"/>
              </w:rPr>
            </w:pPr>
            <w:r w:rsidRPr="0002762A">
              <w:rPr>
                <w:b/>
                <w:bCs/>
                <w:lang w:val="es-CO"/>
              </w:rPr>
              <w:t>NOMBRE REQUERIMIENTO:</w:t>
            </w:r>
          </w:p>
          <w:p w14:paraId="70E1F40A" w14:textId="77777777" w:rsidR="0002762A" w:rsidRPr="0002762A" w:rsidRDefault="0002762A" w:rsidP="0002762A">
            <w:pPr>
              <w:spacing w:line="480" w:lineRule="auto"/>
              <w:rPr>
                <w:lang w:val="es-CO"/>
              </w:rPr>
            </w:pPr>
          </w:p>
        </w:tc>
      </w:tr>
      <w:tr w:rsidR="0002762A" w:rsidRPr="0002762A" w14:paraId="1EBE307E" w14:textId="77777777" w:rsidTr="0073647B">
        <w:tc>
          <w:tcPr>
            <w:tcW w:w="4414" w:type="dxa"/>
          </w:tcPr>
          <w:p w14:paraId="12849530" w14:textId="77777777" w:rsidR="0002762A" w:rsidRPr="0002762A" w:rsidRDefault="0002762A" w:rsidP="0002762A">
            <w:pPr>
              <w:spacing w:line="480" w:lineRule="auto"/>
              <w:rPr>
                <w:lang w:val="es-CO"/>
              </w:rPr>
            </w:pPr>
            <w:r w:rsidRPr="0002762A">
              <w:rPr>
                <w:b/>
                <w:bCs/>
                <w:lang w:val="es-CO"/>
              </w:rPr>
              <w:t>TIPO REQUERIMIENTO: Escalabilidad</w:t>
            </w:r>
          </w:p>
          <w:p w14:paraId="035C0E89" w14:textId="77777777" w:rsidR="0002762A" w:rsidRPr="0002762A" w:rsidRDefault="0002762A" w:rsidP="0002762A">
            <w:pPr>
              <w:spacing w:line="480" w:lineRule="auto"/>
              <w:rPr>
                <w:b/>
                <w:bCs/>
                <w:lang w:val="es-CO"/>
              </w:rPr>
            </w:pPr>
          </w:p>
        </w:tc>
        <w:tc>
          <w:tcPr>
            <w:tcW w:w="4414" w:type="dxa"/>
          </w:tcPr>
          <w:p w14:paraId="7DA644CE" w14:textId="77777777" w:rsidR="0002762A" w:rsidRPr="0002762A" w:rsidRDefault="0002762A" w:rsidP="0002762A">
            <w:pPr>
              <w:spacing w:line="480" w:lineRule="auto"/>
              <w:rPr>
                <w:lang w:val="es-CO"/>
              </w:rPr>
            </w:pPr>
            <w:r w:rsidRPr="0002762A">
              <w:rPr>
                <w:b/>
                <w:bCs/>
                <w:lang w:val="es-CO"/>
              </w:rPr>
              <w:t>PRIORIDAD</w:t>
            </w:r>
            <w:r w:rsidRPr="0002762A">
              <w:rPr>
                <w:lang w:val="es-CO"/>
              </w:rPr>
              <w:t>: Alta</w:t>
            </w:r>
          </w:p>
          <w:p w14:paraId="6EAA8506" w14:textId="77777777" w:rsidR="0002762A" w:rsidRPr="0002762A" w:rsidRDefault="0002762A" w:rsidP="0002762A">
            <w:pPr>
              <w:spacing w:line="480" w:lineRule="auto"/>
              <w:rPr>
                <w:b/>
                <w:bCs/>
                <w:lang w:val="es-CO"/>
              </w:rPr>
            </w:pPr>
          </w:p>
        </w:tc>
      </w:tr>
      <w:tr w:rsidR="0002762A" w:rsidRPr="0002762A" w14:paraId="02E434C1" w14:textId="77777777" w:rsidTr="0073647B">
        <w:tc>
          <w:tcPr>
            <w:tcW w:w="8828" w:type="dxa"/>
            <w:gridSpan w:val="2"/>
          </w:tcPr>
          <w:p w14:paraId="01570840" w14:textId="77777777" w:rsidR="0002762A" w:rsidRPr="0002762A" w:rsidRDefault="0002762A" w:rsidP="0002762A">
            <w:pPr>
              <w:spacing w:line="480" w:lineRule="auto"/>
              <w:rPr>
                <w:b/>
                <w:bCs/>
                <w:lang w:val="es-CO"/>
              </w:rPr>
            </w:pPr>
            <w:r w:rsidRPr="0002762A">
              <w:rPr>
                <w:b/>
                <w:bCs/>
                <w:lang w:val="es-CO"/>
              </w:rPr>
              <w:t>DESCRIPCIÓN REQUERIMIENTO NO FUNCIONAL</w:t>
            </w:r>
          </w:p>
        </w:tc>
      </w:tr>
      <w:tr w:rsidR="0002762A" w:rsidRPr="0002762A" w14:paraId="0E5723DE" w14:textId="77777777" w:rsidTr="0073647B">
        <w:tc>
          <w:tcPr>
            <w:tcW w:w="8828" w:type="dxa"/>
            <w:gridSpan w:val="2"/>
          </w:tcPr>
          <w:p w14:paraId="07C877C1" w14:textId="77777777" w:rsidR="0002762A" w:rsidRPr="0002762A" w:rsidRDefault="0002762A" w:rsidP="0002762A">
            <w:pPr>
              <w:spacing w:line="480" w:lineRule="auto"/>
              <w:rPr>
                <w:lang w:val="es-CO"/>
              </w:rPr>
            </w:pPr>
            <w:r w:rsidRPr="0002762A">
              <w:rPr>
                <w:lang w:val="es-CO"/>
              </w:rPr>
              <w:t>La capacidad del sistema debe ser escalable para adaptarse a un aumento en la demanda.</w:t>
            </w:r>
          </w:p>
          <w:p w14:paraId="30A6E976" w14:textId="77777777" w:rsidR="0002762A" w:rsidRPr="0002762A" w:rsidRDefault="0002762A" w:rsidP="0002762A">
            <w:pPr>
              <w:spacing w:line="480" w:lineRule="auto"/>
              <w:rPr>
                <w:lang w:val="es-CO"/>
              </w:rPr>
            </w:pPr>
          </w:p>
        </w:tc>
      </w:tr>
      <w:tr w:rsidR="0002762A" w:rsidRPr="0002762A" w14:paraId="32B31243" w14:textId="77777777" w:rsidTr="0073647B">
        <w:tc>
          <w:tcPr>
            <w:tcW w:w="8828" w:type="dxa"/>
            <w:gridSpan w:val="2"/>
          </w:tcPr>
          <w:p w14:paraId="4007A768" w14:textId="77777777" w:rsidR="0002762A" w:rsidRPr="0002762A" w:rsidRDefault="0002762A" w:rsidP="0002762A">
            <w:pPr>
              <w:spacing w:line="480" w:lineRule="auto"/>
              <w:rPr>
                <w:b/>
                <w:bCs/>
                <w:lang w:val="es-CO"/>
              </w:rPr>
            </w:pPr>
            <w:r w:rsidRPr="0002762A">
              <w:rPr>
                <w:b/>
                <w:bCs/>
                <w:lang w:val="es-CO"/>
              </w:rPr>
              <w:t>OBSERVACIONES:</w:t>
            </w:r>
          </w:p>
          <w:p w14:paraId="00AE1D9F" w14:textId="77777777" w:rsidR="0002762A" w:rsidRPr="0002762A" w:rsidRDefault="0002762A" w:rsidP="0002762A">
            <w:pPr>
              <w:spacing w:line="480" w:lineRule="auto"/>
              <w:rPr>
                <w:lang w:val="es-CO"/>
              </w:rPr>
            </w:pPr>
          </w:p>
        </w:tc>
      </w:tr>
      <w:tr w:rsidR="0002762A" w:rsidRPr="0002762A" w14:paraId="47598C51" w14:textId="77777777" w:rsidTr="0073647B">
        <w:tc>
          <w:tcPr>
            <w:tcW w:w="8828" w:type="dxa"/>
            <w:gridSpan w:val="2"/>
          </w:tcPr>
          <w:p w14:paraId="1AD06258" w14:textId="77777777" w:rsidR="0002762A" w:rsidRPr="0002762A" w:rsidRDefault="0002762A" w:rsidP="0002762A">
            <w:pPr>
              <w:spacing w:line="480" w:lineRule="auto"/>
              <w:rPr>
                <w:b/>
                <w:bCs/>
                <w:lang w:val="es-CO"/>
              </w:rPr>
            </w:pPr>
            <w:r w:rsidRPr="0002762A">
              <w:rPr>
                <w:b/>
                <w:bCs/>
                <w:lang w:val="es-CO"/>
              </w:rPr>
              <w:t>ELABORADO POR:</w:t>
            </w:r>
          </w:p>
        </w:tc>
      </w:tr>
    </w:tbl>
    <w:p w14:paraId="1728F387" w14:textId="77777777" w:rsidR="0002762A" w:rsidRDefault="0002762A" w:rsidP="00BA77A4"/>
    <w:p w14:paraId="10E19F94" w14:textId="77777777" w:rsidR="0002762A" w:rsidRDefault="0002762A" w:rsidP="00BA77A4"/>
    <w:p w14:paraId="186E9EAD" w14:textId="77777777" w:rsidR="0002762A" w:rsidRDefault="0002762A" w:rsidP="00BA77A4"/>
    <w:p w14:paraId="6E789A4C" w14:textId="77777777" w:rsidR="0002762A" w:rsidRDefault="0002762A" w:rsidP="00BA77A4"/>
    <w:p w14:paraId="3C53D2CC" w14:textId="77777777" w:rsidR="0002762A" w:rsidRDefault="0002762A" w:rsidP="00BA77A4"/>
    <w:p w14:paraId="5A17986C" w14:textId="77777777" w:rsidR="0002762A" w:rsidRDefault="0002762A" w:rsidP="00BA77A4"/>
    <w:p w14:paraId="55037850" w14:textId="77777777" w:rsidR="0002762A" w:rsidRDefault="0002762A" w:rsidP="00BA77A4"/>
    <w:p w14:paraId="7C1650E5" w14:textId="77777777" w:rsidR="0002762A" w:rsidRDefault="0002762A" w:rsidP="00BA77A4"/>
    <w:p w14:paraId="16C20A2C" w14:textId="77777777" w:rsidR="0002762A" w:rsidRDefault="0002762A" w:rsidP="00BA77A4"/>
    <w:p w14:paraId="649412D0" w14:textId="77777777" w:rsidR="0002762A" w:rsidRDefault="0002762A" w:rsidP="00BA77A4"/>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02762A" w:rsidRPr="0002762A" w14:paraId="129595ED" w14:textId="77777777" w:rsidTr="0073647B">
        <w:tc>
          <w:tcPr>
            <w:tcW w:w="8828" w:type="dxa"/>
            <w:gridSpan w:val="2"/>
          </w:tcPr>
          <w:p w14:paraId="488788BD" w14:textId="77777777" w:rsidR="0002762A" w:rsidRPr="0002762A" w:rsidRDefault="0002762A" w:rsidP="0002762A">
            <w:pPr>
              <w:spacing w:line="480" w:lineRule="auto"/>
              <w:rPr>
                <w:b/>
                <w:bCs/>
                <w:lang w:val="es-CO"/>
              </w:rPr>
            </w:pPr>
            <w:r w:rsidRPr="0002762A">
              <w:rPr>
                <w:b/>
                <w:bCs/>
                <w:lang w:val="es-CO"/>
              </w:rPr>
              <w:t>REQUERIMIENTO NO FUNCIONAL</w:t>
            </w:r>
          </w:p>
        </w:tc>
      </w:tr>
      <w:tr w:rsidR="0002762A" w:rsidRPr="0002762A" w14:paraId="5B32B172" w14:textId="77777777" w:rsidTr="0073647B">
        <w:tc>
          <w:tcPr>
            <w:tcW w:w="4414" w:type="dxa"/>
          </w:tcPr>
          <w:p w14:paraId="0FA561B8" w14:textId="77777777" w:rsidR="0002762A" w:rsidRPr="0002762A" w:rsidRDefault="0002762A" w:rsidP="0002762A">
            <w:pPr>
              <w:spacing w:line="480" w:lineRule="auto"/>
              <w:rPr>
                <w:b/>
                <w:bCs/>
                <w:lang w:val="es-CO"/>
              </w:rPr>
            </w:pPr>
            <w:r w:rsidRPr="0002762A">
              <w:rPr>
                <w:b/>
                <w:bCs/>
                <w:lang w:val="es-CO"/>
              </w:rPr>
              <w:t xml:space="preserve">ID REQUERIMIENTO: </w:t>
            </w:r>
          </w:p>
          <w:p w14:paraId="56A2814C" w14:textId="77777777" w:rsidR="0002762A" w:rsidRPr="0002762A" w:rsidRDefault="0002762A" w:rsidP="0002762A">
            <w:pPr>
              <w:spacing w:line="480" w:lineRule="auto"/>
              <w:rPr>
                <w:b/>
                <w:bCs/>
                <w:lang w:val="es-CO"/>
              </w:rPr>
            </w:pPr>
            <w:r w:rsidRPr="0002762A">
              <w:rPr>
                <w:lang w:val="es-CO"/>
              </w:rPr>
              <w:t>RNF07</w:t>
            </w:r>
          </w:p>
          <w:p w14:paraId="334715F4" w14:textId="77777777" w:rsidR="0002762A" w:rsidRPr="0002762A" w:rsidRDefault="0002762A" w:rsidP="0002762A">
            <w:pPr>
              <w:spacing w:line="480" w:lineRule="auto"/>
              <w:rPr>
                <w:b/>
                <w:bCs/>
                <w:lang w:val="es-CO"/>
              </w:rPr>
            </w:pPr>
          </w:p>
          <w:p w14:paraId="49220735" w14:textId="77777777" w:rsidR="0002762A" w:rsidRPr="0002762A" w:rsidRDefault="0002762A" w:rsidP="0002762A">
            <w:pPr>
              <w:spacing w:line="480" w:lineRule="auto"/>
              <w:rPr>
                <w:lang w:val="es-CO"/>
              </w:rPr>
            </w:pPr>
          </w:p>
        </w:tc>
        <w:tc>
          <w:tcPr>
            <w:tcW w:w="4414" w:type="dxa"/>
          </w:tcPr>
          <w:p w14:paraId="397B66BA" w14:textId="77777777" w:rsidR="0002762A" w:rsidRPr="0002762A" w:rsidRDefault="0002762A" w:rsidP="0002762A">
            <w:pPr>
              <w:spacing w:line="480" w:lineRule="auto"/>
              <w:rPr>
                <w:b/>
                <w:bCs/>
                <w:lang w:val="es-CO"/>
              </w:rPr>
            </w:pPr>
            <w:r w:rsidRPr="0002762A">
              <w:rPr>
                <w:b/>
                <w:bCs/>
                <w:lang w:val="es-CO"/>
              </w:rPr>
              <w:t>NOMBRE REQUERIMIENTO:</w:t>
            </w:r>
          </w:p>
          <w:p w14:paraId="4E20CBAE" w14:textId="77777777" w:rsidR="0002762A" w:rsidRPr="0002762A" w:rsidRDefault="0002762A" w:rsidP="0002762A">
            <w:pPr>
              <w:spacing w:line="480" w:lineRule="auto"/>
              <w:rPr>
                <w:lang w:val="es-CO"/>
              </w:rPr>
            </w:pPr>
          </w:p>
        </w:tc>
      </w:tr>
      <w:tr w:rsidR="0002762A" w:rsidRPr="0002762A" w14:paraId="1C379A4E" w14:textId="77777777" w:rsidTr="0073647B">
        <w:tc>
          <w:tcPr>
            <w:tcW w:w="4414" w:type="dxa"/>
          </w:tcPr>
          <w:p w14:paraId="42CE3715" w14:textId="77777777" w:rsidR="0002762A" w:rsidRPr="0002762A" w:rsidRDefault="0002762A" w:rsidP="0002762A">
            <w:pPr>
              <w:spacing w:line="480" w:lineRule="auto"/>
              <w:rPr>
                <w:lang w:val="es-CO"/>
              </w:rPr>
            </w:pPr>
            <w:r w:rsidRPr="0002762A">
              <w:rPr>
                <w:b/>
                <w:bCs/>
                <w:lang w:val="es-CO"/>
              </w:rPr>
              <w:t>TIPO REQUERIMIENTO:</w:t>
            </w:r>
            <w:r w:rsidRPr="0002762A">
              <w:rPr>
                <w:lang w:val="es-CO"/>
              </w:rPr>
              <w:t xml:space="preserve"> Disponibilidad</w:t>
            </w:r>
          </w:p>
          <w:p w14:paraId="7C240435" w14:textId="77777777" w:rsidR="0002762A" w:rsidRPr="0002762A" w:rsidRDefault="0002762A" w:rsidP="0002762A">
            <w:pPr>
              <w:spacing w:line="480" w:lineRule="auto"/>
              <w:rPr>
                <w:b/>
                <w:bCs/>
                <w:lang w:val="es-CO"/>
              </w:rPr>
            </w:pPr>
          </w:p>
        </w:tc>
        <w:tc>
          <w:tcPr>
            <w:tcW w:w="4414" w:type="dxa"/>
          </w:tcPr>
          <w:p w14:paraId="0CC24E75" w14:textId="77777777" w:rsidR="0002762A" w:rsidRPr="0002762A" w:rsidRDefault="0002762A" w:rsidP="0002762A">
            <w:pPr>
              <w:spacing w:line="480" w:lineRule="auto"/>
              <w:rPr>
                <w:lang w:val="es-CO"/>
              </w:rPr>
            </w:pPr>
            <w:r w:rsidRPr="0002762A">
              <w:rPr>
                <w:b/>
                <w:bCs/>
                <w:lang w:val="es-CO"/>
              </w:rPr>
              <w:t>PRIORIDAD</w:t>
            </w:r>
            <w:r w:rsidRPr="0002762A">
              <w:rPr>
                <w:lang w:val="es-CO"/>
              </w:rPr>
              <w:t>: Alta</w:t>
            </w:r>
          </w:p>
          <w:p w14:paraId="154892E2" w14:textId="77777777" w:rsidR="0002762A" w:rsidRPr="0002762A" w:rsidRDefault="0002762A" w:rsidP="0002762A">
            <w:pPr>
              <w:spacing w:line="480" w:lineRule="auto"/>
              <w:rPr>
                <w:b/>
                <w:bCs/>
                <w:lang w:val="es-CO"/>
              </w:rPr>
            </w:pPr>
          </w:p>
        </w:tc>
      </w:tr>
      <w:tr w:rsidR="0002762A" w:rsidRPr="0002762A" w14:paraId="3018EFF0" w14:textId="77777777" w:rsidTr="0073647B">
        <w:tc>
          <w:tcPr>
            <w:tcW w:w="8828" w:type="dxa"/>
            <w:gridSpan w:val="2"/>
          </w:tcPr>
          <w:p w14:paraId="1C2770A3" w14:textId="77777777" w:rsidR="0002762A" w:rsidRPr="0002762A" w:rsidRDefault="0002762A" w:rsidP="0002762A">
            <w:pPr>
              <w:spacing w:line="480" w:lineRule="auto"/>
              <w:rPr>
                <w:b/>
                <w:bCs/>
                <w:lang w:val="es-CO"/>
              </w:rPr>
            </w:pPr>
            <w:r w:rsidRPr="0002762A">
              <w:rPr>
                <w:b/>
                <w:bCs/>
                <w:lang w:val="es-CO"/>
              </w:rPr>
              <w:t>DESCRIPCIÓN REQUERIMIENTO NO FUNCIONAL</w:t>
            </w:r>
          </w:p>
        </w:tc>
      </w:tr>
      <w:tr w:rsidR="0002762A" w:rsidRPr="0002762A" w14:paraId="56E53B9C" w14:textId="77777777" w:rsidTr="0073647B">
        <w:tc>
          <w:tcPr>
            <w:tcW w:w="8828" w:type="dxa"/>
            <w:gridSpan w:val="2"/>
          </w:tcPr>
          <w:p w14:paraId="47B9920B" w14:textId="77777777" w:rsidR="0002762A" w:rsidRPr="0002762A" w:rsidRDefault="0002762A" w:rsidP="0002762A">
            <w:pPr>
              <w:spacing w:line="480" w:lineRule="auto"/>
              <w:rPr>
                <w:lang w:val="es-CO"/>
              </w:rPr>
            </w:pPr>
            <w:r w:rsidRPr="0002762A">
              <w:rPr>
                <w:lang w:val="es-CO"/>
              </w:rPr>
              <w:t>El sistema debe estar disponible las 24 horas, los 7 días de la semana.</w:t>
            </w:r>
          </w:p>
          <w:p w14:paraId="35249141" w14:textId="77777777" w:rsidR="0002762A" w:rsidRPr="0002762A" w:rsidRDefault="0002762A" w:rsidP="0002762A">
            <w:pPr>
              <w:spacing w:line="480" w:lineRule="auto"/>
              <w:rPr>
                <w:lang w:val="es-CO"/>
              </w:rPr>
            </w:pPr>
          </w:p>
        </w:tc>
      </w:tr>
      <w:tr w:rsidR="0002762A" w:rsidRPr="0002762A" w14:paraId="7C9139F0" w14:textId="77777777" w:rsidTr="0073647B">
        <w:tc>
          <w:tcPr>
            <w:tcW w:w="8828" w:type="dxa"/>
            <w:gridSpan w:val="2"/>
          </w:tcPr>
          <w:p w14:paraId="332CB713" w14:textId="77777777" w:rsidR="0002762A" w:rsidRPr="0002762A" w:rsidRDefault="0002762A" w:rsidP="0002762A">
            <w:pPr>
              <w:spacing w:line="480" w:lineRule="auto"/>
              <w:rPr>
                <w:b/>
                <w:bCs/>
                <w:lang w:val="es-CO"/>
              </w:rPr>
            </w:pPr>
            <w:r w:rsidRPr="0002762A">
              <w:rPr>
                <w:b/>
                <w:bCs/>
                <w:lang w:val="es-CO"/>
              </w:rPr>
              <w:t>OBSERVACIONES:</w:t>
            </w:r>
          </w:p>
          <w:p w14:paraId="557820DA" w14:textId="77777777" w:rsidR="0002762A" w:rsidRPr="0002762A" w:rsidRDefault="0002762A" w:rsidP="0002762A">
            <w:pPr>
              <w:spacing w:line="480" w:lineRule="auto"/>
              <w:rPr>
                <w:lang w:val="es-CO"/>
              </w:rPr>
            </w:pPr>
          </w:p>
        </w:tc>
      </w:tr>
      <w:tr w:rsidR="0002762A" w:rsidRPr="0002762A" w14:paraId="4996AD83" w14:textId="77777777" w:rsidTr="0073647B">
        <w:tc>
          <w:tcPr>
            <w:tcW w:w="8828" w:type="dxa"/>
            <w:gridSpan w:val="2"/>
          </w:tcPr>
          <w:p w14:paraId="6A6897DB" w14:textId="77777777" w:rsidR="0002762A" w:rsidRPr="0002762A" w:rsidRDefault="0002762A" w:rsidP="0002762A">
            <w:pPr>
              <w:spacing w:line="480" w:lineRule="auto"/>
              <w:rPr>
                <w:b/>
                <w:bCs/>
                <w:lang w:val="es-CO"/>
              </w:rPr>
            </w:pPr>
            <w:r w:rsidRPr="0002762A">
              <w:rPr>
                <w:b/>
                <w:bCs/>
                <w:lang w:val="es-CO"/>
              </w:rPr>
              <w:t>ELABORADO POR:</w:t>
            </w:r>
          </w:p>
        </w:tc>
      </w:tr>
    </w:tbl>
    <w:p w14:paraId="3CB45973" w14:textId="77777777" w:rsidR="0002762A" w:rsidRDefault="0002762A" w:rsidP="00BA77A4"/>
    <w:p w14:paraId="5CE8F81D" w14:textId="77777777" w:rsidR="0002762A" w:rsidRDefault="0002762A" w:rsidP="00BA77A4"/>
    <w:p w14:paraId="7B3E6EB6" w14:textId="77777777" w:rsidR="0002762A" w:rsidRDefault="0002762A" w:rsidP="00BA77A4"/>
    <w:p w14:paraId="5FCEEDBE" w14:textId="77777777" w:rsidR="0002762A" w:rsidRDefault="0002762A" w:rsidP="00BA77A4"/>
    <w:p w14:paraId="6EADD95B" w14:textId="77777777" w:rsidR="0002762A" w:rsidRDefault="0002762A" w:rsidP="00BA77A4"/>
    <w:p w14:paraId="0EF250C8" w14:textId="77777777" w:rsidR="0002762A" w:rsidRDefault="0002762A" w:rsidP="00BA77A4"/>
    <w:p w14:paraId="2228C1FB" w14:textId="77777777" w:rsidR="0002762A" w:rsidRDefault="0002762A" w:rsidP="00BA77A4"/>
    <w:p w14:paraId="5DBB1331" w14:textId="77777777" w:rsidR="0002762A" w:rsidRDefault="0002762A" w:rsidP="00BA77A4"/>
    <w:p w14:paraId="572F1928" w14:textId="77777777" w:rsidR="0002762A" w:rsidRDefault="0002762A" w:rsidP="00BA77A4"/>
    <w:p w14:paraId="21447B37" w14:textId="77777777" w:rsidR="0002762A" w:rsidRDefault="0002762A" w:rsidP="00BA77A4"/>
    <w:p w14:paraId="02BF9B66" w14:textId="77777777" w:rsidR="0002762A" w:rsidRDefault="0002762A" w:rsidP="00BA77A4"/>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02762A" w:rsidRPr="0002762A" w14:paraId="63D1FB16" w14:textId="77777777" w:rsidTr="0073647B">
        <w:tc>
          <w:tcPr>
            <w:tcW w:w="8828" w:type="dxa"/>
            <w:gridSpan w:val="2"/>
          </w:tcPr>
          <w:p w14:paraId="5B40E65A" w14:textId="77777777" w:rsidR="0002762A" w:rsidRPr="0002762A" w:rsidRDefault="0002762A" w:rsidP="0002762A">
            <w:pPr>
              <w:spacing w:line="480" w:lineRule="auto"/>
              <w:rPr>
                <w:b/>
                <w:bCs/>
                <w:lang w:val="es-CO"/>
              </w:rPr>
            </w:pPr>
            <w:r w:rsidRPr="0002762A">
              <w:rPr>
                <w:b/>
                <w:bCs/>
                <w:lang w:val="es-CO"/>
              </w:rPr>
              <w:t>REQUERIMIENTO NO FUNCIONAL</w:t>
            </w:r>
          </w:p>
        </w:tc>
      </w:tr>
      <w:tr w:rsidR="0002762A" w:rsidRPr="0002762A" w14:paraId="469C8580" w14:textId="77777777" w:rsidTr="0073647B">
        <w:tc>
          <w:tcPr>
            <w:tcW w:w="4414" w:type="dxa"/>
          </w:tcPr>
          <w:p w14:paraId="099A6685" w14:textId="77777777" w:rsidR="0002762A" w:rsidRPr="0002762A" w:rsidRDefault="0002762A" w:rsidP="0002762A">
            <w:pPr>
              <w:spacing w:line="480" w:lineRule="auto"/>
              <w:rPr>
                <w:b/>
                <w:bCs/>
                <w:lang w:val="es-CO"/>
              </w:rPr>
            </w:pPr>
            <w:r w:rsidRPr="0002762A">
              <w:rPr>
                <w:b/>
                <w:bCs/>
                <w:lang w:val="es-CO"/>
              </w:rPr>
              <w:t xml:space="preserve">ID REQUERIMIENTO: </w:t>
            </w:r>
          </w:p>
          <w:p w14:paraId="035BA289" w14:textId="77777777" w:rsidR="0002762A" w:rsidRPr="0002762A" w:rsidRDefault="0002762A" w:rsidP="0002762A">
            <w:pPr>
              <w:spacing w:line="480" w:lineRule="auto"/>
              <w:rPr>
                <w:b/>
                <w:bCs/>
                <w:lang w:val="es-CO"/>
              </w:rPr>
            </w:pPr>
            <w:r w:rsidRPr="0002762A">
              <w:rPr>
                <w:lang w:val="es-CO"/>
              </w:rPr>
              <w:t>RNF08</w:t>
            </w:r>
          </w:p>
          <w:p w14:paraId="6D77074E" w14:textId="77777777" w:rsidR="0002762A" w:rsidRPr="0002762A" w:rsidRDefault="0002762A" w:rsidP="0002762A">
            <w:pPr>
              <w:spacing w:line="480" w:lineRule="auto"/>
              <w:rPr>
                <w:lang w:val="es-CO"/>
              </w:rPr>
            </w:pPr>
          </w:p>
        </w:tc>
        <w:tc>
          <w:tcPr>
            <w:tcW w:w="4414" w:type="dxa"/>
          </w:tcPr>
          <w:p w14:paraId="0A603B9E" w14:textId="77777777" w:rsidR="0002762A" w:rsidRPr="0002762A" w:rsidRDefault="0002762A" w:rsidP="0002762A">
            <w:pPr>
              <w:spacing w:line="480" w:lineRule="auto"/>
              <w:rPr>
                <w:b/>
                <w:bCs/>
                <w:lang w:val="es-CO"/>
              </w:rPr>
            </w:pPr>
            <w:r w:rsidRPr="0002762A">
              <w:rPr>
                <w:b/>
                <w:bCs/>
                <w:lang w:val="es-CO"/>
              </w:rPr>
              <w:t>NOMBRE REQUERIMIENTO:</w:t>
            </w:r>
          </w:p>
          <w:p w14:paraId="28DBCEAD" w14:textId="77777777" w:rsidR="0002762A" w:rsidRPr="0002762A" w:rsidRDefault="0002762A" w:rsidP="0002762A">
            <w:pPr>
              <w:spacing w:line="480" w:lineRule="auto"/>
              <w:rPr>
                <w:b/>
                <w:bCs/>
                <w:lang w:val="es-CO"/>
              </w:rPr>
            </w:pPr>
            <w:r w:rsidRPr="0002762A">
              <w:rPr>
                <w:b/>
                <w:bCs/>
                <w:lang w:val="es-CO"/>
              </w:rPr>
              <w:t xml:space="preserve">GUI intuitiva </w:t>
            </w:r>
          </w:p>
          <w:p w14:paraId="1394981E" w14:textId="77777777" w:rsidR="0002762A" w:rsidRPr="0002762A" w:rsidRDefault="0002762A" w:rsidP="0002762A">
            <w:pPr>
              <w:spacing w:line="480" w:lineRule="auto"/>
              <w:rPr>
                <w:lang w:val="es-CO"/>
              </w:rPr>
            </w:pPr>
          </w:p>
        </w:tc>
      </w:tr>
      <w:tr w:rsidR="0002762A" w:rsidRPr="0002762A" w14:paraId="166CD5C6" w14:textId="77777777" w:rsidTr="0073647B">
        <w:tc>
          <w:tcPr>
            <w:tcW w:w="4414" w:type="dxa"/>
          </w:tcPr>
          <w:p w14:paraId="7DBA47BA" w14:textId="77777777" w:rsidR="0002762A" w:rsidRPr="0002762A" w:rsidRDefault="0002762A" w:rsidP="0002762A">
            <w:pPr>
              <w:spacing w:line="480" w:lineRule="auto"/>
              <w:rPr>
                <w:lang w:val="es-CO"/>
              </w:rPr>
            </w:pPr>
            <w:r w:rsidRPr="0002762A">
              <w:rPr>
                <w:b/>
                <w:bCs/>
                <w:lang w:val="es-CO"/>
              </w:rPr>
              <w:t>TIPO REQUERIMIENTO:</w:t>
            </w:r>
            <w:r w:rsidRPr="0002762A">
              <w:rPr>
                <w:lang w:val="es-CO"/>
              </w:rPr>
              <w:t xml:space="preserve"> Usabilidad</w:t>
            </w:r>
          </w:p>
          <w:p w14:paraId="6E5EAEAB" w14:textId="77777777" w:rsidR="0002762A" w:rsidRPr="0002762A" w:rsidRDefault="0002762A" w:rsidP="0002762A">
            <w:pPr>
              <w:spacing w:line="480" w:lineRule="auto"/>
              <w:rPr>
                <w:b/>
                <w:bCs/>
                <w:lang w:val="es-CO"/>
              </w:rPr>
            </w:pPr>
          </w:p>
        </w:tc>
        <w:tc>
          <w:tcPr>
            <w:tcW w:w="4414" w:type="dxa"/>
          </w:tcPr>
          <w:p w14:paraId="415FB8F4" w14:textId="77777777" w:rsidR="0002762A" w:rsidRPr="0002762A" w:rsidRDefault="0002762A" w:rsidP="0002762A">
            <w:pPr>
              <w:spacing w:line="480" w:lineRule="auto"/>
              <w:rPr>
                <w:lang w:val="es-CO"/>
              </w:rPr>
            </w:pPr>
            <w:r w:rsidRPr="0002762A">
              <w:rPr>
                <w:b/>
                <w:bCs/>
                <w:lang w:val="es-CO"/>
              </w:rPr>
              <w:t>PRIORIDAD</w:t>
            </w:r>
            <w:r w:rsidRPr="0002762A">
              <w:rPr>
                <w:lang w:val="es-CO"/>
              </w:rPr>
              <w:t>: Alta</w:t>
            </w:r>
          </w:p>
          <w:p w14:paraId="10473299" w14:textId="77777777" w:rsidR="0002762A" w:rsidRPr="0002762A" w:rsidRDefault="0002762A" w:rsidP="0002762A">
            <w:pPr>
              <w:spacing w:line="480" w:lineRule="auto"/>
              <w:rPr>
                <w:b/>
                <w:bCs/>
                <w:lang w:val="es-CO"/>
              </w:rPr>
            </w:pPr>
          </w:p>
        </w:tc>
      </w:tr>
      <w:tr w:rsidR="0002762A" w:rsidRPr="0002762A" w14:paraId="27B03505" w14:textId="77777777" w:rsidTr="0073647B">
        <w:tc>
          <w:tcPr>
            <w:tcW w:w="8828" w:type="dxa"/>
            <w:gridSpan w:val="2"/>
          </w:tcPr>
          <w:p w14:paraId="6851DDA0" w14:textId="77777777" w:rsidR="0002762A" w:rsidRPr="0002762A" w:rsidRDefault="0002762A" w:rsidP="0002762A">
            <w:pPr>
              <w:spacing w:line="480" w:lineRule="auto"/>
              <w:rPr>
                <w:b/>
                <w:bCs/>
                <w:lang w:val="es-CO"/>
              </w:rPr>
            </w:pPr>
            <w:r w:rsidRPr="0002762A">
              <w:rPr>
                <w:b/>
                <w:bCs/>
                <w:lang w:val="es-CO"/>
              </w:rPr>
              <w:t>DESCRIPCIÓN REQUERIMIENTO NO FUNCIONAL</w:t>
            </w:r>
          </w:p>
        </w:tc>
      </w:tr>
      <w:tr w:rsidR="0002762A" w:rsidRPr="0002762A" w14:paraId="1D7D7ADB" w14:textId="77777777" w:rsidTr="0073647B">
        <w:tc>
          <w:tcPr>
            <w:tcW w:w="8828" w:type="dxa"/>
            <w:gridSpan w:val="2"/>
          </w:tcPr>
          <w:p w14:paraId="2DEEB7E4" w14:textId="77777777" w:rsidR="0002762A" w:rsidRPr="0002762A" w:rsidRDefault="0002762A" w:rsidP="0002762A">
            <w:pPr>
              <w:spacing w:line="480" w:lineRule="auto"/>
              <w:rPr>
                <w:lang w:val="es-CO"/>
              </w:rPr>
            </w:pPr>
            <w:r w:rsidRPr="0002762A">
              <w:rPr>
                <w:lang w:val="es-CO"/>
              </w:rPr>
              <w:t>Interfaz de usuario intuitiva y fácil de usar para clientes, Colaboradores y administradores.</w:t>
            </w:r>
          </w:p>
          <w:p w14:paraId="3A116CB6" w14:textId="77777777" w:rsidR="0002762A" w:rsidRPr="0002762A" w:rsidRDefault="0002762A" w:rsidP="0002762A">
            <w:pPr>
              <w:spacing w:line="480" w:lineRule="auto"/>
              <w:rPr>
                <w:lang w:val="es-CO"/>
              </w:rPr>
            </w:pPr>
          </w:p>
          <w:p w14:paraId="49845583" w14:textId="77777777" w:rsidR="0002762A" w:rsidRPr="0002762A" w:rsidRDefault="0002762A" w:rsidP="0002762A">
            <w:pPr>
              <w:spacing w:line="480" w:lineRule="auto"/>
              <w:rPr>
                <w:u w:val="single"/>
                <w:lang w:val="es-CO"/>
              </w:rPr>
            </w:pPr>
          </w:p>
          <w:p w14:paraId="74D162CB" w14:textId="77777777" w:rsidR="0002762A" w:rsidRPr="0002762A" w:rsidRDefault="0002762A" w:rsidP="0002762A">
            <w:pPr>
              <w:spacing w:line="480" w:lineRule="auto"/>
              <w:rPr>
                <w:lang w:val="es-CO"/>
              </w:rPr>
            </w:pPr>
          </w:p>
          <w:p w14:paraId="1FC80EA4" w14:textId="77777777" w:rsidR="0002762A" w:rsidRPr="0002762A" w:rsidRDefault="0002762A" w:rsidP="0002762A">
            <w:pPr>
              <w:spacing w:line="480" w:lineRule="auto"/>
              <w:rPr>
                <w:lang w:val="es-CO"/>
              </w:rPr>
            </w:pPr>
          </w:p>
          <w:p w14:paraId="58E67E05" w14:textId="77777777" w:rsidR="0002762A" w:rsidRPr="0002762A" w:rsidRDefault="0002762A" w:rsidP="0002762A">
            <w:pPr>
              <w:spacing w:line="480" w:lineRule="auto"/>
              <w:rPr>
                <w:lang w:val="es-CO"/>
              </w:rPr>
            </w:pPr>
          </w:p>
        </w:tc>
      </w:tr>
      <w:tr w:rsidR="0002762A" w:rsidRPr="0002762A" w14:paraId="4109137C" w14:textId="77777777" w:rsidTr="0073647B">
        <w:tc>
          <w:tcPr>
            <w:tcW w:w="8828" w:type="dxa"/>
            <w:gridSpan w:val="2"/>
          </w:tcPr>
          <w:p w14:paraId="71DEF2C1" w14:textId="77777777" w:rsidR="0002762A" w:rsidRPr="0002762A" w:rsidRDefault="0002762A" w:rsidP="0002762A">
            <w:pPr>
              <w:spacing w:line="480" w:lineRule="auto"/>
              <w:rPr>
                <w:b/>
                <w:bCs/>
                <w:lang w:val="es-CO"/>
              </w:rPr>
            </w:pPr>
            <w:r w:rsidRPr="0002762A">
              <w:rPr>
                <w:b/>
                <w:bCs/>
                <w:lang w:val="es-CO"/>
              </w:rPr>
              <w:t>OBSERVACIONES:</w:t>
            </w:r>
          </w:p>
          <w:p w14:paraId="1113D618" w14:textId="77777777" w:rsidR="0002762A" w:rsidRPr="0002762A" w:rsidRDefault="0002762A" w:rsidP="0002762A">
            <w:pPr>
              <w:spacing w:line="480" w:lineRule="auto"/>
              <w:rPr>
                <w:lang w:val="es-CO"/>
              </w:rPr>
            </w:pPr>
          </w:p>
        </w:tc>
      </w:tr>
      <w:tr w:rsidR="0002762A" w:rsidRPr="0002762A" w14:paraId="11DDC294" w14:textId="77777777" w:rsidTr="0073647B">
        <w:tc>
          <w:tcPr>
            <w:tcW w:w="8828" w:type="dxa"/>
            <w:gridSpan w:val="2"/>
          </w:tcPr>
          <w:p w14:paraId="143D61CD" w14:textId="77777777" w:rsidR="0002762A" w:rsidRPr="0002762A" w:rsidRDefault="0002762A" w:rsidP="0002762A">
            <w:pPr>
              <w:spacing w:line="480" w:lineRule="auto"/>
              <w:rPr>
                <w:b/>
                <w:bCs/>
                <w:lang w:val="es-CO"/>
              </w:rPr>
            </w:pPr>
            <w:r w:rsidRPr="0002762A">
              <w:rPr>
                <w:b/>
                <w:bCs/>
                <w:lang w:val="es-CO"/>
              </w:rPr>
              <w:t>ELABORADO POR:</w:t>
            </w:r>
          </w:p>
        </w:tc>
      </w:tr>
    </w:tbl>
    <w:p w14:paraId="61005625" w14:textId="77777777" w:rsidR="0002762A" w:rsidRDefault="0002762A" w:rsidP="00BA77A4"/>
    <w:p w14:paraId="1CE12DE5" w14:textId="77777777" w:rsidR="0002762A" w:rsidRDefault="0002762A" w:rsidP="00BA77A4"/>
    <w:p w14:paraId="76703CEA" w14:textId="77777777" w:rsidR="0002762A" w:rsidRDefault="0002762A" w:rsidP="00BA77A4"/>
    <w:p w14:paraId="246081E2" w14:textId="77777777" w:rsidR="0002762A" w:rsidRDefault="0002762A" w:rsidP="00BA77A4"/>
    <w:p w14:paraId="781F15AD" w14:textId="77777777" w:rsidR="0002762A" w:rsidRDefault="0002762A" w:rsidP="00BA77A4"/>
    <w:p w14:paraId="2D74789B" w14:textId="77777777" w:rsidR="0002762A" w:rsidRDefault="0002762A" w:rsidP="00BA77A4"/>
    <w:p w14:paraId="05B1B0AE" w14:textId="77777777" w:rsidR="0002762A" w:rsidRDefault="0002762A" w:rsidP="00BA77A4"/>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02762A" w:rsidRPr="0002762A" w14:paraId="242AABB5" w14:textId="77777777" w:rsidTr="0073647B">
        <w:tc>
          <w:tcPr>
            <w:tcW w:w="8828" w:type="dxa"/>
            <w:gridSpan w:val="2"/>
          </w:tcPr>
          <w:p w14:paraId="53EF7364" w14:textId="77777777" w:rsidR="0002762A" w:rsidRPr="0002762A" w:rsidRDefault="0002762A" w:rsidP="0002762A">
            <w:pPr>
              <w:spacing w:line="480" w:lineRule="auto"/>
              <w:rPr>
                <w:b/>
                <w:bCs/>
                <w:lang w:val="es-CO"/>
              </w:rPr>
            </w:pPr>
            <w:r w:rsidRPr="0002762A">
              <w:rPr>
                <w:b/>
                <w:bCs/>
                <w:lang w:val="es-CO"/>
              </w:rPr>
              <w:t>REQUERIMIENTO NO FUNCIONAL</w:t>
            </w:r>
          </w:p>
        </w:tc>
      </w:tr>
      <w:tr w:rsidR="0002762A" w:rsidRPr="0002762A" w14:paraId="70CD093E" w14:textId="77777777" w:rsidTr="0073647B">
        <w:tc>
          <w:tcPr>
            <w:tcW w:w="4414" w:type="dxa"/>
          </w:tcPr>
          <w:p w14:paraId="1409F335" w14:textId="77777777" w:rsidR="0002762A" w:rsidRPr="0002762A" w:rsidRDefault="0002762A" w:rsidP="0002762A">
            <w:pPr>
              <w:spacing w:line="480" w:lineRule="auto"/>
              <w:rPr>
                <w:b/>
                <w:bCs/>
                <w:lang w:val="es-CO"/>
              </w:rPr>
            </w:pPr>
            <w:r w:rsidRPr="0002762A">
              <w:rPr>
                <w:b/>
                <w:bCs/>
                <w:lang w:val="es-CO"/>
              </w:rPr>
              <w:t xml:space="preserve">ID REQUERIMIENTO: </w:t>
            </w:r>
          </w:p>
          <w:p w14:paraId="5CC3F16C" w14:textId="77777777" w:rsidR="0002762A" w:rsidRPr="0002762A" w:rsidRDefault="0002762A" w:rsidP="0002762A">
            <w:pPr>
              <w:spacing w:line="480" w:lineRule="auto"/>
              <w:rPr>
                <w:b/>
                <w:bCs/>
                <w:lang w:val="es-CO"/>
              </w:rPr>
            </w:pPr>
            <w:r w:rsidRPr="0002762A">
              <w:rPr>
                <w:lang w:val="es-CO"/>
              </w:rPr>
              <w:t>RNF09</w:t>
            </w:r>
          </w:p>
          <w:p w14:paraId="6411ACC6" w14:textId="77777777" w:rsidR="0002762A" w:rsidRPr="0002762A" w:rsidRDefault="0002762A" w:rsidP="0002762A">
            <w:pPr>
              <w:spacing w:line="480" w:lineRule="auto"/>
              <w:rPr>
                <w:b/>
                <w:bCs/>
                <w:lang w:val="es-CO"/>
              </w:rPr>
            </w:pPr>
          </w:p>
          <w:p w14:paraId="151E2164" w14:textId="77777777" w:rsidR="0002762A" w:rsidRPr="0002762A" w:rsidRDefault="0002762A" w:rsidP="0002762A">
            <w:pPr>
              <w:spacing w:line="480" w:lineRule="auto"/>
              <w:rPr>
                <w:lang w:val="es-CO"/>
              </w:rPr>
            </w:pPr>
          </w:p>
        </w:tc>
        <w:tc>
          <w:tcPr>
            <w:tcW w:w="4414" w:type="dxa"/>
          </w:tcPr>
          <w:p w14:paraId="3FF3BDAA" w14:textId="77777777" w:rsidR="0002762A" w:rsidRPr="0002762A" w:rsidRDefault="0002762A" w:rsidP="0002762A">
            <w:pPr>
              <w:spacing w:line="480" w:lineRule="auto"/>
              <w:rPr>
                <w:b/>
                <w:bCs/>
                <w:lang w:val="es-CO"/>
              </w:rPr>
            </w:pPr>
            <w:r w:rsidRPr="0002762A">
              <w:rPr>
                <w:b/>
                <w:bCs/>
                <w:lang w:val="es-CO"/>
              </w:rPr>
              <w:t>NOMBRE REQUERIMIENTO:</w:t>
            </w:r>
          </w:p>
          <w:p w14:paraId="04BFEF6A" w14:textId="77777777" w:rsidR="0002762A" w:rsidRPr="0002762A" w:rsidRDefault="0002762A" w:rsidP="0002762A">
            <w:pPr>
              <w:spacing w:line="480" w:lineRule="auto"/>
              <w:rPr>
                <w:b/>
                <w:bCs/>
                <w:lang w:val="es-CO"/>
              </w:rPr>
            </w:pPr>
            <w:r w:rsidRPr="0002762A">
              <w:rPr>
                <w:b/>
                <w:bCs/>
                <w:lang w:val="es-CO"/>
              </w:rPr>
              <w:t>Alertas Claras</w:t>
            </w:r>
          </w:p>
          <w:p w14:paraId="52506204" w14:textId="77777777" w:rsidR="0002762A" w:rsidRPr="0002762A" w:rsidRDefault="0002762A" w:rsidP="0002762A">
            <w:pPr>
              <w:spacing w:line="480" w:lineRule="auto"/>
              <w:rPr>
                <w:lang w:val="es-CO"/>
              </w:rPr>
            </w:pPr>
          </w:p>
        </w:tc>
      </w:tr>
      <w:tr w:rsidR="0002762A" w:rsidRPr="0002762A" w14:paraId="2F5C3A7E" w14:textId="77777777" w:rsidTr="0073647B">
        <w:tc>
          <w:tcPr>
            <w:tcW w:w="4414" w:type="dxa"/>
          </w:tcPr>
          <w:p w14:paraId="04E88EE8" w14:textId="77777777" w:rsidR="0002762A" w:rsidRPr="0002762A" w:rsidRDefault="0002762A" w:rsidP="0002762A">
            <w:pPr>
              <w:spacing w:line="480" w:lineRule="auto"/>
              <w:rPr>
                <w:lang w:val="es-CO"/>
              </w:rPr>
            </w:pPr>
            <w:r w:rsidRPr="0002762A">
              <w:rPr>
                <w:b/>
                <w:bCs/>
                <w:lang w:val="es-CO"/>
              </w:rPr>
              <w:t>TIPO REQUERIMIENTO:</w:t>
            </w:r>
            <w:r w:rsidRPr="0002762A">
              <w:rPr>
                <w:lang w:val="es-CO"/>
              </w:rPr>
              <w:t xml:space="preserve"> Usabilidad</w:t>
            </w:r>
          </w:p>
          <w:p w14:paraId="68BF05AA" w14:textId="77777777" w:rsidR="0002762A" w:rsidRPr="0002762A" w:rsidRDefault="0002762A" w:rsidP="0002762A">
            <w:pPr>
              <w:spacing w:line="480" w:lineRule="auto"/>
              <w:rPr>
                <w:b/>
                <w:bCs/>
                <w:lang w:val="es-CO"/>
              </w:rPr>
            </w:pPr>
          </w:p>
        </w:tc>
        <w:tc>
          <w:tcPr>
            <w:tcW w:w="4414" w:type="dxa"/>
          </w:tcPr>
          <w:p w14:paraId="03492B1F" w14:textId="77777777" w:rsidR="0002762A" w:rsidRPr="0002762A" w:rsidRDefault="0002762A" w:rsidP="0002762A">
            <w:pPr>
              <w:spacing w:line="480" w:lineRule="auto"/>
              <w:rPr>
                <w:lang w:val="es-CO"/>
              </w:rPr>
            </w:pPr>
            <w:r w:rsidRPr="0002762A">
              <w:rPr>
                <w:b/>
                <w:bCs/>
                <w:lang w:val="es-CO"/>
              </w:rPr>
              <w:t>PRIORIDAD</w:t>
            </w:r>
            <w:r w:rsidRPr="0002762A">
              <w:rPr>
                <w:lang w:val="es-CO"/>
              </w:rPr>
              <w:t>: Alta</w:t>
            </w:r>
          </w:p>
          <w:p w14:paraId="2907E801" w14:textId="77777777" w:rsidR="0002762A" w:rsidRPr="0002762A" w:rsidRDefault="0002762A" w:rsidP="0002762A">
            <w:pPr>
              <w:spacing w:line="480" w:lineRule="auto"/>
              <w:rPr>
                <w:b/>
                <w:bCs/>
                <w:lang w:val="es-CO"/>
              </w:rPr>
            </w:pPr>
          </w:p>
        </w:tc>
      </w:tr>
      <w:tr w:rsidR="0002762A" w:rsidRPr="0002762A" w14:paraId="38806802" w14:textId="77777777" w:rsidTr="0073647B">
        <w:tc>
          <w:tcPr>
            <w:tcW w:w="8828" w:type="dxa"/>
            <w:gridSpan w:val="2"/>
          </w:tcPr>
          <w:p w14:paraId="003CD33C" w14:textId="77777777" w:rsidR="0002762A" w:rsidRPr="0002762A" w:rsidRDefault="0002762A" w:rsidP="0002762A">
            <w:pPr>
              <w:spacing w:line="480" w:lineRule="auto"/>
              <w:rPr>
                <w:b/>
                <w:bCs/>
                <w:lang w:val="es-CO"/>
              </w:rPr>
            </w:pPr>
            <w:r w:rsidRPr="0002762A">
              <w:rPr>
                <w:b/>
                <w:bCs/>
                <w:lang w:val="es-CO"/>
              </w:rPr>
              <w:t>DESCRIPCIÓN REQUERIMIENTO NO FUNCIONAL</w:t>
            </w:r>
          </w:p>
        </w:tc>
      </w:tr>
      <w:tr w:rsidR="0002762A" w:rsidRPr="0002762A" w14:paraId="0C1C8E3D" w14:textId="77777777" w:rsidTr="0073647B">
        <w:tc>
          <w:tcPr>
            <w:tcW w:w="8828" w:type="dxa"/>
            <w:gridSpan w:val="2"/>
          </w:tcPr>
          <w:p w14:paraId="3122EBF2" w14:textId="77777777" w:rsidR="0002762A" w:rsidRPr="0002762A" w:rsidRDefault="0002762A" w:rsidP="0002762A">
            <w:pPr>
              <w:spacing w:line="480" w:lineRule="auto"/>
              <w:rPr>
                <w:lang w:val="es-CO"/>
              </w:rPr>
            </w:pPr>
            <w:r w:rsidRPr="0002762A">
              <w:rPr>
                <w:lang w:val="es-CO"/>
              </w:rPr>
              <w:t>Inclusión de ayudas contextuales y mensajes de error claros, esto con el fin de facilitar el entendimiento optimo y puntual de lo que debe hacer el usuario frente a casos anormales (errores)</w:t>
            </w:r>
          </w:p>
          <w:p w14:paraId="23C27543" w14:textId="77777777" w:rsidR="0002762A" w:rsidRPr="0002762A" w:rsidRDefault="0002762A" w:rsidP="0002762A">
            <w:pPr>
              <w:spacing w:line="480" w:lineRule="auto"/>
              <w:rPr>
                <w:u w:val="single"/>
                <w:lang w:val="es-CO"/>
              </w:rPr>
            </w:pPr>
          </w:p>
          <w:p w14:paraId="761956B7" w14:textId="77777777" w:rsidR="0002762A" w:rsidRPr="0002762A" w:rsidRDefault="0002762A" w:rsidP="0002762A">
            <w:pPr>
              <w:spacing w:line="480" w:lineRule="auto"/>
              <w:rPr>
                <w:lang w:val="es-CO"/>
              </w:rPr>
            </w:pPr>
          </w:p>
          <w:p w14:paraId="4520A058" w14:textId="77777777" w:rsidR="0002762A" w:rsidRPr="0002762A" w:rsidRDefault="0002762A" w:rsidP="0002762A">
            <w:pPr>
              <w:spacing w:line="480" w:lineRule="auto"/>
              <w:rPr>
                <w:lang w:val="es-CO"/>
              </w:rPr>
            </w:pPr>
          </w:p>
          <w:p w14:paraId="0FB41F2C" w14:textId="77777777" w:rsidR="0002762A" w:rsidRPr="0002762A" w:rsidRDefault="0002762A" w:rsidP="0002762A">
            <w:pPr>
              <w:spacing w:line="480" w:lineRule="auto"/>
              <w:rPr>
                <w:lang w:val="es-CO"/>
              </w:rPr>
            </w:pPr>
          </w:p>
        </w:tc>
      </w:tr>
      <w:tr w:rsidR="0002762A" w:rsidRPr="0002762A" w14:paraId="4B65434C" w14:textId="77777777" w:rsidTr="0073647B">
        <w:tc>
          <w:tcPr>
            <w:tcW w:w="8828" w:type="dxa"/>
            <w:gridSpan w:val="2"/>
          </w:tcPr>
          <w:p w14:paraId="3E8976ED" w14:textId="77777777" w:rsidR="0002762A" w:rsidRPr="0002762A" w:rsidRDefault="0002762A" w:rsidP="0002762A">
            <w:pPr>
              <w:spacing w:line="480" w:lineRule="auto"/>
              <w:rPr>
                <w:b/>
                <w:bCs/>
                <w:lang w:val="es-CO"/>
              </w:rPr>
            </w:pPr>
            <w:r w:rsidRPr="0002762A">
              <w:rPr>
                <w:b/>
                <w:bCs/>
                <w:lang w:val="es-CO"/>
              </w:rPr>
              <w:t>OBSERVACIONES:</w:t>
            </w:r>
          </w:p>
          <w:p w14:paraId="3AA447DA" w14:textId="77777777" w:rsidR="0002762A" w:rsidRPr="0002762A" w:rsidRDefault="0002762A" w:rsidP="0002762A">
            <w:pPr>
              <w:spacing w:line="480" w:lineRule="auto"/>
              <w:rPr>
                <w:lang w:val="es-CO"/>
              </w:rPr>
            </w:pPr>
          </w:p>
        </w:tc>
      </w:tr>
      <w:tr w:rsidR="0002762A" w:rsidRPr="0002762A" w14:paraId="7D6BB786" w14:textId="77777777" w:rsidTr="0073647B">
        <w:tc>
          <w:tcPr>
            <w:tcW w:w="8828" w:type="dxa"/>
            <w:gridSpan w:val="2"/>
          </w:tcPr>
          <w:p w14:paraId="06D390EE" w14:textId="77777777" w:rsidR="0002762A" w:rsidRPr="0002762A" w:rsidRDefault="0002762A" w:rsidP="0002762A">
            <w:pPr>
              <w:spacing w:line="480" w:lineRule="auto"/>
              <w:rPr>
                <w:b/>
                <w:bCs/>
                <w:lang w:val="es-CO"/>
              </w:rPr>
            </w:pPr>
            <w:r w:rsidRPr="0002762A">
              <w:rPr>
                <w:b/>
                <w:bCs/>
                <w:lang w:val="es-CO"/>
              </w:rPr>
              <w:t>ELABORADO POR:</w:t>
            </w:r>
          </w:p>
        </w:tc>
      </w:tr>
    </w:tbl>
    <w:p w14:paraId="32A99D60" w14:textId="77777777" w:rsidR="0002762A" w:rsidRDefault="0002762A" w:rsidP="00BA77A4"/>
    <w:p w14:paraId="6F0A217C" w14:textId="77777777" w:rsidR="0002762A" w:rsidRDefault="0002762A" w:rsidP="00BA77A4"/>
    <w:p w14:paraId="6D1E3D15" w14:textId="77777777" w:rsidR="0002762A" w:rsidRDefault="0002762A" w:rsidP="00BA77A4"/>
    <w:p w14:paraId="55B9F0DF" w14:textId="77777777" w:rsidR="0002762A" w:rsidRDefault="0002762A" w:rsidP="00BA77A4"/>
    <w:p w14:paraId="7D8C8903" w14:textId="77777777" w:rsidR="0002762A" w:rsidRDefault="0002762A" w:rsidP="00BA77A4"/>
    <w:p w14:paraId="605DFDA7" w14:textId="77777777" w:rsidR="0002762A" w:rsidRDefault="0002762A" w:rsidP="00BA77A4"/>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02762A" w:rsidRPr="0002762A" w14:paraId="2EB3F8BB" w14:textId="77777777" w:rsidTr="0073647B">
        <w:tc>
          <w:tcPr>
            <w:tcW w:w="8828" w:type="dxa"/>
            <w:gridSpan w:val="2"/>
          </w:tcPr>
          <w:p w14:paraId="6EF456D4" w14:textId="77777777" w:rsidR="0002762A" w:rsidRPr="0002762A" w:rsidRDefault="0002762A" w:rsidP="0002762A">
            <w:pPr>
              <w:spacing w:line="480" w:lineRule="auto"/>
              <w:rPr>
                <w:b/>
                <w:bCs/>
                <w:lang w:val="es-CO"/>
              </w:rPr>
            </w:pPr>
            <w:r w:rsidRPr="0002762A">
              <w:rPr>
                <w:b/>
                <w:bCs/>
                <w:lang w:val="es-CO"/>
              </w:rPr>
              <w:t>REQUERIMIENTO NO FUNCIONAL</w:t>
            </w:r>
          </w:p>
        </w:tc>
      </w:tr>
      <w:tr w:rsidR="0002762A" w:rsidRPr="0002762A" w14:paraId="0EB20BE0" w14:textId="77777777" w:rsidTr="0073647B">
        <w:tc>
          <w:tcPr>
            <w:tcW w:w="4414" w:type="dxa"/>
          </w:tcPr>
          <w:p w14:paraId="4959DF32" w14:textId="77777777" w:rsidR="0002762A" w:rsidRPr="0002762A" w:rsidRDefault="0002762A" w:rsidP="0002762A">
            <w:pPr>
              <w:spacing w:line="480" w:lineRule="auto"/>
              <w:rPr>
                <w:b/>
                <w:bCs/>
                <w:lang w:val="es-CO"/>
              </w:rPr>
            </w:pPr>
            <w:r w:rsidRPr="0002762A">
              <w:rPr>
                <w:b/>
                <w:bCs/>
                <w:lang w:val="es-CO"/>
              </w:rPr>
              <w:t xml:space="preserve">ID REQUERIMIENTO: </w:t>
            </w:r>
          </w:p>
          <w:p w14:paraId="17D46306" w14:textId="77777777" w:rsidR="0002762A" w:rsidRPr="0002762A" w:rsidRDefault="0002762A" w:rsidP="0002762A">
            <w:pPr>
              <w:spacing w:line="480" w:lineRule="auto"/>
              <w:rPr>
                <w:b/>
                <w:bCs/>
                <w:lang w:val="es-CO"/>
              </w:rPr>
            </w:pPr>
            <w:r w:rsidRPr="0002762A">
              <w:rPr>
                <w:lang w:val="es-CO"/>
              </w:rPr>
              <w:t>RNF10</w:t>
            </w:r>
          </w:p>
          <w:p w14:paraId="49E79932" w14:textId="77777777" w:rsidR="0002762A" w:rsidRPr="0002762A" w:rsidRDefault="0002762A" w:rsidP="0002762A">
            <w:pPr>
              <w:spacing w:line="480" w:lineRule="auto"/>
              <w:rPr>
                <w:b/>
                <w:bCs/>
                <w:lang w:val="es-CO"/>
              </w:rPr>
            </w:pPr>
          </w:p>
          <w:p w14:paraId="54ECFFF6" w14:textId="77777777" w:rsidR="0002762A" w:rsidRPr="0002762A" w:rsidRDefault="0002762A" w:rsidP="0002762A">
            <w:pPr>
              <w:spacing w:line="480" w:lineRule="auto"/>
              <w:rPr>
                <w:lang w:val="es-CO"/>
              </w:rPr>
            </w:pPr>
          </w:p>
        </w:tc>
        <w:tc>
          <w:tcPr>
            <w:tcW w:w="4414" w:type="dxa"/>
          </w:tcPr>
          <w:p w14:paraId="23245051" w14:textId="77777777" w:rsidR="0002762A" w:rsidRPr="0002762A" w:rsidRDefault="0002762A" w:rsidP="0002762A">
            <w:pPr>
              <w:spacing w:line="480" w:lineRule="auto"/>
              <w:rPr>
                <w:b/>
                <w:bCs/>
                <w:lang w:val="es-CO"/>
              </w:rPr>
            </w:pPr>
            <w:r w:rsidRPr="0002762A">
              <w:rPr>
                <w:b/>
                <w:bCs/>
                <w:lang w:val="es-CO"/>
              </w:rPr>
              <w:t>NOMBRE REQUERIMIENTO:</w:t>
            </w:r>
          </w:p>
          <w:p w14:paraId="432A05FF" w14:textId="77777777" w:rsidR="0002762A" w:rsidRPr="0002762A" w:rsidRDefault="0002762A" w:rsidP="0002762A">
            <w:pPr>
              <w:spacing w:line="480" w:lineRule="auto"/>
              <w:rPr>
                <w:b/>
                <w:bCs/>
                <w:lang w:val="es-CO"/>
              </w:rPr>
            </w:pPr>
            <w:r w:rsidRPr="0002762A">
              <w:rPr>
                <w:b/>
                <w:bCs/>
                <w:lang w:val="es-CO"/>
              </w:rPr>
              <w:t>Actualizaciones Optimas</w:t>
            </w:r>
          </w:p>
          <w:p w14:paraId="3E34E7EC" w14:textId="77777777" w:rsidR="0002762A" w:rsidRPr="0002762A" w:rsidRDefault="0002762A" w:rsidP="0002762A">
            <w:pPr>
              <w:spacing w:line="480" w:lineRule="auto"/>
              <w:rPr>
                <w:lang w:val="es-CO"/>
              </w:rPr>
            </w:pPr>
          </w:p>
        </w:tc>
      </w:tr>
      <w:tr w:rsidR="0002762A" w:rsidRPr="0002762A" w14:paraId="6B8ABA71" w14:textId="77777777" w:rsidTr="0073647B">
        <w:tc>
          <w:tcPr>
            <w:tcW w:w="4414" w:type="dxa"/>
          </w:tcPr>
          <w:p w14:paraId="5F7E3A42" w14:textId="77777777" w:rsidR="0002762A" w:rsidRPr="0002762A" w:rsidRDefault="0002762A" w:rsidP="0002762A">
            <w:pPr>
              <w:spacing w:line="480" w:lineRule="auto"/>
              <w:rPr>
                <w:lang w:val="es-CO"/>
              </w:rPr>
            </w:pPr>
            <w:r w:rsidRPr="0002762A">
              <w:rPr>
                <w:b/>
                <w:bCs/>
                <w:lang w:val="es-CO"/>
              </w:rPr>
              <w:t>TIPO REQUERIMIENTO:</w:t>
            </w:r>
            <w:r w:rsidRPr="0002762A">
              <w:rPr>
                <w:lang w:val="es-CO"/>
              </w:rPr>
              <w:t xml:space="preserve"> Mantenimiento</w:t>
            </w:r>
          </w:p>
          <w:p w14:paraId="088DE46D" w14:textId="77777777" w:rsidR="0002762A" w:rsidRPr="0002762A" w:rsidRDefault="0002762A" w:rsidP="0002762A">
            <w:pPr>
              <w:spacing w:line="480" w:lineRule="auto"/>
              <w:rPr>
                <w:b/>
                <w:bCs/>
                <w:lang w:val="es-CO"/>
              </w:rPr>
            </w:pPr>
          </w:p>
        </w:tc>
        <w:tc>
          <w:tcPr>
            <w:tcW w:w="4414" w:type="dxa"/>
          </w:tcPr>
          <w:p w14:paraId="4680D308" w14:textId="77777777" w:rsidR="0002762A" w:rsidRPr="0002762A" w:rsidRDefault="0002762A" w:rsidP="0002762A">
            <w:pPr>
              <w:spacing w:line="480" w:lineRule="auto"/>
              <w:rPr>
                <w:lang w:val="es-CO"/>
              </w:rPr>
            </w:pPr>
            <w:r w:rsidRPr="0002762A">
              <w:rPr>
                <w:b/>
                <w:bCs/>
                <w:lang w:val="es-CO"/>
              </w:rPr>
              <w:t>PRIORIDAD</w:t>
            </w:r>
            <w:r w:rsidRPr="0002762A">
              <w:rPr>
                <w:lang w:val="es-CO"/>
              </w:rPr>
              <w:t>: Alta</w:t>
            </w:r>
          </w:p>
          <w:p w14:paraId="572CC4E7" w14:textId="77777777" w:rsidR="0002762A" w:rsidRPr="0002762A" w:rsidRDefault="0002762A" w:rsidP="0002762A">
            <w:pPr>
              <w:spacing w:line="480" w:lineRule="auto"/>
              <w:rPr>
                <w:b/>
                <w:bCs/>
                <w:lang w:val="es-CO"/>
              </w:rPr>
            </w:pPr>
          </w:p>
        </w:tc>
      </w:tr>
      <w:tr w:rsidR="0002762A" w:rsidRPr="0002762A" w14:paraId="042AB4EB" w14:textId="77777777" w:rsidTr="0073647B">
        <w:tc>
          <w:tcPr>
            <w:tcW w:w="8828" w:type="dxa"/>
            <w:gridSpan w:val="2"/>
          </w:tcPr>
          <w:p w14:paraId="441F69CD" w14:textId="77777777" w:rsidR="0002762A" w:rsidRPr="0002762A" w:rsidRDefault="0002762A" w:rsidP="0002762A">
            <w:pPr>
              <w:spacing w:line="480" w:lineRule="auto"/>
              <w:rPr>
                <w:b/>
                <w:bCs/>
                <w:lang w:val="es-CO"/>
              </w:rPr>
            </w:pPr>
            <w:r w:rsidRPr="0002762A">
              <w:rPr>
                <w:b/>
                <w:bCs/>
                <w:lang w:val="es-CO"/>
              </w:rPr>
              <w:t>DESCRIPCIÓN REQUERIMIENTO NO FUNCIONAL</w:t>
            </w:r>
          </w:p>
        </w:tc>
      </w:tr>
      <w:tr w:rsidR="0002762A" w:rsidRPr="0002762A" w14:paraId="379F49C0" w14:textId="77777777" w:rsidTr="0073647B">
        <w:tc>
          <w:tcPr>
            <w:tcW w:w="8828" w:type="dxa"/>
            <w:gridSpan w:val="2"/>
          </w:tcPr>
          <w:p w14:paraId="756B4DDF" w14:textId="77777777" w:rsidR="0002762A" w:rsidRPr="0002762A" w:rsidRDefault="0002762A" w:rsidP="0002762A">
            <w:pPr>
              <w:spacing w:line="480" w:lineRule="auto"/>
              <w:rPr>
                <w:lang w:val="es-CO"/>
              </w:rPr>
            </w:pPr>
            <w:r w:rsidRPr="0002762A">
              <w:rPr>
                <w:lang w:val="es-CO"/>
              </w:rPr>
              <w:t>Facilidad para realizar actualizaciones del sistema sin interrumpir las operaciones.</w:t>
            </w:r>
          </w:p>
          <w:p w14:paraId="30974E30" w14:textId="77777777" w:rsidR="0002762A" w:rsidRPr="0002762A" w:rsidRDefault="0002762A" w:rsidP="0002762A">
            <w:pPr>
              <w:spacing w:line="480" w:lineRule="auto"/>
              <w:rPr>
                <w:lang w:val="es-CO"/>
              </w:rPr>
            </w:pPr>
          </w:p>
        </w:tc>
      </w:tr>
      <w:tr w:rsidR="0002762A" w:rsidRPr="0002762A" w14:paraId="66343A64" w14:textId="77777777" w:rsidTr="0073647B">
        <w:tc>
          <w:tcPr>
            <w:tcW w:w="8828" w:type="dxa"/>
            <w:gridSpan w:val="2"/>
          </w:tcPr>
          <w:p w14:paraId="74DD1B12" w14:textId="77777777" w:rsidR="0002762A" w:rsidRPr="0002762A" w:rsidRDefault="0002762A" w:rsidP="0002762A">
            <w:pPr>
              <w:spacing w:line="480" w:lineRule="auto"/>
              <w:rPr>
                <w:b/>
                <w:bCs/>
                <w:lang w:val="es-CO"/>
              </w:rPr>
            </w:pPr>
            <w:r w:rsidRPr="0002762A">
              <w:rPr>
                <w:b/>
                <w:bCs/>
                <w:lang w:val="es-CO"/>
              </w:rPr>
              <w:t>OBSERVACIONES:</w:t>
            </w:r>
          </w:p>
          <w:p w14:paraId="616476F3" w14:textId="77777777" w:rsidR="0002762A" w:rsidRPr="0002762A" w:rsidRDefault="0002762A" w:rsidP="0002762A">
            <w:pPr>
              <w:spacing w:line="480" w:lineRule="auto"/>
              <w:rPr>
                <w:lang w:val="es-CO"/>
              </w:rPr>
            </w:pPr>
          </w:p>
        </w:tc>
      </w:tr>
      <w:tr w:rsidR="0002762A" w:rsidRPr="0002762A" w14:paraId="2D738101" w14:textId="77777777" w:rsidTr="0073647B">
        <w:tc>
          <w:tcPr>
            <w:tcW w:w="8828" w:type="dxa"/>
            <w:gridSpan w:val="2"/>
          </w:tcPr>
          <w:p w14:paraId="7CB100AA" w14:textId="77777777" w:rsidR="0002762A" w:rsidRPr="0002762A" w:rsidRDefault="0002762A" w:rsidP="0002762A">
            <w:pPr>
              <w:spacing w:line="480" w:lineRule="auto"/>
              <w:rPr>
                <w:b/>
                <w:bCs/>
                <w:lang w:val="es-CO"/>
              </w:rPr>
            </w:pPr>
            <w:r w:rsidRPr="0002762A">
              <w:rPr>
                <w:b/>
                <w:bCs/>
                <w:lang w:val="es-CO"/>
              </w:rPr>
              <w:t>ELABORADO POR:</w:t>
            </w:r>
          </w:p>
        </w:tc>
      </w:tr>
    </w:tbl>
    <w:p w14:paraId="67DCB037" w14:textId="77777777" w:rsidR="0002762A" w:rsidRDefault="0002762A" w:rsidP="00BA77A4"/>
    <w:p w14:paraId="6B17CB1D" w14:textId="77777777" w:rsidR="0002762A" w:rsidRDefault="0002762A" w:rsidP="00BA77A4"/>
    <w:p w14:paraId="1DB1EF3E" w14:textId="77777777" w:rsidR="0002762A" w:rsidRDefault="0002762A" w:rsidP="00BA77A4"/>
    <w:p w14:paraId="360DD15A" w14:textId="77777777" w:rsidR="0002762A" w:rsidRDefault="0002762A" w:rsidP="00BA77A4"/>
    <w:p w14:paraId="6F2C957C" w14:textId="77777777" w:rsidR="0002762A" w:rsidRDefault="0002762A" w:rsidP="00BA77A4"/>
    <w:p w14:paraId="7FF55D84" w14:textId="77777777" w:rsidR="0002762A" w:rsidRDefault="0002762A" w:rsidP="00BA77A4"/>
    <w:p w14:paraId="518AB96A" w14:textId="77777777" w:rsidR="0002762A" w:rsidRDefault="0002762A" w:rsidP="00BA77A4"/>
    <w:p w14:paraId="33C1402B" w14:textId="77777777" w:rsidR="0002762A" w:rsidRDefault="0002762A" w:rsidP="00BA77A4"/>
    <w:p w14:paraId="596CAB82" w14:textId="77777777" w:rsidR="0002762A" w:rsidRDefault="0002762A" w:rsidP="00BA77A4"/>
    <w:p w14:paraId="4AEE9FF7" w14:textId="77777777" w:rsidR="0002762A" w:rsidRDefault="0002762A" w:rsidP="00BA77A4"/>
    <w:p w14:paraId="0201EBA8" w14:textId="77777777" w:rsidR="0002762A" w:rsidRDefault="0002762A" w:rsidP="00BA77A4"/>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02762A" w:rsidRPr="0002762A" w14:paraId="6D153F7B" w14:textId="77777777" w:rsidTr="0073647B">
        <w:tc>
          <w:tcPr>
            <w:tcW w:w="8828" w:type="dxa"/>
            <w:gridSpan w:val="2"/>
          </w:tcPr>
          <w:p w14:paraId="0EABBA42" w14:textId="77777777" w:rsidR="0002762A" w:rsidRPr="0002762A" w:rsidRDefault="0002762A" w:rsidP="0002762A">
            <w:pPr>
              <w:spacing w:line="480" w:lineRule="auto"/>
              <w:rPr>
                <w:b/>
                <w:bCs/>
                <w:lang w:val="es-CO"/>
              </w:rPr>
            </w:pPr>
            <w:r w:rsidRPr="0002762A">
              <w:rPr>
                <w:b/>
                <w:bCs/>
                <w:lang w:val="es-CO"/>
              </w:rPr>
              <w:t>REQUERIMIENTO NO FUNCIONAL</w:t>
            </w:r>
          </w:p>
        </w:tc>
      </w:tr>
      <w:tr w:rsidR="0002762A" w:rsidRPr="0002762A" w14:paraId="5D1097B8" w14:textId="77777777" w:rsidTr="0073647B">
        <w:tc>
          <w:tcPr>
            <w:tcW w:w="4414" w:type="dxa"/>
          </w:tcPr>
          <w:p w14:paraId="633132CA" w14:textId="77777777" w:rsidR="0002762A" w:rsidRPr="0002762A" w:rsidRDefault="0002762A" w:rsidP="0002762A">
            <w:pPr>
              <w:spacing w:line="480" w:lineRule="auto"/>
              <w:rPr>
                <w:b/>
                <w:bCs/>
                <w:lang w:val="es-CO"/>
              </w:rPr>
            </w:pPr>
            <w:r w:rsidRPr="0002762A">
              <w:rPr>
                <w:b/>
                <w:bCs/>
                <w:lang w:val="es-CO"/>
              </w:rPr>
              <w:t xml:space="preserve">ID REQUERIMIENTO: </w:t>
            </w:r>
          </w:p>
          <w:p w14:paraId="717658CE" w14:textId="77777777" w:rsidR="0002762A" w:rsidRPr="0002762A" w:rsidRDefault="0002762A" w:rsidP="0002762A">
            <w:pPr>
              <w:spacing w:line="480" w:lineRule="auto"/>
              <w:rPr>
                <w:b/>
                <w:bCs/>
                <w:lang w:val="es-CO"/>
              </w:rPr>
            </w:pPr>
            <w:r w:rsidRPr="0002762A">
              <w:rPr>
                <w:lang w:val="es-CO"/>
              </w:rPr>
              <w:t>RNF11</w:t>
            </w:r>
          </w:p>
          <w:p w14:paraId="6439C67A" w14:textId="77777777" w:rsidR="0002762A" w:rsidRPr="0002762A" w:rsidRDefault="0002762A" w:rsidP="0002762A">
            <w:pPr>
              <w:spacing w:line="480" w:lineRule="auto"/>
              <w:rPr>
                <w:b/>
                <w:bCs/>
                <w:lang w:val="es-CO"/>
              </w:rPr>
            </w:pPr>
          </w:p>
          <w:p w14:paraId="1780290A" w14:textId="77777777" w:rsidR="0002762A" w:rsidRPr="0002762A" w:rsidRDefault="0002762A" w:rsidP="0002762A">
            <w:pPr>
              <w:spacing w:line="480" w:lineRule="auto"/>
              <w:rPr>
                <w:lang w:val="es-CO"/>
              </w:rPr>
            </w:pPr>
          </w:p>
        </w:tc>
        <w:tc>
          <w:tcPr>
            <w:tcW w:w="4414" w:type="dxa"/>
          </w:tcPr>
          <w:p w14:paraId="2AB31BA2" w14:textId="77777777" w:rsidR="0002762A" w:rsidRPr="0002762A" w:rsidRDefault="0002762A" w:rsidP="0002762A">
            <w:pPr>
              <w:spacing w:line="480" w:lineRule="auto"/>
              <w:rPr>
                <w:b/>
                <w:bCs/>
                <w:lang w:val="es-CO"/>
              </w:rPr>
            </w:pPr>
            <w:r w:rsidRPr="0002762A">
              <w:rPr>
                <w:b/>
                <w:bCs/>
                <w:lang w:val="es-CO"/>
              </w:rPr>
              <w:t>NOMBRE REQUERIMIENTO:</w:t>
            </w:r>
          </w:p>
          <w:p w14:paraId="3437D5C4" w14:textId="77777777" w:rsidR="0002762A" w:rsidRPr="0002762A" w:rsidRDefault="0002762A" w:rsidP="0002762A">
            <w:pPr>
              <w:spacing w:line="480" w:lineRule="auto"/>
              <w:rPr>
                <w:lang w:val="es-CO"/>
              </w:rPr>
            </w:pPr>
            <w:r w:rsidRPr="0002762A">
              <w:rPr>
                <w:lang w:val="es-CO"/>
              </w:rPr>
              <w:t>Identificación fallas</w:t>
            </w:r>
          </w:p>
        </w:tc>
      </w:tr>
      <w:tr w:rsidR="0002762A" w:rsidRPr="0002762A" w14:paraId="70F56AF5" w14:textId="77777777" w:rsidTr="0073647B">
        <w:tc>
          <w:tcPr>
            <w:tcW w:w="4414" w:type="dxa"/>
          </w:tcPr>
          <w:p w14:paraId="60994DAD" w14:textId="77777777" w:rsidR="0002762A" w:rsidRPr="0002762A" w:rsidRDefault="0002762A" w:rsidP="0002762A">
            <w:pPr>
              <w:spacing w:line="480" w:lineRule="auto"/>
              <w:rPr>
                <w:lang w:val="es-CO"/>
              </w:rPr>
            </w:pPr>
            <w:r w:rsidRPr="0002762A">
              <w:rPr>
                <w:b/>
                <w:bCs/>
                <w:lang w:val="es-CO"/>
              </w:rPr>
              <w:t>TIPO REQUERIMIENTO:</w:t>
            </w:r>
            <w:r w:rsidRPr="0002762A">
              <w:rPr>
                <w:lang w:val="es-CO"/>
              </w:rPr>
              <w:t xml:space="preserve"> Mantenimiento</w:t>
            </w:r>
          </w:p>
          <w:p w14:paraId="7445CBE6" w14:textId="77777777" w:rsidR="0002762A" w:rsidRPr="0002762A" w:rsidRDefault="0002762A" w:rsidP="0002762A">
            <w:pPr>
              <w:spacing w:line="480" w:lineRule="auto"/>
              <w:rPr>
                <w:b/>
                <w:bCs/>
                <w:lang w:val="es-CO"/>
              </w:rPr>
            </w:pPr>
          </w:p>
        </w:tc>
        <w:tc>
          <w:tcPr>
            <w:tcW w:w="4414" w:type="dxa"/>
          </w:tcPr>
          <w:p w14:paraId="34AC1F88" w14:textId="77777777" w:rsidR="0002762A" w:rsidRPr="0002762A" w:rsidRDefault="0002762A" w:rsidP="0002762A">
            <w:pPr>
              <w:spacing w:line="480" w:lineRule="auto"/>
              <w:rPr>
                <w:lang w:val="es-CO"/>
              </w:rPr>
            </w:pPr>
            <w:r w:rsidRPr="0002762A">
              <w:rPr>
                <w:b/>
                <w:bCs/>
                <w:lang w:val="es-CO"/>
              </w:rPr>
              <w:t>PRIORIDAD</w:t>
            </w:r>
            <w:r w:rsidRPr="0002762A">
              <w:rPr>
                <w:lang w:val="es-CO"/>
              </w:rPr>
              <w:t>: Media</w:t>
            </w:r>
          </w:p>
          <w:p w14:paraId="4A426A50" w14:textId="77777777" w:rsidR="0002762A" w:rsidRPr="0002762A" w:rsidRDefault="0002762A" w:rsidP="0002762A">
            <w:pPr>
              <w:spacing w:line="480" w:lineRule="auto"/>
              <w:rPr>
                <w:b/>
                <w:bCs/>
                <w:lang w:val="es-CO"/>
              </w:rPr>
            </w:pPr>
          </w:p>
        </w:tc>
      </w:tr>
      <w:tr w:rsidR="0002762A" w:rsidRPr="0002762A" w14:paraId="50BC94F8" w14:textId="77777777" w:rsidTr="0073647B">
        <w:tc>
          <w:tcPr>
            <w:tcW w:w="8828" w:type="dxa"/>
            <w:gridSpan w:val="2"/>
          </w:tcPr>
          <w:p w14:paraId="1215286D" w14:textId="77777777" w:rsidR="0002762A" w:rsidRPr="0002762A" w:rsidRDefault="0002762A" w:rsidP="0002762A">
            <w:pPr>
              <w:spacing w:line="480" w:lineRule="auto"/>
              <w:rPr>
                <w:b/>
                <w:bCs/>
                <w:lang w:val="es-CO"/>
              </w:rPr>
            </w:pPr>
            <w:r w:rsidRPr="0002762A">
              <w:rPr>
                <w:b/>
                <w:bCs/>
                <w:lang w:val="es-CO"/>
              </w:rPr>
              <w:t>DESCRIPCIÓN REQUERIMIENTO NO FUNCIONAL</w:t>
            </w:r>
          </w:p>
        </w:tc>
      </w:tr>
      <w:tr w:rsidR="0002762A" w:rsidRPr="0002762A" w14:paraId="35340358" w14:textId="77777777" w:rsidTr="0073647B">
        <w:tc>
          <w:tcPr>
            <w:tcW w:w="8828" w:type="dxa"/>
            <w:gridSpan w:val="2"/>
          </w:tcPr>
          <w:p w14:paraId="6DABD0D9" w14:textId="77777777" w:rsidR="0002762A" w:rsidRPr="0002762A" w:rsidRDefault="0002762A" w:rsidP="0002762A">
            <w:pPr>
              <w:spacing w:line="480" w:lineRule="auto"/>
              <w:rPr>
                <w:lang w:val="es-CO"/>
              </w:rPr>
            </w:pPr>
            <w:r w:rsidRPr="0002762A">
              <w:rPr>
                <w:lang w:val="es-CO"/>
              </w:rPr>
              <w:t>Registro detallado de eventos y errores para facilitar la solución de problemas.</w:t>
            </w:r>
          </w:p>
          <w:p w14:paraId="7377FE1A" w14:textId="77777777" w:rsidR="0002762A" w:rsidRPr="0002762A" w:rsidRDefault="0002762A" w:rsidP="0002762A">
            <w:pPr>
              <w:spacing w:line="480" w:lineRule="auto"/>
              <w:rPr>
                <w:lang w:val="es-CO"/>
              </w:rPr>
            </w:pPr>
          </w:p>
          <w:p w14:paraId="5D5C3397" w14:textId="77777777" w:rsidR="0002762A" w:rsidRPr="0002762A" w:rsidRDefault="0002762A" w:rsidP="0002762A">
            <w:pPr>
              <w:spacing w:line="480" w:lineRule="auto"/>
              <w:rPr>
                <w:lang w:val="es-CO"/>
              </w:rPr>
            </w:pPr>
          </w:p>
        </w:tc>
      </w:tr>
      <w:tr w:rsidR="0002762A" w:rsidRPr="0002762A" w14:paraId="07C9388B" w14:textId="77777777" w:rsidTr="0073647B">
        <w:tc>
          <w:tcPr>
            <w:tcW w:w="8828" w:type="dxa"/>
            <w:gridSpan w:val="2"/>
          </w:tcPr>
          <w:p w14:paraId="2771187E" w14:textId="77777777" w:rsidR="0002762A" w:rsidRPr="0002762A" w:rsidRDefault="0002762A" w:rsidP="0002762A">
            <w:pPr>
              <w:spacing w:line="480" w:lineRule="auto"/>
              <w:rPr>
                <w:b/>
                <w:bCs/>
                <w:lang w:val="es-CO"/>
              </w:rPr>
            </w:pPr>
            <w:r w:rsidRPr="0002762A">
              <w:rPr>
                <w:b/>
                <w:bCs/>
                <w:lang w:val="es-CO"/>
              </w:rPr>
              <w:t>OBSERVACIONES:</w:t>
            </w:r>
          </w:p>
          <w:p w14:paraId="38C5653A" w14:textId="77777777" w:rsidR="0002762A" w:rsidRPr="0002762A" w:rsidRDefault="0002762A" w:rsidP="0002762A">
            <w:pPr>
              <w:spacing w:line="480" w:lineRule="auto"/>
              <w:rPr>
                <w:lang w:val="es-CO"/>
              </w:rPr>
            </w:pPr>
          </w:p>
        </w:tc>
      </w:tr>
      <w:tr w:rsidR="0002762A" w:rsidRPr="0002762A" w14:paraId="6185FEBC" w14:textId="77777777" w:rsidTr="0073647B">
        <w:tc>
          <w:tcPr>
            <w:tcW w:w="8828" w:type="dxa"/>
            <w:gridSpan w:val="2"/>
          </w:tcPr>
          <w:p w14:paraId="4D8AD123" w14:textId="77777777" w:rsidR="0002762A" w:rsidRPr="0002762A" w:rsidRDefault="0002762A" w:rsidP="0002762A">
            <w:pPr>
              <w:spacing w:line="480" w:lineRule="auto"/>
              <w:rPr>
                <w:b/>
                <w:bCs/>
                <w:lang w:val="es-CO"/>
              </w:rPr>
            </w:pPr>
            <w:r w:rsidRPr="0002762A">
              <w:rPr>
                <w:b/>
                <w:bCs/>
                <w:lang w:val="es-CO"/>
              </w:rPr>
              <w:t>ELABORADO POR:</w:t>
            </w:r>
          </w:p>
        </w:tc>
      </w:tr>
    </w:tbl>
    <w:p w14:paraId="6BBB5D89" w14:textId="77777777" w:rsidR="0002762A" w:rsidRDefault="0002762A" w:rsidP="00BA77A4"/>
    <w:p w14:paraId="4FF28D4E" w14:textId="77777777" w:rsidR="0002762A" w:rsidRDefault="0002762A" w:rsidP="00BA77A4"/>
    <w:p w14:paraId="24424D28" w14:textId="77777777" w:rsidR="0002762A" w:rsidRDefault="0002762A" w:rsidP="00BA77A4"/>
    <w:p w14:paraId="1810DC09" w14:textId="77777777" w:rsidR="0002762A" w:rsidRDefault="0002762A" w:rsidP="00BA77A4"/>
    <w:p w14:paraId="0246F6F5" w14:textId="77777777" w:rsidR="0002762A" w:rsidRDefault="0002762A" w:rsidP="00BA77A4"/>
    <w:p w14:paraId="08D92BB9" w14:textId="77777777" w:rsidR="0002762A" w:rsidRDefault="0002762A" w:rsidP="00BA77A4"/>
    <w:p w14:paraId="575370E6" w14:textId="77777777" w:rsidR="0002762A" w:rsidRDefault="0002762A" w:rsidP="00BA77A4"/>
    <w:p w14:paraId="3B2395C3" w14:textId="77777777" w:rsidR="0002762A" w:rsidRDefault="0002762A" w:rsidP="00BA77A4"/>
    <w:p w14:paraId="55FBD2D4" w14:textId="77777777" w:rsidR="0002762A" w:rsidRDefault="0002762A" w:rsidP="00BA77A4"/>
    <w:p w14:paraId="6581E31F" w14:textId="77777777" w:rsidR="0002762A" w:rsidRDefault="0002762A" w:rsidP="00BA77A4"/>
    <w:tbl>
      <w:tblPr>
        <w:tblStyle w:val="Tablaconcuadrcula"/>
        <w:tblpPr w:leftFromText="141" w:rightFromText="141" w:vertAnchor="text" w:horzAnchor="margin" w:tblpY="221"/>
        <w:tblW w:w="0" w:type="auto"/>
        <w:tblLook w:val="04A0" w:firstRow="1" w:lastRow="0" w:firstColumn="1" w:lastColumn="0" w:noHBand="0" w:noVBand="1"/>
      </w:tblPr>
      <w:tblGrid>
        <w:gridCol w:w="4414"/>
        <w:gridCol w:w="4414"/>
      </w:tblGrid>
      <w:tr w:rsidR="0002762A" w:rsidRPr="0002762A" w14:paraId="7411163C" w14:textId="77777777" w:rsidTr="0073647B">
        <w:tc>
          <w:tcPr>
            <w:tcW w:w="8828" w:type="dxa"/>
            <w:gridSpan w:val="2"/>
          </w:tcPr>
          <w:p w14:paraId="1742ADC5" w14:textId="77777777" w:rsidR="0002762A" w:rsidRPr="0002762A" w:rsidRDefault="0002762A" w:rsidP="0002762A">
            <w:pPr>
              <w:spacing w:line="480" w:lineRule="auto"/>
              <w:rPr>
                <w:b/>
                <w:bCs/>
                <w:lang w:val="es-CO"/>
              </w:rPr>
            </w:pPr>
            <w:r w:rsidRPr="0002762A">
              <w:rPr>
                <w:b/>
                <w:bCs/>
                <w:lang w:val="es-CO"/>
              </w:rPr>
              <w:t>REQUERIMIENTO NO FUNCIONAL</w:t>
            </w:r>
          </w:p>
        </w:tc>
      </w:tr>
      <w:tr w:rsidR="0002762A" w:rsidRPr="0002762A" w14:paraId="394F2A7B" w14:textId="77777777" w:rsidTr="0073647B">
        <w:tc>
          <w:tcPr>
            <w:tcW w:w="4414" w:type="dxa"/>
          </w:tcPr>
          <w:p w14:paraId="4E8EFA6D" w14:textId="77777777" w:rsidR="0002762A" w:rsidRPr="0002762A" w:rsidRDefault="0002762A" w:rsidP="0002762A">
            <w:pPr>
              <w:spacing w:line="480" w:lineRule="auto"/>
              <w:rPr>
                <w:b/>
                <w:bCs/>
                <w:lang w:val="es-CO"/>
              </w:rPr>
            </w:pPr>
            <w:r w:rsidRPr="0002762A">
              <w:rPr>
                <w:b/>
                <w:bCs/>
                <w:lang w:val="es-CO"/>
              </w:rPr>
              <w:t xml:space="preserve">ID REQUERIMIENTO: </w:t>
            </w:r>
          </w:p>
          <w:p w14:paraId="5E2A0089" w14:textId="77777777" w:rsidR="0002762A" w:rsidRPr="0002762A" w:rsidRDefault="0002762A" w:rsidP="0002762A">
            <w:pPr>
              <w:spacing w:line="480" w:lineRule="auto"/>
              <w:rPr>
                <w:b/>
                <w:bCs/>
                <w:lang w:val="es-CO"/>
              </w:rPr>
            </w:pPr>
            <w:r w:rsidRPr="0002762A">
              <w:rPr>
                <w:lang w:val="es-CO"/>
              </w:rPr>
              <w:t>RNF12</w:t>
            </w:r>
          </w:p>
          <w:p w14:paraId="0C6378EA" w14:textId="77777777" w:rsidR="0002762A" w:rsidRPr="0002762A" w:rsidRDefault="0002762A" w:rsidP="0002762A">
            <w:pPr>
              <w:spacing w:line="480" w:lineRule="auto"/>
              <w:rPr>
                <w:b/>
                <w:bCs/>
                <w:lang w:val="es-CO"/>
              </w:rPr>
            </w:pPr>
          </w:p>
          <w:p w14:paraId="5F22671F" w14:textId="77777777" w:rsidR="0002762A" w:rsidRPr="0002762A" w:rsidRDefault="0002762A" w:rsidP="0002762A">
            <w:pPr>
              <w:spacing w:line="480" w:lineRule="auto"/>
              <w:rPr>
                <w:lang w:val="es-CO"/>
              </w:rPr>
            </w:pPr>
          </w:p>
        </w:tc>
        <w:tc>
          <w:tcPr>
            <w:tcW w:w="4414" w:type="dxa"/>
          </w:tcPr>
          <w:p w14:paraId="45DB005B" w14:textId="77777777" w:rsidR="0002762A" w:rsidRPr="0002762A" w:rsidRDefault="0002762A" w:rsidP="0002762A">
            <w:pPr>
              <w:spacing w:line="480" w:lineRule="auto"/>
              <w:rPr>
                <w:b/>
                <w:bCs/>
                <w:lang w:val="es-CO"/>
              </w:rPr>
            </w:pPr>
            <w:r w:rsidRPr="0002762A">
              <w:rPr>
                <w:b/>
                <w:bCs/>
                <w:lang w:val="es-CO"/>
              </w:rPr>
              <w:t>NOMBRE REQUERIMIENTO:</w:t>
            </w:r>
          </w:p>
          <w:p w14:paraId="7DA972B4" w14:textId="77777777" w:rsidR="0002762A" w:rsidRPr="0002762A" w:rsidRDefault="0002762A" w:rsidP="0002762A">
            <w:pPr>
              <w:spacing w:line="480" w:lineRule="auto"/>
              <w:rPr>
                <w:b/>
                <w:bCs/>
                <w:lang w:val="es-CO"/>
              </w:rPr>
            </w:pPr>
            <w:r w:rsidRPr="0002762A">
              <w:rPr>
                <w:b/>
                <w:bCs/>
                <w:lang w:val="es-CO"/>
              </w:rPr>
              <w:t>Cumplimiento leyes y normativas</w:t>
            </w:r>
          </w:p>
          <w:p w14:paraId="68A266D0" w14:textId="77777777" w:rsidR="0002762A" w:rsidRPr="0002762A" w:rsidRDefault="0002762A" w:rsidP="0002762A">
            <w:pPr>
              <w:spacing w:line="480" w:lineRule="auto"/>
              <w:rPr>
                <w:lang w:val="es-CO"/>
              </w:rPr>
            </w:pPr>
          </w:p>
        </w:tc>
      </w:tr>
      <w:tr w:rsidR="0002762A" w:rsidRPr="0002762A" w14:paraId="41C9CD07" w14:textId="77777777" w:rsidTr="0073647B">
        <w:tc>
          <w:tcPr>
            <w:tcW w:w="4414" w:type="dxa"/>
          </w:tcPr>
          <w:p w14:paraId="2D1D8042" w14:textId="77777777" w:rsidR="0002762A" w:rsidRPr="0002762A" w:rsidRDefault="0002762A" w:rsidP="0002762A">
            <w:pPr>
              <w:numPr>
                <w:ilvl w:val="0"/>
                <w:numId w:val="44"/>
              </w:numPr>
              <w:spacing w:line="480" w:lineRule="auto"/>
              <w:rPr>
                <w:lang w:val="es-CO"/>
              </w:rPr>
            </w:pPr>
            <w:r w:rsidRPr="0002762A">
              <w:rPr>
                <w:b/>
                <w:bCs/>
                <w:lang w:val="es-CO"/>
              </w:rPr>
              <w:t>TIPO REQUERIMIENTO:</w:t>
            </w:r>
            <w:r w:rsidRPr="0002762A">
              <w:rPr>
                <w:lang w:val="es-CO"/>
              </w:rPr>
              <w:t xml:space="preserve">  Regulaciones y Cumplimiento:</w:t>
            </w:r>
          </w:p>
          <w:p w14:paraId="5FCE3A11" w14:textId="77777777" w:rsidR="0002762A" w:rsidRPr="0002762A" w:rsidRDefault="0002762A" w:rsidP="0002762A">
            <w:pPr>
              <w:spacing w:line="480" w:lineRule="auto"/>
              <w:rPr>
                <w:lang w:val="es-CO"/>
              </w:rPr>
            </w:pPr>
          </w:p>
          <w:p w14:paraId="05969311" w14:textId="77777777" w:rsidR="0002762A" w:rsidRPr="0002762A" w:rsidRDefault="0002762A" w:rsidP="0002762A">
            <w:pPr>
              <w:spacing w:line="480" w:lineRule="auto"/>
              <w:rPr>
                <w:b/>
                <w:bCs/>
                <w:lang w:val="es-CO"/>
              </w:rPr>
            </w:pPr>
          </w:p>
        </w:tc>
        <w:tc>
          <w:tcPr>
            <w:tcW w:w="4414" w:type="dxa"/>
          </w:tcPr>
          <w:p w14:paraId="7C94B46F" w14:textId="77777777" w:rsidR="0002762A" w:rsidRPr="0002762A" w:rsidRDefault="0002762A" w:rsidP="0002762A">
            <w:pPr>
              <w:spacing w:line="480" w:lineRule="auto"/>
              <w:rPr>
                <w:lang w:val="es-CO"/>
              </w:rPr>
            </w:pPr>
            <w:r w:rsidRPr="0002762A">
              <w:rPr>
                <w:b/>
                <w:bCs/>
                <w:lang w:val="es-CO"/>
              </w:rPr>
              <w:t>PRIORIDAD</w:t>
            </w:r>
            <w:r w:rsidRPr="0002762A">
              <w:rPr>
                <w:lang w:val="es-CO"/>
              </w:rPr>
              <w:t>: Alta</w:t>
            </w:r>
          </w:p>
          <w:p w14:paraId="6FDB0E8B" w14:textId="77777777" w:rsidR="0002762A" w:rsidRPr="0002762A" w:rsidRDefault="0002762A" w:rsidP="0002762A">
            <w:pPr>
              <w:spacing w:line="480" w:lineRule="auto"/>
              <w:rPr>
                <w:b/>
                <w:bCs/>
                <w:lang w:val="es-CO"/>
              </w:rPr>
            </w:pPr>
          </w:p>
        </w:tc>
      </w:tr>
      <w:tr w:rsidR="0002762A" w:rsidRPr="0002762A" w14:paraId="15480D96" w14:textId="77777777" w:rsidTr="0073647B">
        <w:tc>
          <w:tcPr>
            <w:tcW w:w="8828" w:type="dxa"/>
            <w:gridSpan w:val="2"/>
          </w:tcPr>
          <w:p w14:paraId="75CB59FC" w14:textId="77777777" w:rsidR="0002762A" w:rsidRPr="0002762A" w:rsidRDefault="0002762A" w:rsidP="0002762A">
            <w:pPr>
              <w:spacing w:line="480" w:lineRule="auto"/>
              <w:rPr>
                <w:b/>
                <w:bCs/>
                <w:lang w:val="es-CO"/>
              </w:rPr>
            </w:pPr>
            <w:r w:rsidRPr="0002762A">
              <w:rPr>
                <w:b/>
                <w:bCs/>
                <w:lang w:val="es-CO"/>
              </w:rPr>
              <w:t>DESCRIPCIÓN REQUERIMIENTO NO FUNCIONAL</w:t>
            </w:r>
          </w:p>
        </w:tc>
      </w:tr>
      <w:tr w:rsidR="0002762A" w:rsidRPr="0002762A" w14:paraId="6B4DDCEB" w14:textId="77777777" w:rsidTr="0073647B">
        <w:tc>
          <w:tcPr>
            <w:tcW w:w="8828" w:type="dxa"/>
            <w:gridSpan w:val="2"/>
          </w:tcPr>
          <w:p w14:paraId="083E02D8" w14:textId="77777777" w:rsidR="0002762A" w:rsidRPr="0002762A" w:rsidRDefault="0002762A" w:rsidP="0002762A">
            <w:pPr>
              <w:spacing w:line="480" w:lineRule="auto"/>
              <w:rPr>
                <w:lang w:val="es-CO"/>
              </w:rPr>
            </w:pPr>
            <w:r w:rsidRPr="0002762A">
              <w:rPr>
                <w:lang w:val="es-CO"/>
              </w:rPr>
              <w:t>Cumplir con las normativas locales y nacionales en cuanto a seguridad y privacidad de datos. De esta manera se garantiza estar en regla en los procesos que realiza el sistema de información, evitando posibles sanciones gubernamentales por incumplimiento de alguna de ellas.</w:t>
            </w:r>
          </w:p>
          <w:p w14:paraId="4DFFD9A8" w14:textId="77777777" w:rsidR="0002762A" w:rsidRPr="0002762A" w:rsidRDefault="0002762A" w:rsidP="0002762A">
            <w:pPr>
              <w:spacing w:line="480" w:lineRule="auto"/>
              <w:rPr>
                <w:lang w:val="es-CO"/>
              </w:rPr>
            </w:pPr>
          </w:p>
        </w:tc>
      </w:tr>
      <w:tr w:rsidR="0002762A" w:rsidRPr="0002762A" w14:paraId="1D7221CC" w14:textId="77777777" w:rsidTr="0073647B">
        <w:tc>
          <w:tcPr>
            <w:tcW w:w="8828" w:type="dxa"/>
            <w:gridSpan w:val="2"/>
          </w:tcPr>
          <w:p w14:paraId="252109E0" w14:textId="77777777" w:rsidR="0002762A" w:rsidRPr="0002762A" w:rsidRDefault="0002762A" w:rsidP="0002762A">
            <w:pPr>
              <w:spacing w:line="480" w:lineRule="auto"/>
              <w:rPr>
                <w:b/>
                <w:bCs/>
                <w:lang w:val="es-CO"/>
              </w:rPr>
            </w:pPr>
            <w:r w:rsidRPr="0002762A">
              <w:rPr>
                <w:b/>
                <w:bCs/>
                <w:lang w:val="es-CO"/>
              </w:rPr>
              <w:t>OBSERVACIONES:</w:t>
            </w:r>
          </w:p>
          <w:p w14:paraId="7F849C6E" w14:textId="77777777" w:rsidR="0002762A" w:rsidRPr="0002762A" w:rsidRDefault="0002762A" w:rsidP="0002762A">
            <w:pPr>
              <w:spacing w:line="480" w:lineRule="auto"/>
              <w:rPr>
                <w:lang w:val="es-CO"/>
              </w:rPr>
            </w:pPr>
          </w:p>
        </w:tc>
      </w:tr>
      <w:tr w:rsidR="0002762A" w:rsidRPr="0002762A" w14:paraId="6817AEE2" w14:textId="77777777" w:rsidTr="0073647B">
        <w:tc>
          <w:tcPr>
            <w:tcW w:w="8828" w:type="dxa"/>
            <w:gridSpan w:val="2"/>
          </w:tcPr>
          <w:p w14:paraId="3E875013" w14:textId="77777777" w:rsidR="0002762A" w:rsidRPr="0002762A" w:rsidRDefault="0002762A" w:rsidP="0002762A">
            <w:pPr>
              <w:spacing w:line="480" w:lineRule="auto"/>
              <w:rPr>
                <w:b/>
                <w:bCs/>
                <w:lang w:val="es-CO"/>
              </w:rPr>
            </w:pPr>
            <w:r w:rsidRPr="0002762A">
              <w:rPr>
                <w:b/>
                <w:bCs/>
                <w:lang w:val="es-CO"/>
              </w:rPr>
              <w:t>ELABORADO POR:</w:t>
            </w:r>
          </w:p>
        </w:tc>
      </w:tr>
    </w:tbl>
    <w:p w14:paraId="7EC98A40" w14:textId="77777777" w:rsidR="0002762A" w:rsidRPr="009F410A" w:rsidRDefault="0002762A" w:rsidP="00BA77A4"/>
    <w:sdt>
      <w:sdtPr>
        <w:rPr>
          <w:rFonts w:asciiTheme="minorHAnsi" w:eastAsiaTheme="minorEastAsia" w:hAnsiTheme="minorHAnsi" w:cstheme="minorBidi"/>
        </w:rPr>
        <w:id w:val="-1096949615"/>
        <w:docPartObj>
          <w:docPartGallery w:val="Bibliographies"/>
          <w:docPartUnique/>
        </w:docPartObj>
      </w:sdtPr>
      <w:sdtContent>
        <w:p w14:paraId="7BFF1BB1" w14:textId="77777777" w:rsidR="00097169" w:rsidRDefault="00097169" w:rsidP="00097169">
          <w:pPr>
            <w:pStyle w:val="Ttulodeseccin"/>
          </w:pPr>
          <w:r>
            <w:rPr>
              <w:lang w:bidi="es-ES"/>
            </w:rPr>
            <w:t>Referencias</w:t>
          </w:r>
        </w:p>
        <w:sdt>
          <w:sdtPr>
            <w:id w:val="-573587230"/>
            <w:bibliography/>
          </w:sdtPr>
          <w:sdtContent>
            <w:sdt>
              <w:sdtPr>
                <w:alias w:val="Escriba la referencia del artículo:"/>
                <w:tag w:val="Escriba la referencia del artículo:"/>
                <w:id w:val="281390320"/>
                <w:placeholder>
                  <w:docPart w:val="8353895014B244B683F9913E54C97A7C"/>
                </w:placeholder>
                <w:temporary/>
                <w:showingPlcHdr/>
                <w15:appearance w15:val="hidden"/>
              </w:sdtPr>
              <w:sdtContent>
                <w:p w14:paraId="04D6532F"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D1586B4EC21F4A7ABF060B97D365FA84"/>
                </w:placeholder>
                <w:temporary/>
                <w:showingPlcHdr/>
                <w15:appearance w15:val="hidden"/>
              </w:sdtPr>
              <w:sdtContent>
                <w:p w14:paraId="2D41EB8C"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54F6198C" w14:textId="77777777" w:rsidR="00097169" w:rsidRDefault="00000000"/>
          </w:sdtContent>
        </w:sdt>
      </w:sdtContent>
    </w:sdt>
    <w:p w14:paraId="003EF8D7" w14:textId="77777777" w:rsidR="004D6B86" w:rsidRDefault="00345333">
      <w:pPr>
        <w:pStyle w:val="Ttulodeseccin"/>
      </w:pPr>
      <w:r>
        <w:rPr>
          <w:lang w:bidi="es-ES"/>
        </w:rPr>
        <w:lastRenderedPageBreak/>
        <w:t>Notas al pie</w:t>
      </w:r>
    </w:p>
    <w:sdt>
      <w:sdtPr>
        <w:alias w:val="Escriba notas al pie:"/>
        <w:tag w:val="Escriba notas al pie:"/>
        <w:id w:val="1383603944"/>
        <w:placeholder>
          <w:docPart w:val="A2BF44F249C34B9BB0EB65400BEC4376"/>
        </w:placeholder>
        <w:temporary/>
        <w:showingPlcHdr/>
        <w15:appearance w15:val="hidden"/>
      </w:sdtPr>
      <w:sdtContent>
        <w:p w14:paraId="0ADCEF94"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0D58D2B4" w14:textId="77777777" w:rsidR="004D6B86" w:rsidRDefault="00345333">
      <w:pPr>
        <w:pStyle w:val="Ttulodeseccin"/>
      </w:pPr>
      <w:r>
        <w:rPr>
          <w:lang w:bidi="es-ES"/>
        </w:rPr>
        <w:lastRenderedPageBreak/>
        <w:t>Ilustraciones</w:t>
      </w:r>
    </w:p>
    <w:p w14:paraId="774E99D0" w14:textId="2BB49FD8" w:rsidR="004D6B86" w:rsidRDefault="004D6B86">
      <w:pPr>
        <w:pStyle w:val="Tablailustracin"/>
      </w:pPr>
    </w:p>
    <w:sectPr w:rsidR="004D6B86" w:rsidSect="00F64D8A">
      <w:headerReference w:type="default" r:id="rId10"/>
      <w:footerReference w:type="default" r:id="rId11"/>
      <w:headerReference w:type="first" r:id="rId1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BAB0D" w14:textId="77777777" w:rsidR="00F64D8A" w:rsidRDefault="00F64D8A">
      <w:pPr>
        <w:spacing w:line="240" w:lineRule="auto"/>
      </w:pPr>
      <w:r>
        <w:separator/>
      </w:r>
    </w:p>
    <w:p w14:paraId="781DF1DA" w14:textId="77777777" w:rsidR="00F64D8A" w:rsidRDefault="00F64D8A"/>
  </w:endnote>
  <w:endnote w:type="continuationSeparator" w:id="0">
    <w:p w14:paraId="7BC68FE6" w14:textId="77777777" w:rsidR="00F64D8A" w:rsidRDefault="00F64D8A">
      <w:pPr>
        <w:spacing w:line="240" w:lineRule="auto"/>
      </w:pPr>
      <w:r>
        <w:continuationSeparator/>
      </w:r>
    </w:p>
    <w:p w14:paraId="0B8B6631" w14:textId="77777777" w:rsidR="00F64D8A" w:rsidRDefault="00F64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A9EE" w14:textId="77777777" w:rsidR="00BA77A4" w:rsidRDefault="00BA77A4">
    <w:pPr>
      <w:pStyle w:val="Piedepgina"/>
      <w:rPr>
        <w:lang w:val="es-CO"/>
      </w:rPr>
    </w:pPr>
  </w:p>
  <w:p w14:paraId="3C2375FF" w14:textId="77777777" w:rsidR="00BA77A4" w:rsidRDefault="00BA77A4">
    <w:pPr>
      <w:pStyle w:val="Piedepgina"/>
      <w:rPr>
        <w:lang w:val="es-CO"/>
      </w:rPr>
    </w:pPr>
  </w:p>
  <w:p w14:paraId="3F555D3D" w14:textId="77777777" w:rsidR="00BA77A4" w:rsidRPr="00BA77A4" w:rsidRDefault="00BA77A4">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AB6C" w14:textId="77777777" w:rsidR="00F64D8A" w:rsidRDefault="00F64D8A">
      <w:pPr>
        <w:spacing w:line="240" w:lineRule="auto"/>
      </w:pPr>
      <w:r>
        <w:separator/>
      </w:r>
    </w:p>
    <w:p w14:paraId="6AB42FB7" w14:textId="77777777" w:rsidR="00F64D8A" w:rsidRDefault="00F64D8A"/>
  </w:footnote>
  <w:footnote w:type="continuationSeparator" w:id="0">
    <w:p w14:paraId="54193BA3" w14:textId="77777777" w:rsidR="00F64D8A" w:rsidRDefault="00F64D8A">
      <w:pPr>
        <w:spacing w:line="240" w:lineRule="auto"/>
      </w:pPr>
      <w:r>
        <w:continuationSeparator/>
      </w:r>
    </w:p>
    <w:p w14:paraId="6711D0A7" w14:textId="77777777" w:rsidR="00F64D8A" w:rsidRDefault="00F64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1CF9081C" w14:textId="77777777">
      <w:tc>
        <w:tcPr>
          <w:tcW w:w="8280" w:type="dxa"/>
        </w:tcPr>
        <w:p w14:paraId="2D0DFB0E" w14:textId="33866F07" w:rsidR="004D6B86" w:rsidRPr="00170521" w:rsidRDefault="00000000" w:rsidP="00170521">
          <w:pPr>
            <w:pStyle w:val="Encabezado"/>
          </w:pPr>
          <w:sdt>
            <w:sdtPr>
              <w:alias w:val="Escriba el título abreviado:"/>
              <w:tag w:val="Escriba el título abreviado:"/>
              <w:id w:val="-582528332"/>
              <w:placeholder>
                <w:docPart w:val="116A6F2111D74BCFA04D0B2CB1EF8147"/>
              </w:placeholder>
              <w15:dataBinding w:prefixMappings="xmlns:ns0='http://schemas.microsoft.com/temp/samples' " w:xpath="/ns0:employees[1]/ns0:employee[1]/ns0:CustomerName[1]" w:storeItemID="{B98E728A-96FF-4995-885C-5AF887AB0C35}" w16sdtdh:storeItemChecksum="t9rVZQ=="/>
              <w15:appearance w15:val="hidden"/>
            </w:sdtPr>
            <w:sdtContent/>
          </w:sdt>
        </w:p>
      </w:tc>
      <w:tc>
        <w:tcPr>
          <w:tcW w:w="1080" w:type="dxa"/>
        </w:tcPr>
        <w:p w14:paraId="0C651591"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18B8E900"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EA65" w14:textId="77777777" w:rsidR="00C77928" w:rsidRDefault="00C77928"/>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35050EE8" w14:textId="77777777" w:rsidTr="00C77928">
      <w:tc>
        <w:tcPr>
          <w:tcW w:w="7981" w:type="dxa"/>
        </w:tcPr>
        <w:p w14:paraId="16008C4E" w14:textId="61AD6C55" w:rsidR="004D6B86" w:rsidRPr="009F0414" w:rsidRDefault="004D6B86" w:rsidP="00504F88">
          <w:pPr>
            <w:pStyle w:val="Encabezado"/>
          </w:pPr>
        </w:p>
      </w:tc>
      <w:tc>
        <w:tcPr>
          <w:tcW w:w="1045" w:type="dxa"/>
        </w:tcPr>
        <w:p w14:paraId="2E1349DA"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1E19A48A"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0347084"/>
    <w:multiLevelType w:val="hybridMultilevel"/>
    <w:tmpl w:val="8D6C12B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07A21373"/>
    <w:multiLevelType w:val="hybridMultilevel"/>
    <w:tmpl w:val="4EDCCA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08EB4977"/>
    <w:multiLevelType w:val="multilevel"/>
    <w:tmpl w:val="57FC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85C94"/>
    <w:multiLevelType w:val="multilevel"/>
    <w:tmpl w:val="C3C0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541146"/>
    <w:multiLevelType w:val="hybridMultilevel"/>
    <w:tmpl w:val="CF94D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F6E30CF"/>
    <w:multiLevelType w:val="hybridMultilevel"/>
    <w:tmpl w:val="66BED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2CE789C"/>
    <w:multiLevelType w:val="multilevel"/>
    <w:tmpl w:val="74B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0452D3"/>
    <w:multiLevelType w:val="multilevel"/>
    <w:tmpl w:val="82C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4917A1"/>
    <w:multiLevelType w:val="hybridMultilevel"/>
    <w:tmpl w:val="4508D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93E58FB"/>
    <w:multiLevelType w:val="hybridMultilevel"/>
    <w:tmpl w:val="C8AC0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D380C35"/>
    <w:multiLevelType w:val="multilevel"/>
    <w:tmpl w:val="184E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F2136A"/>
    <w:multiLevelType w:val="multilevel"/>
    <w:tmpl w:val="E6B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B5597F"/>
    <w:multiLevelType w:val="multilevel"/>
    <w:tmpl w:val="2B58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916517"/>
    <w:multiLevelType w:val="multilevel"/>
    <w:tmpl w:val="D9B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240E1"/>
    <w:multiLevelType w:val="multilevel"/>
    <w:tmpl w:val="771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5673FD"/>
    <w:multiLevelType w:val="hybridMultilevel"/>
    <w:tmpl w:val="1EAE4B1E"/>
    <w:lvl w:ilvl="0" w:tplc="855CC16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8232B28"/>
    <w:multiLevelType w:val="multilevel"/>
    <w:tmpl w:val="C128A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5E1BFF"/>
    <w:multiLevelType w:val="multilevel"/>
    <w:tmpl w:val="6B2A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6224F"/>
    <w:multiLevelType w:val="multilevel"/>
    <w:tmpl w:val="998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244144"/>
    <w:multiLevelType w:val="multilevel"/>
    <w:tmpl w:val="998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B478C7"/>
    <w:multiLevelType w:val="hybridMultilevel"/>
    <w:tmpl w:val="92D6C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4178D3"/>
    <w:multiLevelType w:val="multilevel"/>
    <w:tmpl w:val="EC16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A794E"/>
    <w:multiLevelType w:val="multilevel"/>
    <w:tmpl w:val="998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BC5298"/>
    <w:multiLevelType w:val="multilevel"/>
    <w:tmpl w:val="D27C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BD1ADD"/>
    <w:multiLevelType w:val="multilevel"/>
    <w:tmpl w:val="7CDC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135E88"/>
    <w:multiLevelType w:val="multilevel"/>
    <w:tmpl w:val="86D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475E34"/>
    <w:multiLevelType w:val="hybridMultilevel"/>
    <w:tmpl w:val="53FA0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EB9716F"/>
    <w:multiLevelType w:val="multilevel"/>
    <w:tmpl w:val="E1F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FE242C"/>
    <w:multiLevelType w:val="multilevel"/>
    <w:tmpl w:val="E8A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0D037D"/>
    <w:multiLevelType w:val="multilevel"/>
    <w:tmpl w:val="998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B69"/>
    <w:multiLevelType w:val="multilevel"/>
    <w:tmpl w:val="998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B04545"/>
    <w:multiLevelType w:val="multilevel"/>
    <w:tmpl w:val="4584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6E22E3"/>
    <w:multiLevelType w:val="hybridMultilevel"/>
    <w:tmpl w:val="2E3C3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7242308">
    <w:abstractNumId w:val="9"/>
  </w:num>
  <w:num w:numId="2" w16cid:durableId="981815026">
    <w:abstractNumId w:val="7"/>
  </w:num>
  <w:num w:numId="3" w16cid:durableId="1992127108">
    <w:abstractNumId w:val="6"/>
  </w:num>
  <w:num w:numId="4" w16cid:durableId="1845514164">
    <w:abstractNumId w:val="5"/>
  </w:num>
  <w:num w:numId="5" w16cid:durableId="1057510004">
    <w:abstractNumId w:val="4"/>
  </w:num>
  <w:num w:numId="6" w16cid:durableId="662584720">
    <w:abstractNumId w:val="8"/>
  </w:num>
  <w:num w:numId="7" w16cid:durableId="984973016">
    <w:abstractNumId w:val="3"/>
  </w:num>
  <w:num w:numId="8" w16cid:durableId="1681198254">
    <w:abstractNumId w:val="2"/>
  </w:num>
  <w:num w:numId="9" w16cid:durableId="1445267149">
    <w:abstractNumId w:val="1"/>
  </w:num>
  <w:num w:numId="10" w16cid:durableId="681856853">
    <w:abstractNumId w:val="0"/>
  </w:num>
  <w:num w:numId="11" w16cid:durableId="1174763308">
    <w:abstractNumId w:val="9"/>
    <w:lvlOverride w:ilvl="0">
      <w:startOverride w:val="1"/>
    </w:lvlOverride>
  </w:num>
  <w:num w:numId="12" w16cid:durableId="920913910">
    <w:abstractNumId w:val="20"/>
  </w:num>
  <w:num w:numId="13" w16cid:durableId="1747150211">
    <w:abstractNumId w:val="13"/>
  </w:num>
  <w:num w:numId="14" w16cid:durableId="339164540">
    <w:abstractNumId w:val="33"/>
  </w:num>
  <w:num w:numId="15" w16cid:durableId="716244830">
    <w:abstractNumId w:val="12"/>
  </w:num>
  <w:num w:numId="16" w16cid:durableId="1311641042">
    <w:abstractNumId w:val="27"/>
  </w:num>
  <w:num w:numId="17" w16cid:durableId="1582367224">
    <w:abstractNumId w:val="31"/>
  </w:num>
  <w:num w:numId="18" w16cid:durableId="787966709">
    <w:abstractNumId w:val="23"/>
  </w:num>
  <w:num w:numId="19" w16cid:durableId="1127774799">
    <w:abstractNumId w:val="41"/>
  </w:num>
  <w:num w:numId="20" w16cid:durableId="1907522265">
    <w:abstractNumId w:val="17"/>
  </w:num>
  <w:num w:numId="21" w16cid:durableId="573007199">
    <w:abstractNumId w:val="40"/>
  </w:num>
  <w:num w:numId="22" w16cid:durableId="2139760283">
    <w:abstractNumId w:val="38"/>
  </w:num>
  <w:num w:numId="23" w16cid:durableId="736830382">
    <w:abstractNumId w:val="16"/>
  </w:num>
  <w:num w:numId="24" w16cid:durableId="791363416">
    <w:abstractNumId w:val="37"/>
  </w:num>
  <w:num w:numId="25" w16cid:durableId="1039402340">
    <w:abstractNumId w:val="24"/>
  </w:num>
  <w:num w:numId="26" w16cid:durableId="911085531">
    <w:abstractNumId w:val="21"/>
  </w:num>
  <w:num w:numId="27" w16cid:durableId="348868890">
    <w:abstractNumId w:val="35"/>
  </w:num>
  <w:num w:numId="28" w16cid:durableId="920338509">
    <w:abstractNumId w:val="25"/>
  </w:num>
  <w:num w:numId="29" w16cid:durableId="1790657684">
    <w:abstractNumId w:val="10"/>
  </w:num>
  <w:num w:numId="30" w16cid:durableId="1317220620">
    <w:abstractNumId w:val="22"/>
  </w:num>
  <w:num w:numId="31" w16cid:durableId="1482192820">
    <w:abstractNumId w:val="11"/>
  </w:num>
  <w:num w:numId="32" w16cid:durableId="1524635807">
    <w:abstractNumId w:val="34"/>
  </w:num>
  <w:num w:numId="33" w16cid:durableId="2142191798">
    <w:abstractNumId w:val="30"/>
  </w:num>
  <w:num w:numId="34" w16cid:durableId="1231572969">
    <w:abstractNumId w:val="36"/>
  </w:num>
  <w:num w:numId="35" w16cid:durableId="1908297657">
    <w:abstractNumId w:val="19"/>
  </w:num>
  <w:num w:numId="36" w16cid:durableId="886141067">
    <w:abstractNumId w:val="15"/>
  </w:num>
  <w:num w:numId="37" w16cid:durableId="1993169307">
    <w:abstractNumId w:val="42"/>
  </w:num>
  <w:num w:numId="38" w16cid:durableId="1711801836">
    <w:abstractNumId w:val="18"/>
  </w:num>
  <w:num w:numId="39" w16cid:durableId="1183125126">
    <w:abstractNumId w:val="14"/>
  </w:num>
  <w:num w:numId="40" w16cid:durableId="260575458">
    <w:abstractNumId w:val="39"/>
  </w:num>
  <w:num w:numId="41" w16cid:durableId="1465197010">
    <w:abstractNumId w:val="28"/>
  </w:num>
  <w:num w:numId="42" w16cid:durableId="1604728096">
    <w:abstractNumId w:val="32"/>
  </w:num>
  <w:num w:numId="43" w16cid:durableId="1696542576">
    <w:abstractNumId w:val="29"/>
  </w:num>
  <w:num w:numId="44" w16cid:durableId="14669697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28"/>
    <w:rsid w:val="00006BBA"/>
    <w:rsid w:val="0001010E"/>
    <w:rsid w:val="00017DEE"/>
    <w:rsid w:val="000217F5"/>
    <w:rsid w:val="000254D2"/>
    <w:rsid w:val="0002762A"/>
    <w:rsid w:val="00062CAB"/>
    <w:rsid w:val="00097169"/>
    <w:rsid w:val="00114BFA"/>
    <w:rsid w:val="001602E3"/>
    <w:rsid w:val="00160C0C"/>
    <w:rsid w:val="001664A2"/>
    <w:rsid w:val="00170521"/>
    <w:rsid w:val="001B4848"/>
    <w:rsid w:val="001C4A59"/>
    <w:rsid w:val="001F1FA4"/>
    <w:rsid w:val="001F447A"/>
    <w:rsid w:val="001F7399"/>
    <w:rsid w:val="00210D82"/>
    <w:rsid w:val="00212319"/>
    <w:rsid w:val="00225BE3"/>
    <w:rsid w:val="00274E0A"/>
    <w:rsid w:val="002B6153"/>
    <w:rsid w:val="002C627C"/>
    <w:rsid w:val="00307586"/>
    <w:rsid w:val="00332811"/>
    <w:rsid w:val="00336906"/>
    <w:rsid w:val="00345333"/>
    <w:rsid w:val="003A06C6"/>
    <w:rsid w:val="003E36B1"/>
    <w:rsid w:val="003E4162"/>
    <w:rsid w:val="003F7CBD"/>
    <w:rsid w:val="0040000B"/>
    <w:rsid w:val="00481CF8"/>
    <w:rsid w:val="00492C2D"/>
    <w:rsid w:val="004A3D87"/>
    <w:rsid w:val="004B18A9"/>
    <w:rsid w:val="004D4F8C"/>
    <w:rsid w:val="004D6B86"/>
    <w:rsid w:val="00504F88"/>
    <w:rsid w:val="0055242C"/>
    <w:rsid w:val="00595412"/>
    <w:rsid w:val="005F43D2"/>
    <w:rsid w:val="0061747E"/>
    <w:rsid w:val="00641876"/>
    <w:rsid w:val="00645290"/>
    <w:rsid w:val="006B015B"/>
    <w:rsid w:val="006C162F"/>
    <w:rsid w:val="006D7EE9"/>
    <w:rsid w:val="007244DE"/>
    <w:rsid w:val="00732136"/>
    <w:rsid w:val="007435DB"/>
    <w:rsid w:val="00760605"/>
    <w:rsid w:val="0081390C"/>
    <w:rsid w:val="00816831"/>
    <w:rsid w:val="00837D67"/>
    <w:rsid w:val="008539CF"/>
    <w:rsid w:val="008747E8"/>
    <w:rsid w:val="008A2A83"/>
    <w:rsid w:val="008D5674"/>
    <w:rsid w:val="00910F0E"/>
    <w:rsid w:val="00961AE5"/>
    <w:rsid w:val="009A2C38"/>
    <w:rsid w:val="009F0414"/>
    <w:rsid w:val="009F4043"/>
    <w:rsid w:val="009F410A"/>
    <w:rsid w:val="00A4757D"/>
    <w:rsid w:val="00A738B9"/>
    <w:rsid w:val="00A754A8"/>
    <w:rsid w:val="00A77F6B"/>
    <w:rsid w:val="00A81BB2"/>
    <w:rsid w:val="00A95461"/>
    <w:rsid w:val="00AA5C05"/>
    <w:rsid w:val="00AB3F7F"/>
    <w:rsid w:val="00B144D4"/>
    <w:rsid w:val="00BA77A4"/>
    <w:rsid w:val="00BB2DA9"/>
    <w:rsid w:val="00C271B0"/>
    <w:rsid w:val="00C3438C"/>
    <w:rsid w:val="00C40822"/>
    <w:rsid w:val="00C5686B"/>
    <w:rsid w:val="00C74024"/>
    <w:rsid w:val="00C77928"/>
    <w:rsid w:val="00C83B15"/>
    <w:rsid w:val="00C925C8"/>
    <w:rsid w:val="00CB7F84"/>
    <w:rsid w:val="00CF1B55"/>
    <w:rsid w:val="00DA33D3"/>
    <w:rsid w:val="00DA5F36"/>
    <w:rsid w:val="00DB2E59"/>
    <w:rsid w:val="00DB358F"/>
    <w:rsid w:val="00DC44F1"/>
    <w:rsid w:val="00DF6D26"/>
    <w:rsid w:val="00E01665"/>
    <w:rsid w:val="00E7305D"/>
    <w:rsid w:val="00EA780C"/>
    <w:rsid w:val="00EB69D3"/>
    <w:rsid w:val="00EE06FE"/>
    <w:rsid w:val="00F02542"/>
    <w:rsid w:val="00F31D66"/>
    <w:rsid w:val="00F363EC"/>
    <w:rsid w:val="00F413AC"/>
    <w:rsid w:val="00F64D8A"/>
    <w:rsid w:val="00F86369"/>
    <w:rsid w:val="00FE6EA6"/>
    <w:rsid w:val="00FE725C"/>
    <w:rsid w:val="00FF14D1"/>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79D842"/>
  <w15:chartTrackingRefBased/>
  <w15:docId w15:val="{1D8D60FC-D75C-4C39-8C66-43EB0B9C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Estilo1">
    <w:name w:val="Estilo1"/>
    <w:basedOn w:val="Tablanormal"/>
    <w:uiPriority w:val="99"/>
    <w:rsid w:val="0040000B"/>
    <w:pPr>
      <w:spacing w:line="360" w:lineRule="auto"/>
      <w:ind w:firstLine="0"/>
    </w:pPr>
    <w:tblPr>
      <w:tblBorders>
        <w:top w:val="single" w:sz="4" w:space="0" w:color="auto"/>
        <w:bottom w:val="single" w:sz="4" w:space="0" w:color="auto"/>
      </w:tblBorders>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8255">
      <w:bodyDiv w:val="1"/>
      <w:marLeft w:val="0"/>
      <w:marRight w:val="0"/>
      <w:marTop w:val="0"/>
      <w:marBottom w:val="0"/>
      <w:divBdr>
        <w:top w:val="none" w:sz="0" w:space="0" w:color="auto"/>
        <w:left w:val="none" w:sz="0" w:space="0" w:color="auto"/>
        <w:bottom w:val="none" w:sz="0" w:space="0" w:color="auto"/>
        <w:right w:val="none" w:sz="0" w:space="0" w:color="auto"/>
      </w:divBdr>
    </w:div>
    <w:div w:id="9440285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6744618">
      <w:bodyDiv w:val="1"/>
      <w:marLeft w:val="0"/>
      <w:marRight w:val="0"/>
      <w:marTop w:val="0"/>
      <w:marBottom w:val="0"/>
      <w:divBdr>
        <w:top w:val="none" w:sz="0" w:space="0" w:color="auto"/>
        <w:left w:val="none" w:sz="0" w:space="0" w:color="auto"/>
        <w:bottom w:val="none" w:sz="0" w:space="0" w:color="auto"/>
        <w:right w:val="none" w:sz="0" w:space="0" w:color="auto"/>
      </w:divBdr>
    </w:div>
    <w:div w:id="2135861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785720">
      <w:bodyDiv w:val="1"/>
      <w:marLeft w:val="0"/>
      <w:marRight w:val="0"/>
      <w:marTop w:val="0"/>
      <w:marBottom w:val="0"/>
      <w:divBdr>
        <w:top w:val="none" w:sz="0" w:space="0" w:color="auto"/>
        <w:left w:val="none" w:sz="0" w:space="0" w:color="auto"/>
        <w:bottom w:val="none" w:sz="0" w:space="0" w:color="auto"/>
        <w:right w:val="none" w:sz="0" w:space="0" w:color="auto"/>
      </w:divBdr>
    </w:div>
    <w:div w:id="3446781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323985">
      <w:bodyDiv w:val="1"/>
      <w:marLeft w:val="0"/>
      <w:marRight w:val="0"/>
      <w:marTop w:val="0"/>
      <w:marBottom w:val="0"/>
      <w:divBdr>
        <w:top w:val="none" w:sz="0" w:space="0" w:color="auto"/>
        <w:left w:val="none" w:sz="0" w:space="0" w:color="auto"/>
        <w:bottom w:val="none" w:sz="0" w:space="0" w:color="auto"/>
        <w:right w:val="none" w:sz="0" w:space="0" w:color="auto"/>
      </w:divBdr>
    </w:div>
    <w:div w:id="380907043">
      <w:bodyDiv w:val="1"/>
      <w:marLeft w:val="0"/>
      <w:marRight w:val="0"/>
      <w:marTop w:val="0"/>
      <w:marBottom w:val="0"/>
      <w:divBdr>
        <w:top w:val="none" w:sz="0" w:space="0" w:color="auto"/>
        <w:left w:val="none" w:sz="0" w:space="0" w:color="auto"/>
        <w:bottom w:val="none" w:sz="0" w:space="0" w:color="auto"/>
        <w:right w:val="none" w:sz="0" w:space="0" w:color="auto"/>
      </w:divBdr>
    </w:div>
    <w:div w:id="398409847">
      <w:bodyDiv w:val="1"/>
      <w:marLeft w:val="0"/>
      <w:marRight w:val="0"/>
      <w:marTop w:val="0"/>
      <w:marBottom w:val="0"/>
      <w:divBdr>
        <w:top w:val="none" w:sz="0" w:space="0" w:color="auto"/>
        <w:left w:val="none" w:sz="0" w:space="0" w:color="auto"/>
        <w:bottom w:val="none" w:sz="0" w:space="0" w:color="auto"/>
        <w:right w:val="none" w:sz="0" w:space="0" w:color="auto"/>
      </w:divBdr>
    </w:div>
    <w:div w:id="41617781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8154494">
      <w:bodyDiv w:val="1"/>
      <w:marLeft w:val="0"/>
      <w:marRight w:val="0"/>
      <w:marTop w:val="0"/>
      <w:marBottom w:val="0"/>
      <w:divBdr>
        <w:top w:val="none" w:sz="0" w:space="0" w:color="auto"/>
        <w:left w:val="none" w:sz="0" w:space="0" w:color="auto"/>
        <w:bottom w:val="none" w:sz="0" w:space="0" w:color="auto"/>
        <w:right w:val="none" w:sz="0" w:space="0" w:color="auto"/>
      </w:divBdr>
    </w:div>
    <w:div w:id="502279807">
      <w:bodyDiv w:val="1"/>
      <w:marLeft w:val="0"/>
      <w:marRight w:val="0"/>
      <w:marTop w:val="0"/>
      <w:marBottom w:val="0"/>
      <w:divBdr>
        <w:top w:val="none" w:sz="0" w:space="0" w:color="auto"/>
        <w:left w:val="none" w:sz="0" w:space="0" w:color="auto"/>
        <w:bottom w:val="none" w:sz="0" w:space="0" w:color="auto"/>
        <w:right w:val="none" w:sz="0" w:space="0" w:color="auto"/>
      </w:divBdr>
    </w:div>
    <w:div w:id="523444357">
      <w:bodyDiv w:val="1"/>
      <w:marLeft w:val="0"/>
      <w:marRight w:val="0"/>
      <w:marTop w:val="0"/>
      <w:marBottom w:val="0"/>
      <w:divBdr>
        <w:top w:val="none" w:sz="0" w:space="0" w:color="auto"/>
        <w:left w:val="none" w:sz="0" w:space="0" w:color="auto"/>
        <w:bottom w:val="none" w:sz="0" w:space="0" w:color="auto"/>
        <w:right w:val="none" w:sz="0" w:space="0" w:color="auto"/>
      </w:divBdr>
    </w:div>
    <w:div w:id="532424695">
      <w:bodyDiv w:val="1"/>
      <w:marLeft w:val="0"/>
      <w:marRight w:val="0"/>
      <w:marTop w:val="0"/>
      <w:marBottom w:val="0"/>
      <w:divBdr>
        <w:top w:val="none" w:sz="0" w:space="0" w:color="auto"/>
        <w:left w:val="none" w:sz="0" w:space="0" w:color="auto"/>
        <w:bottom w:val="none" w:sz="0" w:space="0" w:color="auto"/>
        <w:right w:val="none" w:sz="0" w:space="0" w:color="auto"/>
      </w:divBdr>
    </w:div>
    <w:div w:id="543830387">
      <w:bodyDiv w:val="1"/>
      <w:marLeft w:val="0"/>
      <w:marRight w:val="0"/>
      <w:marTop w:val="0"/>
      <w:marBottom w:val="0"/>
      <w:divBdr>
        <w:top w:val="none" w:sz="0" w:space="0" w:color="auto"/>
        <w:left w:val="none" w:sz="0" w:space="0" w:color="auto"/>
        <w:bottom w:val="none" w:sz="0" w:space="0" w:color="auto"/>
        <w:right w:val="none" w:sz="0" w:space="0" w:color="auto"/>
      </w:divBdr>
    </w:div>
    <w:div w:id="57737359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3344001">
      <w:bodyDiv w:val="1"/>
      <w:marLeft w:val="0"/>
      <w:marRight w:val="0"/>
      <w:marTop w:val="0"/>
      <w:marBottom w:val="0"/>
      <w:divBdr>
        <w:top w:val="none" w:sz="0" w:space="0" w:color="auto"/>
        <w:left w:val="none" w:sz="0" w:space="0" w:color="auto"/>
        <w:bottom w:val="none" w:sz="0" w:space="0" w:color="auto"/>
        <w:right w:val="none" w:sz="0" w:space="0" w:color="auto"/>
      </w:divBdr>
    </w:div>
    <w:div w:id="601031760">
      <w:bodyDiv w:val="1"/>
      <w:marLeft w:val="0"/>
      <w:marRight w:val="0"/>
      <w:marTop w:val="0"/>
      <w:marBottom w:val="0"/>
      <w:divBdr>
        <w:top w:val="none" w:sz="0" w:space="0" w:color="auto"/>
        <w:left w:val="none" w:sz="0" w:space="0" w:color="auto"/>
        <w:bottom w:val="none" w:sz="0" w:space="0" w:color="auto"/>
        <w:right w:val="none" w:sz="0" w:space="0" w:color="auto"/>
      </w:divBdr>
    </w:div>
    <w:div w:id="63822229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3998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7702855">
      <w:bodyDiv w:val="1"/>
      <w:marLeft w:val="0"/>
      <w:marRight w:val="0"/>
      <w:marTop w:val="0"/>
      <w:marBottom w:val="0"/>
      <w:divBdr>
        <w:top w:val="none" w:sz="0" w:space="0" w:color="auto"/>
        <w:left w:val="none" w:sz="0" w:space="0" w:color="auto"/>
        <w:bottom w:val="none" w:sz="0" w:space="0" w:color="auto"/>
        <w:right w:val="none" w:sz="0" w:space="0" w:color="auto"/>
      </w:divBdr>
    </w:div>
    <w:div w:id="747310998">
      <w:bodyDiv w:val="1"/>
      <w:marLeft w:val="0"/>
      <w:marRight w:val="0"/>
      <w:marTop w:val="0"/>
      <w:marBottom w:val="0"/>
      <w:divBdr>
        <w:top w:val="none" w:sz="0" w:space="0" w:color="auto"/>
        <w:left w:val="none" w:sz="0" w:space="0" w:color="auto"/>
        <w:bottom w:val="none" w:sz="0" w:space="0" w:color="auto"/>
        <w:right w:val="none" w:sz="0" w:space="0" w:color="auto"/>
      </w:divBdr>
    </w:div>
    <w:div w:id="747845831">
      <w:bodyDiv w:val="1"/>
      <w:marLeft w:val="0"/>
      <w:marRight w:val="0"/>
      <w:marTop w:val="0"/>
      <w:marBottom w:val="0"/>
      <w:divBdr>
        <w:top w:val="none" w:sz="0" w:space="0" w:color="auto"/>
        <w:left w:val="none" w:sz="0" w:space="0" w:color="auto"/>
        <w:bottom w:val="none" w:sz="0" w:space="0" w:color="auto"/>
        <w:right w:val="none" w:sz="0" w:space="0" w:color="auto"/>
      </w:divBdr>
    </w:div>
    <w:div w:id="777484291">
      <w:bodyDiv w:val="1"/>
      <w:marLeft w:val="0"/>
      <w:marRight w:val="0"/>
      <w:marTop w:val="0"/>
      <w:marBottom w:val="0"/>
      <w:divBdr>
        <w:top w:val="none" w:sz="0" w:space="0" w:color="auto"/>
        <w:left w:val="none" w:sz="0" w:space="0" w:color="auto"/>
        <w:bottom w:val="none" w:sz="0" w:space="0" w:color="auto"/>
        <w:right w:val="none" w:sz="0" w:space="0" w:color="auto"/>
      </w:divBdr>
    </w:div>
    <w:div w:id="779958965">
      <w:bodyDiv w:val="1"/>
      <w:marLeft w:val="0"/>
      <w:marRight w:val="0"/>
      <w:marTop w:val="0"/>
      <w:marBottom w:val="0"/>
      <w:divBdr>
        <w:top w:val="none" w:sz="0" w:space="0" w:color="auto"/>
        <w:left w:val="none" w:sz="0" w:space="0" w:color="auto"/>
        <w:bottom w:val="none" w:sz="0" w:space="0" w:color="auto"/>
        <w:right w:val="none" w:sz="0" w:space="0" w:color="auto"/>
      </w:divBdr>
    </w:div>
    <w:div w:id="785194770">
      <w:bodyDiv w:val="1"/>
      <w:marLeft w:val="0"/>
      <w:marRight w:val="0"/>
      <w:marTop w:val="0"/>
      <w:marBottom w:val="0"/>
      <w:divBdr>
        <w:top w:val="none" w:sz="0" w:space="0" w:color="auto"/>
        <w:left w:val="none" w:sz="0" w:space="0" w:color="auto"/>
        <w:bottom w:val="none" w:sz="0" w:space="0" w:color="auto"/>
        <w:right w:val="none" w:sz="0" w:space="0" w:color="auto"/>
      </w:divBdr>
    </w:div>
    <w:div w:id="908002021">
      <w:bodyDiv w:val="1"/>
      <w:marLeft w:val="0"/>
      <w:marRight w:val="0"/>
      <w:marTop w:val="0"/>
      <w:marBottom w:val="0"/>
      <w:divBdr>
        <w:top w:val="none" w:sz="0" w:space="0" w:color="auto"/>
        <w:left w:val="none" w:sz="0" w:space="0" w:color="auto"/>
        <w:bottom w:val="none" w:sz="0" w:space="0" w:color="auto"/>
        <w:right w:val="none" w:sz="0" w:space="0" w:color="auto"/>
      </w:divBdr>
    </w:div>
    <w:div w:id="910041580">
      <w:bodyDiv w:val="1"/>
      <w:marLeft w:val="0"/>
      <w:marRight w:val="0"/>
      <w:marTop w:val="0"/>
      <w:marBottom w:val="0"/>
      <w:divBdr>
        <w:top w:val="none" w:sz="0" w:space="0" w:color="auto"/>
        <w:left w:val="none" w:sz="0" w:space="0" w:color="auto"/>
        <w:bottom w:val="none" w:sz="0" w:space="0" w:color="auto"/>
        <w:right w:val="none" w:sz="0" w:space="0" w:color="auto"/>
      </w:divBdr>
    </w:div>
    <w:div w:id="913315936">
      <w:bodyDiv w:val="1"/>
      <w:marLeft w:val="0"/>
      <w:marRight w:val="0"/>
      <w:marTop w:val="0"/>
      <w:marBottom w:val="0"/>
      <w:divBdr>
        <w:top w:val="none" w:sz="0" w:space="0" w:color="auto"/>
        <w:left w:val="none" w:sz="0" w:space="0" w:color="auto"/>
        <w:bottom w:val="none" w:sz="0" w:space="0" w:color="auto"/>
        <w:right w:val="none" w:sz="0" w:space="0" w:color="auto"/>
      </w:divBdr>
    </w:div>
    <w:div w:id="927235342">
      <w:bodyDiv w:val="1"/>
      <w:marLeft w:val="0"/>
      <w:marRight w:val="0"/>
      <w:marTop w:val="0"/>
      <w:marBottom w:val="0"/>
      <w:divBdr>
        <w:top w:val="none" w:sz="0" w:space="0" w:color="auto"/>
        <w:left w:val="none" w:sz="0" w:space="0" w:color="auto"/>
        <w:bottom w:val="none" w:sz="0" w:space="0" w:color="auto"/>
        <w:right w:val="none" w:sz="0" w:space="0" w:color="auto"/>
      </w:divBdr>
    </w:div>
    <w:div w:id="100285419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4642766">
      <w:bodyDiv w:val="1"/>
      <w:marLeft w:val="0"/>
      <w:marRight w:val="0"/>
      <w:marTop w:val="0"/>
      <w:marBottom w:val="0"/>
      <w:divBdr>
        <w:top w:val="none" w:sz="0" w:space="0" w:color="auto"/>
        <w:left w:val="none" w:sz="0" w:space="0" w:color="auto"/>
        <w:bottom w:val="none" w:sz="0" w:space="0" w:color="auto"/>
        <w:right w:val="none" w:sz="0" w:space="0" w:color="auto"/>
      </w:divBdr>
    </w:div>
    <w:div w:id="1099332143">
      <w:bodyDiv w:val="1"/>
      <w:marLeft w:val="0"/>
      <w:marRight w:val="0"/>
      <w:marTop w:val="0"/>
      <w:marBottom w:val="0"/>
      <w:divBdr>
        <w:top w:val="none" w:sz="0" w:space="0" w:color="auto"/>
        <w:left w:val="none" w:sz="0" w:space="0" w:color="auto"/>
        <w:bottom w:val="none" w:sz="0" w:space="0" w:color="auto"/>
        <w:right w:val="none" w:sz="0" w:space="0" w:color="auto"/>
      </w:divBdr>
    </w:div>
    <w:div w:id="11226507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5899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2576571">
      <w:bodyDiv w:val="1"/>
      <w:marLeft w:val="0"/>
      <w:marRight w:val="0"/>
      <w:marTop w:val="0"/>
      <w:marBottom w:val="0"/>
      <w:divBdr>
        <w:top w:val="none" w:sz="0" w:space="0" w:color="auto"/>
        <w:left w:val="none" w:sz="0" w:space="0" w:color="auto"/>
        <w:bottom w:val="none" w:sz="0" w:space="0" w:color="auto"/>
        <w:right w:val="none" w:sz="0" w:space="0" w:color="auto"/>
      </w:divBdr>
    </w:div>
    <w:div w:id="1411386902">
      <w:bodyDiv w:val="1"/>
      <w:marLeft w:val="0"/>
      <w:marRight w:val="0"/>
      <w:marTop w:val="0"/>
      <w:marBottom w:val="0"/>
      <w:divBdr>
        <w:top w:val="none" w:sz="0" w:space="0" w:color="auto"/>
        <w:left w:val="none" w:sz="0" w:space="0" w:color="auto"/>
        <w:bottom w:val="none" w:sz="0" w:space="0" w:color="auto"/>
        <w:right w:val="none" w:sz="0" w:space="0" w:color="auto"/>
      </w:divBdr>
    </w:div>
    <w:div w:id="1411583394">
      <w:bodyDiv w:val="1"/>
      <w:marLeft w:val="0"/>
      <w:marRight w:val="0"/>
      <w:marTop w:val="0"/>
      <w:marBottom w:val="0"/>
      <w:divBdr>
        <w:top w:val="none" w:sz="0" w:space="0" w:color="auto"/>
        <w:left w:val="none" w:sz="0" w:space="0" w:color="auto"/>
        <w:bottom w:val="none" w:sz="0" w:space="0" w:color="auto"/>
        <w:right w:val="none" w:sz="0" w:space="0" w:color="auto"/>
      </w:divBdr>
    </w:div>
    <w:div w:id="141308759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5729255">
      <w:bodyDiv w:val="1"/>
      <w:marLeft w:val="0"/>
      <w:marRight w:val="0"/>
      <w:marTop w:val="0"/>
      <w:marBottom w:val="0"/>
      <w:divBdr>
        <w:top w:val="none" w:sz="0" w:space="0" w:color="auto"/>
        <w:left w:val="none" w:sz="0" w:space="0" w:color="auto"/>
        <w:bottom w:val="none" w:sz="0" w:space="0" w:color="auto"/>
        <w:right w:val="none" w:sz="0" w:space="0" w:color="auto"/>
      </w:divBdr>
    </w:div>
    <w:div w:id="1453523815">
      <w:bodyDiv w:val="1"/>
      <w:marLeft w:val="0"/>
      <w:marRight w:val="0"/>
      <w:marTop w:val="0"/>
      <w:marBottom w:val="0"/>
      <w:divBdr>
        <w:top w:val="none" w:sz="0" w:space="0" w:color="auto"/>
        <w:left w:val="none" w:sz="0" w:space="0" w:color="auto"/>
        <w:bottom w:val="none" w:sz="0" w:space="0" w:color="auto"/>
        <w:right w:val="none" w:sz="0" w:space="0" w:color="auto"/>
      </w:divBdr>
    </w:div>
    <w:div w:id="145752762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643825">
      <w:bodyDiv w:val="1"/>
      <w:marLeft w:val="0"/>
      <w:marRight w:val="0"/>
      <w:marTop w:val="0"/>
      <w:marBottom w:val="0"/>
      <w:divBdr>
        <w:top w:val="none" w:sz="0" w:space="0" w:color="auto"/>
        <w:left w:val="none" w:sz="0" w:space="0" w:color="auto"/>
        <w:bottom w:val="none" w:sz="0" w:space="0" w:color="auto"/>
        <w:right w:val="none" w:sz="0" w:space="0" w:color="auto"/>
      </w:divBdr>
    </w:div>
    <w:div w:id="151776618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725638">
      <w:bodyDiv w:val="1"/>
      <w:marLeft w:val="0"/>
      <w:marRight w:val="0"/>
      <w:marTop w:val="0"/>
      <w:marBottom w:val="0"/>
      <w:divBdr>
        <w:top w:val="none" w:sz="0" w:space="0" w:color="auto"/>
        <w:left w:val="none" w:sz="0" w:space="0" w:color="auto"/>
        <w:bottom w:val="none" w:sz="0" w:space="0" w:color="auto"/>
        <w:right w:val="none" w:sz="0" w:space="0" w:color="auto"/>
      </w:divBdr>
    </w:div>
    <w:div w:id="1636370028">
      <w:bodyDiv w:val="1"/>
      <w:marLeft w:val="0"/>
      <w:marRight w:val="0"/>
      <w:marTop w:val="0"/>
      <w:marBottom w:val="0"/>
      <w:divBdr>
        <w:top w:val="none" w:sz="0" w:space="0" w:color="auto"/>
        <w:left w:val="none" w:sz="0" w:space="0" w:color="auto"/>
        <w:bottom w:val="none" w:sz="0" w:space="0" w:color="auto"/>
        <w:right w:val="none" w:sz="0" w:space="0" w:color="auto"/>
      </w:divBdr>
    </w:div>
    <w:div w:id="1642541892">
      <w:bodyDiv w:val="1"/>
      <w:marLeft w:val="0"/>
      <w:marRight w:val="0"/>
      <w:marTop w:val="0"/>
      <w:marBottom w:val="0"/>
      <w:divBdr>
        <w:top w:val="none" w:sz="0" w:space="0" w:color="auto"/>
        <w:left w:val="none" w:sz="0" w:space="0" w:color="auto"/>
        <w:bottom w:val="none" w:sz="0" w:space="0" w:color="auto"/>
        <w:right w:val="none" w:sz="0" w:space="0" w:color="auto"/>
      </w:divBdr>
    </w:div>
    <w:div w:id="17170043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48853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7014179">
      <w:bodyDiv w:val="1"/>
      <w:marLeft w:val="0"/>
      <w:marRight w:val="0"/>
      <w:marTop w:val="0"/>
      <w:marBottom w:val="0"/>
      <w:divBdr>
        <w:top w:val="none" w:sz="0" w:space="0" w:color="auto"/>
        <w:left w:val="none" w:sz="0" w:space="0" w:color="auto"/>
        <w:bottom w:val="none" w:sz="0" w:space="0" w:color="auto"/>
        <w:right w:val="none" w:sz="0" w:space="0" w:color="auto"/>
      </w:divBdr>
    </w:div>
    <w:div w:id="195350933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39218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0913960">
      <w:bodyDiv w:val="1"/>
      <w:marLeft w:val="0"/>
      <w:marRight w:val="0"/>
      <w:marTop w:val="0"/>
      <w:marBottom w:val="0"/>
      <w:divBdr>
        <w:top w:val="none" w:sz="0" w:space="0" w:color="auto"/>
        <w:left w:val="none" w:sz="0" w:space="0" w:color="auto"/>
        <w:bottom w:val="none" w:sz="0" w:space="0" w:color="auto"/>
        <w:right w:val="none" w:sz="0" w:space="0" w:color="auto"/>
      </w:divBdr>
    </w:div>
    <w:div w:id="206930387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901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oan\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53895014B244B683F9913E54C97A7C"/>
        <w:category>
          <w:name w:val="General"/>
          <w:gallery w:val="placeholder"/>
        </w:category>
        <w:types>
          <w:type w:val="bbPlcHdr"/>
        </w:types>
        <w:behaviors>
          <w:behavior w:val="content"/>
        </w:behaviors>
        <w:guid w:val="{E5594412-531F-497E-AA31-EF3939EEFE57}"/>
      </w:docPartPr>
      <w:docPartBody>
        <w:p w:rsidR="00776414" w:rsidRDefault="00000000">
          <w:pPr>
            <w:pStyle w:val="8353895014B244B683F9913E54C97A7C"/>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D1586B4EC21F4A7ABF060B97D365FA84"/>
        <w:category>
          <w:name w:val="General"/>
          <w:gallery w:val="placeholder"/>
        </w:category>
        <w:types>
          <w:type w:val="bbPlcHdr"/>
        </w:types>
        <w:behaviors>
          <w:behavior w:val="content"/>
        </w:behaviors>
        <w:guid w:val="{6AAA0AEF-E089-49EB-9E38-7188DED83144}"/>
      </w:docPartPr>
      <w:docPartBody>
        <w:p w:rsidR="00776414" w:rsidRDefault="00000000">
          <w:pPr>
            <w:pStyle w:val="D1586B4EC21F4A7ABF060B97D365FA84"/>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A2BF44F249C34B9BB0EB65400BEC4376"/>
        <w:category>
          <w:name w:val="General"/>
          <w:gallery w:val="placeholder"/>
        </w:category>
        <w:types>
          <w:type w:val="bbPlcHdr"/>
        </w:types>
        <w:behaviors>
          <w:behavior w:val="content"/>
        </w:behaviors>
        <w:guid w:val="{B286B4E2-23B4-4CB6-A896-3845727B8B06}"/>
      </w:docPartPr>
      <w:docPartBody>
        <w:p w:rsidR="00776414" w:rsidRDefault="00000000">
          <w:pPr>
            <w:pStyle w:val="A2BF44F249C34B9BB0EB65400BEC4376"/>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116A6F2111D74BCFA04D0B2CB1EF8147"/>
        <w:category>
          <w:name w:val="General"/>
          <w:gallery w:val="placeholder"/>
        </w:category>
        <w:types>
          <w:type w:val="bbPlcHdr"/>
        </w:types>
        <w:behaviors>
          <w:behavior w:val="content"/>
        </w:behaviors>
        <w:guid w:val="{56D975DB-741A-4D1C-AFAA-02208DEFAAD0}"/>
      </w:docPartPr>
      <w:docPartBody>
        <w:p w:rsidR="00776414" w:rsidRDefault="003715F6" w:rsidP="003715F6">
          <w:pPr>
            <w:pStyle w:val="116A6F2111D74BCFA04D0B2CB1EF8147"/>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F6"/>
    <w:rsid w:val="00182491"/>
    <w:rsid w:val="003715F6"/>
    <w:rsid w:val="006959CF"/>
    <w:rsid w:val="00776414"/>
    <w:rsid w:val="007B79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sz w:val="24"/>
      <w:szCs w:val="24"/>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sz w:val="24"/>
      <w:szCs w:val="24"/>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sz w:val="24"/>
      <w:szCs w:val="24"/>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4"/>
    <w:qFormat/>
    <w:rPr>
      <w:i/>
      <w:iCs/>
    </w:rPr>
  </w:style>
  <w:style w:type="character" w:styleId="Refdenotaalpie">
    <w:name w:val="footnote reference"/>
    <w:basedOn w:val="Fuentedeprrafopredeter"/>
    <w:uiPriority w:val="99"/>
    <w:qFormat/>
    <w:rPr>
      <w:vertAlign w:val="superscript"/>
    </w:rPr>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sz w:val="24"/>
      <w:szCs w:val="24"/>
      <w:lang w:val="es-ES" w:eastAsia="ja-JP"/>
      <w14:ligatures w14:val="none"/>
    </w:rPr>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sz w:val="24"/>
      <w:szCs w:val="24"/>
      <w:lang w:val="es-ES" w:eastAsia="ja-JP"/>
      <w14:ligatures w14:val="none"/>
    </w:rPr>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sz w:val="24"/>
      <w:szCs w:val="24"/>
      <w:lang w:val="es-ES" w:eastAsia="ja-JP"/>
      <w14:ligatures w14:val="none"/>
    </w:rPr>
  </w:style>
  <w:style w:type="paragraph" w:customStyle="1" w:styleId="8353895014B244B683F9913E54C97A7C">
    <w:name w:val="8353895014B244B683F9913E54C97A7C"/>
  </w:style>
  <w:style w:type="paragraph" w:customStyle="1" w:styleId="D1586B4EC21F4A7ABF060B97D365FA84">
    <w:name w:val="D1586B4EC21F4A7ABF060B97D365FA84"/>
  </w:style>
  <w:style w:type="paragraph" w:customStyle="1" w:styleId="A2BF44F249C34B9BB0EB65400BEC4376">
    <w:name w:val="A2BF44F249C34B9BB0EB65400BEC4376"/>
  </w:style>
  <w:style w:type="paragraph" w:customStyle="1" w:styleId="116A6F2111D74BCFA04D0B2CB1EF8147">
    <w:name w:val="116A6F2111D74BCFA04D0B2CB1EF8147"/>
    <w:rsid w:val="00371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w14:paraId="07442ABF" w14:textId="33866F07" w:rsidR="001D699F" w:rsidRDefault="001D699F"/&gt;&lt;w:sectPr w:rsidR="001D699F"&gt;&lt;w:pgSz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w:val="Normal"/&gt;&lt;w:qFormat/&gt;&lt;w:rsid w:val="001D699F"/&gt;&lt;/w:style&gt;&lt;w:style w:type="character" w:default="1" w:styleId="Fuentedeprrafopredeter"&gt;&lt;w:name w:val="Default Paragraph Font"/&gt;&lt;w:uiPriority w:val="1"/&gt;&lt;w:unhideWhenUsed/&gt;&lt;/w:style&gt;&lt;w:style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Template>
  <TotalTime>349</TotalTime>
  <Pages>101</Pages>
  <Words>16132</Words>
  <Characters>88726</Characters>
  <Application>Microsoft Office Word</Application>
  <DocSecurity>0</DocSecurity>
  <Lines>739</Lines>
  <Paragraphs>209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MARIN</dc:creator>
  <cp:keywords/>
  <dc:description/>
  <cp:lastModifiedBy>Jhoan Marin Restrepo</cp:lastModifiedBy>
  <cp:revision>4</cp:revision>
  <dcterms:created xsi:type="dcterms:W3CDTF">2024-03-19T03:22:00Z</dcterms:created>
  <dcterms:modified xsi:type="dcterms:W3CDTF">2024-03-21T04:00:00Z</dcterms:modified>
</cp:coreProperties>
</file>